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E02E9D" w:rsidRDefault="002E69EA">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767D19">
        <w:instrText xml:space="preserve"> TOC \o "1-5" \n \h \z \u </w:instrText>
      </w:r>
      <w:r>
        <w:fldChar w:fldCharType="separate"/>
      </w:r>
      <w:hyperlink w:anchor="_Toc531685261" w:history="1">
        <w:r w:rsidR="00E02E9D" w:rsidRPr="00DF4154">
          <w:rPr>
            <w:rStyle w:val="ab"/>
            <w:noProof/>
          </w:rPr>
          <w:t>13. Указатели.</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62" w:history="1">
        <w:r w:rsidR="00E02E9D" w:rsidRPr="00DF4154">
          <w:rPr>
            <w:rStyle w:val="ab"/>
            <w:noProof/>
          </w:rPr>
          <w:t>13.1. Определение переменных-указателей. Разыменование 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3" w:history="1">
        <w:r w:rsidR="00E02E9D" w:rsidRPr="00DF4154">
          <w:rPr>
            <w:rStyle w:val="ab"/>
            <w:noProof/>
          </w:rPr>
          <w:t>13.1.1. Объявление переменных-указателей.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4" w:history="1">
        <w:r w:rsidR="00E02E9D" w:rsidRPr="00DF4154">
          <w:rPr>
            <w:rStyle w:val="ab"/>
            <w:noProof/>
          </w:rPr>
          <w:t>13.1.2. Простые операции с указателями.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5" w:history="1">
        <w:r w:rsidR="00E02E9D" w:rsidRPr="00DF4154">
          <w:rPr>
            <w:rStyle w:val="ab"/>
            <w:noProof/>
          </w:rPr>
          <w:t>13.1.3. Инициализация 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6" w:history="1">
        <w:r w:rsidR="00E02E9D" w:rsidRPr="00DF4154">
          <w:rPr>
            <w:rStyle w:val="ab"/>
            <w:noProof/>
          </w:rPr>
          <w:t>13.1.4. Неправильное использование операции определения адреса.</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7" w:history="1">
        <w:r w:rsidR="00E02E9D" w:rsidRPr="00DF4154">
          <w:rPr>
            <w:rStyle w:val="ab"/>
            <w:noProof/>
          </w:rPr>
          <w:t>13.1.5. Указатели на массивы.</w:t>
        </w:r>
      </w:hyperlink>
    </w:p>
    <w:p w:rsidR="00E02E9D" w:rsidRDefault="00FF4269">
      <w:pPr>
        <w:pStyle w:val="44"/>
        <w:tabs>
          <w:tab w:val="right" w:leader="dot" w:pos="10195"/>
        </w:tabs>
        <w:rPr>
          <w:rFonts w:asciiTheme="minorHAnsi" w:eastAsiaTheme="minorEastAsia" w:hAnsiTheme="minorHAnsi" w:cstheme="minorBidi"/>
          <w:b w:val="0"/>
          <w:noProof/>
          <w:sz w:val="22"/>
          <w:szCs w:val="22"/>
          <w:lang w:val="en-US" w:eastAsia="en-US"/>
        </w:rPr>
      </w:pPr>
      <w:hyperlink w:anchor="_Toc531685268" w:history="1">
        <w:r w:rsidR="00E02E9D" w:rsidRPr="00DF4154">
          <w:rPr>
            <w:rStyle w:val="ab"/>
            <w:noProof/>
          </w:rPr>
          <w:t>13.1.5.1. Указатели и многомерные массивы.</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69" w:history="1">
        <w:r w:rsidR="00E02E9D" w:rsidRPr="00DF4154">
          <w:rPr>
            <w:rStyle w:val="ab"/>
            <w:noProof/>
          </w:rPr>
          <w:t>13.1.6. Указатели на указатели.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0" w:history="1">
        <w:r w:rsidR="00E02E9D" w:rsidRPr="00DF4154">
          <w:rPr>
            <w:rStyle w:val="ab"/>
            <w:noProof/>
          </w:rPr>
          <w:t>13.1.7. Указатели на строки.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1" w:history="1">
        <w:r w:rsidR="00E02E9D" w:rsidRPr="00DF4154">
          <w:rPr>
            <w:rStyle w:val="ab"/>
            <w:noProof/>
          </w:rPr>
          <w:t>13.1.8. Арифметические операции с указателями.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2" w:history="1">
        <w:r w:rsidR="00E02E9D" w:rsidRPr="00DF4154">
          <w:rPr>
            <w:rStyle w:val="ab"/>
            <w:noProof/>
          </w:rPr>
          <w:t>13.1.9. Арифметические операции с указателями и массивы.</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3" w:history="1">
        <w:r w:rsidR="00E02E9D" w:rsidRPr="00DF4154">
          <w:rPr>
            <w:rStyle w:val="ab"/>
            <w:noProof/>
          </w:rPr>
          <w:t>13.1.10. Операции с указателями.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4" w:history="1">
        <w:r w:rsidR="00E02E9D" w:rsidRPr="00DF4154">
          <w:rPr>
            <w:rStyle w:val="ab"/>
            <w:noProof/>
          </w:rPr>
          <w:t>13.1.11. Применение к указателям оператора sizeof.</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5" w:history="1">
        <w:r w:rsidR="00E02E9D" w:rsidRPr="00DF4154">
          <w:rPr>
            <w:rStyle w:val="ab"/>
            <w:noProof/>
          </w:rPr>
          <w:t>13.1.12. Сложности при использовании операций ++ и --.</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6" w:history="1">
        <w:r w:rsidR="00E02E9D" w:rsidRPr="00DF4154">
          <w:rPr>
            <w:rStyle w:val="ab"/>
            <w:noProof/>
          </w:rPr>
          <w:t>13.1.13. Сравнение 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7" w:history="1">
        <w:r w:rsidR="00E02E9D" w:rsidRPr="00DF4154">
          <w:rPr>
            <w:rStyle w:val="ab"/>
            <w:noProof/>
          </w:rPr>
          <w:t>13.1.14. Переносимость 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78" w:history="1">
        <w:r w:rsidR="00E02E9D" w:rsidRPr="00DF4154">
          <w:rPr>
            <w:rStyle w:val="ab"/>
            <w:noProof/>
          </w:rPr>
          <w:t>13.1.15. Использование функции sizeof() с указателями в среде DOS.</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79" w:history="1">
        <w:r w:rsidR="00E02E9D" w:rsidRPr="00DF4154">
          <w:rPr>
            <w:rStyle w:val="ab"/>
            <w:noProof/>
          </w:rPr>
          <w:t>13.2. Указатели на функции.</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0" w:history="1">
        <w:r w:rsidR="00E02E9D" w:rsidRPr="00DF4154">
          <w:rPr>
            <w:rStyle w:val="ab"/>
            <w:noProof/>
          </w:rPr>
          <w:t>13.3. Динамическая память.</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1" w:history="1">
        <w:r w:rsidR="00E02E9D" w:rsidRPr="00DF4154">
          <w:rPr>
            <w:rStyle w:val="ab"/>
            <w:noProof/>
          </w:rPr>
          <w:t>13.3.1. Использование указателей типа void.</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2" w:history="1">
        <w:r w:rsidR="00E02E9D" w:rsidRPr="00DF4154">
          <w:rPr>
            <w:rStyle w:val="ab"/>
            <w:noProof/>
          </w:rPr>
          <w:t>13.4. Указатели и массивы.</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3" w:history="1">
        <w:r w:rsidR="00E02E9D" w:rsidRPr="00DF4154">
          <w:rPr>
            <w:rStyle w:val="ab"/>
            <w:noProof/>
          </w:rPr>
          <w:t>13.4.1. Функции, массивы и указатели.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4" w:history="1">
        <w:r w:rsidR="00E02E9D" w:rsidRPr="00DF4154">
          <w:rPr>
            <w:rStyle w:val="ab"/>
            <w:noProof/>
          </w:rPr>
          <w:t>13.4.2. Использование указателей при работе с массивами.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5" w:history="1">
        <w:r w:rsidR="00E02E9D" w:rsidRPr="00DF4154">
          <w:rPr>
            <w:rStyle w:val="ab"/>
            <w:noProof/>
          </w:rPr>
          <w:t>13.4.3. Строки (массивы типа char).</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6" w:history="1">
        <w:r w:rsidR="00E02E9D" w:rsidRPr="00DF4154">
          <w:rPr>
            <w:rStyle w:val="ab"/>
            <w:noProof/>
          </w:rPr>
          <w:t>13.4.4. Массивы указателей.</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7" w:history="1">
        <w:r w:rsidR="00E02E9D" w:rsidRPr="00DF4154">
          <w:rPr>
            <w:rStyle w:val="ab"/>
            <w:noProof/>
          </w:rPr>
          <w:t>13.4.5. Дополнительная информация об указателях на указатели.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88" w:history="1">
        <w:r w:rsidR="00E02E9D" w:rsidRPr="00DF4154">
          <w:rPr>
            <w:rStyle w:val="ab"/>
            <w:noProof/>
          </w:rPr>
          <w:t>13.4.6. Массивы указателей на строки.</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89" w:history="1">
        <w:r w:rsidR="00E02E9D" w:rsidRPr="00DF4154">
          <w:rPr>
            <w:rStyle w:val="ab"/>
            <w:noProof/>
            <w:lang w:val="en-US"/>
          </w:rPr>
          <w:t>13.5.</w:t>
        </w:r>
        <w:r w:rsidR="00E02E9D" w:rsidRPr="00DF4154">
          <w:rPr>
            <w:rStyle w:val="ab"/>
            <w:noProof/>
          </w:rPr>
          <w:t xml:space="preserve"> Ссылочный</w:t>
        </w:r>
        <w:r w:rsidR="00E02E9D" w:rsidRPr="00DF4154">
          <w:rPr>
            <w:rStyle w:val="ab"/>
            <w:noProof/>
            <w:lang w:val="en-US"/>
          </w:rPr>
          <w:t xml:space="preserve"> </w:t>
        </w:r>
        <w:r w:rsidR="00E02E9D" w:rsidRPr="00DF4154">
          <w:rPr>
            <w:rStyle w:val="ab"/>
            <w:noProof/>
          </w:rPr>
          <w:t>тип</w:t>
        </w:r>
        <w:r w:rsidR="00E02E9D" w:rsidRPr="00DF4154">
          <w:rPr>
            <w:rStyle w:val="ab"/>
            <w:noProof/>
            <w:lang w:val="en-US"/>
          </w:rPr>
          <w:t xml:space="preserve"> </w:t>
        </w:r>
        <w:r w:rsidR="00E02E9D" w:rsidRPr="00DF4154">
          <w:rPr>
            <w:rStyle w:val="ab"/>
            <w:noProof/>
          </w:rPr>
          <w:t>в</w:t>
        </w:r>
        <w:r w:rsidR="00E02E9D" w:rsidRPr="00DF4154">
          <w:rPr>
            <w:rStyle w:val="ab"/>
            <w:noProof/>
            <w:lang w:val="en-US"/>
          </w:rPr>
          <w:t xml:space="preserve"> C++ (reference type).</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0" w:history="1">
        <w:r w:rsidR="00E02E9D" w:rsidRPr="00DF4154">
          <w:rPr>
            <w:rStyle w:val="ab"/>
            <w:noProof/>
          </w:rPr>
          <w:t>13.5.1. Адрес в качестве возвращаемого значения функции.</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1" w:history="1">
        <w:r w:rsidR="00E02E9D" w:rsidRPr="00DF4154">
          <w:rPr>
            <w:rStyle w:val="ab"/>
            <w:noProof/>
          </w:rPr>
          <w:t>13.5.2. Передача параметров по ссылке и по значению.</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2" w:history="1">
        <w:r w:rsidR="00E02E9D" w:rsidRPr="00DF4154">
          <w:rPr>
            <w:rStyle w:val="ab"/>
            <w:noProof/>
          </w:rPr>
          <w:t>13.5.3. Использование встроенного отладчика.</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3" w:history="1">
        <w:r w:rsidR="00E02E9D" w:rsidRPr="00DF4154">
          <w:rPr>
            <w:rStyle w:val="ab"/>
            <w:noProof/>
          </w:rPr>
          <w:t>13.5.4. Использование ссылочного типа.</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94" w:history="1">
        <w:r w:rsidR="00E02E9D" w:rsidRPr="00DF4154">
          <w:rPr>
            <w:rStyle w:val="ab"/>
            <w:noProof/>
          </w:rPr>
          <w:t>13.6. Использование указателей и ссылок с ключевым словом const</w:t>
        </w:r>
      </w:hyperlink>
    </w:p>
    <w:p w:rsidR="00E02E9D" w:rsidRDefault="00FF4269">
      <w:pPr>
        <w:pStyle w:val="23"/>
        <w:tabs>
          <w:tab w:val="right" w:leader="dot" w:pos="10195"/>
        </w:tabs>
        <w:rPr>
          <w:rFonts w:asciiTheme="minorHAnsi" w:eastAsiaTheme="minorEastAsia" w:hAnsiTheme="minorHAnsi" w:cstheme="minorBidi"/>
          <w:b w:val="0"/>
          <w:noProof/>
          <w:sz w:val="22"/>
          <w:szCs w:val="22"/>
          <w:lang w:val="en-US" w:eastAsia="en-US"/>
        </w:rPr>
      </w:pPr>
      <w:hyperlink w:anchor="_Toc531685295" w:history="1">
        <w:r w:rsidR="00E02E9D" w:rsidRPr="00DF4154">
          <w:rPr>
            <w:rStyle w:val="ab"/>
            <w:noProof/>
          </w:rPr>
          <w:t>13.7. Интеллектуальные указатели (современный C++)</w:t>
        </w:r>
      </w:hyperlink>
    </w:p>
    <w:p w:rsidR="00E02E9D" w:rsidRDefault="00FF4269">
      <w:pPr>
        <w:pStyle w:val="34"/>
        <w:tabs>
          <w:tab w:val="right" w:leader="dot" w:pos="10195"/>
        </w:tabs>
        <w:rPr>
          <w:rFonts w:asciiTheme="minorHAnsi" w:eastAsiaTheme="minorEastAsia" w:hAnsiTheme="minorHAnsi" w:cstheme="minorBidi"/>
          <w:b w:val="0"/>
          <w:noProof/>
          <w:sz w:val="22"/>
          <w:szCs w:val="22"/>
          <w:lang w:val="en-US" w:eastAsia="en-US"/>
        </w:rPr>
      </w:pPr>
      <w:hyperlink w:anchor="_Toc531685296" w:history="1">
        <w:r w:rsidR="00E02E9D" w:rsidRPr="00DF4154">
          <w:rPr>
            <w:rStyle w:val="ab"/>
            <w:noProof/>
          </w:rPr>
          <w:t>13.7.1. Интеллектуальные указатели стандартной библиотеки C++</w:t>
        </w:r>
      </w:hyperlink>
    </w:p>
    <w:p w:rsidR="001D2093" w:rsidRDefault="002E69EA" w:rsidP="003F50D3">
      <w:pPr>
        <w:pStyle w:val="Main"/>
        <w:ind w:firstLine="567"/>
        <w:rPr>
          <w:lang w:val="ru-RU"/>
        </w:rPr>
      </w:pPr>
      <w:r>
        <w:rPr>
          <w:lang w:val="ru-RU"/>
        </w:rPr>
        <w:fldChar w:fldCharType="end"/>
      </w:r>
    </w:p>
    <w:p w:rsidR="00767D19" w:rsidRDefault="00767D19" w:rsidP="00BB6345">
      <w:pPr>
        <w:pStyle w:val="12"/>
        <w:numPr>
          <w:ilvl w:val="0"/>
          <w:numId w:val="12"/>
        </w:numPr>
        <w:spacing w:before="0" w:after="0"/>
      </w:pPr>
      <w:bookmarkStart w:id="0" w:name="_Toc305219084"/>
      <w:bookmarkStart w:id="1" w:name="_Toc531685261"/>
      <w:r w:rsidRPr="00767D19">
        <w:t>Указатели.</w:t>
      </w:r>
      <w:bookmarkEnd w:id="0"/>
      <w:bookmarkEnd w:id="1"/>
    </w:p>
    <w:p w:rsidR="00767D19" w:rsidRPr="00767D19" w:rsidRDefault="00767D19" w:rsidP="00BB6345">
      <w:pPr>
        <w:pStyle w:val="2"/>
        <w:keepNext w:val="0"/>
        <w:numPr>
          <w:ilvl w:val="1"/>
          <w:numId w:val="13"/>
        </w:numPr>
        <w:spacing w:before="0" w:after="0"/>
        <w:ind w:left="426" w:firstLine="0"/>
        <w:rPr>
          <w:i w:val="0"/>
          <w:sz w:val="20"/>
          <w:szCs w:val="20"/>
        </w:rPr>
      </w:pPr>
      <w:bookmarkStart w:id="2" w:name="_Toc305219085"/>
      <w:bookmarkStart w:id="3" w:name="_Toc531685262"/>
      <w:bookmarkStart w:id="4" w:name="AP0791301"/>
      <w:r w:rsidRPr="00767D19">
        <w:rPr>
          <w:i w:val="0"/>
          <w:sz w:val="20"/>
          <w:szCs w:val="20"/>
        </w:rPr>
        <w:t>Определение переменных-указателей. Разыменование указателей.</w:t>
      </w:r>
      <w:bookmarkEnd w:id="2"/>
      <w:bookmarkEnd w:id="3"/>
    </w:p>
    <w:bookmarkEnd w:id="4"/>
    <w:p w:rsidR="00767D19" w:rsidRDefault="00767D19" w:rsidP="00767D19">
      <w:pPr>
        <w:pStyle w:val="Main"/>
        <w:rPr>
          <w:lang w:val="ru-RU"/>
        </w:rPr>
      </w:pPr>
      <w:r w:rsidRPr="00DD1459">
        <w:rPr>
          <w:lang w:val="ru-RU"/>
        </w:rPr>
        <w:t xml:space="preserve">Иной, зачастую </w:t>
      </w:r>
      <w:r w:rsidRPr="00DD1459">
        <w:rPr>
          <w:highlight w:val="lightGray"/>
          <w:lang w:val="ru-RU"/>
        </w:rPr>
        <w:t>более удобный и эффективный способ доступа к переменной, — использовать другую переменную, содержащую адрес той, которая вам необходима</w:t>
      </w:r>
      <w:r w:rsidRPr="00DD1459">
        <w:rPr>
          <w:lang w:val="ru-RU"/>
        </w:rPr>
        <w:t>. Предположим, к примеру, что имеются целая переменная imemorycell_contents ("содержимое ячейки памяти") и переменная pimemorycell_address ("адрес ячейки памяти"), в которой может храниться адрес первой переменной (имена произвольные, но весьма символические). Как вы уже видели, в</w:t>
      </w:r>
      <w:proofErr w:type="gramStart"/>
      <w:r w:rsidRPr="00DD1459">
        <w:rPr>
          <w:lang w:val="ru-RU"/>
        </w:rPr>
        <w:t xml:space="preserve"> С</w:t>
      </w:r>
      <w:proofErr w:type="gramEnd"/>
      <w:r w:rsidRPr="00DD1459">
        <w:rPr>
          <w:lang w:val="ru-RU"/>
        </w:rPr>
        <w:t xml:space="preserve"> перед именем переменной можно использовать </w:t>
      </w:r>
      <w:bookmarkStart w:id="5" w:name="АР01301"/>
      <w:r w:rsidRPr="00DD1459">
        <w:rPr>
          <w:lang w:val="ru-RU"/>
        </w:rPr>
        <w:t>операцию определения адреса</w:t>
      </w:r>
      <w:proofErr w:type="gramStart"/>
      <w:r w:rsidRPr="00DD1459">
        <w:rPr>
          <w:lang w:val="ru-RU"/>
        </w:rPr>
        <w:t xml:space="preserve"> (&amp;)</w:t>
      </w:r>
      <w:bookmarkEnd w:id="5"/>
      <w:r w:rsidRPr="00DD1459">
        <w:rPr>
          <w:lang w:val="ru-RU"/>
        </w:rPr>
        <w:t xml:space="preserve">; </w:t>
      </w:r>
      <w:proofErr w:type="gramEnd"/>
      <w:r w:rsidRPr="00DD1459">
        <w:rPr>
          <w:lang w:val="ru-RU"/>
        </w:rPr>
        <w:t>при этом возвращается не значение переменной, а ее адрес. Следовательно, вас не удивит синтаксис выражения для присвоения адреса некоторой</w:t>
      </w:r>
      <w:r>
        <w:rPr>
          <w:lang w:val="ru-RU"/>
        </w:rPr>
        <w:t xml:space="preserve"> переменной другой, в которой этот адрес хранится:</w:t>
      </w:r>
    </w:p>
    <w:p w:rsidR="00767D19" w:rsidRDefault="00767D19" w:rsidP="00767D19">
      <w:pPr>
        <w:pStyle w:val="Program0"/>
        <w:rPr>
          <w:lang w:val="ru-RU"/>
        </w:rPr>
      </w:pPr>
    </w:p>
    <w:p w:rsidR="00767D19" w:rsidRDefault="00767D19" w:rsidP="00767D19">
      <w:pPr>
        <w:pStyle w:val="Program0"/>
      </w:pPr>
      <w:r>
        <w:t>pimemorycell_address = &amp;imemorycell_contents;</w:t>
      </w:r>
    </w:p>
    <w:p w:rsidR="00767D19" w:rsidRDefault="00767D19" w:rsidP="00767D19">
      <w:pPr>
        <w:pStyle w:val="Program0"/>
      </w:pPr>
    </w:p>
    <w:p w:rsidR="00767D19" w:rsidRDefault="00767D19" w:rsidP="00767D19">
      <w:pPr>
        <w:pStyle w:val="Center"/>
        <w:rPr>
          <w:lang w:val="en-US"/>
        </w:rPr>
      </w:pPr>
    </w:p>
    <w:p w:rsidR="00767D19" w:rsidRDefault="00767D19" w:rsidP="00767D19">
      <w:pPr>
        <w:pStyle w:val="Center"/>
      </w:pPr>
      <w:r>
        <w:rPr>
          <w:noProof/>
          <w:lang w:eastAsia="ru-RU"/>
        </w:rPr>
        <w:drawing>
          <wp:inline distT="0" distB="0" distL="0" distR="0">
            <wp:extent cx="4654550" cy="1169670"/>
            <wp:effectExtent l="0" t="0" r="0" b="0"/>
            <wp:docPr id="1" name="Рисунок 1" descr="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_01"/>
                    <pic:cNvPicPr>
                      <a:picLocks noChangeAspect="1" noChangeArrowheads="1"/>
                    </pic:cNvPicPr>
                  </pic:nvPicPr>
                  <pic:blipFill>
                    <a:blip r:embed="rId9" cstate="print"/>
                    <a:srcRect/>
                    <a:stretch>
                      <a:fillRect/>
                    </a:stretch>
                  </pic:blipFill>
                  <pic:spPr bwMode="auto">
                    <a:xfrm>
                      <a:off x="0" y="0"/>
                      <a:ext cx="4654550" cy="116967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 Пример переменной-указателя</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4654550" cy="1400175"/>
            <wp:effectExtent l="0" t="0" r="0" b="0"/>
            <wp:docPr id="2" name="Рисунок 2" descr="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_02"/>
                    <pic:cNvPicPr>
                      <a:picLocks noChangeAspect="1" noChangeArrowheads="1"/>
                    </pic:cNvPicPr>
                  </pic:nvPicPr>
                  <pic:blipFill>
                    <a:blip r:embed="rId10" cstate="print"/>
                    <a:srcRect/>
                    <a:stretch>
                      <a:fillRect/>
                    </a:stretch>
                  </pic:blipFill>
                  <pic:spPr bwMode="auto">
                    <a:xfrm>
                      <a:off x="0" y="0"/>
                      <a:ext cx="4654550" cy="140017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rPr>
          <w:lang w:val="en-US"/>
        </w:rPr>
      </w:pPr>
      <w:r>
        <w:t>Рис</w:t>
      </w:r>
      <w:r>
        <w:rPr>
          <w:lang w:val="en-US"/>
        </w:rPr>
        <w:t xml:space="preserve">. 13.2. </w:t>
      </w:r>
      <w:r>
        <w:t>Переменная</w:t>
      </w:r>
      <w:r>
        <w:rPr>
          <w:lang w:val="en-US"/>
        </w:rPr>
        <w:t xml:space="preserve"> pimemorycell_address </w:t>
      </w:r>
      <w:r>
        <w:t>указывает</w:t>
      </w:r>
      <w:r>
        <w:rPr>
          <w:lang w:val="en-US"/>
        </w:rPr>
        <w:t xml:space="preserve"> </w:t>
      </w:r>
      <w:r>
        <w:t>на</w:t>
      </w:r>
      <w:r>
        <w:rPr>
          <w:lang w:val="en-US"/>
        </w:rPr>
        <w:t xml:space="preserve"> imemorycell_contents</w:t>
      </w:r>
    </w:p>
    <w:p w:rsidR="00767D19" w:rsidRDefault="00767D19" w:rsidP="00767D19">
      <w:pPr>
        <w:pStyle w:val="Main"/>
      </w:pPr>
    </w:p>
    <w:p w:rsidR="00767D19" w:rsidRDefault="00767D19" w:rsidP="00767D19">
      <w:pPr>
        <w:pStyle w:val="Main"/>
        <w:rPr>
          <w:lang w:val="ru-RU"/>
        </w:rPr>
      </w:pPr>
      <w:bookmarkStart w:id="6" w:name="АР01302"/>
      <w:r w:rsidRPr="00DD1459">
        <w:rPr>
          <w:highlight w:val="lightGray"/>
          <w:lang w:val="ru-RU"/>
        </w:rPr>
        <w:t>Переменная</w:t>
      </w:r>
      <w:bookmarkEnd w:id="6"/>
      <w:r w:rsidRPr="00DD1459">
        <w:rPr>
          <w:highlight w:val="lightGray"/>
          <w:lang w:val="ru-RU"/>
        </w:rPr>
        <w:t>, в которой хранится адрес, например pimemorycell_address, называется переменной-указателем или просто указателем (pointer).</w:t>
      </w:r>
      <w:r>
        <w:rPr>
          <w:lang w:val="ru-RU"/>
        </w:rPr>
        <w:t xml:space="preserve"> Это отношение между переменными показано на рис. 13.1.</w:t>
      </w:r>
    </w:p>
    <w:p w:rsidR="00767D19" w:rsidRDefault="00767D19" w:rsidP="00767D19">
      <w:pPr>
        <w:pStyle w:val="Main"/>
        <w:rPr>
          <w:lang w:val="ru-RU"/>
        </w:rPr>
      </w:pPr>
      <w:r>
        <w:rPr>
          <w:lang w:val="ru-RU"/>
        </w:rPr>
        <w:t xml:space="preserve">Переменная imemorycell_contents была помещена в память с адресом 7751. После выполнения приведенного выше оператора </w:t>
      </w:r>
      <w:bookmarkStart w:id="7" w:name="АР01303"/>
      <w:r>
        <w:rPr>
          <w:lang w:val="ru-RU"/>
        </w:rPr>
        <w:t xml:space="preserve">адрес переменной </w:t>
      </w:r>
      <w:bookmarkEnd w:id="7"/>
      <w:r w:rsidRPr="00DD1459">
        <w:rPr>
          <w:lang w:val="ru-RU"/>
        </w:rPr>
        <w:t>imemorycell_contents присваивается указателю pimemorycell_address. Это описывается следующим образом: pimemorycell_address указывает на imemorycell_contents, что иллюстрируется на рис. 13.2. Стрелка направлена из ячейки, содержащей адрес, к ячейке, адрес которой хранится.</w:t>
      </w:r>
    </w:p>
    <w:p w:rsidR="00767D19" w:rsidRDefault="00767D19" w:rsidP="00767D19">
      <w:pPr>
        <w:pStyle w:val="Main"/>
        <w:rPr>
          <w:lang w:val="ru-RU"/>
        </w:rPr>
      </w:pPr>
      <w:r w:rsidRPr="00DD1459">
        <w:rPr>
          <w:highlight w:val="lightGray"/>
          <w:lang w:val="ru-RU"/>
        </w:rPr>
        <w:t>Для обращения к содержимому ячейки, адрес которой хранится в pimemorycell_address, достаточно перед указателем поставить звездочку</w:t>
      </w:r>
      <w:r w:rsidRPr="00DD1459">
        <w:rPr>
          <w:lang w:val="ru-RU"/>
        </w:rPr>
        <w:t xml:space="preserve">: *pimemorycell_address. </w:t>
      </w:r>
      <w:r w:rsidRPr="00DD1459">
        <w:rPr>
          <w:highlight w:val="lightGray"/>
          <w:lang w:val="ru-RU"/>
        </w:rPr>
        <w:t>Это действие называется разыменованием (dereference) указателя</w:t>
      </w:r>
      <w:r w:rsidRPr="00DD1459">
        <w:rPr>
          <w:lang w:val="ru-RU"/>
        </w:rPr>
        <w:t xml:space="preserve"> pimemorycell_address. Если</w:t>
      </w:r>
      <w:r>
        <w:rPr>
          <w:lang w:val="ru-RU"/>
        </w:rPr>
        <w:t>, к примеру, выполнить два следующих оператора, то значение переменной imemorycell_contents будет равно 20. (см. рис. 13.3).</w:t>
      </w:r>
    </w:p>
    <w:p w:rsidR="00767D19" w:rsidRDefault="00767D19" w:rsidP="00767D19">
      <w:pPr>
        <w:pStyle w:val="Center"/>
      </w:pPr>
    </w:p>
    <w:p w:rsidR="00767D19" w:rsidRDefault="00767D19" w:rsidP="00767D19">
      <w:pPr>
        <w:pStyle w:val="Center"/>
      </w:pPr>
      <w:r>
        <w:rPr>
          <w:noProof/>
          <w:lang w:eastAsia="ru-RU"/>
        </w:rPr>
        <w:drawing>
          <wp:inline distT="0" distB="0" distL="0" distR="0">
            <wp:extent cx="4654550" cy="1400175"/>
            <wp:effectExtent l="0" t="0" r="0" b="0"/>
            <wp:docPr id="3" name="Рисунок 3" descr="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_03"/>
                    <pic:cNvPicPr>
                      <a:picLocks noChangeAspect="1" noChangeArrowheads="1"/>
                    </pic:cNvPicPr>
                  </pic:nvPicPr>
                  <pic:blipFill>
                    <a:blip r:embed="rId11" cstate="print"/>
                    <a:srcRect/>
                    <a:stretch>
                      <a:fillRect/>
                    </a:stretch>
                  </pic:blipFill>
                  <pic:spPr bwMode="auto">
                    <a:xfrm>
                      <a:off x="0" y="0"/>
                      <a:ext cx="4654550" cy="140017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13.3. Использование указателя в операторе присваивания</w:t>
      </w:r>
    </w:p>
    <w:p w:rsidR="00767D19" w:rsidRDefault="00767D19" w:rsidP="00767D19">
      <w:pPr>
        <w:pStyle w:val="Program0"/>
        <w:rPr>
          <w:lang w:val="ru-RU"/>
        </w:rPr>
      </w:pPr>
    </w:p>
    <w:p w:rsidR="00767D19" w:rsidRDefault="00767D19" w:rsidP="00767D19">
      <w:pPr>
        <w:pStyle w:val="Program0"/>
      </w:pPr>
      <w:r>
        <w:t>pimemorycell_address = &amp;imemorycell_contents;</w:t>
      </w:r>
    </w:p>
    <w:p w:rsidR="00767D19" w:rsidRPr="00F836C3" w:rsidRDefault="00767D19" w:rsidP="00767D19">
      <w:pPr>
        <w:pStyle w:val="Program0"/>
      </w:pPr>
      <w:r w:rsidRPr="00F836C3">
        <w:t>*pimemorycell_address = 20;</w:t>
      </w:r>
    </w:p>
    <w:p w:rsidR="00767D19" w:rsidRPr="00F836C3" w:rsidRDefault="00767D19" w:rsidP="00767D19">
      <w:pPr>
        <w:pStyle w:val="Program0"/>
      </w:pPr>
    </w:p>
    <w:p w:rsidR="00767D19" w:rsidRDefault="00767D19" w:rsidP="00767D19">
      <w:pPr>
        <w:pStyle w:val="Main"/>
        <w:rPr>
          <w:lang w:val="ru-RU"/>
        </w:rPr>
      </w:pPr>
      <w:bookmarkStart w:id="8" w:name="АР01304"/>
      <w:r w:rsidRPr="00F23534">
        <w:rPr>
          <w:lang w:val="ru-RU"/>
        </w:rPr>
        <w:t>Звездочку</w:t>
      </w:r>
      <w:proofErr w:type="gramStart"/>
      <w:r w:rsidRPr="00F23534">
        <w:rPr>
          <w:lang w:val="ru-RU"/>
        </w:rPr>
        <w:t xml:space="preserve"> (*) </w:t>
      </w:r>
      <w:proofErr w:type="gramEnd"/>
      <w:r w:rsidRPr="00F23534">
        <w:rPr>
          <w:lang w:val="ru-RU"/>
        </w:rPr>
        <w:t xml:space="preserve">можно </w:t>
      </w:r>
      <w:bookmarkEnd w:id="8"/>
      <w:r w:rsidRPr="00F23534">
        <w:rPr>
          <w:lang w:val="ru-RU"/>
        </w:rPr>
        <w:t>рассматривать как директиву поиска адресуемой ячейки памяти согласно стрелке на рис. 13.3. Заметьте, что если указатель pimemorycell_address содержит адрес переменной imemorycell_contents, то следующие два оператора будут эквивалентны; они оба записывают значение 20 в imemorycell_contents:</w:t>
      </w:r>
    </w:p>
    <w:p w:rsidR="00767D19" w:rsidRDefault="00767D19" w:rsidP="00767D19">
      <w:pPr>
        <w:pStyle w:val="Program0"/>
        <w:rPr>
          <w:lang w:val="ru-RU"/>
        </w:rPr>
      </w:pPr>
    </w:p>
    <w:p w:rsidR="00767D19" w:rsidRPr="00F836C3" w:rsidRDefault="00767D19" w:rsidP="00767D19">
      <w:pPr>
        <w:pStyle w:val="Program0"/>
        <w:rPr>
          <w:lang w:val="ru-RU"/>
        </w:rPr>
      </w:pPr>
      <w:r>
        <w:t>imemorycell</w:t>
      </w:r>
      <w:r w:rsidRPr="00F836C3">
        <w:rPr>
          <w:lang w:val="ru-RU"/>
        </w:rPr>
        <w:t>_</w:t>
      </w:r>
      <w:r>
        <w:t>contents</w:t>
      </w:r>
      <w:r w:rsidRPr="00F836C3">
        <w:rPr>
          <w:lang w:val="ru-RU"/>
        </w:rPr>
        <w:t xml:space="preserve"> = 20;</w:t>
      </w:r>
    </w:p>
    <w:p w:rsidR="00767D19" w:rsidRPr="00F836C3" w:rsidRDefault="00767D19" w:rsidP="00767D19">
      <w:pPr>
        <w:pStyle w:val="Program0"/>
        <w:rPr>
          <w:lang w:val="ru-RU"/>
        </w:rPr>
      </w:pPr>
      <w:r w:rsidRPr="00F836C3">
        <w:rPr>
          <w:lang w:val="ru-RU"/>
        </w:rPr>
        <w:t>*</w:t>
      </w:r>
      <w:r>
        <w:t>pimemorycell</w:t>
      </w:r>
      <w:r w:rsidRPr="00F836C3">
        <w:rPr>
          <w:lang w:val="ru-RU"/>
        </w:rPr>
        <w:t>_</w:t>
      </w:r>
      <w:r>
        <w:t>address</w:t>
      </w:r>
      <w:r w:rsidRPr="00F836C3">
        <w:rPr>
          <w:lang w:val="ru-RU"/>
        </w:rPr>
        <w:t xml:space="preserve"> = 20;</w:t>
      </w:r>
    </w:p>
    <w:p w:rsidR="00767D19" w:rsidRPr="00F836C3" w:rsidRDefault="00767D19" w:rsidP="00767D19">
      <w:pPr>
        <w:pStyle w:val="Main"/>
        <w:rPr>
          <w:lang w:val="ru-RU"/>
        </w:rPr>
      </w:pPr>
    </w:p>
    <w:p w:rsidR="00767D19" w:rsidRDefault="00767D19" w:rsidP="00767D19">
      <w:pPr>
        <w:pStyle w:val="Main"/>
        <w:rPr>
          <w:lang w:val="ru-RU"/>
        </w:rPr>
      </w:pPr>
      <w:r w:rsidRPr="00F23534">
        <w:rPr>
          <w:highlight w:val="lightGray"/>
          <w:lang w:val="ru-RU"/>
        </w:rPr>
        <w:t>Любой объект программы, будь то переменная базового или же производного типа, занимает в памяти определенную область. Местоположение объекта в памяти определяется его адресом</w:t>
      </w:r>
      <w:r w:rsidRPr="00F23534">
        <w:rPr>
          <w:lang w:val="ru-RU"/>
        </w:rPr>
        <w:t>. Как уже говорилось, при объявлении переменной для нее резервируется место в памяти, размер которого зависит от типа данной переменной, а для доступа к содержимому объекта служит его имя (идентификатор). Для того чтобы узнать адрес конкретной переменной, служит унарная операция взятия адреса. При этом перед именем переменной ставится знак амперсанда (&amp;). Следующий ниже пример программы выведет на печать сначала значение переменной Var1 и Var2, а затем ее адрес:</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#define</w:t>
      </w:r>
      <w:r>
        <w:rPr>
          <w:rFonts w:ascii="Arial" w:hAnsi="Arial" w:cs="Arial"/>
          <w:noProof/>
          <w:sz w:val="20"/>
          <w:szCs w:val="20"/>
          <w:lang w:val="en-US" w:eastAsia="en-US"/>
        </w:rPr>
        <w:t xml:space="preserve"> endl </w:t>
      </w:r>
      <w:r>
        <w:rPr>
          <w:rFonts w:ascii="Arial" w:hAnsi="Arial" w:cs="Arial"/>
          <w:noProof/>
          <w:color w:val="A31515"/>
          <w:sz w:val="20"/>
          <w:szCs w:val="20"/>
          <w:lang w:val="en-US" w:eastAsia="en-US"/>
        </w:rPr>
        <w:t>'\n'</w:t>
      </w:r>
    </w:p>
    <w:p w:rsidR="00767D19" w:rsidRDefault="00767D19" w:rsidP="00767D19">
      <w:pPr>
        <w:autoSpaceDE w:val="0"/>
        <w:autoSpaceDN w:val="0"/>
        <w:adjustRightInd w:val="0"/>
        <w:rPr>
          <w:rFonts w:ascii="Arial" w:hAnsi="Arial" w:cs="Arial"/>
          <w:noProof/>
          <w:color w:val="A31515"/>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Var1 =40000;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Var2 =300;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lastRenderedPageBreak/>
        <w:tab/>
        <w:t xml:space="preserve">cout &lt;&lt; </w:t>
      </w:r>
      <w:r>
        <w:rPr>
          <w:rFonts w:ascii="Arial" w:hAnsi="Arial" w:cs="Arial"/>
          <w:noProof/>
          <w:color w:val="A31515"/>
          <w:sz w:val="20"/>
          <w:szCs w:val="20"/>
          <w:lang w:val="en-US" w:eastAsia="en-US"/>
        </w:rPr>
        <w:t>"Значение1: "</w:t>
      </w:r>
      <w:r>
        <w:rPr>
          <w:rFonts w:ascii="Arial" w:hAnsi="Arial" w:cs="Arial"/>
          <w:noProof/>
          <w:sz w:val="20"/>
          <w:szCs w:val="20"/>
          <w:lang w:val="en-US" w:eastAsia="en-US"/>
        </w:rPr>
        <w:t xml:space="preserve"> &lt;&lt;Var1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"Адрес: "</w:t>
      </w:r>
      <w:r>
        <w:rPr>
          <w:rFonts w:ascii="Arial" w:hAnsi="Arial" w:cs="Arial"/>
          <w:noProof/>
          <w:sz w:val="20"/>
          <w:szCs w:val="20"/>
          <w:lang w:val="en-US" w:eastAsia="en-US"/>
        </w:rPr>
        <w:t xml:space="preserve"> &lt;&lt; &amp;Var1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"Значение2: "</w:t>
      </w:r>
      <w:r>
        <w:rPr>
          <w:rFonts w:ascii="Arial" w:hAnsi="Arial" w:cs="Arial"/>
          <w:noProof/>
          <w:sz w:val="20"/>
          <w:szCs w:val="20"/>
          <w:lang w:val="en-US" w:eastAsia="en-US"/>
        </w:rPr>
        <w:t xml:space="preserve"> &lt;&lt;Var2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"Адрес: "</w:t>
      </w:r>
      <w:r>
        <w:rPr>
          <w:rFonts w:ascii="Arial" w:hAnsi="Arial" w:cs="Arial"/>
          <w:noProof/>
          <w:sz w:val="20"/>
          <w:szCs w:val="20"/>
          <w:lang w:val="en-US" w:eastAsia="en-US"/>
        </w:rPr>
        <w:t xml:space="preserve"> &lt;&lt; &amp;Var2 &lt;&lt; endl;</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eastAsia="en-US"/>
        </w:rPr>
        <w:t xml:space="preserve"> 0;</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pStyle w:val="1kjh"/>
      </w:pPr>
    </w:p>
    <w:p w:rsidR="00767D19" w:rsidRDefault="00767D19" w:rsidP="00767D19">
      <w:pPr>
        <w:pStyle w:val="1kjh"/>
      </w:pPr>
      <w:r>
        <w:t>В результате будет выведено:</w:t>
      </w:r>
    </w:p>
    <w:p w:rsidR="00767D19" w:rsidRDefault="00767D19" w:rsidP="00767D19">
      <w:pPr>
        <w:pStyle w:val="1kjh"/>
      </w:pPr>
    </w:p>
    <w:p w:rsidR="00767D19" w:rsidRDefault="00767D19" w:rsidP="00767D19">
      <w:pPr>
        <w:pStyle w:val="1kjh"/>
      </w:pPr>
      <w:r>
        <w:t>Значение1: 40000</w:t>
      </w:r>
    </w:p>
    <w:p w:rsidR="00767D19" w:rsidRDefault="00767D19" w:rsidP="00767D19">
      <w:pPr>
        <w:pStyle w:val="1kjh"/>
      </w:pPr>
      <w:r>
        <w:t>Адрес: 0x0068fe00</w:t>
      </w:r>
    </w:p>
    <w:p w:rsidR="00767D19" w:rsidRDefault="00767D19" w:rsidP="00767D19">
      <w:pPr>
        <w:pStyle w:val="1kjh"/>
      </w:pPr>
      <w:r>
        <w:t>Значение2: 300;</w:t>
      </w:r>
    </w:p>
    <w:p w:rsidR="00767D19" w:rsidRDefault="00767D19" w:rsidP="00767D19">
      <w:pPr>
        <w:pStyle w:val="1kjh"/>
      </w:pPr>
      <w:r>
        <w:t>Адрес: 0x0068£dfc</w:t>
      </w:r>
    </w:p>
    <w:p w:rsidR="00767D19" w:rsidRDefault="00767D19" w:rsidP="00767D19">
      <w:pPr>
        <w:pStyle w:val="Center"/>
      </w:pPr>
    </w:p>
    <w:p w:rsidR="00767D19" w:rsidRDefault="00767D19" w:rsidP="00767D19">
      <w:pPr>
        <w:pStyle w:val="Center"/>
        <w:rPr>
          <w:lang w:val="en-US"/>
        </w:rPr>
      </w:pPr>
      <w:r>
        <w:rPr>
          <w:noProof/>
          <w:lang w:eastAsia="ru-RU"/>
        </w:rPr>
        <w:drawing>
          <wp:inline distT="0" distB="0" distL="0" distR="0">
            <wp:extent cx="1318260" cy="4857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318260" cy="485775"/>
                    </a:xfrm>
                    <a:prstGeom prst="rect">
                      <a:avLst/>
                    </a:prstGeom>
                    <a:noFill/>
                    <a:ln w="9525">
                      <a:noFill/>
                      <a:miter lim="800000"/>
                      <a:headEnd/>
                      <a:tailEnd/>
                    </a:ln>
                  </pic:spPr>
                </pic:pic>
              </a:graphicData>
            </a:graphic>
          </wp:inline>
        </w:drawing>
      </w:r>
    </w:p>
    <w:p w:rsidR="00767D19" w:rsidRDefault="00767D19" w:rsidP="00767D19">
      <w:pPr>
        <w:pStyle w:val="Center"/>
      </w:pPr>
    </w:p>
    <w:p w:rsidR="00F31810" w:rsidRDefault="00F31810" w:rsidP="00F31810">
      <w:pPr>
        <w:pStyle w:val="1kjh"/>
      </w:pP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Simple Program for Print size of different types Using Pointer in C*/</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Print Pointer Address Program,C Pointer Examples */</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 10;</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*pa = &amp;a;</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b = </w:t>
      </w:r>
      <w:r>
        <w:rPr>
          <w:rFonts w:ascii="Courier New" w:hAnsi="Courier New" w:cs="Courier New"/>
          <w:noProof/>
          <w:color w:val="A31515"/>
          <w:sz w:val="20"/>
          <w:szCs w:val="20"/>
          <w:lang w:val="en-US" w:eastAsia="en-US"/>
        </w:rPr>
        <w:t>'x'</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*pb = &amp;b;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 xml:space="preserve"> c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 xml:space="preserve"> *pc = &amp;c;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d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*pd = &amp;d;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e = 10.01;</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 xml:space="preserve"> *pe = &amp;e;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"Pointer Example Program : Print Size of Different types Using sizeof\n"</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"\n[sizeof(a)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(a));</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"\n[sizeof(*pa)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(*pa));</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"\n[sizeof(b)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"\n[sizeof(*pb)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(*pb));</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"\n[sizeof(c)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"\n[sizeof(*pc)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(*pc));</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"\n[sizeof(d)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"\n[sizeof(*pd)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"\n[sizeof(e)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"\n[sizeof(*pe) ]: = %d"</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Pr="00F31810" w:rsidRDefault="00F31810" w:rsidP="00F31810">
      <w:pPr>
        <w:pStyle w:val="Center"/>
        <w:rPr>
          <w:noProof/>
          <w:lang w:val="en-US" w:eastAsia="en-US"/>
        </w:rPr>
      </w:pPr>
    </w:p>
    <w:p w:rsidR="00F31810" w:rsidRPr="00F31810" w:rsidRDefault="00F31810" w:rsidP="00F31810">
      <w:pPr>
        <w:pStyle w:val="Center"/>
        <w:rPr>
          <w:noProof/>
          <w:lang w:val="en-US" w:eastAsia="en-US"/>
        </w:rPr>
      </w:pPr>
      <w:r>
        <w:rPr>
          <w:noProof/>
          <w:lang w:eastAsia="ru-RU"/>
        </w:rPr>
        <w:lastRenderedPageBreak/>
        <w:drawing>
          <wp:inline distT="0" distB="0" distL="0" distR="0">
            <wp:extent cx="4590415" cy="1421130"/>
            <wp:effectExtent l="19050" t="0" r="635"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590415" cy="1421130"/>
                    </a:xfrm>
                    <a:prstGeom prst="rect">
                      <a:avLst/>
                    </a:prstGeom>
                    <a:noFill/>
                    <a:ln w="9525">
                      <a:noFill/>
                      <a:miter lim="800000"/>
                      <a:headEnd/>
                      <a:tailEnd/>
                    </a:ln>
                  </pic:spPr>
                </pic:pic>
              </a:graphicData>
            </a:graphic>
          </wp:inline>
        </w:drawing>
      </w:r>
    </w:p>
    <w:p w:rsidR="00F31810" w:rsidRDefault="00F31810" w:rsidP="00F31810">
      <w:pPr>
        <w:pStyle w:val="Center"/>
        <w:rPr>
          <w:noProof/>
          <w:lang w:eastAsia="en-US"/>
        </w:rPr>
      </w:pPr>
    </w:p>
    <w:p w:rsidR="00F31810" w:rsidRPr="00F31810" w:rsidRDefault="00F31810" w:rsidP="00F31810">
      <w:pPr>
        <w:pStyle w:val="Main"/>
        <w:rPr>
          <w:lang w:val="ru-RU"/>
        </w:rPr>
      </w:pP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Empty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Base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Derived : Base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Bit { </w:t>
      </w:r>
      <w:r>
        <w:rPr>
          <w:rFonts w:ascii="Courier New" w:hAnsi="Courier New" w:cs="Courier New"/>
          <w:noProof/>
          <w:color w:val="0000FF"/>
          <w:sz w:val="20"/>
          <w:szCs w:val="20"/>
          <w:lang w:val="en-US" w:eastAsia="en-US"/>
        </w:rPr>
        <w:t>unsigned</w:t>
      </w:r>
      <w:r>
        <w:rPr>
          <w:rFonts w:ascii="Courier New" w:hAnsi="Courier New" w:cs="Courier New"/>
          <w:noProof/>
          <w:sz w:val="20"/>
          <w:szCs w:val="20"/>
          <w:lang w:val="en-US" w:eastAsia="en-US"/>
        </w:rPr>
        <w:t xml:space="preserve"> bit: 1;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Empty e;</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Derived 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Base&amp; b = d;</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Bit bit;</w:t>
      </w:r>
      <w:r>
        <w:rPr>
          <w:rFonts w:ascii="Courier New" w:hAnsi="Courier New" w:cs="Courier New"/>
          <w:noProof/>
          <w:color w:val="008000"/>
          <w:sz w:val="20"/>
          <w:szCs w:val="20"/>
          <w:lang w:val="en-US" w:eastAsia="en-US"/>
        </w:rPr>
        <w:t>//[[maybe_unused]]</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a[10];</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std::cout &lt;&lt; </w:t>
      </w:r>
      <w:r>
        <w:rPr>
          <w:rFonts w:ascii="Courier New" w:hAnsi="Courier New" w:cs="Courier New"/>
          <w:noProof/>
          <w:color w:val="A31515"/>
          <w:sz w:val="20"/>
          <w:szCs w:val="20"/>
          <w:lang w:val="en-US" w:eastAsia="en-US"/>
        </w:rPr>
        <w:t>"size of empty class: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e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pointer: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&amp;e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function: "                 &lt;&lt; sizeof(void())    &lt;&lt; '\n'  // error</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incomplete type: "          &lt;&lt; sizeof(int[])     &lt;&lt; '\n'  // error</w:t>
      </w:r>
    </w:p>
    <w:p w:rsidR="00F31810" w:rsidRDefault="00F31810" w:rsidP="00F318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&lt;&lt; "size of bit field: "                &lt;&lt; sizeof bit.bit    &lt;&lt; '\n'  // error</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array of 10 int: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[10])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array of 10 int (2):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"length of array of 10 int: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"length of array of 10 int (2):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a[0]))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the Derived: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d          &lt;&lt; </w:t>
      </w:r>
      <w:r>
        <w:rPr>
          <w:rFonts w:ascii="Courier New" w:hAnsi="Courier New" w:cs="Courier New"/>
          <w:noProof/>
          <w:color w:val="A31515"/>
          <w:sz w:val="20"/>
          <w:szCs w:val="20"/>
          <w:lang w:val="en-US" w:eastAsia="en-US"/>
        </w:rPr>
        <w:t>'\n'</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&lt;&lt; </w:t>
      </w:r>
      <w:r>
        <w:rPr>
          <w:rFonts w:ascii="Courier New" w:hAnsi="Courier New" w:cs="Courier New"/>
          <w:noProof/>
          <w:color w:val="A31515"/>
          <w:sz w:val="20"/>
          <w:szCs w:val="20"/>
          <w:lang w:val="en-US" w:eastAsia="en-US"/>
        </w:rPr>
        <w:t>"size of the Derived through Base: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 b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getchar();</w:t>
      </w: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F31810" w:rsidRDefault="00F31810" w:rsidP="00F31810">
      <w:pPr>
        <w:autoSpaceDE w:val="0"/>
        <w:autoSpaceDN w:val="0"/>
        <w:adjustRightInd w:val="0"/>
        <w:rPr>
          <w:rFonts w:ascii="Courier New" w:hAnsi="Courier New" w:cs="Courier New"/>
          <w:noProof/>
          <w:sz w:val="20"/>
          <w:szCs w:val="20"/>
          <w:lang w:val="en-US" w:eastAsia="en-US"/>
        </w:rPr>
      </w:pPr>
    </w:p>
    <w:p w:rsidR="00F31810" w:rsidRDefault="00F31810" w:rsidP="00F318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F31810" w:rsidRDefault="00F31810" w:rsidP="00F31810">
      <w:pPr>
        <w:pStyle w:val="Center"/>
        <w:rPr>
          <w:noProof/>
          <w:lang w:eastAsia="en-US"/>
        </w:rPr>
      </w:pPr>
    </w:p>
    <w:p w:rsidR="00F31810" w:rsidRDefault="00F31810" w:rsidP="00F31810">
      <w:pPr>
        <w:pStyle w:val="Center"/>
        <w:rPr>
          <w:noProof/>
          <w:lang w:eastAsia="en-US"/>
        </w:rPr>
      </w:pPr>
      <w:r>
        <w:rPr>
          <w:noProof/>
          <w:lang w:eastAsia="ru-RU"/>
        </w:rPr>
        <w:drawing>
          <wp:inline distT="0" distB="0" distL="0" distR="0">
            <wp:extent cx="2399030" cy="959485"/>
            <wp:effectExtent l="19050" t="0" r="1270" b="0"/>
            <wp:docPr id="4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399030" cy="959485"/>
                    </a:xfrm>
                    <a:prstGeom prst="rect">
                      <a:avLst/>
                    </a:prstGeom>
                    <a:noFill/>
                    <a:ln w="9525">
                      <a:noFill/>
                      <a:miter lim="800000"/>
                      <a:headEnd/>
                      <a:tailEnd/>
                    </a:ln>
                  </pic:spPr>
                </pic:pic>
              </a:graphicData>
            </a:graphic>
          </wp:inline>
        </w:drawing>
      </w:r>
    </w:p>
    <w:p w:rsidR="00F31810" w:rsidRPr="00F31810" w:rsidRDefault="00F31810" w:rsidP="00F31810">
      <w:pPr>
        <w:pStyle w:val="Center"/>
        <w:rPr>
          <w:noProof/>
          <w:lang w:eastAsia="en-US"/>
        </w:rPr>
      </w:pPr>
    </w:p>
    <w:p w:rsidR="00767D19" w:rsidRDefault="00767D19" w:rsidP="00767D19">
      <w:pPr>
        <w:pStyle w:val="Main"/>
        <w:rPr>
          <w:lang w:val="ru-RU"/>
        </w:rPr>
      </w:pPr>
      <w:r w:rsidRPr="00D66021">
        <w:rPr>
          <w:lang w:val="ru-RU"/>
        </w:rPr>
        <w:t>Как видно из примера, адреса локальных переменных, размещаемых в стеке, следуют в обратном порядке (стек растет в направлении младших адресов). Результат может отличаться даже при повторном запуске программы, так как невозможно предугадать, по какому адресу начнут размещаться переменные. Важно другое: разница в адресах первой и второй переменной всегда будет одинакова и при четырехбайтном представлении типа int составит 4 байта (см. рис. 0501).</w:t>
      </w:r>
    </w:p>
    <w:p w:rsidR="00767D19" w:rsidRDefault="00767D19" w:rsidP="00767D19">
      <w:pPr>
        <w:pStyle w:val="Center"/>
      </w:pPr>
    </w:p>
    <w:p w:rsidR="00767D19" w:rsidRDefault="00767D19" w:rsidP="00767D19">
      <w:pPr>
        <w:pStyle w:val="Center"/>
        <w:rPr>
          <w:lang w:val="en-US"/>
        </w:rPr>
      </w:pPr>
      <w:r>
        <w:object w:dxaOrig="6867" w:dyaOrig="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05.25pt" o:ole="">
            <v:imagedata r:id="rId15" o:title=""/>
          </v:shape>
          <o:OLEObject Type="Embed" ProgID="Visio.Drawing.11" ShapeID="_x0000_i1025" DrawAspect="Content" ObjectID="_1733207867" r:id="rId16"/>
        </w:object>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0501.</w:t>
      </w:r>
      <w:r>
        <w:rPr>
          <w:rFonts w:ascii="Arial" w:hAnsi="Arial" w:cs="Arial"/>
          <w:color w:val="000000"/>
          <w:sz w:val="20"/>
          <w:szCs w:val="20"/>
        </w:rPr>
        <w:t xml:space="preserve"> Переменные в памяти</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Default="00767D19" w:rsidP="00767D19">
      <w:pPr>
        <w:pStyle w:val="Main"/>
        <w:rPr>
          <w:lang w:val="ru-RU"/>
        </w:rPr>
      </w:pPr>
      <w:r w:rsidRPr="00D66021">
        <w:rPr>
          <w:lang w:val="ru-RU"/>
        </w:rPr>
        <w:t>Мощным средством разработчика программного обеспечения на C++ является возможность осуществления непосредственного доступа к памяти. Для этой цели предусматривается специальный тип переменных - указатели.</w:t>
      </w:r>
    </w:p>
    <w:p w:rsidR="00767D19" w:rsidRPr="00D66021" w:rsidRDefault="00767D19" w:rsidP="00767D19">
      <w:pPr>
        <w:pStyle w:val="Main"/>
        <w:rPr>
          <w:lang w:val="ru-RU"/>
        </w:rPr>
      </w:pPr>
      <w:r w:rsidRPr="00D66021">
        <w:rPr>
          <w:highlight w:val="lightGray"/>
          <w:lang w:val="ru-RU"/>
        </w:rPr>
        <w:t>Указатель (pointer) представляет собой переменную, значение которой является адресом ячейки памяти. Указатель может ссылаться на переменную (базового или производного типа) или функцию. Наибольшая эффективность применения указателей в разработке приложении достигается при использовании их с массивами и символьными строками.</w:t>
      </w:r>
    </w:p>
    <w:p w:rsidR="00767D19" w:rsidRPr="00D66021" w:rsidRDefault="00767D19" w:rsidP="00767D19">
      <w:pPr>
        <w:pStyle w:val="Main"/>
        <w:rPr>
          <w:lang w:val="ru-RU"/>
        </w:rPr>
      </w:pPr>
      <w:r w:rsidRPr="00D66021">
        <w:rPr>
          <w:lang w:val="ru-RU"/>
        </w:rPr>
        <w:t>Объявление указателя имеет следующий синтаксис:</w:t>
      </w:r>
    </w:p>
    <w:p w:rsidR="00767D19" w:rsidRDefault="00767D19" w:rsidP="00767D19">
      <w:pPr>
        <w:pStyle w:val="Main"/>
        <w:rPr>
          <w:lang w:val="ru-RU"/>
        </w:rPr>
      </w:pPr>
    </w:p>
    <w:p w:rsidR="00767D19" w:rsidRDefault="00767D19" w:rsidP="00767D19">
      <w:pPr>
        <w:pStyle w:val="Main"/>
        <w:rPr>
          <w:lang w:val="ru-RU"/>
        </w:rPr>
      </w:pPr>
      <w:r>
        <w:rPr>
          <w:lang w:val="ru-RU"/>
        </w:rPr>
        <w:t>тип_объекта* идентификатор;</w:t>
      </w:r>
    </w:p>
    <w:p w:rsidR="00767D19" w:rsidRPr="00D66021" w:rsidRDefault="00767D19" w:rsidP="00767D19">
      <w:pPr>
        <w:pStyle w:val="Main"/>
        <w:rPr>
          <w:lang w:val="ru-RU"/>
        </w:rPr>
      </w:pPr>
    </w:p>
    <w:p w:rsidR="00767D19" w:rsidRPr="00D66021" w:rsidRDefault="00767D19" w:rsidP="00767D19">
      <w:pPr>
        <w:pStyle w:val="Main"/>
        <w:rPr>
          <w:lang w:val="ru-RU"/>
        </w:rPr>
      </w:pPr>
      <w:r w:rsidRPr="00D66021">
        <w:rPr>
          <w:lang w:val="ru-RU"/>
        </w:rPr>
        <w:t>Здесь тип_объекта определяет тип данных, на которые ссылается указатель с именем идентификатор. Символ 'звездочка' (*) сообщает компилятору, что объявленная переменная является указателем и не зависимо от того, сколько памяти требуется отвести под сам объект, для указателя резервируется два или четыре байта в зависимости от используемой модели памяти.</w:t>
      </w:r>
    </w:p>
    <w:p w:rsidR="00767D19" w:rsidRPr="00D66021" w:rsidRDefault="00767D19" w:rsidP="00767D19">
      <w:pPr>
        <w:pStyle w:val="Center"/>
      </w:pPr>
    </w:p>
    <w:p w:rsidR="00767D19" w:rsidRDefault="00767D19" w:rsidP="00767D19">
      <w:pPr>
        <w:pStyle w:val="Center"/>
        <w:rPr>
          <w:lang w:val="en-US"/>
        </w:rPr>
      </w:pPr>
      <w:r>
        <w:rPr>
          <w:noProof/>
          <w:lang w:eastAsia="ru-RU"/>
        </w:rPr>
        <w:drawing>
          <wp:inline distT="0" distB="0" distL="0" distR="0">
            <wp:extent cx="5370830" cy="1490980"/>
            <wp:effectExtent l="1905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370830" cy="149098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0502.</w:t>
      </w:r>
      <w:r>
        <w:rPr>
          <w:rFonts w:ascii="Arial" w:hAnsi="Arial" w:cs="Arial"/>
          <w:color w:val="000000"/>
          <w:sz w:val="20"/>
          <w:szCs w:val="20"/>
        </w:rPr>
        <w:t xml:space="preserve"> Смысл указателя</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Pr="00D66021" w:rsidRDefault="00767D19" w:rsidP="00767D19">
      <w:pPr>
        <w:pStyle w:val="Main"/>
        <w:rPr>
          <w:lang w:val="ru-RU"/>
        </w:rPr>
      </w:pPr>
      <w:r w:rsidRPr="00D66021">
        <w:rPr>
          <w:lang w:val="ru-RU"/>
        </w:rPr>
        <w:t>Поскольку указатель представляет отбой ссылку на некоторую область памяти, ему может быть присвоен только адрес некоторой переменной (или функции), а не само ее значение. В случае некорректного присвоения компилятор выдаст соответствующее сообщение об ошибке.</w:t>
      </w:r>
    </w:p>
    <w:p w:rsidR="00767D19" w:rsidRPr="00D66021" w:rsidRDefault="00767D19" w:rsidP="00767D19">
      <w:pPr>
        <w:pStyle w:val="Main"/>
        <w:rPr>
          <w:lang w:val="ru-RU"/>
        </w:rPr>
      </w:pPr>
      <w:r w:rsidRPr="00D66021">
        <w:rPr>
          <w:lang w:val="ru-RU"/>
        </w:rPr>
        <w:t>Рассмотрим пример объявления и инициализации указателя</w:t>
      </w:r>
    </w:p>
    <w:p w:rsidR="00767D19" w:rsidRPr="00D66021" w:rsidRDefault="00767D19" w:rsidP="00767D19">
      <w:pPr>
        <w:pStyle w:val="Main"/>
        <w:rPr>
          <w:lang w:val="ru-RU"/>
        </w:rPr>
      </w:pPr>
    </w:p>
    <w:p w:rsidR="00767D19" w:rsidRDefault="00767D19" w:rsidP="00767D19">
      <w:pPr>
        <w:pStyle w:val="Main"/>
      </w:pPr>
      <w:r>
        <w:rPr>
          <w:color w:val="0000FF"/>
        </w:rPr>
        <w:t>char</w:t>
      </w:r>
      <w:r>
        <w:t xml:space="preserve"> Symbol = 'Y';</w:t>
      </w:r>
    </w:p>
    <w:p w:rsidR="00767D19" w:rsidRDefault="00767D19" w:rsidP="00767D19">
      <w:pPr>
        <w:pStyle w:val="Main"/>
      </w:pPr>
      <w:r>
        <w:rPr>
          <w:color w:val="0000FF"/>
        </w:rPr>
        <w:t>char</w:t>
      </w:r>
      <w:r>
        <w:t xml:space="preserve"> *pSymbol = &amp;Symbol;</w:t>
      </w:r>
    </w:p>
    <w:p w:rsidR="00767D19" w:rsidRDefault="00767D19" w:rsidP="00767D19">
      <w:pPr>
        <w:pStyle w:val="Main"/>
      </w:pPr>
      <w:r>
        <w:rPr>
          <w:color w:val="0000FF"/>
        </w:rPr>
        <w:t>long</w:t>
      </w:r>
      <w:r>
        <w:t xml:space="preserve"> Capital = 304L;</w:t>
      </w:r>
    </w:p>
    <w:p w:rsidR="00767D19" w:rsidRDefault="00767D19" w:rsidP="00767D19">
      <w:pPr>
        <w:pStyle w:val="Main"/>
      </w:pPr>
      <w:r>
        <w:rPr>
          <w:color w:val="0000FF"/>
        </w:rPr>
        <w:t>long</w:t>
      </w:r>
      <w:r>
        <w:t>* pLong;</w:t>
      </w:r>
    </w:p>
    <w:p w:rsidR="00767D19" w:rsidRDefault="00767D19" w:rsidP="00767D19">
      <w:pPr>
        <w:pStyle w:val="Main"/>
        <w:rPr>
          <w:lang w:val="ru-RU"/>
        </w:rPr>
      </w:pPr>
      <w:r>
        <w:rPr>
          <w:lang w:val="ru-RU"/>
        </w:rPr>
        <w:t>pLong = &amp;Capital;</w:t>
      </w:r>
    </w:p>
    <w:p w:rsidR="00767D19" w:rsidRDefault="00767D19" w:rsidP="00767D19">
      <w:pPr>
        <w:pStyle w:val="Main"/>
        <w:rPr>
          <w:lang w:val="ru-RU"/>
        </w:rPr>
      </w:pPr>
    </w:p>
    <w:p w:rsidR="00767D19" w:rsidRDefault="00767D19" w:rsidP="00767D19">
      <w:pPr>
        <w:pStyle w:val="Main"/>
        <w:rPr>
          <w:lang w:val="ru-RU"/>
        </w:rPr>
      </w:pPr>
      <w:r>
        <w:rPr>
          <w:lang w:val="ru-RU"/>
        </w:rPr>
        <w:t>В приведенном фрагменте объявляется символьная переменная Symbol инициализируется значением 'Y', затем определяется указатель на символьный тип данных pSymbol, значение которого назначается равным адресу переменной Symbol. Вслед за этим объявляется переменная Capital типа long и указатель на этот же тип pLong, после чего производится инициализация указателя адресом переменной Capital.</w:t>
      </w:r>
    </w:p>
    <w:p w:rsidR="00767D19" w:rsidRPr="00F836C3" w:rsidRDefault="00767D19" w:rsidP="00767D19">
      <w:pPr>
        <w:pStyle w:val="1kjh"/>
      </w:pPr>
    </w:p>
    <w:p w:rsidR="00767D19" w:rsidRDefault="00767D19" w:rsidP="00767D19">
      <w:pPr>
        <w:pStyle w:val="Main"/>
        <w:rPr>
          <w:b/>
          <w:lang w:val="ru-RU"/>
        </w:rPr>
      </w:pPr>
      <w:bookmarkStart w:id="9" w:name="_Toc188856105"/>
      <w:r>
        <w:rPr>
          <w:b/>
          <w:lang w:val="ru-RU"/>
        </w:rPr>
        <w:t>Разыменование указателей</w:t>
      </w:r>
      <w:bookmarkEnd w:id="9"/>
    </w:p>
    <w:p w:rsidR="00767D19" w:rsidRPr="0041655D" w:rsidRDefault="00767D19" w:rsidP="00767D19">
      <w:pPr>
        <w:pStyle w:val="Main"/>
        <w:rPr>
          <w:b/>
          <w:lang w:val="ru-RU"/>
        </w:rPr>
      </w:pPr>
      <w:r>
        <w:rPr>
          <w:lang w:val="ru-RU"/>
        </w:rPr>
        <w:t>Как уже отмечалось</w:t>
      </w:r>
      <w:r w:rsidRPr="0041655D">
        <w:rPr>
          <w:lang w:val="ru-RU"/>
        </w:rPr>
        <w:t xml:space="preserve">, </w:t>
      </w:r>
      <w:r w:rsidRPr="0041655D">
        <w:rPr>
          <w:b/>
          <w:lang w:val="ru-RU"/>
        </w:rPr>
        <w:t>указатели помогают осуществлять непосредственный доступ к памяти. Для того чтобы получить (прочитать) значение, записанное в некоторой области, на которую ссылается указатель, используют операцию косвенного обращения, или разыменования (*). При этом используется имя указателя со звездочкой перед ним:</w:t>
      </w:r>
    </w:p>
    <w:p w:rsidR="00767D19" w:rsidRPr="0041655D" w:rsidRDefault="00767D19" w:rsidP="00767D19">
      <w:pPr>
        <w:pStyle w:val="Main"/>
        <w:rPr>
          <w:lang w:val="ru-RU"/>
        </w:rPr>
      </w:pPr>
    </w:p>
    <w:p w:rsidR="00767D19" w:rsidRPr="00365CB3" w:rsidRDefault="00767D19" w:rsidP="00767D19">
      <w:pPr>
        <w:pStyle w:val="Main"/>
        <w:rPr>
          <w:lang w:val="ru-RU"/>
        </w:rPr>
      </w:pPr>
      <w:r w:rsidRPr="0041655D">
        <w:rPr>
          <w:color w:val="0000FF"/>
        </w:rPr>
        <w:lastRenderedPageBreak/>
        <w:t>long</w:t>
      </w:r>
      <w:r w:rsidRPr="0041655D">
        <w:rPr>
          <w:color w:val="0000FF"/>
          <w:lang w:val="ru-RU"/>
        </w:rPr>
        <w:t xml:space="preserve"> </w:t>
      </w:r>
      <w:r w:rsidRPr="0041655D">
        <w:rPr>
          <w:color w:val="0000FF"/>
        </w:rPr>
        <w:t>double</w:t>
      </w:r>
      <w:r w:rsidRPr="0041655D">
        <w:rPr>
          <w:lang w:val="ru-RU"/>
        </w:rPr>
        <w:t xml:space="preserve"> </w:t>
      </w:r>
      <w:r w:rsidRPr="0041655D">
        <w:t>Num</w:t>
      </w:r>
      <w:r w:rsidRPr="0041655D">
        <w:rPr>
          <w:lang w:val="ru-RU"/>
        </w:rPr>
        <w:t xml:space="preserve"> = 10;</w:t>
      </w:r>
    </w:p>
    <w:p w:rsidR="00767D19" w:rsidRDefault="00767D19" w:rsidP="00767D19">
      <w:pPr>
        <w:pStyle w:val="Main"/>
      </w:pPr>
      <w:r>
        <w:rPr>
          <w:color w:val="0000FF"/>
        </w:rPr>
        <w:t>long double</w:t>
      </w:r>
      <w:r>
        <w:t xml:space="preserve"> Flag;</w:t>
      </w:r>
    </w:p>
    <w:p w:rsidR="00767D19" w:rsidRDefault="00767D19" w:rsidP="00767D19">
      <w:pPr>
        <w:pStyle w:val="Main"/>
      </w:pPr>
      <w:r>
        <w:rPr>
          <w:color w:val="0000FF"/>
        </w:rPr>
        <w:t>long double</w:t>
      </w:r>
      <w:r>
        <w:t xml:space="preserve"> *ptr = &amp;Num;</w:t>
      </w:r>
    </w:p>
    <w:p w:rsidR="00767D19" w:rsidRPr="00365CB3" w:rsidRDefault="00767D19" w:rsidP="00767D19">
      <w:pPr>
        <w:pStyle w:val="Main"/>
        <w:rPr>
          <w:lang w:val="ru-RU"/>
        </w:rPr>
      </w:pPr>
      <w:r w:rsidRPr="00F836C3">
        <w:t>Flag</w:t>
      </w:r>
      <w:r w:rsidRPr="00365CB3">
        <w:rPr>
          <w:lang w:val="ru-RU"/>
        </w:rPr>
        <w:t xml:space="preserve"> = *</w:t>
      </w:r>
      <w:r w:rsidRPr="00F836C3">
        <w:t>ptr</w:t>
      </w:r>
      <w:r w:rsidRPr="00365CB3">
        <w:rPr>
          <w:lang w:val="ru-RU"/>
        </w:rPr>
        <w:t>;</w:t>
      </w:r>
    </w:p>
    <w:p w:rsidR="00767D19" w:rsidRDefault="00767D19" w:rsidP="00767D19">
      <w:pPr>
        <w:pStyle w:val="Main"/>
        <w:rPr>
          <w:lang w:val="ru-RU"/>
        </w:rPr>
      </w:pPr>
      <w:r>
        <w:rPr>
          <w:lang w:val="ru-RU"/>
        </w:rPr>
        <w:t>cout &lt;&lt; Flag;</w:t>
      </w:r>
    </w:p>
    <w:p w:rsidR="00767D19" w:rsidRDefault="00767D19" w:rsidP="00767D19">
      <w:pPr>
        <w:pStyle w:val="Main"/>
        <w:rPr>
          <w:lang w:val="ru-RU"/>
        </w:rPr>
      </w:pPr>
    </w:p>
    <w:p w:rsidR="00767D19" w:rsidRDefault="00767D19" w:rsidP="00767D19">
      <w:pPr>
        <w:pStyle w:val="Main"/>
        <w:rPr>
          <w:lang w:val="ru-RU"/>
        </w:rPr>
      </w:pPr>
      <w:r>
        <w:rPr>
          <w:lang w:val="ru-RU"/>
        </w:rPr>
        <w:t>В приведенном фрагменте объявляются две переменные двойной точности Num и Flag и указатель (Ptr) на тип long double, проинициализированный адресом переменно Num. После этого посредством косвенного доступа к переменной Flag присваивается значение, хранящееся по адресу указанному в ptr. то есть фактически значение переменной Num, что и подтверждает вывод на печать.</w:t>
      </w:r>
    </w:p>
    <w:p w:rsidR="00767D19" w:rsidRPr="0041655D" w:rsidRDefault="00767D19" w:rsidP="00767D19">
      <w:pPr>
        <w:pStyle w:val="Main"/>
        <w:rPr>
          <w:lang w:val="ru-RU"/>
        </w:rPr>
      </w:pPr>
      <w:r w:rsidRPr="0041655D">
        <w:rPr>
          <w:highlight w:val="lightGray"/>
          <w:lang w:val="ru-RU"/>
        </w:rPr>
        <w:t>На практике довольно широко применяется так называемый пустой указатель (типа void), который может указывать на объект любого типа</w:t>
      </w:r>
      <w:r w:rsidRPr="0041655D">
        <w:rPr>
          <w:lang w:val="ru-RU"/>
        </w:rPr>
        <w:t>. Для получения доступа к объекту, на который ссылается указатель void, его необходимо предварительно привести к тому же типу, что и тип самого объекта.</w:t>
      </w:r>
    </w:p>
    <w:p w:rsidR="00767D19" w:rsidRPr="0041655D" w:rsidRDefault="00767D19" w:rsidP="00767D19">
      <w:pPr>
        <w:pStyle w:val="Main"/>
        <w:rPr>
          <w:lang w:val="ru-RU"/>
        </w:rPr>
      </w:pPr>
      <w:r w:rsidRPr="0041655D">
        <w:rPr>
          <w:lang w:val="ru-RU"/>
        </w:rPr>
        <w:t>Рассмотрим пример, иллюстрирующий использование пустого указателя.</w:t>
      </w:r>
    </w:p>
    <w:p w:rsidR="00767D19" w:rsidRPr="0041655D"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sidRPr="0041655D">
        <w:rPr>
          <w:rFonts w:ascii="Arial" w:hAnsi="Arial" w:cs="Arial"/>
          <w:noProof/>
          <w:color w:val="0000FF"/>
          <w:sz w:val="20"/>
          <w:szCs w:val="20"/>
          <w:lang w:val="en-US" w:eastAsia="en-US"/>
        </w:rPr>
        <w:t>#include</w:t>
      </w:r>
      <w:r w:rsidRPr="0041655D">
        <w:rPr>
          <w:rFonts w:ascii="Arial" w:hAnsi="Arial" w:cs="Arial"/>
          <w:noProof/>
          <w:sz w:val="20"/>
          <w:szCs w:val="20"/>
          <w:lang w:val="en-US" w:eastAsia="en-US"/>
        </w:rPr>
        <w:t xml:space="preserve"> </w:t>
      </w:r>
      <w:r w:rsidRPr="0041655D">
        <w:rPr>
          <w:rFonts w:ascii="Arial" w:hAnsi="Arial" w:cs="Arial"/>
          <w:noProof/>
          <w:color w:val="A31515"/>
          <w:sz w:val="20"/>
          <w:szCs w:val="20"/>
          <w:lang w:val="en-US" w:eastAsia="en-US"/>
        </w:rPr>
        <w:t>&lt;iostream</w:t>
      </w:r>
      <w:r>
        <w:rPr>
          <w:rFonts w:ascii="Arial" w:hAnsi="Arial" w:cs="Arial"/>
          <w:noProof/>
          <w:color w:val="A31515"/>
          <w:sz w:val="20"/>
          <w:szCs w:val="20"/>
          <w:lang w:val="en-US" w:eastAsia="en-US"/>
        </w:rPr>
        <w:t>&gt;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Let = </w:t>
      </w:r>
      <w:r>
        <w:rPr>
          <w:rFonts w:ascii="Arial" w:hAnsi="Arial" w:cs="Arial"/>
          <w:noProof/>
          <w:color w:val="A31515"/>
          <w:sz w:val="20"/>
          <w:szCs w:val="20"/>
          <w:lang w:val="en-US" w:eastAsia="en-US"/>
        </w:rPr>
        <w:t>'T'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nNum = 9;</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void</w:t>
      </w:r>
      <w:r>
        <w:rPr>
          <w:rFonts w:ascii="Arial" w:hAnsi="Arial" w:cs="Arial"/>
          <w:noProof/>
          <w:sz w:val="20"/>
          <w:szCs w:val="20"/>
          <w:lang w:val="en-US" w:eastAsia="en-US"/>
        </w:rPr>
        <w:t xml:space="preserve"> *ptr;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 = &amp;Let;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*)ptr = </w:t>
      </w:r>
      <w:r>
        <w:rPr>
          <w:rFonts w:ascii="Arial" w:hAnsi="Arial" w:cs="Arial"/>
          <w:noProof/>
          <w:color w:val="A31515"/>
          <w:sz w:val="20"/>
          <w:szCs w:val="20"/>
          <w:lang w:val="en-US" w:eastAsia="en-US"/>
        </w:rPr>
        <w:t>'L'</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 = &amp;nNum;</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w:t>
      </w:r>
      <w:r>
        <w:rPr>
          <w:rFonts w:ascii="Arial" w:hAnsi="Arial" w:cs="Arial"/>
          <w:noProof/>
          <w:color w:val="0000FF"/>
          <w:sz w:val="20"/>
          <w:szCs w:val="20"/>
          <w:lang w:val="en-US" w:eastAsia="en-US"/>
        </w:rPr>
        <w:t>int</w:t>
      </w:r>
      <w:r>
        <w:rPr>
          <w:rFonts w:ascii="Arial" w:hAnsi="Arial" w:cs="Arial"/>
          <w:noProof/>
          <w:sz w:val="20"/>
          <w:szCs w:val="20"/>
          <w:lang w:val="en-US" w:eastAsia="en-US"/>
        </w:rPr>
        <w:t>*)ptr = 43;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Let &lt;&lt;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nNum;</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eastAsia="ru-RU"/>
        </w:rPr>
        <w:drawing>
          <wp:inline distT="0" distB="0" distL="0" distR="0">
            <wp:extent cx="313055" cy="24701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13055" cy="24701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Сначала создаются два разнотипных объекта Let и nNum и пустой указатель ptr, который инициализируется адресом символьной переменной. Далее ptr разыменовывается, приводится к типу char* и посредством косвенной адресации модифицируется значение символа Let. Аналогичным образом указатель инициализируется значением адреса переменной nNum, приводится к целочисленному типу, после чего становится возможным изменение содержимого переменной nNum.</w:t>
      </w:r>
    </w:p>
    <w:p w:rsidR="00767D19" w:rsidRDefault="00767D19" w:rsidP="00767D19">
      <w:pPr>
        <w:pStyle w:val="1kjh"/>
        <w:rPr>
          <w:b/>
        </w:rPr>
      </w:pPr>
    </w:p>
    <w:p w:rsidR="00767D19" w:rsidRPr="00767D19" w:rsidRDefault="00767D19" w:rsidP="00767D19">
      <w:pPr>
        <w:pStyle w:val="3"/>
        <w:keepNext w:val="0"/>
        <w:spacing w:before="0" w:after="0"/>
        <w:ind w:left="709" w:firstLine="0"/>
        <w:rPr>
          <w:sz w:val="20"/>
          <w:szCs w:val="20"/>
        </w:rPr>
      </w:pPr>
      <w:bookmarkStart w:id="10" w:name="_Toc305219086"/>
      <w:bookmarkStart w:id="11" w:name="_Toc531685263"/>
      <w:r w:rsidRPr="00767D19">
        <w:rPr>
          <w:sz w:val="20"/>
          <w:szCs w:val="20"/>
        </w:rPr>
        <w:t>Объявление переменных-указателей.</w:t>
      </w:r>
      <w:bookmarkEnd w:id="10"/>
      <w:bookmarkEnd w:id="11"/>
    </w:p>
    <w:p w:rsidR="00767D19" w:rsidRDefault="00767D19" w:rsidP="00767D19">
      <w:pPr>
        <w:pStyle w:val="Main"/>
        <w:rPr>
          <w:lang w:val="ru-RU"/>
        </w:rPr>
      </w:pPr>
      <w:r w:rsidRPr="001C591E">
        <w:rPr>
          <w:lang w:val="ru-RU"/>
        </w:rPr>
        <w:t xml:space="preserve">В языке С, также как и во многих других языках, необходимо описывать каждую переменную. </w:t>
      </w:r>
      <w:bookmarkStart w:id="12" w:name="АР01305"/>
      <w:r w:rsidRPr="001C591E">
        <w:rPr>
          <w:lang w:val="ru-RU"/>
        </w:rPr>
        <w:t>Для описания переменной</w:t>
      </w:r>
      <w:bookmarkEnd w:id="12"/>
      <w:r w:rsidRPr="001C591E">
        <w:rPr>
          <w:lang w:val="ru-RU"/>
        </w:rPr>
        <w:t>-указателя pimemorycell_address, которая содержит адрес некоторой переменной типа int, нужно написать:</w:t>
      </w:r>
    </w:p>
    <w:p w:rsidR="00767D19" w:rsidRDefault="00767D19" w:rsidP="00767D19">
      <w:pPr>
        <w:pStyle w:val="Program0"/>
        <w:rPr>
          <w:lang w:val="ru-RU"/>
        </w:rPr>
      </w:pPr>
    </w:p>
    <w:p w:rsidR="00767D19" w:rsidRPr="00F836C3" w:rsidRDefault="00767D19" w:rsidP="00767D19">
      <w:pPr>
        <w:pStyle w:val="Program0"/>
        <w:rPr>
          <w:lang w:val="ru-RU"/>
        </w:rPr>
      </w:pPr>
      <w:r>
        <w:rPr>
          <w:color w:val="0000FF"/>
        </w:rPr>
        <w:t>int</w:t>
      </w:r>
      <w:r w:rsidRPr="00F836C3">
        <w:rPr>
          <w:lang w:val="ru-RU"/>
        </w:rPr>
        <w:t xml:space="preserve"> *</w:t>
      </w:r>
      <w:r>
        <w:t>pimemorycell</w:t>
      </w:r>
      <w:r w:rsidRPr="00F836C3">
        <w:rPr>
          <w:lang w:val="ru-RU"/>
        </w:rPr>
        <w:t>_</w:t>
      </w:r>
      <w:r>
        <w:t>address</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На самом деле это объявление состоит из двух частей.</w:t>
      </w:r>
    </w:p>
    <w:p w:rsidR="00767D19" w:rsidRDefault="00767D19" w:rsidP="00767D19">
      <w:pPr>
        <w:pStyle w:val="Main"/>
        <w:rPr>
          <w:lang w:val="ru-RU"/>
        </w:rPr>
      </w:pPr>
      <w:r>
        <w:rPr>
          <w:lang w:val="ru-RU"/>
        </w:rPr>
        <w:t>Типа переменной pimemorycell_address: int *и идентификатора переменной pimemorycell_address.</w:t>
      </w:r>
    </w:p>
    <w:p w:rsidR="00767D19" w:rsidRDefault="00767D19" w:rsidP="00767D19">
      <w:pPr>
        <w:pStyle w:val="Main"/>
        <w:rPr>
          <w:lang w:val="ru-RU"/>
        </w:rPr>
      </w:pPr>
      <w:r>
        <w:rPr>
          <w:lang w:val="ru-RU"/>
        </w:rPr>
        <w:t>Звездочка, расположенная следом за типом int, означает "указывает на". То есть, этот тип данных представляет собой некоторую переменную-указатель, в которой хранится адрес переменной int:</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w:t>
      </w:r>
    </w:p>
    <w:p w:rsidR="00767D19" w:rsidRPr="001C591E" w:rsidRDefault="00767D19" w:rsidP="00767D19">
      <w:pPr>
        <w:pStyle w:val="Program0"/>
        <w:rPr>
          <w:lang w:val="ru-RU"/>
        </w:rPr>
      </w:pPr>
    </w:p>
    <w:p w:rsidR="00767D19" w:rsidRPr="001C591E" w:rsidRDefault="00767D19" w:rsidP="00767D19">
      <w:pPr>
        <w:pStyle w:val="Main"/>
        <w:rPr>
          <w:lang w:val="ru-RU"/>
        </w:rPr>
      </w:pPr>
      <w:r w:rsidRPr="001C591E">
        <w:rPr>
          <w:lang w:val="ru-RU"/>
        </w:rPr>
        <w:t xml:space="preserve">Этот момент следует запомнить. </w:t>
      </w:r>
      <w:r w:rsidRPr="001C591E">
        <w:rPr>
          <w:highlight w:val="lightGray"/>
          <w:lang w:val="ru-RU"/>
        </w:rPr>
        <w:t>В языке С, в отличие от многих других языков, указатель содержит адрес конкретного типа данных.</w:t>
      </w:r>
    </w:p>
    <w:p w:rsidR="00767D19" w:rsidRPr="001C591E" w:rsidRDefault="00767D19" w:rsidP="00767D19">
      <w:pPr>
        <w:pStyle w:val="Main"/>
      </w:pPr>
      <w:r w:rsidRPr="001C591E">
        <w:rPr>
          <w:lang w:val="ru-RU"/>
        </w:rPr>
        <w:t>Взгляните</w:t>
      </w:r>
      <w:r w:rsidRPr="001C591E">
        <w:t xml:space="preserve"> </w:t>
      </w:r>
      <w:r w:rsidRPr="001C591E">
        <w:rPr>
          <w:lang w:val="ru-RU"/>
        </w:rPr>
        <w:t>на</w:t>
      </w:r>
      <w:r w:rsidRPr="001C591E">
        <w:t xml:space="preserve"> </w:t>
      </w:r>
      <w:r w:rsidRPr="001C591E">
        <w:rPr>
          <w:lang w:val="ru-RU"/>
        </w:rPr>
        <w:t>пример</w:t>
      </w:r>
      <w:r w:rsidRPr="001C591E">
        <w:t>:</w:t>
      </w:r>
    </w:p>
    <w:p w:rsidR="00767D19" w:rsidRPr="001C591E" w:rsidRDefault="00767D19" w:rsidP="00767D19">
      <w:pPr>
        <w:pStyle w:val="Program0"/>
      </w:pPr>
    </w:p>
    <w:p w:rsidR="00767D19" w:rsidRPr="001C591E" w:rsidRDefault="00767D19" w:rsidP="00767D19">
      <w:pPr>
        <w:pStyle w:val="Program0"/>
      </w:pPr>
      <w:r w:rsidRPr="001C591E">
        <w:rPr>
          <w:color w:val="0000FF"/>
        </w:rPr>
        <w:t>char</w:t>
      </w:r>
      <w:r w:rsidRPr="001C591E">
        <w:t xml:space="preserve"> *pcaddress; </w:t>
      </w:r>
      <w:r w:rsidRPr="001C591E">
        <w:rPr>
          <w:color w:val="0000FF"/>
        </w:rPr>
        <w:t>int</w:t>
      </w:r>
      <w:r w:rsidRPr="001C591E">
        <w:t xml:space="preserve"> *piaddress;</w:t>
      </w:r>
    </w:p>
    <w:p w:rsidR="00767D19" w:rsidRPr="001C591E" w:rsidRDefault="001C591E" w:rsidP="001C591E">
      <w:pPr>
        <w:pStyle w:val="Program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s>
      </w:pPr>
      <w:r w:rsidRPr="001C591E">
        <w:tab/>
      </w:r>
    </w:p>
    <w:p w:rsidR="00767D19" w:rsidRDefault="00767D19" w:rsidP="00767D19">
      <w:pPr>
        <w:pStyle w:val="Main"/>
        <w:rPr>
          <w:lang w:val="ru-RU"/>
        </w:rPr>
      </w:pPr>
      <w:r w:rsidRPr="001C591E">
        <w:rPr>
          <w:lang w:val="ru-RU"/>
        </w:rPr>
        <w:t>Тип</w:t>
      </w:r>
      <w:r w:rsidRPr="005B2ADC">
        <w:rPr>
          <w:lang w:val="ru-RU"/>
        </w:rPr>
        <w:t xml:space="preserve"> </w:t>
      </w:r>
      <w:r w:rsidRPr="001C591E">
        <w:rPr>
          <w:lang w:val="ru-RU"/>
        </w:rPr>
        <w:t>указателя</w:t>
      </w:r>
      <w:r w:rsidRPr="005B2ADC">
        <w:rPr>
          <w:lang w:val="ru-RU"/>
        </w:rPr>
        <w:t xml:space="preserve"> </w:t>
      </w:r>
      <w:r w:rsidRPr="001C591E">
        <w:t>pcaddress</w:t>
      </w:r>
      <w:r w:rsidRPr="005B2ADC">
        <w:rPr>
          <w:lang w:val="ru-RU"/>
        </w:rPr>
        <w:t xml:space="preserve"> </w:t>
      </w:r>
      <w:r w:rsidRPr="001C591E">
        <w:rPr>
          <w:lang w:val="ru-RU"/>
        </w:rPr>
        <w:t>совершенно</w:t>
      </w:r>
      <w:r w:rsidRPr="005B2ADC">
        <w:rPr>
          <w:lang w:val="ru-RU"/>
        </w:rPr>
        <w:t xml:space="preserve"> </w:t>
      </w:r>
      <w:r w:rsidRPr="001C591E">
        <w:rPr>
          <w:lang w:val="ru-RU"/>
        </w:rPr>
        <w:t>отличен</w:t>
      </w:r>
      <w:r w:rsidRPr="005B2ADC">
        <w:rPr>
          <w:lang w:val="ru-RU"/>
        </w:rPr>
        <w:t xml:space="preserve"> </w:t>
      </w:r>
      <w:r w:rsidRPr="001C591E">
        <w:rPr>
          <w:lang w:val="ru-RU"/>
        </w:rPr>
        <w:t>от</w:t>
      </w:r>
      <w:r w:rsidRPr="005B2ADC">
        <w:rPr>
          <w:lang w:val="ru-RU"/>
        </w:rPr>
        <w:t xml:space="preserve"> </w:t>
      </w:r>
      <w:r w:rsidRPr="001C591E">
        <w:rPr>
          <w:lang w:val="ru-RU"/>
        </w:rPr>
        <w:t>типа</w:t>
      </w:r>
      <w:r w:rsidRPr="005B2ADC">
        <w:rPr>
          <w:lang w:val="ru-RU"/>
        </w:rPr>
        <w:t xml:space="preserve"> </w:t>
      </w:r>
      <w:r w:rsidRPr="001C591E">
        <w:rPr>
          <w:lang w:val="ru-RU"/>
        </w:rPr>
        <w:t>указателя</w:t>
      </w:r>
      <w:r w:rsidRPr="005B2ADC">
        <w:rPr>
          <w:lang w:val="ru-RU"/>
        </w:rPr>
        <w:t xml:space="preserve"> </w:t>
      </w:r>
      <w:r w:rsidRPr="001C591E">
        <w:t>piaddress</w:t>
      </w:r>
      <w:r w:rsidRPr="005B2ADC">
        <w:rPr>
          <w:lang w:val="ru-RU"/>
        </w:rPr>
        <w:t xml:space="preserve">. </w:t>
      </w:r>
      <w:r w:rsidRPr="001C591E">
        <w:rPr>
          <w:lang w:val="ru-RU"/>
        </w:rPr>
        <w:t xml:space="preserve">Если описан некоторый указатель одного типа, который затем используется с данными другого типа, то во время выполнения программы возникнут ошибки, а при ее компиляции предупреждения. Нельзя назвать хорошим стилем </w:t>
      </w:r>
      <w:r w:rsidRPr="001C591E">
        <w:rPr>
          <w:lang w:val="ru-RU"/>
        </w:rPr>
        <w:lastRenderedPageBreak/>
        <w:t>программирования такой, когда указатель описывается одним образом, а затем используется</w:t>
      </w:r>
      <w:r>
        <w:rPr>
          <w:lang w:val="ru-RU"/>
        </w:rPr>
        <w:t xml:space="preserve"> совершенно по-другому. Для примера рассмотрим следующий фрагмент программы:</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pi</w:t>
      </w:r>
      <w:r w:rsidRPr="001B4D2E">
        <w:rPr>
          <w:lang w:val="ru-RU"/>
        </w:rPr>
        <w:t>;</w:t>
      </w:r>
    </w:p>
    <w:p w:rsidR="00767D19" w:rsidRPr="001B4D2E" w:rsidRDefault="00767D19" w:rsidP="00767D19">
      <w:pPr>
        <w:pStyle w:val="Program0"/>
        <w:rPr>
          <w:lang w:val="ru-RU"/>
        </w:rPr>
      </w:pPr>
      <w:r>
        <w:rPr>
          <w:color w:val="0000FF"/>
        </w:rPr>
        <w:t>floa</w:t>
      </w:r>
      <w:r>
        <w:t>t</w:t>
      </w:r>
      <w:r w:rsidRPr="001B4D2E">
        <w:rPr>
          <w:lang w:val="ru-RU"/>
        </w:rPr>
        <w:t xml:space="preserve"> </w:t>
      </w:r>
      <w:r>
        <w:t>real</w:t>
      </w:r>
      <w:r w:rsidRPr="001B4D2E">
        <w:rPr>
          <w:lang w:val="ru-RU"/>
        </w:rPr>
        <w:t>_</w:t>
      </w:r>
      <w:r>
        <w:t>value</w:t>
      </w:r>
      <w:r w:rsidRPr="001B4D2E">
        <w:rPr>
          <w:lang w:val="ru-RU"/>
        </w:rPr>
        <w:t xml:space="preserve"> = 98.26;</w:t>
      </w:r>
    </w:p>
    <w:p w:rsidR="00767D19" w:rsidRPr="00F836C3" w:rsidRDefault="00767D19" w:rsidP="00767D19">
      <w:pPr>
        <w:pStyle w:val="Program0"/>
        <w:rPr>
          <w:lang w:val="ru-RU"/>
        </w:rPr>
      </w:pPr>
      <w:r>
        <w:t>pi</w:t>
      </w:r>
      <w:r w:rsidRPr="00F836C3">
        <w:rPr>
          <w:lang w:val="ru-RU"/>
        </w:rPr>
        <w:t xml:space="preserve"> = &amp;</w:t>
      </w:r>
      <w:r>
        <w:t>real</w:t>
      </w:r>
      <w:r w:rsidRPr="00F836C3">
        <w:rPr>
          <w:lang w:val="ru-RU"/>
        </w:rPr>
        <w:t>_</w:t>
      </w:r>
      <w:r>
        <w:t>value</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Здесь переменная pi имеет тип int *, это означает, что в ней может содержаться адрес переменной типа int.</w:t>
      </w:r>
    </w:p>
    <w:p w:rsidR="00767D19" w:rsidRDefault="00767D19" w:rsidP="00767D19">
      <w:pPr>
        <w:pStyle w:val="Main"/>
        <w:rPr>
          <w:lang w:val="ru-RU"/>
        </w:rPr>
      </w:pPr>
      <w:r>
        <w:rPr>
          <w:lang w:val="ru-RU"/>
        </w:rPr>
        <w:t>В третьем операторе сделана попытка присвоить переменной pi адрес (Arealvalue) переменной типа float.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3" w:name="_Toc305219087"/>
      <w:bookmarkStart w:id="14" w:name="_Toc531685264"/>
      <w:r w:rsidRPr="00767D19">
        <w:rPr>
          <w:sz w:val="20"/>
          <w:szCs w:val="20"/>
        </w:rPr>
        <w:t>Простые опера</w:t>
      </w:r>
      <w:r w:rsidR="0059157C">
        <w:rPr>
          <w:sz w:val="20"/>
          <w:szCs w:val="20"/>
        </w:rPr>
        <w:t>ции</w:t>
      </w:r>
      <w:r w:rsidRPr="00767D19">
        <w:rPr>
          <w:sz w:val="20"/>
          <w:szCs w:val="20"/>
        </w:rPr>
        <w:t xml:space="preserve"> с указателями.</w:t>
      </w:r>
      <w:bookmarkEnd w:id="13"/>
      <w:bookmarkEnd w:id="14"/>
    </w:p>
    <w:p w:rsidR="00767D19" w:rsidRPr="001C591E" w:rsidRDefault="00767D19" w:rsidP="00767D19">
      <w:pPr>
        <w:pStyle w:val="Main"/>
        <w:rPr>
          <w:lang w:val="ru-RU"/>
        </w:rPr>
      </w:pPr>
      <w:bookmarkStart w:id="15" w:name="АР01306"/>
      <w:r w:rsidRPr="001C591E">
        <w:rPr>
          <w:lang w:val="ru-RU"/>
        </w:rPr>
        <w:t xml:space="preserve">В следующем </w:t>
      </w:r>
      <w:bookmarkEnd w:id="15"/>
      <w:r w:rsidRPr="001C591E">
        <w:rPr>
          <w:lang w:val="ru-RU"/>
        </w:rPr>
        <w:t>фрагменте программы выполняется обмен содержимым переменных iresult_a и iresult_b; для этого используются операции определения адреса и разыменования:</w:t>
      </w:r>
    </w:p>
    <w:p w:rsidR="00767D19" w:rsidRPr="001C591E" w:rsidRDefault="00767D19" w:rsidP="00767D19">
      <w:pPr>
        <w:pStyle w:val="Program0"/>
        <w:rPr>
          <w:lang w:val="ru-RU"/>
        </w:rPr>
      </w:pPr>
    </w:p>
    <w:p w:rsidR="00767D19" w:rsidRDefault="00767D19" w:rsidP="00767D19">
      <w:pPr>
        <w:pStyle w:val="Program0"/>
      </w:pPr>
      <w:r w:rsidRPr="001C591E">
        <w:rPr>
          <w:color w:val="0000FF"/>
        </w:rPr>
        <w:t>int</w:t>
      </w:r>
      <w:r w:rsidRPr="001C591E">
        <w:t xml:space="preserve"> iresult_a = 15, iresult_b = 37, itemporary;</w:t>
      </w:r>
    </w:p>
    <w:p w:rsidR="00767D19" w:rsidRDefault="00767D19" w:rsidP="00767D19">
      <w:pPr>
        <w:pStyle w:val="Program0"/>
      </w:pPr>
      <w:r>
        <w:rPr>
          <w:color w:val="0000FF"/>
        </w:rPr>
        <w:t>int</w:t>
      </w:r>
      <w:r>
        <w:t xml:space="preserve"> *piresult;</w:t>
      </w:r>
    </w:p>
    <w:p w:rsidR="00767D19" w:rsidRDefault="00767D19" w:rsidP="00767D19">
      <w:pPr>
        <w:pStyle w:val="Program0"/>
      </w:pPr>
    </w:p>
    <w:p w:rsidR="00767D19" w:rsidRDefault="00767D19" w:rsidP="00767D19">
      <w:pPr>
        <w:pStyle w:val="Program0"/>
      </w:pPr>
      <w:r>
        <w:t>piresult = &amp;iresult_a;</w:t>
      </w:r>
    </w:p>
    <w:p w:rsidR="00767D19" w:rsidRDefault="00767D19" w:rsidP="00767D19">
      <w:pPr>
        <w:pStyle w:val="Program0"/>
      </w:pPr>
      <w:r>
        <w:t>itemporary = *piresult;</w:t>
      </w:r>
    </w:p>
    <w:p w:rsidR="00767D19" w:rsidRDefault="00767D19" w:rsidP="00767D19">
      <w:pPr>
        <w:pStyle w:val="Program0"/>
      </w:pPr>
      <w:r>
        <w:t>*piresult = iresult_b;</w:t>
      </w:r>
    </w:p>
    <w:p w:rsidR="00767D19" w:rsidRPr="00F836C3" w:rsidRDefault="00767D19" w:rsidP="00767D19">
      <w:pPr>
        <w:pStyle w:val="Program0"/>
        <w:rPr>
          <w:lang w:val="ru-RU"/>
        </w:rPr>
      </w:pPr>
      <w:r>
        <w:t>iresult</w:t>
      </w:r>
      <w:r w:rsidRPr="00F836C3">
        <w:rPr>
          <w:lang w:val="ru-RU"/>
        </w:rPr>
        <w:t>_</w:t>
      </w:r>
      <w:r>
        <w:t>b</w:t>
      </w:r>
      <w:r w:rsidRPr="00F836C3">
        <w:rPr>
          <w:lang w:val="ru-RU"/>
        </w:rPr>
        <w:t xml:space="preserve"> = </w:t>
      </w:r>
      <w:r>
        <w:t>itemporary</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Первая строка программы — это стандартные описание и инициализация переменных: выделяется три ячейки памяти для целых чисел, каждой ячейке присваивается имя, и две переменные инициализируются (см. рис. 13.4). Предположим для примера, что ячейка с именем iresult_a располагается по адресу 5328, ячейка с именем iresult_b — по адресу 7916, а ячейка с именем itemporary — по адресу 2385.</w:t>
      </w:r>
    </w:p>
    <w:p w:rsidR="00767D19" w:rsidRDefault="00767D19" w:rsidP="00767D19">
      <w:pPr>
        <w:pStyle w:val="Center"/>
      </w:pPr>
    </w:p>
    <w:p w:rsidR="00767D19" w:rsidRDefault="00767D19" w:rsidP="00767D19">
      <w:pPr>
        <w:pStyle w:val="Center"/>
        <w:rPr>
          <w:b/>
          <w:sz w:val="18"/>
        </w:rPr>
      </w:pPr>
      <w:r>
        <w:rPr>
          <w:b/>
          <w:noProof/>
          <w:sz w:val="18"/>
          <w:lang w:eastAsia="ru-RU"/>
        </w:rPr>
        <w:drawing>
          <wp:inline distT="0" distB="0" distL="0" distR="0">
            <wp:extent cx="5115560" cy="1969135"/>
            <wp:effectExtent l="0" t="0" r="8890" b="0"/>
            <wp:docPr id="8" name="Рисунок 8"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3_04"/>
                    <pic:cNvPicPr>
                      <a:picLocks noChangeAspect="1" noChangeArrowheads="1"/>
                    </pic:cNvPicPr>
                  </pic:nvPicPr>
                  <pic:blipFill>
                    <a:blip r:embed="rId19" cstate="print"/>
                    <a:srcRect/>
                    <a:stretch>
                      <a:fillRect/>
                    </a:stretch>
                  </pic:blipFill>
                  <pic:spPr bwMode="auto">
                    <a:xfrm>
                      <a:off x="0" y="0"/>
                      <a:ext cx="5115560" cy="1969135"/>
                    </a:xfrm>
                    <a:prstGeom prst="rect">
                      <a:avLst/>
                    </a:prstGeom>
                    <a:noFill/>
                    <a:ln w="9525">
                      <a:noFill/>
                      <a:miter lim="800000"/>
                      <a:headEnd/>
                      <a:tailEnd/>
                    </a:ln>
                  </pic:spPr>
                </pic:pic>
              </a:graphicData>
            </a:graphic>
          </wp:inline>
        </w:drawing>
      </w:r>
    </w:p>
    <w:p w:rsidR="00767D19" w:rsidRDefault="00767D19" w:rsidP="00767D19">
      <w:pPr>
        <w:pStyle w:val="Center"/>
        <w:rPr>
          <w:b/>
        </w:rPr>
      </w:pPr>
    </w:p>
    <w:p w:rsidR="00767D19" w:rsidRDefault="00767D19" w:rsidP="00767D19">
      <w:pPr>
        <w:pStyle w:val="Center"/>
      </w:pPr>
      <w:r>
        <w:t>Рис. 13.4.</w:t>
      </w:r>
      <w:r>
        <w:rPr>
          <w:b/>
        </w:rPr>
        <w:t xml:space="preserve"> </w:t>
      </w:r>
      <w:r>
        <w:t>Создание и инициализация ячеек памяти</w:t>
      </w:r>
    </w:p>
    <w:p w:rsidR="00767D19" w:rsidRDefault="00767D19" w:rsidP="00767D19">
      <w:pPr>
        <w:pStyle w:val="Main"/>
        <w:rPr>
          <w:lang w:val="ru-RU"/>
        </w:rPr>
      </w:pPr>
    </w:p>
    <w:p w:rsidR="00767D19" w:rsidRDefault="00767D19" w:rsidP="00767D19">
      <w:pPr>
        <w:pStyle w:val="Main"/>
        <w:rPr>
          <w:lang w:val="ru-RU"/>
        </w:rPr>
      </w:pPr>
      <w:bookmarkStart w:id="16" w:name="АР01307"/>
      <w:r>
        <w:rPr>
          <w:lang w:val="ru-RU"/>
        </w:rPr>
        <w:t xml:space="preserve">Во втором </w:t>
      </w:r>
      <w:bookmarkEnd w:id="16"/>
      <w:r>
        <w:rPr>
          <w:lang w:val="ru-RU"/>
        </w:rPr>
        <w:t>операторе программы переменная piresult описывается как указатель на тип int. Этот оператор выделяет ячейку памяти и присваивает ей имя (переменная располагается по адресу 1920). Напоминаем, что если вместе с типом данных (в нашем случае int) указана звездочка, то переменная содержит адрес ячейки этого типа. Поскольку переменная piresult не инициализирована, она не указывает ни на какую конкретную переменную типа int. Если попытаться в программе использовать piresult, то компилятор не выдаст никаких предупреждений, и ссылка будет на неинициализированное содержимое переменной. В четвертом операторе указателю piresult присваивается адрес переменной iresult_a (см. рис. 13.5).</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5115560" cy="1993265"/>
            <wp:effectExtent l="0" t="0" r="8890" b="0"/>
            <wp:docPr id="9" name="Рисунок 9" descr="13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3_05"/>
                    <pic:cNvPicPr>
                      <a:picLocks noChangeAspect="1" noChangeArrowheads="1"/>
                    </pic:cNvPicPr>
                  </pic:nvPicPr>
                  <pic:blipFill>
                    <a:blip r:embed="rId20"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13.5. Присваивание указателю piresult адреса переменной iresult_a</w:t>
      </w:r>
    </w:p>
    <w:p w:rsidR="00767D19" w:rsidRDefault="00767D19" w:rsidP="00767D19">
      <w:pPr>
        <w:pStyle w:val="Main"/>
        <w:rPr>
          <w:lang w:val="ru-RU"/>
        </w:rPr>
      </w:pPr>
    </w:p>
    <w:p w:rsidR="00767D19" w:rsidRDefault="00767D19" w:rsidP="00767D19">
      <w:pPr>
        <w:pStyle w:val="Main"/>
        <w:rPr>
          <w:lang w:val="ru-RU"/>
        </w:rPr>
      </w:pPr>
      <w:r>
        <w:rPr>
          <w:lang w:val="ru-RU"/>
        </w:rPr>
        <w:t>Следующий оператор программы для доступа к содержимому ячейки, на которую указывает piresult, то есть iresult_a, использует выражение *piresult.</w:t>
      </w:r>
    </w:p>
    <w:p w:rsidR="00767D19" w:rsidRDefault="00767D19" w:rsidP="00767D19">
      <w:pPr>
        <w:pStyle w:val="Program0"/>
        <w:rPr>
          <w:lang w:val="ru-RU"/>
        </w:rPr>
      </w:pPr>
    </w:p>
    <w:p w:rsidR="00767D19" w:rsidRDefault="00767D19" w:rsidP="00767D19">
      <w:pPr>
        <w:pStyle w:val="Program0"/>
        <w:rPr>
          <w:lang w:val="ru-RU"/>
        </w:rPr>
      </w:pPr>
      <w:r>
        <w:rPr>
          <w:lang w:val="ru-RU"/>
        </w:rPr>
        <w:t>itemporary = *piresult;</w:t>
      </w:r>
    </w:p>
    <w:p w:rsidR="00767D19" w:rsidRDefault="00767D19" w:rsidP="00767D19">
      <w:pPr>
        <w:pStyle w:val="Program0"/>
        <w:rPr>
          <w:lang w:val="ru-RU"/>
        </w:rPr>
      </w:pPr>
    </w:p>
    <w:p w:rsidR="00767D19" w:rsidRDefault="00767D19" w:rsidP="00767D19">
      <w:pPr>
        <w:pStyle w:val="Main"/>
        <w:rPr>
          <w:lang w:val="ru-RU"/>
        </w:rPr>
      </w:pPr>
      <w:r>
        <w:rPr>
          <w:lang w:val="ru-RU"/>
        </w:rPr>
        <w:t>Следовательно, в переменную itemporary записывается целое число 15 (см. рис. 13.6). Если убрать звездочку, расположенную перед именем piresult, то при выполнении оператора присваивания в ячейку с именем itemporary будет ошибочно записано содержимое указателя piresult (адрес 5328); хотя предполагается, что в переменной itemporary должно храниться целое число, а не адрес. Эту ошибку обнаружить очень трудно, так как многие компиляторы в таких случаях не выдают никаких предупреждений и/или сообщений об ошибке. (Компилятор Visual C/C++ выдает предупреждение "different levels of indirection" — различные уровни косвенной адресации.)</w:t>
      </w:r>
    </w:p>
    <w:p w:rsidR="00767D19" w:rsidRDefault="00767D19" w:rsidP="00767D19">
      <w:pPr>
        <w:pStyle w:val="Center"/>
      </w:pPr>
    </w:p>
    <w:p w:rsidR="00767D19" w:rsidRDefault="00767D19" w:rsidP="00767D19">
      <w:pPr>
        <w:pStyle w:val="Center"/>
      </w:pPr>
      <w:r>
        <w:rPr>
          <w:noProof/>
          <w:lang w:eastAsia="ru-RU"/>
        </w:rPr>
        <w:drawing>
          <wp:inline distT="0" distB="0" distL="0" distR="0">
            <wp:extent cx="5115560" cy="1993265"/>
            <wp:effectExtent l="0" t="0" r="8890" b="0"/>
            <wp:docPr id="10" name="Рисунок 10" descr="13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3_06"/>
                    <pic:cNvPicPr>
                      <a:picLocks noChangeAspect="1" noChangeArrowheads="1"/>
                    </pic:cNvPicPr>
                  </pic:nvPicPr>
                  <pic:blipFill>
                    <a:blip r:embed="rId21"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13.6. Использование piresult для присваивания значения переменной itemporary</w:t>
      </w:r>
    </w:p>
    <w:p w:rsidR="00767D19" w:rsidRDefault="00767D19" w:rsidP="00767D19">
      <w:pPr>
        <w:pStyle w:val="Main"/>
        <w:rPr>
          <w:lang w:val="ru-RU"/>
        </w:rPr>
      </w:pPr>
    </w:p>
    <w:p w:rsidR="00767D19" w:rsidRDefault="00767D19" w:rsidP="00767D19">
      <w:pPr>
        <w:pStyle w:val="Main"/>
        <w:rPr>
          <w:lang w:val="ru-RU"/>
        </w:rPr>
      </w:pPr>
      <w:r>
        <w:rPr>
          <w:lang w:val="ru-RU"/>
        </w:rPr>
        <w:t>Еще больше осложняет ситуацию то, что большинство указателей имеют спецификатор near (ближний); это означает, что они занимают 2 байта памяти, то есть столько же, сколько целочисленный тип данных в РС-совместимых компьютерах</w:t>
      </w:r>
      <w:bookmarkStart w:id="17" w:name="АР01308"/>
      <w:r>
        <w:rPr>
          <w:lang w:val="ru-RU"/>
        </w:rPr>
        <w:t xml:space="preserve">. В пятом операторе </w:t>
      </w:r>
      <w:bookmarkEnd w:id="17"/>
      <w:r>
        <w:rPr>
          <w:lang w:val="ru-RU"/>
        </w:rPr>
        <w:t>программы содержимое переменной iresult_b копируется в ячейку, адрес которой хранится в piresult (см. рис. 13.7):</w:t>
      </w:r>
    </w:p>
    <w:p w:rsidR="00767D19" w:rsidRDefault="00767D19" w:rsidP="00767D19">
      <w:pPr>
        <w:pStyle w:val="Program0"/>
        <w:rPr>
          <w:lang w:val="ru-RU"/>
        </w:rPr>
      </w:pPr>
    </w:p>
    <w:p w:rsidR="00767D19" w:rsidRDefault="00767D19" w:rsidP="00767D19">
      <w:pPr>
        <w:pStyle w:val="Program0"/>
      </w:pPr>
      <w:r>
        <w:t>*piresult = iresult_b;</w:t>
      </w:r>
    </w:p>
    <w:p w:rsidR="00767D19" w:rsidRDefault="00767D19" w:rsidP="00767D19">
      <w:pPr>
        <w:pStyle w:val="Center"/>
        <w:rPr>
          <w:lang w:val="en-US"/>
        </w:rPr>
      </w:pPr>
    </w:p>
    <w:p w:rsidR="00767D19" w:rsidRDefault="00767D19" w:rsidP="00767D19">
      <w:pPr>
        <w:pStyle w:val="Center"/>
      </w:pPr>
      <w:r>
        <w:rPr>
          <w:noProof/>
          <w:lang w:eastAsia="ru-RU"/>
        </w:rPr>
        <w:lastRenderedPageBreak/>
        <w:drawing>
          <wp:inline distT="0" distB="0" distL="0" distR="0">
            <wp:extent cx="5115560" cy="1993265"/>
            <wp:effectExtent l="0" t="0" r="8890" b="0"/>
            <wp:docPr id="11" name="Рисунок 11" descr="13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_07"/>
                    <pic:cNvPicPr>
                      <a:picLocks noChangeAspect="1" noChangeArrowheads="1"/>
                    </pic:cNvPicPr>
                  </pic:nvPicPr>
                  <pic:blipFill>
                    <a:blip r:embed="rId22"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13.7. Еще одно присваивание с использованием piresult</w:t>
      </w:r>
    </w:p>
    <w:p w:rsidR="00767D19" w:rsidRDefault="00767D19" w:rsidP="00767D19">
      <w:pPr>
        <w:pStyle w:val="Main"/>
        <w:rPr>
          <w:lang w:val="ru-RU"/>
        </w:rPr>
      </w:pPr>
    </w:p>
    <w:p w:rsidR="00767D19" w:rsidRDefault="00767D19" w:rsidP="00767D19">
      <w:pPr>
        <w:pStyle w:val="Main"/>
        <w:rPr>
          <w:lang w:val="ru-RU"/>
        </w:rPr>
      </w:pPr>
      <w:r>
        <w:rPr>
          <w:lang w:val="ru-RU"/>
        </w:rPr>
        <w:t>Последний оператор в программе просто копирует содержимое одной целочисленной переменной itemporary в другую такую же переменную iresult_b (см. рис. 13.8). Убедимся в том, что вы поняли разницу между объектами, которые обозначает переменная-указатель с операцией разыменования (*piresult) и без нее (piresult). В нашем примере первое выражение является некоторым указателем на ячейку, содержащую целое</w:t>
      </w:r>
    </w:p>
    <w:p w:rsidR="00767D19" w:rsidRDefault="00767D19" w:rsidP="00767D19">
      <w:pPr>
        <w:pStyle w:val="Main"/>
        <w:rPr>
          <w:lang w:val="ru-RU"/>
        </w:rPr>
      </w:pPr>
      <w:r>
        <w:rPr>
          <w:lang w:val="ru-RU"/>
        </w:rPr>
        <w:t>число. Второе выражение относится к ячейке, в которой хранится адрес другой ячейки, содержащей целое число.</w:t>
      </w:r>
    </w:p>
    <w:p w:rsidR="00767D19" w:rsidRDefault="00767D19" w:rsidP="00767D19">
      <w:pPr>
        <w:pStyle w:val="Center"/>
      </w:pPr>
    </w:p>
    <w:p w:rsidR="00767D19" w:rsidRDefault="00767D19" w:rsidP="00767D19">
      <w:pPr>
        <w:pStyle w:val="Center"/>
      </w:pPr>
      <w:r>
        <w:rPr>
          <w:noProof/>
          <w:lang w:eastAsia="ru-RU"/>
        </w:rPr>
        <w:drawing>
          <wp:inline distT="0" distB="0" distL="0" distR="0">
            <wp:extent cx="5115560" cy="1993265"/>
            <wp:effectExtent l="0" t="0" r="8890" b="0"/>
            <wp:docPr id="12" name="Рисунок 12" descr="13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_08"/>
                    <pic:cNvPicPr>
                      <a:picLocks noChangeAspect="1" noChangeArrowheads="1"/>
                    </pic:cNvPicPr>
                  </pic:nvPicPr>
                  <pic:blipFill>
                    <a:blip r:embed="rId23" cstate="print"/>
                    <a:srcRect/>
                    <a:stretch>
                      <a:fillRect/>
                    </a:stretch>
                  </pic:blipFill>
                  <pic:spPr bwMode="auto">
                    <a:xfrm>
                      <a:off x="0" y="0"/>
                      <a:ext cx="5115560" cy="199326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13.8. Обычное присваивание целого значения</w:t>
      </w:r>
    </w:p>
    <w:p w:rsidR="00767D19" w:rsidRDefault="00767D19" w:rsidP="00767D19">
      <w:pPr>
        <w:pStyle w:val="Main"/>
        <w:rPr>
          <w:lang w:val="ru-RU"/>
        </w:rPr>
      </w:pPr>
    </w:p>
    <w:p w:rsidR="00767D19" w:rsidRPr="001C591E" w:rsidRDefault="00767D19" w:rsidP="00767D19">
      <w:pPr>
        <w:pStyle w:val="Main"/>
        <w:rPr>
          <w:lang w:val="ru-RU"/>
        </w:rPr>
      </w:pPr>
      <w:r w:rsidRPr="001C591E">
        <w:rPr>
          <w:lang w:val="ru-RU"/>
        </w:rPr>
        <w:t>Следующая небольшая программа показывает, как обращаться с адресами в переменных-указателях. В отличие от предыдущего примера, в котором выполнялся обмен данными между переменными, в этом примере происходит обмен адресами, в которых располагаются данные:</w:t>
      </w:r>
    </w:p>
    <w:p w:rsidR="00767D19" w:rsidRPr="001C591E" w:rsidRDefault="00767D19" w:rsidP="00767D19">
      <w:pPr>
        <w:pStyle w:val="Program0"/>
        <w:rPr>
          <w:lang w:val="ru-RU"/>
        </w:rPr>
      </w:pPr>
    </w:p>
    <w:p w:rsidR="00767D19" w:rsidRPr="001C591E" w:rsidRDefault="00767D19" w:rsidP="00767D19">
      <w:pPr>
        <w:pStyle w:val="Program0"/>
      </w:pPr>
      <w:r w:rsidRPr="001C591E">
        <w:rPr>
          <w:color w:val="0000FF"/>
        </w:rPr>
        <w:t>char</w:t>
      </w:r>
      <w:r w:rsidRPr="001C591E">
        <w:t xml:space="preserve"> cswitch1 = 'S', cswitch2 = "T";</w:t>
      </w:r>
    </w:p>
    <w:p w:rsidR="00767D19" w:rsidRDefault="00767D19" w:rsidP="00767D19">
      <w:pPr>
        <w:pStyle w:val="Program0"/>
      </w:pPr>
      <w:r w:rsidRPr="001C591E">
        <w:rPr>
          <w:color w:val="0000FF"/>
        </w:rPr>
        <w:t>char</w:t>
      </w:r>
      <w:r w:rsidRPr="001C591E">
        <w:t xml:space="preserve"> *pcswitch1, *pcswitch2</w:t>
      </w:r>
      <w:r>
        <w:t>, *pctemporary;</w:t>
      </w:r>
    </w:p>
    <w:p w:rsidR="00767D19" w:rsidRDefault="00767D19" w:rsidP="00767D19">
      <w:pPr>
        <w:pStyle w:val="Program0"/>
      </w:pPr>
      <w:r>
        <w:t>pcswitch1 = &amp;cswitch1;</w:t>
      </w:r>
    </w:p>
    <w:p w:rsidR="00767D19" w:rsidRDefault="00767D19" w:rsidP="00767D19">
      <w:pPr>
        <w:pStyle w:val="Program0"/>
      </w:pPr>
      <w:r>
        <w:t>pcswitch2 = &amp;cswitch2;</w:t>
      </w:r>
    </w:p>
    <w:p w:rsidR="00767D19" w:rsidRDefault="00767D19" w:rsidP="00767D19">
      <w:pPr>
        <w:pStyle w:val="Program0"/>
      </w:pPr>
      <w:r>
        <w:t>pctemporary = pcswitch1;</w:t>
      </w:r>
    </w:p>
    <w:p w:rsidR="00767D19" w:rsidRDefault="00767D19" w:rsidP="00767D19">
      <w:pPr>
        <w:pStyle w:val="Program0"/>
      </w:pPr>
      <w:r>
        <w:t>pcswitch1 = pcswitch2;</w:t>
      </w:r>
    </w:p>
    <w:p w:rsidR="00767D19" w:rsidRDefault="00767D19" w:rsidP="00767D19">
      <w:pPr>
        <w:pStyle w:val="Program0"/>
      </w:pPr>
      <w:r>
        <w:t>pcswitch2 = pctemporary;</w:t>
      </w:r>
    </w:p>
    <w:p w:rsidR="00767D19" w:rsidRDefault="00767D19" w:rsidP="00767D19">
      <w:pPr>
        <w:pStyle w:val="Program0"/>
      </w:pPr>
      <w:r>
        <w:t>printf ( "%c%c", *pcswitch1, *pcswitch2);</w:t>
      </w:r>
    </w:p>
    <w:p w:rsidR="00767D19" w:rsidRDefault="00767D19" w:rsidP="00767D19">
      <w:pPr>
        <w:pStyle w:val="Program0"/>
      </w:pPr>
    </w:p>
    <w:p w:rsidR="00767D19" w:rsidRDefault="00767D19" w:rsidP="00767D19">
      <w:pPr>
        <w:pStyle w:val="Main"/>
        <w:rPr>
          <w:lang w:val="ru-RU"/>
        </w:rPr>
      </w:pPr>
      <w:r>
        <w:rPr>
          <w:lang w:val="ru-RU"/>
        </w:rPr>
        <w:t xml:space="preserve">На рис. 13.9 показано состояние ячеек и их значений после выполнения первых четырех операторов программы. </w:t>
      </w:r>
      <w:bookmarkStart w:id="18" w:name="АР01309"/>
      <w:r>
        <w:rPr>
          <w:lang w:val="ru-RU"/>
        </w:rPr>
        <w:t xml:space="preserve">При выполнении пятого </w:t>
      </w:r>
      <w:bookmarkEnd w:id="18"/>
      <w:r>
        <w:rPr>
          <w:lang w:val="ru-RU"/>
        </w:rPr>
        <w:t>оператора содержимое pcswitch1 копируется в переменную pctemporary, при этом обе переменных, pcswitch1 и pctemporary, указывают на cswitch1 (см. рис. 13.10)</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6475095" cy="2232660"/>
            <wp:effectExtent l="0" t="0" r="1905" b="0"/>
            <wp:docPr id="13" name="Рисунок 13" descr="13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_09"/>
                    <pic:cNvPicPr>
                      <a:picLocks noChangeAspect="1" noChangeArrowheads="1"/>
                    </pic:cNvPicPr>
                  </pic:nvPicPr>
                  <pic:blipFill>
                    <a:blip r:embed="rId24" cstate="print"/>
                    <a:srcRect/>
                    <a:stretch>
                      <a:fillRect/>
                    </a:stretch>
                  </pic:blipFill>
                  <pic:spPr bwMode="auto">
                    <a:xfrm>
                      <a:off x="0" y="0"/>
                      <a:ext cx="6475095" cy="223266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Рис.13.9. Начальное соотношение между программными переменными</w:t>
      </w: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1812290"/>
            <wp:effectExtent l="0" t="0" r="1905" b="0"/>
            <wp:docPr id="14" name="Рисунок 14" descr="13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_10"/>
                    <pic:cNvPicPr>
                      <a:picLocks noChangeAspect="1" noChangeArrowheads="1"/>
                    </pic:cNvPicPr>
                  </pic:nvPicPr>
                  <pic:blipFill>
                    <a:blip r:embed="rId25" cstate="print"/>
                    <a:srcRect/>
                    <a:stretch>
                      <a:fillRect/>
                    </a:stretch>
                  </pic:blipFill>
                  <pic:spPr bwMode="auto">
                    <a:xfrm>
                      <a:off x="0" y="0"/>
                      <a:ext cx="6475095" cy="18122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Рис.13.10. Переменной pctemporary присваивается адрес ячейки переменной cswitch1</w:t>
      </w:r>
    </w:p>
    <w:p w:rsidR="00767D19" w:rsidRDefault="00767D19" w:rsidP="00767D19">
      <w:pPr>
        <w:pStyle w:val="Main"/>
        <w:rPr>
          <w:lang w:val="ru-RU"/>
        </w:rPr>
      </w:pPr>
    </w:p>
    <w:p w:rsidR="00767D19" w:rsidRDefault="00767D19" w:rsidP="00767D19">
      <w:pPr>
        <w:pStyle w:val="Main"/>
        <w:rPr>
          <w:lang w:val="ru-RU"/>
        </w:rPr>
      </w:pPr>
      <w:r>
        <w:rPr>
          <w:lang w:val="ru-RU"/>
        </w:rPr>
        <w:t>При выполнении следующего оператора содержимое указателя pcswitch2 копируется в pcswitch1, и оба указателя ссылаются на cswitch2 (см. рис. 13.11):</w:t>
      </w:r>
    </w:p>
    <w:p w:rsidR="00767D19" w:rsidRDefault="00767D19" w:rsidP="00767D19">
      <w:pPr>
        <w:pStyle w:val="Program0"/>
        <w:rPr>
          <w:lang w:val="ru-RU"/>
        </w:rPr>
      </w:pPr>
    </w:p>
    <w:p w:rsidR="00767D19" w:rsidRDefault="00767D19" w:rsidP="00767D19">
      <w:pPr>
        <w:pStyle w:val="Program0"/>
        <w:rPr>
          <w:lang w:val="ru-RU"/>
        </w:rPr>
      </w:pPr>
      <w:r>
        <w:rPr>
          <w:lang w:val="ru-RU"/>
        </w:rPr>
        <w:t>pcswitch1 = pcswitch2;</w:t>
      </w:r>
    </w:p>
    <w:p w:rsidR="00767D19" w:rsidRDefault="00767D19" w:rsidP="00767D19">
      <w:pPr>
        <w:pStyle w:val="Program0"/>
        <w:rPr>
          <w:lang w:val="ru-RU"/>
        </w:rPr>
      </w:pP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1812290"/>
            <wp:effectExtent l="0" t="0" r="1905" b="0"/>
            <wp:docPr id="15" name="Рисунок 15" descr="13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_11"/>
                    <pic:cNvPicPr>
                      <a:picLocks noChangeAspect="1" noChangeArrowheads="1"/>
                    </pic:cNvPicPr>
                  </pic:nvPicPr>
                  <pic:blipFill>
                    <a:blip r:embed="rId26" cstate="print"/>
                    <a:srcRect/>
                    <a:stretch>
                      <a:fillRect/>
                    </a:stretch>
                  </pic:blipFill>
                  <pic:spPr bwMode="auto">
                    <a:xfrm>
                      <a:off x="0" y="0"/>
                      <a:ext cx="6475095" cy="18122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13.11. Присваивание указателю pcswitch1 адреса, хранящегося в pcswitch2</w:t>
      </w:r>
    </w:p>
    <w:p w:rsidR="00767D19" w:rsidRDefault="00767D19" w:rsidP="00767D19">
      <w:pPr>
        <w:pStyle w:val="Main"/>
        <w:rPr>
          <w:lang w:val="ru-RU"/>
        </w:rPr>
      </w:pPr>
    </w:p>
    <w:p w:rsidR="00767D19" w:rsidRDefault="00767D19" w:rsidP="00767D19">
      <w:pPr>
        <w:pStyle w:val="Main"/>
        <w:rPr>
          <w:lang w:val="ru-RU"/>
        </w:rPr>
      </w:pPr>
      <w:r>
        <w:rPr>
          <w:lang w:val="ru-RU"/>
        </w:rPr>
        <w:t>Обратите внимание на то, что, если бы адрес переменной cswitch1 не был сохранен во временной переменной pctemporary, то не было бы указателей для доступа к cswitch1. Предпоследний оператор копирует адрес, хранящийся в pctemporary, в указатель pcswitch2 (см. рис. 13.12). Поскольку значение *pcswitch1 равно ‘T’, а значение *pcswitch2 равно ‘S’, то при выполнении оператора printf получится:</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6475095" cy="1639570"/>
            <wp:effectExtent l="0" t="0" r="1905" b="0"/>
            <wp:docPr id="16" name="Рисунок 16" descr="13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_12"/>
                    <pic:cNvPicPr>
                      <a:picLocks noChangeAspect="1" noChangeArrowheads="1"/>
                    </pic:cNvPicPr>
                  </pic:nvPicPr>
                  <pic:blipFill>
                    <a:blip r:embed="rId27" cstate="print"/>
                    <a:srcRect/>
                    <a:stretch>
                      <a:fillRect/>
                    </a:stretch>
                  </pic:blipFill>
                  <pic:spPr bwMode="auto">
                    <a:xfrm>
                      <a:off x="0" y="0"/>
                      <a:ext cx="6475095" cy="163957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Рис.13.12. Указателю pcswitch2 присваивается адрес, хранящийся в pctemporary</w:t>
      </w:r>
    </w:p>
    <w:p w:rsidR="00767D19" w:rsidRDefault="00767D19" w:rsidP="00767D19">
      <w:pPr>
        <w:pStyle w:val="Main"/>
        <w:rPr>
          <w:lang w:val="ru-RU"/>
        </w:rPr>
      </w:pPr>
    </w:p>
    <w:p w:rsidR="00767D19" w:rsidRDefault="00767D19" w:rsidP="00767D19">
      <w:pPr>
        <w:pStyle w:val="Main"/>
        <w:rPr>
          <w:spacing w:val="2"/>
          <w:sz w:val="22"/>
          <w:lang w:val="ru-RU"/>
        </w:rPr>
      </w:pPr>
      <w:r>
        <w:rPr>
          <w:lang w:val="ru-RU"/>
        </w:rPr>
        <w:t>Обратите внимание на то, что реальные значения, хранящиеся в переменных cswitch1 и cswitch2, не изменились с момента инициализации. Однако, поскольку поменялось содержимое соответствующих указателей *pcswitch1 и *pcswitch2, то кажется, что эти реальные значения поменялись местами. Этот важный момент стоит запомнить. Вне зависимости от размера объекта (данных), может быть проще перемещать указатель на этот объект, чем копировать все содержимое объекта</w:t>
      </w:r>
      <w:r>
        <w:rPr>
          <w:spacing w:val="2"/>
          <w:sz w:val="22"/>
          <w:lang w:val="ru-RU"/>
        </w:rPr>
        <w:t>.</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9" w:name="_Toc305219088"/>
      <w:bookmarkStart w:id="20" w:name="_Toc531685265"/>
      <w:r w:rsidRPr="00767D19">
        <w:rPr>
          <w:sz w:val="20"/>
          <w:szCs w:val="20"/>
        </w:rPr>
        <w:t>Инициализация указателей.</w:t>
      </w:r>
      <w:bookmarkEnd w:id="19"/>
      <w:bookmarkEnd w:id="20"/>
    </w:p>
    <w:p w:rsidR="00767D19" w:rsidRDefault="00767D19" w:rsidP="00767D19">
      <w:pPr>
        <w:pStyle w:val="Main"/>
        <w:rPr>
          <w:lang w:val="ru-RU"/>
        </w:rPr>
      </w:pPr>
      <w:r w:rsidRPr="00E54153">
        <w:rPr>
          <w:highlight w:val="lightGray"/>
          <w:lang w:val="ru-RU"/>
        </w:rPr>
        <w:t>Как и многие другие переменные С, указатели можно инициализировать при их описании</w:t>
      </w:r>
      <w:r w:rsidRPr="00E54153">
        <w:rPr>
          <w:lang w:val="ru-RU"/>
        </w:rPr>
        <w:t>. Например: следующие два оператора выделяют память для двух переменных iresult и piresult.</w:t>
      </w:r>
    </w:p>
    <w:p w:rsidR="00767D19" w:rsidRDefault="00767D19" w:rsidP="00767D19">
      <w:pPr>
        <w:pStyle w:val="Program0"/>
        <w:rPr>
          <w:lang w:val="ru-RU"/>
        </w:rPr>
      </w:pPr>
    </w:p>
    <w:p w:rsidR="00767D19" w:rsidRDefault="00767D19" w:rsidP="00767D19">
      <w:pPr>
        <w:pStyle w:val="Program0"/>
      </w:pPr>
      <w:r>
        <w:rPr>
          <w:color w:val="0000FF"/>
        </w:rPr>
        <w:t>int</w:t>
      </w:r>
      <w:r>
        <w:t xml:space="preserve"> iresult;</w:t>
      </w:r>
    </w:p>
    <w:p w:rsidR="00767D19" w:rsidRDefault="00767D19" w:rsidP="00767D19">
      <w:pPr>
        <w:pStyle w:val="Program0"/>
      </w:pPr>
      <w:r>
        <w:rPr>
          <w:color w:val="0000FF"/>
        </w:rPr>
        <w:t>int</w:t>
      </w:r>
      <w:r>
        <w:t xml:space="preserve"> *piresult = &amp;iresult;</w:t>
      </w:r>
    </w:p>
    <w:p w:rsidR="00767D19" w:rsidRDefault="00767D19" w:rsidP="00767D19">
      <w:pPr>
        <w:pStyle w:val="Program0"/>
      </w:pPr>
    </w:p>
    <w:p w:rsidR="00767D19" w:rsidRPr="00E54153" w:rsidRDefault="00767D19" w:rsidP="00767D19">
      <w:pPr>
        <w:pStyle w:val="Main"/>
        <w:rPr>
          <w:lang w:val="ru-RU"/>
        </w:rPr>
      </w:pPr>
      <w:r w:rsidRPr="00E54153">
        <w:rPr>
          <w:lang w:val="ru-RU"/>
        </w:rPr>
        <w:t xml:space="preserve">Переменная iresult — это обычная целая переменная, a piresult — указатель на целое число. Кроме этого, указатель piresult при инициализации получает значение адреса переменной iresult. Будьте осторожны! Эта запись может в чем-то запутать: </w:t>
      </w:r>
      <w:bookmarkStart w:id="21" w:name="АР01310"/>
      <w:r w:rsidRPr="00E54153">
        <w:rPr>
          <w:lang w:val="ru-RU"/>
        </w:rPr>
        <w:t xml:space="preserve">инициализируется </w:t>
      </w:r>
      <w:bookmarkEnd w:id="21"/>
      <w:r w:rsidRPr="00E54153">
        <w:rPr>
          <w:lang w:val="ru-RU"/>
        </w:rPr>
        <w:t>не значение *piresult (которое должно быть целым числом), а указатель piresult (который является адресом целой переменной). Второй из приведенных выше операторов можно записать при помощи двух следующих эквивалентных операторов:</w:t>
      </w:r>
    </w:p>
    <w:p w:rsidR="00767D19" w:rsidRPr="00E54153" w:rsidRDefault="00767D19" w:rsidP="00767D19">
      <w:pPr>
        <w:pStyle w:val="Program0"/>
        <w:rPr>
          <w:lang w:val="ru-RU"/>
        </w:rPr>
      </w:pPr>
    </w:p>
    <w:p w:rsidR="00767D19" w:rsidRPr="00E54153" w:rsidRDefault="00767D19" w:rsidP="00767D19">
      <w:pPr>
        <w:pStyle w:val="Program0"/>
        <w:rPr>
          <w:lang w:val="ru-RU"/>
        </w:rPr>
      </w:pPr>
      <w:r w:rsidRPr="00E54153">
        <w:rPr>
          <w:color w:val="0000FF"/>
        </w:rPr>
        <w:t>int</w:t>
      </w:r>
      <w:r w:rsidRPr="00E54153">
        <w:rPr>
          <w:lang w:val="ru-RU"/>
        </w:rPr>
        <w:t xml:space="preserve"> *</w:t>
      </w:r>
      <w:r w:rsidRPr="00E54153">
        <w:t>piresult</w:t>
      </w:r>
      <w:r w:rsidRPr="00E54153">
        <w:rPr>
          <w:lang w:val="ru-RU"/>
        </w:rPr>
        <w:t>;</w:t>
      </w:r>
    </w:p>
    <w:p w:rsidR="00767D19" w:rsidRPr="00F836C3" w:rsidRDefault="00767D19" w:rsidP="00767D19">
      <w:pPr>
        <w:pStyle w:val="Program0"/>
        <w:rPr>
          <w:lang w:val="ru-RU"/>
        </w:rPr>
      </w:pPr>
      <w:r w:rsidRPr="00E54153">
        <w:t>piresult</w:t>
      </w:r>
      <w:r w:rsidRPr="00E54153">
        <w:rPr>
          <w:lang w:val="ru-RU"/>
        </w:rPr>
        <w:t xml:space="preserve"> = &amp;</w:t>
      </w:r>
      <w:r w:rsidRPr="00E54153">
        <w:t>iresult</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 xml:space="preserve">Далее в примерах используется функция </w:t>
      </w:r>
      <w:r>
        <w:rPr>
          <w:b/>
          <w:lang w:val="ru-RU"/>
        </w:rPr>
        <w:t>StopWait()</w:t>
      </w:r>
      <w:r>
        <w:rPr>
          <w:lang w:val="ru-RU"/>
        </w:rPr>
        <w:t xml:space="preserve"> приостановки работы программы</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w:t>
      </w:r>
    </w:p>
    <w:p w:rsidR="00767D19" w:rsidRDefault="00767D19" w:rsidP="00767D19">
      <w:pPr>
        <w:pStyle w:val="Program0"/>
        <w:rPr>
          <w:color w:val="008000"/>
          <w:lang w:val="ru-RU"/>
        </w:rPr>
      </w:pPr>
      <w:r>
        <w:rPr>
          <w:color w:val="008000"/>
        </w:rPr>
        <w:t>StopWait</w:t>
      </w:r>
      <w:r>
        <w:rPr>
          <w:color w:val="008000"/>
          <w:lang w:val="ru-RU"/>
        </w:rPr>
        <w:t>.</w:t>
      </w:r>
      <w:r>
        <w:rPr>
          <w:color w:val="008000"/>
        </w:rPr>
        <w:t>cpp</w:t>
      </w:r>
    </w:p>
    <w:p w:rsidR="00767D19" w:rsidRDefault="00767D19" w:rsidP="00767D19">
      <w:pPr>
        <w:pStyle w:val="Program0"/>
        <w:rPr>
          <w:color w:val="008000"/>
          <w:lang w:val="ru-RU"/>
        </w:rPr>
      </w:pPr>
      <w:r>
        <w:rPr>
          <w:color w:val="008000"/>
          <w:lang w:val="ru-RU"/>
        </w:rPr>
        <w:t>Приостанавка работы программы</w:t>
      </w:r>
    </w:p>
    <w:p w:rsidR="00767D19" w:rsidRPr="00F836C3" w:rsidRDefault="00767D19" w:rsidP="00767D19">
      <w:pPr>
        <w:pStyle w:val="Program0"/>
        <w:rPr>
          <w:color w:val="008000"/>
          <w:lang w:val="ru-RU"/>
        </w:rPr>
      </w:pPr>
      <w:r w:rsidRPr="00F836C3">
        <w:rPr>
          <w:color w:val="008000"/>
          <w:lang w:val="ru-RU"/>
        </w:rPr>
        <w:t>********************************************************************/</w:t>
      </w:r>
    </w:p>
    <w:p w:rsidR="00767D19" w:rsidRDefault="00767D19" w:rsidP="00767D19">
      <w:pPr>
        <w:pStyle w:val="Program0"/>
        <w:rPr>
          <w:color w:val="008000"/>
        </w:rPr>
      </w:pPr>
      <w:r>
        <w:rPr>
          <w:color w:val="008000"/>
        </w:rPr>
        <w:t>//Stoping a program</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 xml:space="preserve">#include </w:t>
      </w:r>
      <w:r>
        <w:t>"E:\LECTURE\AlgorithmProgramming 02\Universal_HederFile.h"</w:t>
      </w:r>
    </w:p>
    <w:p w:rsidR="00767D19" w:rsidRDefault="00767D19" w:rsidP="00767D19">
      <w:pPr>
        <w:pStyle w:val="Program0"/>
        <w:rPr>
          <w:color w:val="0000FF"/>
        </w:rPr>
      </w:pPr>
    </w:p>
    <w:p w:rsidR="00767D19" w:rsidRDefault="00767D19" w:rsidP="00767D19">
      <w:pPr>
        <w:pStyle w:val="Program0"/>
      </w:pPr>
      <w:r>
        <w:rPr>
          <w:color w:val="0000FF"/>
        </w:rPr>
        <w:t>void</w:t>
      </w:r>
      <w:r>
        <w:t xml:space="preserve"> StopWait(void)</w:t>
      </w:r>
    </w:p>
    <w:p w:rsidR="00767D19" w:rsidRDefault="00767D19" w:rsidP="00767D19">
      <w:pPr>
        <w:pStyle w:val="Program0"/>
      </w:pPr>
      <w:r>
        <w:t>{</w:t>
      </w:r>
    </w:p>
    <w:p w:rsidR="00767D19" w:rsidRDefault="00767D19" w:rsidP="00767D19">
      <w:pPr>
        <w:pStyle w:val="Program0"/>
      </w:pPr>
      <w:r>
        <w:tab/>
        <w:t>printf ("\n\nPress any key to finish\n");</w:t>
      </w:r>
    </w:p>
    <w:p w:rsidR="00767D19" w:rsidRDefault="00767D19" w:rsidP="00767D19">
      <w:pPr>
        <w:pStyle w:val="Program0"/>
      </w:pPr>
      <w:r>
        <w:tab/>
        <w:t>_getch();</w:t>
      </w:r>
    </w:p>
    <w:p w:rsidR="00767D19" w:rsidRDefault="00767D19" w:rsidP="00767D19">
      <w:pPr>
        <w:pStyle w:val="Program0"/>
      </w:pPr>
      <w:r>
        <w:t>}</w:t>
      </w:r>
    </w:p>
    <w:p w:rsidR="00767D19" w:rsidRDefault="00767D19" w:rsidP="00767D19">
      <w:pPr>
        <w:pStyle w:val="Program0"/>
      </w:pPr>
    </w:p>
    <w:p w:rsidR="00767D19" w:rsidRPr="00F836C3" w:rsidRDefault="00767D19" w:rsidP="00767D19">
      <w:pPr>
        <w:pStyle w:val="Main"/>
      </w:pPr>
      <w:r>
        <w:rPr>
          <w:lang w:val="ru-RU"/>
        </w:rPr>
        <w:t>и</w:t>
      </w:r>
      <w:r w:rsidRPr="00F836C3">
        <w:t xml:space="preserve"> </w:t>
      </w:r>
      <w:r>
        <w:rPr>
          <w:lang w:val="ru-RU"/>
        </w:rPr>
        <w:t>единый</w:t>
      </w:r>
      <w:r w:rsidRPr="00F836C3">
        <w:t xml:space="preserve"> </w:t>
      </w:r>
      <w:r>
        <w:rPr>
          <w:lang w:val="ru-RU"/>
        </w:rPr>
        <w:t>заголовочный</w:t>
      </w:r>
      <w:r w:rsidRPr="00F836C3">
        <w:t xml:space="preserve"> </w:t>
      </w:r>
      <w:r>
        <w:rPr>
          <w:lang w:val="ru-RU"/>
        </w:rPr>
        <w:t>файл</w:t>
      </w:r>
      <w:r w:rsidRPr="00F836C3">
        <w:rPr>
          <w:b/>
        </w:rPr>
        <w:t xml:space="preserve"> </w:t>
      </w:r>
      <w:r>
        <w:rPr>
          <w:b/>
        </w:rPr>
        <w:t>Universal</w:t>
      </w:r>
      <w:r w:rsidRPr="00F836C3">
        <w:rPr>
          <w:b/>
        </w:rPr>
        <w:t>_</w:t>
      </w:r>
      <w:r>
        <w:rPr>
          <w:b/>
        </w:rPr>
        <w:t>HederFile</w:t>
      </w:r>
      <w:r w:rsidRPr="00F836C3">
        <w:rPr>
          <w:b/>
        </w:rPr>
        <w:t>.</w:t>
      </w:r>
      <w:r>
        <w:rPr>
          <w:b/>
        </w:rPr>
        <w:t>h</w:t>
      </w:r>
    </w:p>
    <w:p w:rsidR="00767D19" w:rsidRPr="00F836C3" w:rsidRDefault="00767D19" w:rsidP="00767D19">
      <w:pPr>
        <w:pStyle w:val="Program0"/>
      </w:pPr>
    </w:p>
    <w:p w:rsidR="00767D19" w:rsidRDefault="00767D19" w:rsidP="00767D19">
      <w:pPr>
        <w:pStyle w:val="Program0"/>
        <w:rPr>
          <w:color w:val="008000"/>
        </w:rPr>
      </w:pPr>
      <w:r>
        <w:rPr>
          <w:color w:val="008000"/>
        </w:rPr>
        <w:t>/********************************************************************</w:t>
      </w:r>
    </w:p>
    <w:p w:rsidR="00767D19" w:rsidRDefault="00767D19" w:rsidP="00767D19">
      <w:pPr>
        <w:pStyle w:val="Program0"/>
        <w:rPr>
          <w:color w:val="008000"/>
        </w:rPr>
      </w:pPr>
      <w:r>
        <w:rPr>
          <w:color w:val="008000"/>
        </w:rPr>
        <w:t>Universal_HederFile.h</w:t>
      </w:r>
    </w:p>
    <w:p w:rsidR="00767D19" w:rsidRDefault="00767D19" w:rsidP="00767D19">
      <w:pPr>
        <w:pStyle w:val="Program0"/>
        <w:rPr>
          <w:color w:val="008000"/>
        </w:rPr>
      </w:pPr>
      <w:r>
        <w:rPr>
          <w:color w:val="008000"/>
        </w:rPr>
        <w:t>Универсальный Н файл</w:t>
      </w:r>
    </w:p>
    <w:p w:rsidR="00767D19" w:rsidRDefault="00767D19" w:rsidP="00767D19">
      <w:pPr>
        <w:pStyle w:val="Program0"/>
        <w:rPr>
          <w:color w:val="008000"/>
        </w:rPr>
      </w:pPr>
      <w:r>
        <w:rPr>
          <w:color w:val="008000"/>
        </w:rPr>
        <w:t>********************************************************************/</w:t>
      </w:r>
    </w:p>
    <w:p w:rsidR="00767D19" w:rsidRDefault="00767D19" w:rsidP="00767D19">
      <w:pPr>
        <w:pStyle w:val="Program0"/>
        <w:rPr>
          <w:color w:val="008000"/>
        </w:rPr>
      </w:pPr>
      <w:r>
        <w:rPr>
          <w:color w:val="008000"/>
        </w:rPr>
        <w:t>// Universal H file for examples</w:t>
      </w:r>
    </w:p>
    <w:p w:rsidR="00767D19" w:rsidRDefault="00767D19" w:rsidP="00767D19">
      <w:pPr>
        <w:pStyle w:val="Program0"/>
      </w:pPr>
      <w:r>
        <w:rPr>
          <w:color w:val="0000FF"/>
        </w:rPr>
        <w:t>#include</w:t>
      </w:r>
      <w:r>
        <w:t xml:space="preserve"> &lt;iostream&gt;</w:t>
      </w:r>
    </w:p>
    <w:p w:rsidR="00767D19" w:rsidRDefault="00767D19" w:rsidP="00767D19">
      <w:pPr>
        <w:pStyle w:val="Program0"/>
      </w:pPr>
      <w:r>
        <w:rPr>
          <w:color w:val="0000FF"/>
        </w:rPr>
        <w:t>#include</w:t>
      </w:r>
      <w:r>
        <w:t xml:space="preserve"> &lt;conio.h&gt;</w:t>
      </w:r>
    </w:p>
    <w:p w:rsidR="00767D19" w:rsidRDefault="00767D19" w:rsidP="00767D19">
      <w:pPr>
        <w:pStyle w:val="Program0"/>
      </w:pPr>
      <w:r>
        <w:rPr>
          <w:color w:val="0000FF"/>
        </w:rPr>
        <w:t>#include</w:t>
      </w:r>
      <w:r>
        <w:t xml:space="preserve"> &lt;stdio.h&gt;</w:t>
      </w:r>
    </w:p>
    <w:p w:rsidR="00767D19" w:rsidRDefault="00767D19" w:rsidP="00767D19">
      <w:pPr>
        <w:pStyle w:val="Program0"/>
      </w:pPr>
      <w:r>
        <w:rPr>
          <w:color w:val="0000FF"/>
        </w:rPr>
        <w:t>#include</w:t>
      </w:r>
      <w:r>
        <w:t xml:space="preserve"> &lt;process.h&gt;</w:t>
      </w:r>
    </w:p>
    <w:p w:rsidR="00767D19" w:rsidRDefault="00767D19" w:rsidP="00767D19">
      <w:pPr>
        <w:pStyle w:val="Program0"/>
      </w:pPr>
      <w:r>
        <w:rPr>
          <w:color w:val="0000FF"/>
        </w:rPr>
        <w:t>#include</w:t>
      </w:r>
      <w:r>
        <w:t xml:space="preserve"> &lt;ctype.h&gt;</w:t>
      </w:r>
    </w:p>
    <w:p w:rsidR="00767D19" w:rsidRDefault="00767D19" w:rsidP="00767D19">
      <w:pPr>
        <w:pStyle w:val="Program0"/>
      </w:pPr>
      <w:r>
        <w:rPr>
          <w:color w:val="0000FF"/>
        </w:rPr>
        <w:t>#include</w:t>
      </w:r>
      <w:r>
        <w:t xml:space="preserve"> &lt;stdlib.h&gt;</w:t>
      </w:r>
    </w:p>
    <w:p w:rsidR="00767D19" w:rsidRDefault="00767D19" w:rsidP="00767D19">
      <w:pPr>
        <w:pStyle w:val="Program0"/>
      </w:pPr>
      <w:r>
        <w:rPr>
          <w:color w:val="0000FF"/>
        </w:rPr>
        <w:t>#include</w:t>
      </w:r>
      <w:r>
        <w:t xml:space="preserve"> &lt;math.h&gt;</w:t>
      </w:r>
    </w:p>
    <w:p w:rsidR="00767D19" w:rsidRDefault="00767D19" w:rsidP="00767D19">
      <w:pPr>
        <w:pStyle w:val="Program0"/>
      </w:pPr>
      <w:r>
        <w:rPr>
          <w:color w:val="0000FF"/>
        </w:rPr>
        <w:lastRenderedPageBreak/>
        <w:t>#include</w:t>
      </w:r>
      <w:r>
        <w:t xml:space="preserve"> &lt;stdarg.h&gt;</w:t>
      </w:r>
    </w:p>
    <w:p w:rsidR="00767D19" w:rsidRDefault="00767D19" w:rsidP="00767D19">
      <w:pPr>
        <w:pStyle w:val="Program0"/>
      </w:pPr>
      <w:r>
        <w:rPr>
          <w:color w:val="0000FF"/>
        </w:rPr>
        <w:t>#include</w:t>
      </w:r>
      <w:r>
        <w:t xml:space="preserve"> &lt;string.h&gt;</w:t>
      </w:r>
    </w:p>
    <w:p w:rsidR="00767D19" w:rsidRPr="00F836C3" w:rsidRDefault="00767D19" w:rsidP="00767D19">
      <w:pPr>
        <w:pStyle w:val="Program0"/>
        <w:rPr>
          <w:lang w:val="ru-RU"/>
        </w:rPr>
      </w:pPr>
      <w:r>
        <w:rPr>
          <w:color w:val="0000FF"/>
        </w:rPr>
        <w:t>using</w:t>
      </w:r>
      <w:r w:rsidRPr="00F836C3">
        <w:rPr>
          <w:color w:val="0000FF"/>
          <w:lang w:val="ru-RU"/>
        </w:rPr>
        <w:t xml:space="preserve"> </w:t>
      </w:r>
      <w:r>
        <w:rPr>
          <w:color w:val="0000FF"/>
        </w:rPr>
        <w:t>namespace</w:t>
      </w:r>
      <w:r w:rsidRPr="00F836C3">
        <w:rPr>
          <w:lang w:val="ru-RU"/>
        </w:rPr>
        <w:t xml:space="preserve"> </w:t>
      </w:r>
      <w:r>
        <w:t>std</w:t>
      </w:r>
      <w:r w:rsidRPr="00F836C3">
        <w:rPr>
          <w:lang w:val="ru-RU"/>
        </w:rPr>
        <w:t>;</w:t>
      </w:r>
    </w:p>
    <w:p w:rsidR="00767D19" w:rsidRPr="00F836C3" w:rsidRDefault="00767D19" w:rsidP="00767D19">
      <w:pPr>
        <w:pStyle w:val="Program0"/>
        <w:rPr>
          <w:lang w:val="ru-RU"/>
        </w:rPr>
      </w:pPr>
    </w:p>
    <w:p w:rsidR="00767D19" w:rsidRPr="00E54153" w:rsidRDefault="00767D19" w:rsidP="00767D19">
      <w:pPr>
        <w:pStyle w:val="Main"/>
        <w:rPr>
          <w:lang w:val="ru-RU"/>
        </w:rPr>
      </w:pPr>
      <w:r w:rsidRPr="00E54153">
        <w:rPr>
          <w:lang w:val="ru-RU"/>
        </w:rPr>
        <w:t>Следующий пример показывает, как объявить и инициализировать указатель на строку:</w:t>
      </w:r>
    </w:p>
    <w:p w:rsidR="00767D19" w:rsidRPr="00E54153" w:rsidRDefault="00767D19" w:rsidP="00767D19">
      <w:pPr>
        <w:pStyle w:val="Program0"/>
        <w:rPr>
          <w:lang w:val="ru-RU"/>
        </w:rPr>
      </w:pPr>
    </w:p>
    <w:p w:rsidR="00767D19" w:rsidRPr="00E54153" w:rsidRDefault="00767D19" w:rsidP="00767D19">
      <w:pPr>
        <w:pStyle w:val="Program0"/>
        <w:rPr>
          <w:color w:val="008000"/>
          <w:lang w:val="ru-RU"/>
        </w:rPr>
      </w:pPr>
      <w:r w:rsidRPr="00E54153">
        <w:rPr>
          <w:color w:val="008000"/>
          <w:lang w:val="ru-RU"/>
        </w:rPr>
        <w:t>/*10PSZ.C</w:t>
      </w:r>
    </w:p>
    <w:p w:rsidR="00767D19" w:rsidRPr="00E54153" w:rsidRDefault="00767D19" w:rsidP="00767D19">
      <w:pPr>
        <w:pStyle w:val="Program0"/>
        <w:rPr>
          <w:color w:val="008000"/>
          <w:lang w:val="ru-RU"/>
        </w:rPr>
      </w:pPr>
      <w:r w:rsidRPr="00E54153">
        <w:rPr>
          <w:color w:val="008000"/>
          <w:lang w:val="ru-RU"/>
        </w:rPr>
        <w:t>Программа на С, инициализирующая указатель на строку и печатающая</w:t>
      </w:r>
    </w:p>
    <w:p w:rsidR="00767D19" w:rsidRPr="00E54153" w:rsidRDefault="00767D19" w:rsidP="00767D19">
      <w:pPr>
        <w:pStyle w:val="Program0"/>
        <w:rPr>
          <w:color w:val="008000"/>
          <w:lang w:val="ru-RU"/>
        </w:rPr>
      </w:pPr>
      <w:r w:rsidRPr="00E54153">
        <w:rPr>
          <w:color w:val="008000"/>
          <w:lang w:val="ru-RU"/>
        </w:rPr>
        <w:t>строку-палиндром в обратном и в прямом порядке*/</w:t>
      </w:r>
    </w:p>
    <w:p w:rsidR="00767D19" w:rsidRPr="00E54153" w:rsidRDefault="00767D19" w:rsidP="00767D19">
      <w:pPr>
        <w:pStyle w:val="Program0"/>
      </w:pPr>
      <w:r w:rsidRPr="00E54153">
        <w:rPr>
          <w:color w:val="0000FF"/>
        </w:rPr>
        <w:t>#include</w:t>
      </w:r>
      <w:r w:rsidRPr="00E54153">
        <w:t xml:space="preserve"> "stdafx.h"</w:t>
      </w:r>
    </w:p>
    <w:p w:rsidR="00767D19" w:rsidRDefault="00767D19" w:rsidP="00767D19">
      <w:pPr>
        <w:pStyle w:val="Program0"/>
      </w:pPr>
      <w:r w:rsidRPr="00E54153">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char</w:t>
      </w:r>
      <w:r>
        <w:t xml:space="preserve"> *pszpalindrome=" MADAM I'M ADAM"; </w:t>
      </w:r>
      <w:r>
        <w:rPr>
          <w:color w:val="008000"/>
        </w:rPr>
        <w:t xml:space="preserve">/* </w:t>
      </w:r>
      <w:r>
        <w:rPr>
          <w:color w:val="008000"/>
          <w:lang w:val="ru-RU"/>
        </w:rPr>
        <w:t>МАДАМ</w:t>
      </w:r>
      <w:r w:rsidRPr="00F836C3">
        <w:rPr>
          <w:color w:val="008000"/>
        </w:rPr>
        <w:t xml:space="preserve"> </w:t>
      </w:r>
      <w:r>
        <w:rPr>
          <w:color w:val="008000"/>
          <w:lang w:val="ru-RU"/>
        </w:rPr>
        <w:t>Я</w:t>
      </w:r>
      <w:r w:rsidRPr="00F836C3">
        <w:rPr>
          <w:color w:val="008000"/>
        </w:rPr>
        <w:t xml:space="preserve"> </w:t>
      </w:r>
      <w:r>
        <w:rPr>
          <w:color w:val="008000"/>
          <w:lang w:val="ru-RU"/>
        </w:rPr>
        <w:t>АДАМ</w:t>
      </w:r>
      <w:r>
        <w:rPr>
          <w:color w:val="008000"/>
        </w:rPr>
        <w:t>" */</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for</w:t>
      </w:r>
      <w:r>
        <w:t>(i=strlen(pszpalindrome)-1; i &gt;= 0; i--)</w:t>
      </w:r>
    </w:p>
    <w:p w:rsidR="00767D19" w:rsidRDefault="00767D19" w:rsidP="00767D19">
      <w:pPr>
        <w:pStyle w:val="Program0"/>
      </w:pPr>
      <w:r>
        <w:tab/>
      </w:r>
      <w:r>
        <w:tab/>
        <w:t>printf("%c",pszpalindrome[i]);</w:t>
      </w:r>
    </w:p>
    <w:p w:rsidR="00767D19" w:rsidRDefault="00767D19" w:rsidP="00767D19">
      <w:pPr>
        <w:pStyle w:val="Program0"/>
      </w:pPr>
      <w:r>
        <w:tab/>
        <w:t>printf("%s\n",pszpalindrome);</w:t>
      </w:r>
    </w:p>
    <w:p w:rsidR="00767D19" w:rsidRDefault="00767D19" w:rsidP="00767D19">
      <w:pPr>
        <w:pStyle w:val="Program0"/>
      </w:pPr>
    </w:p>
    <w:p w:rsidR="00767D19" w:rsidRPr="00F836C3" w:rsidRDefault="00767D19" w:rsidP="00767D19">
      <w:pPr>
        <w:pStyle w:val="Program0"/>
        <w:rPr>
          <w:color w:val="008000"/>
          <w:lang w:val="ru-RU"/>
        </w:rPr>
      </w:pPr>
      <w:r>
        <w:tab/>
        <w:t>StopWait</w:t>
      </w:r>
      <w:r w:rsidRPr="00F836C3">
        <w:rPr>
          <w:lang w:val="ru-RU"/>
        </w:rPr>
        <w:t xml:space="preserve">(); </w:t>
      </w:r>
      <w:r w:rsidRPr="00F836C3">
        <w:rPr>
          <w:color w:val="008000"/>
          <w:lang w:val="ru-RU"/>
        </w:rPr>
        <w:t xml:space="preserve">/* </w:t>
      </w:r>
      <w:r>
        <w:rPr>
          <w:color w:val="008000"/>
        </w:rPr>
        <w:t>Wait</w:t>
      </w:r>
      <w:r w:rsidRPr="00F836C3">
        <w:rPr>
          <w:color w:val="008000"/>
          <w:lang w:val="ru-RU"/>
        </w:rPr>
        <w:t xml:space="preserve"> </w:t>
      </w:r>
      <w:r>
        <w:rPr>
          <w:color w:val="008000"/>
        </w:rPr>
        <w:t>a</w:t>
      </w:r>
      <w:r w:rsidRPr="00F836C3">
        <w:rPr>
          <w:color w:val="008000"/>
          <w:lang w:val="ru-RU"/>
        </w:rPr>
        <w:t xml:space="preserve"> </w:t>
      </w:r>
      <w:r>
        <w:rPr>
          <w:color w:val="008000"/>
        </w:rPr>
        <w:t>little</w:t>
      </w:r>
      <w:r w:rsidRPr="00F836C3">
        <w:rPr>
          <w:color w:val="008000"/>
          <w:lang w:val="ru-RU"/>
        </w:rPr>
        <w:t xml:space="preserve"> */</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Фактически, компилятор С запоминает адрес первого символа строки "</w:t>
      </w:r>
      <w:r>
        <w:rPr>
          <w:highlight w:val="yellow"/>
          <w:lang w:val="ru-RU"/>
        </w:rPr>
        <w:t>M</w:t>
      </w:r>
      <w:r>
        <w:rPr>
          <w:lang w:val="ru-RU"/>
        </w:rPr>
        <w:t>ADAM I'M ADAM" в переменной pszpalindrome. При работе программы можно использовать переменную pszpalindrome так же, как и любые другие строки. Это объясняется тем, что компилятор С создает таблицу строк, в которой он хранит строковые константы программы.</w:t>
      </w:r>
    </w:p>
    <w:p w:rsidR="00767D19" w:rsidRDefault="00767D19" w:rsidP="00767D19">
      <w:pPr>
        <w:pStyle w:val="Main"/>
        <w:rPr>
          <w:lang w:val="ru-RU"/>
        </w:rPr>
      </w:pPr>
      <w:bookmarkStart w:id="22" w:name="АР01311"/>
      <w:r>
        <w:rPr>
          <w:lang w:val="ru-RU"/>
        </w:rPr>
        <w:t xml:space="preserve">Функция strlen(), </w:t>
      </w:r>
      <w:bookmarkEnd w:id="22"/>
      <w:r>
        <w:rPr>
          <w:lang w:val="ru-RU"/>
        </w:rPr>
        <w:t xml:space="preserve">имеющая прототип в файле string.h, определяет длину строки. Она получает в качестве параметра указатель на строку, заканчивающуюся null-символом, и подсчитывает все символы, за исключением этого null-символа. Переменная-индекс i получает начальное значение, на единицу меньшее числа, возвращаемого функцией </w:t>
      </w:r>
      <w:r w:rsidRPr="00E54153">
        <w:rPr>
          <w:lang w:val="ru-RU"/>
        </w:rPr>
        <w:t>strlen(), поскольку в цикле for строка psz обрабатывается как символьный массив. В палиндроме 14 букв. Если строка psz рассматривается как массив символов, то индексы его элементов имеют значения от 0 до 13. Данный пример помогает прояснить не вполне очевидную связь между указателями на символьные строки и массивами символов. Однако, если вы вспомните, что имя массива — это на самом деле адрес его первого элемента, вас не удивит то, что компилятор не выдает ошибки.</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23" w:name="_Toc305219089"/>
      <w:bookmarkStart w:id="24" w:name="_Toc531685266"/>
      <w:r w:rsidRPr="00767D19">
        <w:rPr>
          <w:sz w:val="20"/>
          <w:szCs w:val="20"/>
        </w:rPr>
        <w:t>Неправильное использование операции определения адреса.</w:t>
      </w:r>
      <w:bookmarkEnd w:id="23"/>
      <w:bookmarkEnd w:id="24"/>
    </w:p>
    <w:p w:rsidR="00767D19" w:rsidRPr="00E54153" w:rsidRDefault="00767D19" w:rsidP="00767D19">
      <w:pPr>
        <w:pStyle w:val="Main"/>
        <w:rPr>
          <w:lang w:val="ru-RU"/>
        </w:rPr>
      </w:pPr>
      <w:bookmarkStart w:id="25" w:name="АР01312"/>
      <w:r w:rsidRPr="00E54153">
        <w:rPr>
          <w:lang w:val="ru-RU"/>
        </w:rPr>
        <w:t xml:space="preserve">Операцию </w:t>
      </w:r>
      <w:bookmarkEnd w:id="25"/>
      <w:r w:rsidRPr="00E54153">
        <w:rPr>
          <w:lang w:val="ru-RU"/>
        </w:rPr>
        <w:t>определения адреса можно использовать не во всех выражениях С. В следующих примерах показаны ситуации, в которых эту операцию (&amp;) применять нельзя:</w:t>
      </w:r>
    </w:p>
    <w:p w:rsidR="00767D19" w:rsidRPr="00E54153" w:rsidRDefault="00767D19" w:rsidP="00767D19">
      <w:pPr>
        <w:pStyle w:val="Program0"/>
        <w:rPr>
          <w:lang w:val="ru-RU"/>
        </w:rPr>
      </w:pPr>
    </w:p>
    <w:p w:rsidR="00767D19" w:rsidRPr="00E54153" w:rsidRDefault="00767D19" w:rsidP="00767D19">
      <w:pPr>
        <w:pStyle w:val="Program0"/>
        <w:rPr>
          <w:color w:val="008000"/>
          <w:lang w:val="ru-RU"/>
        </w:rPr>
      </w:pPr>
      <w:r w:rsidRPr="00E54153">
        <w:rPr>
          <w:color w:val="008000"/>
          <w:highlight w:val="lightGray"/>
          <w:lang w:val="ru-RU"/>
        </w:rPr>
        <w:t>/*нельзя использовать вместе с константами*/</w:t>
      </w:r>
    </w:p>
    <w:p w:rsidR="00767D19" w:rsidRPr="00E54153" w:rsidRDefault="00767D19" w:rsidP="00767D19">
      <w:pPr>
        <w:pStyle w:val="Program0"/>
        <w:rPr>
          <w:lang w:val="ru-RU"/>
        </w:rPr>
      </w:pPr>
      <w:r w:rsidRPr="00E54153">
        <w:rPr>
          <w:lang w:val="ru-RU"/>
        </w:rPr>
        <w:t>pivariable = &amp;48;</w:t>
      </w:r>
    </w:p>
    <w:p w:rsidR="00767D19" w:rsidRPr="00E54153" w:rsidRDefault="00767D19" w:rsidP="00767D19">
      <w:pPr>
        <w:pStyle w:val="Program0"/>
        <w:rPr>
          <w:lang w:val="ru-RU"/>
        </w:rPr>
      </w:pPr>
    </w:p>
    <w:p w:rsidR="00767D19" w:rsidRPr="00E54153" w:rsidRDefault="00767D19" w:rsidP="00767D19">
      <w:pPr>
        <w:pStyle w:val="Program0"/>
        <w:rPr>
          <w:color w:val="008000"/>
          <w:lang w:val="ru-RU"/>
        </w:rPr>
      </w:pPr>
      <w:r w:rsidRPr="00E54153">
        <w:rPr>
          <w:color w:val="008000"/>
          <w:highlight w:val="lightGray"/>
          <w:lang w:val="ru-RU"/>
        </w:rPr>
        <w:t>/*нельзя использовать в выражениях с арифметическими операциями*/</w:t>
      </w:r>
    </w:p>
    <w:p w:rsidR="00767D19" w:rsidRPr="00E54153" w:rsidRDefault="00767D19" w:rsidP="00767D19">
      <w:pPr>
        <w:pStyle w:val="Program0"/>
        <w:rPr>
          <w:lang w:val="ru-RU"/>
        </w:rPr>
      </w:pPr>
      <w:r w:rsidRPr="00E54153">
        <w:rPr>
          <w:color w:val="0000FF"/>
        </w:rPr>
        <w:t>int</w:t>
      </w:r>
      <w:r w:rsidRPr="00E54153">
        <w:rPr>
          <w:lang w:val="ru-RU"/>
        </w:rPr>
        <w:t xml:space="preserve"> </w:t>
      </w:r>
      <w:r w:rsidRPr="00E54153">
        <w:t>iresult</w:t>
      </w:r>
      <w:r w:rsidRPr="00E54153">
        <w:rPr>
          <w:lang w:val="ru-RU"/>
        </w:rPr>
        <w:t xml:space="preserve"> = 5;</w:t>
      </w:r>
    </w:p>
    <w:p w:rsidR="00767D19" w:rsidRPr="00E54153" w:rsidRDefault="00767D19" w:rsidP="00767D19">
      <w:pPr>
        <w:pStyle w:val="Program0"/>
        <w:rPr>
          <w:lang w:val="ru-RU"/>
        </w:rPr>
      </w:pPr>
      <w:r w:rsidRPr="00E54153">
        <w:t>pivariable</w:t>
      </w:r>
      <w:r w:rsidRPr="00E54153">
        <w:rPr>
          <w:lang w:val="ru-RU"/>
        </w:rPr>
        <w:t xml:space="preserve"> = &amp;(</w:t>
      </w:r>
      <w:r w:rsidRPr="00E54153">
        <w:t>iresult</w:t>
      </w:r>
      <w:r w:rsidRPr="00E54153">
        <w:rPr>
          <w:lang w:val="ru-RU"/>
        </w:rPr>
        <w:t xml:space="preserve"> + 15);</w:t>
      </w:r>
    </w:p>
    <w:p w:rsidR="00767D19" w:rsidRPr="00E54153" w:rsidRDefault="00767D19" w:rsidP="00767D19">
      <w:pPr>
        <w:pStyle w:val="Program0"/>
        <w:rPr>
          <w:lang w:val="ru-RU"/>
        </w:rPr>
      </w:pPr>
    </w:p>
    <w:p w:rsidR="00767D19" w:rsidRPr="00E54153" w:rsidRDefault="00767D19" w:rsidP="00767D19">
      <w:pPr>
        <w:pStyle w:val="Program0"/>
        <w:rPr>
          <w:color w:val="008000"/>
          <w:lang w:val="ru-RU"/>
        </w:rPr>
      </w:pPr>
      <w:r w:rsidRPr="00E54153">
        <w:rPr>
          <w:color w:val="008000"/>
          <w:highlight w:val="lightGray"/>
          <w:lang w:val="ru-RU"/>
        </w:rPr>
        <w:t>/*нельзя использовать вместе с регистровыми переменными*/</w:t>
      </w:r>
    </w:p>
    <w:p w:rsidR="00767D19" w:rsidRPr="00E54153" w:rsidRDefault="00767D19" w:rsidP="00767D19">
      <w:pPr>
        <w:pStyle w:val="Program0"/>
        <w:rPr>
          <w:lang w:val="ru-RU"/>
        </w:rPr>
      </w:pPr>
      <w:r w:rsidRPr="00E54153">
        <w:t>register</w:t>
      </w:r>
      <w:r w:rsidRPr="00E54153">
        <w:rPr>
          <w:lang w:val="ru-RU"/>
        </w:rPr>
        <w:t xml:space="preserve"> </w:t>
      </w:r>
      <w:r w:rsidRPr="00E54153">
        <w:t>register</w:t>
      </w:r>
      <w:r w:rsidRPr="00E54153">
        <w:rPr>
          <w:lang w:val="ru-RU"/>
        </w:rPr>
        <w:t>1;</w:t>
      </w:r>
    </w:p>
    <w:p w:rsidR="00767D19" w:rsidRPr="00E54153" w:rsidRDefault="00767D19" w:rsidP="00767D19">
      <w:pPr>
        <w:pStyle w:val="Program0"/>
        <w:rPr>
          <w:lang w:val="ru-RU"/>
        </w:rPr>
      </w:pPr>
      <w:r w:rsidRPr="00E54153">
        <w:t>pivariable</w:t>
      </w:r>
      <w:r w:rsidRPr="00E54153">
        <w:rPr>
          <w:lang w:val="ru-RU"/>
        </w:rPr>
        <w:t xml:space="preserve"> = &amp;</w:t>
      </w:r>
      <w:r w:rsidRPr="00E54153">
        <w:t>register</w:t>
      </w:r>
      <w:r w:rsidRPr="00E54153">
        <w:rPr>
          <w:lang w:val="ru-RU"/>
        </w:rPr>
        <w:t>1;</w:t>
      </w:r>
    </w:p>
    <w:p w:rsidR="00767D19" w:rsidRPr="00E54153" w:rsidRDefault="00767D19" w:rsidP="00767D19">
      <w:pPr>
        <w:pStyle w:val="Program0"/>
        <w:rPr>
          <w:lang w:val="ru-RU"/>
        </w:rPr>
      </w:pPr>
    </w:p>
    <w:p w:rsidR="00767D19" w:rsidRDefault="00767D19" w:rsidP="00767D19">
      <w:pPr>
        <w:pStyle w:val="Main"/>
        <w:rPr>
          <w:lang w:val="ru-RU"/>
        </w:rPr>
      </w:pPr>
      <w:r w:rsidRPr="00E54153">
        <w:rPr>
          <w:lang w:val="ru-RU"/>
        </w:rPr>
        <w:t>В первом операторе ошибочно делается попытка получить адрес постоянного значения. Это не имеет смысла, так как</w:t>
      </w:r>
      <w:r>
        <w:rPr>
          <w:lang w:val="ru-RU"/>
        </w:rPr>
        <w:t xml:space="preserve"> с числом 48 не связана никакая ячейка памяти.</w:t>
      </w:r>
    </w:p>
    <w:p w:rsidR="00767D19" w:rsidRDefault="00767D19" w:rsidP="00767D19">
      <w:pPr>
        <w:pStyle w:val="Main"/>
        <w:rPr>
          <w:lang w:val="ru-RU"/>
        </w:rPr>
      </w:pPr>
      <w:r>
        <w:rPr>
          <w:lang w:val="ru-RU"/>
        </w:rPr>
        <w:t>Во втором операторе присваивания делается попытка получить адрес выражения iresult + 15. Поскольку вычисление выражения представляет собой манипулирование со стеком, с выражением не связан никакой адрес.</w:t>
      </w:r>
    </w:p>
    <w:p w:rsidR="00767D19" w:rsidRDefault="00767D19" w:rsidP="00767D19">
      <w:pPr>
        <w:pStyle w:val="Main"/>
        <w:rPr>
          <w:lang w:val="ru-RU"/>
        </w:rPr>
      </w:pPr>
      <w:r>
        <w:rPr>
          <w:lang w:val="ru-RU"/>
        </w:rPr>
        <w:t>В третьем примере переменная register1 описана как регистровая, а не как ячейка оперативной памяти. В этом случае невозможно получить и запомнить ее адрес. Microsoft Visual C/C++ выделяет такой переменной не регистровую, а оперативную память.</w:t>
      </w:r>
    </w:p>
    <w:p w:rsidR="00767D19" w:rsidRDefault="00767D19" w:rsidP="00767D19">
      <w:pPr>
        <w:pStyle w:val="Main"/>
        <w:rPr>
          <w:lang w:val="ru-RU"/>
        </w:rPr>
      </w:pPr>
    </w:p>
    <w:p w:rsidR="00767D19" w:rsidRPr="00E54153" w:rsidRDefault="00767D19" w:rsidP="00767D19">
      <w:pPr>
        <w:pStyle w:val="3"/>
        <w:keepNext w:val="0"/>
        <w:spacing w:before="0" w:after="0"/>
        <w:ind w:left="709" w:firstLine="0"/>
        <w:rPr>
          <w:sz w:val="20"/>
          <w:szCs w:val="20"/>
        </w:rPr>
      </w:pPr>
      <w:bookmarkStart w:id="26" w:name="_Toc305219090"/>
      <w:bookmarkStart w:id="27" w:name="_Toc531685267"/>
      <w:r w:rsidRPr="00E54153">
        <w:rPr>
          <w:sz w:val="20"/>
          <w:szCs w:val="20"/>
        </w:rPr>
        <w:t>Указатели на массивы.</w:t>
      </w:r>
      <w:bookmarkEnd w:id="26"/>
      <w:bookmarkEnd w:id="27"/>
    </w:p>
    <w:p w:rsidR="00767D19" w:rsidRDefault="00767D19" w:rsidP="00767D19">
      <w:pPr>
        <w:pStyle w:val="Main"/>
        <w:rPr>
          <w:lang w:val="ru-RU"/>
        </w:rPr>
      </w:pPr>
      <w:bookmarkStart w:id="28" w:name="АР01313"/>
      <w:r w:rsidRPr="00E54153">
        <w:rPr>
          <w:lang w:val="ru-RU"/>
        </w:rPr>
        <w:t>Как уже упоминалось</w:t>
      </w:r>
      <w:bookmarkEnd w:id="28"/>
      <w:r w:rsidRPr="00E54153">
        <w:rPr>
          <w:lang w:val="ru-RU"/>
        </w:rPr>
        <w:t xml:space="preserve">, указатели и массивы связаны между собой. Известно, что имя массива представляет собой константу, значение которой равно адресу первого элемента массива. Поэтому имя </w:t>
      </w:r>
      <w:r w:rsidRPr="00E54153">
        <w:rPr>
          <w:lang w:val="ru-RU"/>
        </w:rPr>
        <w:lastRenderedPageBreak/>
        <w:t>массива нельзя менять при помощи операции присваивания или любой другой операции. В следующем примере при объявлении данных имя массива ftemperatures представляет собой константу, которая равна адресу первого элемента массива из 20 чисел с плавающей точкой:</w:t>
      </w:r>
    </w:p>
    <w:p w:rsidR="00767D19" w:rsidRDefault="00767D19" w:rsidP="00767D19">
      <w:pPr>
        <w:pStyle w:val="Program0"/>
        <w:rPr>
          <w:lang w:val="ru-RU"/>
        </w:rPr>
      </w:pPr>
    </w:p>
    <w:p w:rsidR="00767D19" w:rsidRDefault="00767D19" w:rsidP="00767D19">
      <w:pPr>
        <w:pStyle w:val="Program0"/>
      </w:pPr>
      <w:r>
        <w:rPr>
          <w:color w:val="0000FF"/>
        </w:rPr>
        <w:t>#define</w:t>
      </w:r>
      <w:r>
        <w:t xml:space="preserve"> IMAXREADINGS 20</w:t>
      </w:r>
    </w:p>
    <w:p w:rsidR="00767D19" w:rsidRDefault="00767D19" w:rsidP="00767D19">
      <w:pPr>
        <w:pStyle w:val="Program0"/>
      </w:pPr>
      <w:r>
        <w:rPr>
          <w:color w:val="0000FF"/>
        </w:rPr>
        <w:t>float</w:t>
      </w:r>
      <w:r>
        <w:t xml:space="preserve"> ftemperatures[IMAXREADINGS];</w:t>
      </w:r>
    </w:p>
    <w:p w:rsidR="00767D19" w:rsidRPr="001B4D2E" w:rsidRDefault="00767D19" w:rsidP="00767D19">
      <w:pPr>
        <w:pStyle w:val="Program0"/>
        <w:rPr>
          <w:lang w:val="ru-RU"/>
        </w:rPr>
      </w:pPr>
      <w:r w:rsidRPr="00CD4C12">
        <w:rPr>
          <w:color w:val="0000FF"/>
        </w:rPr>
        <w:t>float</w:t>
      </w:r>
      <w:r w:rsidRPr="001B4D2E">
        <w:rPr>
          <w:lang w:val="ru-RU"/>
        </w:rPr>
        <w:t xml:space="preserve"> *</w:t>
      </w:r>
      <w:r w:rsidRPr="00CD4C12">
        <w:t>pftemp</w:t>
      </w:r>
      <w:r w:rsidRPr="001B4D2E">
        <w:rPr>
          <w:lang w:val="ru-RU"/>
        </w:rPr>
        <w:t>;</w:t>
      </w:r>
    </w:p>
    <w:p w:rsidR="00767D19" w:rsidRPr="001B4D2E" w:rsidRDefault="00767D19" w:rsidP="00767D19">
      <w:pPr>
        <w:pStyle w:val="Program0"/>
        <w:rPr>
          <w:lang w:val="ru-RU"/>
        </w:rPr>
      </w:pPr>
    </w:p>
    <w:p w:rsidR="00767D19" w:rsidRDefault="00767D19" w:rsidP="00767D19">
      <w:pPr>
        <w:pStyle w:val="Main"/>
        <w:rPr>
          <w:lang w:val="ru-RU"/>
        </w:rPr>
      </w:pPr>
      <w:r w:rsidRPr="00E54153">
        <w:rPr>
          <w:lang w:val="ru-RU"/>
        </w:rPr>
        <w:t>В следующем операторе адрес первого элемента массива присваивается указателю pftemp:</w:t>
      </w:r>
    </w:p>
    <w:p w:rsidR="00767D19" w:rsidRDefault="00767D19" w:rsidP="00767D19">
      <w:pPr>
        <w:pStyle w:val="Program0"/>
        <w:rPr>
          <w:lang w:val="ru-RU"/>
        </w:rPr>
      </w:pPr>
    </w:p>
    <w:p w:rsidR="00767D19" w:rsidRPr="00E54153" w:rsidRDefault="00767D19" w:rsidP="00767D19">
      <w:pPr>
        <w:pStyle w:val="Program0"/>
        <w:rPr>
          <w:lang w:val="ru-RU"/>
        </w:rPr>
      </w:pPr>
      <w:r w:rsidRPr="00E54153">
        <w:rPr>
          <w:lang w:val="ru-RU"/>
        </w:rPr>
        <w:t>pftemp = ftemperatures;</w:t>
      </w:r>
    </w:p>
    <w:p w:rsidR="00767D19" w:rsidRPr="00E54153" w:rsidRDefault="00767D19" w:rsidP="00767D19">
      <w:pPr>
        <w:pStyle w:val="Program0"/>
        <w:rPr>
          <w:lang w:val="ru-RU"/>
        </w:rPr>
      </w:pPr>
    </w:p>
    <w:p w:rsidR="00767D19" w:rsidRPr="00E54153" w:rsidRDefault="00767D19" w:rsidP="00767D19">
      <w:pPr>
        <w:pStyle w:val="Main"/>
        <w:rPr>
          <w:lang w:val="ru-RU"/>
        </w:rPr>
      </w:pPr>
      <w:r w:rsidRPr="00E54153">
        <w:rPr>
          <w:lang w:val="ru-RU"/>
        </w:rPr>
        <w:t>Эквивалентный оператор выглядит так:</w:t>
      </w:r>
    </w:p>
    <w:p w:rsidR="00767D19" w:rsidRPr="00E54153" w:rsidRDefault="00767D19" w:rsidP="00767D19">
      <w:pPr>
        <w:pStyle w:val="Program0"/>
        <w:rPr>
          <w:lang w:val="ru-RU"/>
        </w:rPr>
      </w:pPr>
    </w:p>
    <w:p w:rsidR="00767D19" w:rsidRPr="00E54153" w:rsidRDefault="00767D19" w:rsidP="00767D19">
      <w:pPr>
        <w:pStyle w:val="Program0"/>
        <w:rPr>
          <w:lang w:val="ru-RU"/>
        </w:rPr>
      </w:pPr>
      <w:r w:rsidRPr="00E54153">
        <w:rPr>
          <w:lang w:val="ru-RU"/>
        </w:rPr>
        <w:t>pftemp = &amp;ftemperatures [0];</w:t>
      </w:r>
    </w:p>
    <w:p w:rsidR="00767D19" w:rsidRPr="00E54153" w:rsidRDefault="00767D19" w:rsidP="00767D19">
      <w:pPr>
        <w:pStyle w:val="Program0"/>
        <w:rPr>
          <w:lang w:val="ru-RU"/>
        </w:rPr>
      </w:pPr>
    </w:p>
    <w:p w:rsidR="00767D19" w:rsidRPr="00E54153" w:rsidRDefault="00767D19" w:rsidP="00767D19">
      <w:pPr>
        <w:pStyle w:val="Main"/>
        <w:rPr>
          <w:lang w:val="ru-RU"/>
        </w:rPr>
      </w:pPr>
      <w:r w:rsidRPr="00E54153">
        <w:rPr>
          <w:lang w:val="ru-RU"/>
        </w:rPr>
        <w:t xml:space="preserve">Однако, если </w:t>
      </w:r>
      <w:bookmarkStart w:id="29" w:name="АР01314"/>
      <w:r w:rsidRPr="00E54153">
        <w:rPr>
          <w:lang w:val="ru-RU"/>
        </w:rPr>
        <w:t>pftemp</w:t>
      </w:r>
      <w:bookmarkEnd w:id="29"/>
      <w:r w:rsidRPr="00E54153">
        <w:rPr>
          <w:lang w:val="ru-RU"/>
        </w:rPr>
        <w:t xml:space="preserve"> содержит адрес числа с плавающей запятой, то следующие операторы будут неправильными:</w:t>
      </w:r>
    </w:p>
    <w:p w:rsidR="00767D19" w:rsidRPr="00E54153" w:rsidRDefault="00767D19" w:rsidP="00767D19">
      <w:pPr>
        <w:pStyle w:val="Program0"/>
        <w:rPr>
          <w:lang w:val="ru-RU"/>
        </w:rPr>
      </w:pPr>
    </w:p>
    <w:p w:rsidR="00767D19" w:rsidRPr="00E54153" w:rsidRDefault="00767D19" w:rsidP="00767D19">
      <w:pPr>
        <w:pStyle w:val="Program0"/>
        <w:rPr>
          <w:lang w:val="ru-RU"/>
        </w:rPr>
      </w:pPr>
      <w:r w:rsidRPr="00E54153">
        <w:t>ftemperatures</w:t>
      </w:r>
      <w:r w:rsidRPr="00E54153">
        <w:rPr>
          <w:lang w:val="ru-RU"/>
        </w:rPr>
        <w:t xml:space="preserve"> = </w:t>
      </w:r>
      <w:r w:rsidRPr="00E54153">
        <w:t>pftemp</w:t>
      </w:r>
      <w:r w:rsidRPr="00E54153">
        <w:rPr>
          <w:lang w:val="ru-RU"/>
        </w:rPr>
        <w:t>;</w:t>
      </w:r>
    </w:p>
    <w:p w:rsidR="00767D19" w:rsidRPr="00E54153" w:rsidRDefault="00767D19" w:rsidP="00767D19">
      <w:pPr>
        <w:pStyle w:val="Program0"/>
        <w:rPr>
          <w:lang w:val="ru-RU"/>
        </w:rPr>
      </w:pPr>
      <w:r w:rsidRPr="00E54153">
        <w:rPr>
          <w:lang w:val="ru-RU"/>
        </w:rPr>
        <w:t>&amp;</w:t>
      </w:r>
      <w:r w:rsidRPr="00E54153">
        <w:t>ftemperatures</w:t>
      </w:r>
      <w:r w:rsidRPr="00E54153">
        <w:rPr>
          <w:lang w:val="ru-RU"/>
        </w:rPr>
        <w:t xml:space="preserve">[0] = </w:t>
      </w:r>
      <w:r w:rsidRPr="00E54153">
        <w:t>pftemp</w:t>
      </w:r>
      <w:r w:rsidRPr="00E54153">
        <w:rPr>
          <w:lang w:val="ru-RU"/>
        </w:rPr>
        <w:t>;</w:t>
      </w:r>
    </w:p>
    <w:p w:rsidR="00767D19" w:rsidRPr="00E54153" w:rsidRDefault="00767D19" w:rsidP="00767D19">
      <w:pPr>
        <w:pStyle w:val="Program0"/>
        <w:rPr>
          <w:lang w:val="ru-RU"/>
        </w:rPr>
      </w:pPr>
    </w:p>
    <w:p w:rsidR="00767D19" w:rsidRPr="00E54153" w:rsidRDefault="00767D19" w:rsidP="00767D19">
      <w:pPr>
        <w:pStyle w:val="Main"/>
        <w:rPr>
          <w:lang w:val="ru-RU"/>
        </w:rPr>
      </w:pPr>
      <w:r w:rsidRPr="00E54153">
        <w:rPr>
          <w:lang w:val="ru-RU"/>
        </w:rPr>
        <w:t>В этих операторах делается попытка присвоить некоторое значение константе ftemperatures или ее эквиваленту ftemperatures[0], что имеет смысла не больше, чем выражение:</w:t>
      </w:r>
    </w:p>
    <w:p w:rsidR="00767D19" w:rsidRPr="00E54153" w:rsidRDefault="00767D19" w:rsidP="00767D19">
      <w:pPr>
        <w:pStyle w:val="Program0"/>
        <w:rPr>
          <w:lang w:val="ru-RU"/>
        </w:rPr>
      </w:pPr>
    </w:p>
    <w:p w:rsidR="00767D19" w:rsidRDefault="00767D19" w:rsidP="00767D19">
      <w:pPr>
        <w:pStyle w:val="Program0"/>
        <w:rPr>
          <w:sz w:val="22"/>
          <w:lang w:val="ru-RU"/>
        </w:rPr>
      </w:pPr>
      <w:r w:rsidRPr="00E54153">
        <w:rPr>
          <w:lang w:val="ru-RU"/>
        </w:rPr>
        <w:t>10 = pftemp;</w:t>
      </w:r>
    </w:p>
    <w:p w:rsidR="00767D19" w:rsidRDefault="00767D19" w:rsidP="00767D19">
      <w:pPr>
        <w:pStyle w:val="Program0"/>
        <w:rPr>
          <w:lang w:val="ru-RU"/>
        </w:rPr>
      </w:pPr>
    </w:p>
    <w:p w:rsidR="00767D19" w:rsidRDefault="00767D19" w:rsidP="00767D19">
      <w:pPr>
        <w:pStyle w:val="Main"/>
        <w:rPr>
          <w:lang w:val="ru-RU"/>
        </w:rPr>
      </w:pPr>
    </w:p>
    <w:p w:rsidR="00767D19" w:rsidRPr="003A7CF5" w:rsidRDefault="00767D19" w:rsidP="00767D19">
      <w:pPr>
        <w:pStyle w:val="43"/>
        <w:spacing w:before="0" w:after="0"/>
        <w:ind w:left="992" w:firstLine="0"/>
      </w:pPr>
      <w:bookmarkStart w:id="30" w:name="_Toc305219091"/>
      <w:bookmarkStart w:id="31" w:name="_Toc531685268"/>
      <w:r w:rsidRPr="003A7CF5">
        <w:t>Указатели и многомерные массивы.</w:t>
      </w:r>
      <w:bookmarkEnd w:id="30"/>
      <w:bookmarkEnd w:id="31"/>
    </w:p>
    <w:p w:rsidR="00767D19" w:rsidRPr="003A7CF5" w:rsidRDefault="00767D19" w:rsidP="00767D19">
      <w:pPr>
        <w:pStyle w:val="Main"/>
        <w:rPr>
          <w:lang w:val="ru-RU"/>
        </w:rPr>
      </w:pPr>
      <w:r w:rsidRPr="003A7CF5">
        <w:rPr>
          <w:lang w:val="ru-RU"/>
        </w:rPr>
        <w:t>Как создать указатели для многомерных массивов? Чтобы найти ответ на этот вопрос, рассмотрим несколько примеров.</w:t>
      </w:r>
    </w:p>
    <w:p w:rsidR="00767D19" w:rsidRPr="003A7CF5" w:rsidRDefault="00767D19" w:rsidP="00767D19">
      <w:pPr>
        <w:pStyle w:val="Main"/>
        <w:rPr>
          <w:lang w:val="ru-RU"/>
        </w:rPr>
      </w:pPr>
      <w:r w:rsidRPr="003A7CF5">
        <w:rPr>
          <w:lang w:val="ru-RU"/>
        </w:rPr>
        <w:t>Предположим, что у нас есть описания</w:t>
      </w:r>
    </w:p>
    <w:p w:rsidR="00767D19" w:rsidRPr="003A7CF5" w:rsidRDefault="003A7CF5" w:rsidP="003A7CF5">
      <w:pPr>
        <w:pStyle w:val="Program0"/>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left" w:pos="477"/>
        </w:tabs>
        <w:rPr>
          <w:lang w:val="ru-RU"/>
        </w:rPr>
      </w:pPr>
      <w:r w:rsidRPr="003A7CF5">
        <w:rPr>
          <w:lang w:val="ru-RU"/>
        </w:rPr>
        <w:tab/>
      </w:r>
    </w:p>
    <w:p w:rsidR="00767D19" w:rsidRPr="003A7CF5" w:rsidRDefault="00767D19" w:rsidP="00767D19">
      <w:pPr>
        <w:pStyle w:val="Program0"/>
        <w:rPr>
          <w:color w:val="008000"/>
          <w:lang w:val="ru-RU"/>
        </w:rPr>
      </w:pPr>
      <w:r w:rsidRPr="003A7CF5">
        <w:rPr>
          <w:color w:val="008000"/>
          <w:lang w:val="ru-RU"/>
        </w:rPr>
        <w:t>/*указатель на целый тип */</w:t>
      </w:r>
    </w:p>
    <w:p w:rsidR="00767D19" w:rsidRPr="003A7CF5" w:rsidRDefault="00767D19" w:rsidP="00767D19">
      <w:pPr>
        <w:pStyle w:val="Program0"/>
        <w:rPr>
          <w:lang w:val="ru-RU"/>
        </w:rPr>
      </w:pPr>
    </w:p>
    <w:p w:rsidR="00767D19" w:rsidRPr="003A7CF5" w:rsidRDefault="00767D19" w:rsidP="00767D19">
      <w:pPr>
        <w:pStyle w:val="Main"/>
        <w:rPr>
          <w:lang w:val="ru-RU"/>
        </w:rPr>
      </w:pPr>
      <w:r w:rsidRPr="003A7CF5">
        <w:rPr>
          <w:lang w:val="ru-RU"/>
        </w:rPr>
        <w:t xml:space="preserve">Тогда на что </w:t>
      </w:r>
    </w:p>
    <w:p w:rsidR="00767D19" w:rsidRPr="003A7CF5" w:rsidRDefault="00767D19" w:rsidP="00767D19">
      <w:pPr>
        <w:pStyle w:val="Program0"/>
        <w:rPr>
          <w:lang w:val="ru-RU"/>
        </w:rPr>
      </w:pPr>
    </w:p>
    <w:p w:rsidR="00767D19" w:rsidRPr="003A7CF5" w:rsidRDefault="00767D19" w:rsidP="00767D19">
      <w:pPr>
        <w:pStyle w:val="Program0"/>
        <w:rPr>
          <w:lang w:val="ru-RU"/>
        </w:rPr>
      </w:pPr>
      <w:r w:rsidRPr="003A7CF5">
        <w:t>pri</w:t>
      </w:r>
      <w:r w:rsidRPr="003A7CF5">
        <w:rPr>
          <w:lang w:val="ru-RU"/>
        </w:rPr>
        <w:t xml:space="preserve"> = </w:t>
      </w:r>
      <w:r w:rsidRPr="003A7CF5">
        <w:t>zippo</w:t>
      </w:r>
      <w:r w:rsidRPr="003A7CF5">
        <w:rPr>
          <w:lang w:val="ru-RU"/>
        </w:rPr>
        <w:t>;</w:t>
      </w:r>
    </w:p>
    <w:p w:rsidR="00767D19" w:rsidRPr="003A7CF5" w:rsidRDefault="00767D19" w:rsidP="00767D19">
      <w:pPr>
        <w:pStyle w:val="Program0"/>
        <w:rPr>
          <w:lang w:val="ru-RU"/>
        </w:rPr>
      </w:pPr>
    </w:p>
    <w:p w:rsidR="00767D19" w:rsidRPr="003A7CF5" w:rsidRDefault="00767D19" w:rsidP="00767D19">
      <w:pPr>
        <w:pStyle w:val="Main"/>
        <w:rPr>
          <w:lang w:val="ru-RU"/>
        </w:rPr>
      </w:pPr>
      <w:r w:rsidRPr="003A7CF5">
        <w:rPr>
          <w:lang w:val="ru-RU"/>
        </w:rPr>
        <w:t xml:space="preserve">указывает? </w:t>
      </w:r>
      <w:bookmarkStart w:id="32" w:name="АР01315"/>
      <w:r w:rsidRPr="003A7CF5">
        <w:rPr>
          <w:lang w:val="ru-RU"/>
        </w:rPr>
        <w:t xml:space="preserve">На первый столбец </w:t>
      </w:r>
      <w:bookmarkEnd w:id="32"/>
      <w:r w:rsidRPr="003A7CF5">
        <w:rPr>
          <w:lang w:val="ru-RU"/>
        </w:rPr>
        <w:t xml:space="preserve">первой строки: </w:t>
      </w:r>
    </w:p>
    <w:p w:rsidR="00767D19" w:rsidRPr="003A7CF5" w:rsidRDefault="00767D19" w:rsidP="00767D19">
      <w:pPr>
        <w:pStyle w:val="Program0"/>
        <w:rPr>
          <w:lang w:val="ru-RU"/>
        </w:rPr>
      </w:pPr>
    </w:p>
    <w:p w:rsidR="00767D19" w:rsidRPr="003A7CF5" w:rsidRDefault="00767D19" w:rsidP="00767D19">
      <w:pPr>
        <w:pStyle w:val="Program0"/>
        <w:rPr>
          <w:lang w:val="ru-RU"/>
        </w:rPr>
      </w:pPr>
      <w:r w:rsidRPr="003A7CF5">
        <w:t>zippo</w:t>
      </w:r>
      <w:r w:rsidRPr="003A7CF5">
        <w:rPr>
          <w:lang w:val="ru-RU"/>
        </w:rPr>
        <w:t xml:space="preserve"> == &amp;</w:t>
      </w:r>
      <w:r w:rsidRPr="003A7CF5">
        <w:t>zippo</w:t>
      </w:r>
      <w:r w:rsidRPr="003A7CF5">
        <w:rPr>
          <w:lang w:val="ru-RU"/>
        </w:rPr>
        <w:t>[0][0]</w:t>
      </w:r>
    </w:p>
    <w:p w:rsidR="00767D19" w:rsidRPr="003A7CF5" w:rsidRDefault="00767D19" w:rsidP="00767D19">
      <w:pPr>
        <w:pStyle w:val="Program0"/>
        <w:rPr>
          <w:lang w:val="ru-RU"/>
        </w:rPr>
      </w:pPr>
    </w:p>
    <w:p w:rsidR="00767D19" w:rsidRDefault="00767D19" w:rsidP="00767D19">
      <w:pPr>
        <w:pStyle w:val="Main"/>
        <w:rPr>
          <w:lang w:val="ru-RU"/>
        </w:rPr>
      </w:pPr>
      <w:r w:rsidRPr="003A7CF5">
        <w:rPr>
          <w:lang w:val="ru-RU"/>
        </w:rPr>
        <w:t xml:space="preserve">А на что указывает </w:t>
      </w:r>
      <w:r w:rsidRPr="003A7CF5">
        <w:t>pri</w:t>
      </w:r>
      <w:r w:rsidRPr="003A7CF5">
        <w:rPr>
          <w:lang w:val="ru-RU"/>
        </w:rPr>
        <w:t xml:space="preserve"> + 1? На </w:t>
      </w:r>
      <w:r w:rsidRPr="003A7CF5">
        <w:t>zippo</w:t>
      </w:r>
      <w:r w:rsidRPr="003A7CF5">
        <w:rPr>
          <w:lang w:val="ru-RU"/>
        </w:rPr>
        <w:t xml:space="preserve">[0][1], т. е. на 1-ю строку 2-го столбца? Или на </w:t>
      </w:r>
      <w:r w:rsidRPr="003A7CF5">
        <w:t>zippo</w:t>
      </w:r>
      <w:r w:rsidRPr="003A7CF5">
        <w:rPr>
          <w:lang w:val="ru-RU"/>
        </w:rPr>
        <w:t xml:space="preserve"> [1][0], элемент, находящийся во второй строке первого столбца? Чтобы ответить на поставленный вопрос, нужно знать, как располагается в памяти двумерный массив. Он размещается, подобно одномерным массивам, занимая последовательные ячейки памяти. </w:t>
      </w:r>
      <w:bookmarkStart w:id="33" w:name="АР01316"/>
      <w:r w:rsidRPr="003A7CF5">
        <w:rPr>
          <w:lang w:val="ru-RU"/>
        </w:rPr>
        <w:t xml:space="preserve">Порядок элементов </w:t>
      </w:r>
      <w:bookmarkEnd w:id="33"/>
      <w:r w:rsidRPr="003A7CF5">
        <w:rPr>
          <w:lang w:val="ru-RU"/>
        </w:rPr>
        <w:t>определяется тем, что самый правый индекс массива изменяется первым, т. е. элементы массива распо</w:t>
      </w:r>
      <w:r>
        <w:rPr>
          <w:lang w:val="ru-RU"/>
        </w:rPr>
        <w:t>лагаются следующим образом:</w:t>
      </w:r>
    </w:p>
    <w:p w:rsidR="00767D19" w:rsidRDefault="00767D19" w:rsidP="00767D19">
      <w:pPr>
        <w:pStyle w:val="Program0"/>
        <w:rPr>
          <w:lang w:val="ru-RU"/>
        </w:rPr>
      </w:pPr>
    </w:p>
    <w:p w:rsidR="00767D19" w:rsidRDefault="00767D19" w:rsidP="00767D19">
      <w:pPr>
        <w:pStyle w:val="Program0"/>
        <w:rPr>
          <w:lang w:val="de-DE"/>
        </w:rPr>
      </w:pPr>
      <w:r>
        <w:rPr>
          <w:lang w:val="de-DE"/>
        </w:rPr>
        <w:t>zippo[0][0] zippo[0][1] zippo[1][0] zippo[1][1] zippo[2][0]</w:t>
      </w:r>
    </w:p>
    <w:p w:rsidR="00767D19" w:rsidRDefault="00767D19" w:rsidP="00767D19">
      <w:pPr>
        <w:pStyle w:val="Program0"/>
        <w:rPr>
          <w:lang w:val="de-DE"/>
        </w:rPr>
      </w:pPr>
    </w:p>
    <w:p w:rsidR="00767D19" w:rsidRDefault="00767D19" w:rsidP="00767D19">
      <w:pPr>
        <w:pStyle w:val="Main"/>
        <w:rPr>
          <w:lang w:val="ru-RU"/>
        </w:rPr>
      </w:pPr>
      <w:r>
        <w:rPr>
          <w:lang w:val="ru-RU"/>
        </w:rPr>
        <w:t>Сначала запоминается первая строка, за ней вторая, затем третья и т. д. Таким образом, в нашем примере:</w:t>
      </w:r>
    </w:p>
    <w:p w:rsidR="00767D19" w:rsidRDefault="00767D19" w:rsidP="00767D19">
      <w:pPr>
        <w:pStyle w:val="Program0"/>
        <w:rPr>
          <w:lang w:val="ru-RU"/>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1135"/>
      </w:tblGrid>
      <w:tr w:rsidR="00767D19" w:rsidTr="00767D19">
        <w:tc>
          <w:tcPr>
            <w:tcW w:w="5210"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rPr>
                <w:lang w:val="ru-RU"/>
              </w:rPr>
            </w:pPr>
            <w:r>
              <w:t>pri</w:t>
            </w:r>
            <w:r>
              <w:rPr>
                <w:lang w:val="ru-RU"/>
              </w:rPr>
              <w:t xml:space="preserve"> == &amp;</w:t>
            </w:r>
            <w:r>
              <w:t>zippo</w:t>
            </w:r>
            <w:r>
              <w:rPr>
                <w:lang w:val="ru-RU"/>
              </w:rPr>
              <w:t xml:space="preserve">[0][0] </w:t>
            </w:r>
            <w:r>
              <w:rPr>
                <w:color w:val="008000"/>
                <w:lang w:val="ru-RU"/>
              </w:rPr>
              <w:t>/* 1-я строка, 1 столбец */</w:t>
            </w:r>
          </w:p>
          <w:p w:rsidR="00767D19" w:rsidRDefault="00767D19">
            <w:pPr>
              <w:pStyle w:val="Program0"/>
              <w:rPr>
                <w:lang w:val="ru-RU"/>
              </w:rPr>
            </w:pPr>
            <w:r>
              <w:t>pri</w:t>
            </w:r>
            <w:r>
              <w:rPr>
                <w:lang w:val="ru-RU"/>
              </w:rPr>
              <w:t xml:space="preserve"> + 1 == &amp;</w:t>
            </w:r>
            <w:r>
              <w:t>zippo</w:t>
            </w:r>
            <w:r>
              <w:rPr>
                <w:lang w:val="ru-RU"/>
              </w:rPr>
              <w:t xml:space="preserve">[0][1] </w:t>
            </w:r>
            <w:r>
              <w:rPr>
                <w:color w:val="008000"/>
                <w:lang w:val="ru-RU"/>
              </w:rPr>
              <w:t>/* 1-я строка, 2 столбец */</w:t>
            </w:r>
          </w:p>
          <w:p w:rsidR="00767D19" w:rsidRDefault="00767D19">
            <w:pPr>
              <w:pStyle w:val="Program0"/>
              <w:rPr>
                <w:lang w:val="ru-RU"/>
              </w:rPr>
            </w:pPr>
            <w:r>
              <w:t>pri</w:t>
            </w:r>
            <w:r>
              <w:rPr>
                <w:lang w:val="ru-RU"/>
              </w:rPr>
              <w:t xml:space="preserve"> + 2 == &amp;</w:t>
            </w:r>
            <w:r>
              <w:t>zippo</w:t>
            </w:r>
            <w:r>
              <w:rPr>
                <w:lang w:val="ru-RU"/>
              </w:rPr>
              <w:t xml:space="preserve">[1][0] </w:t>
            </w:r>
            <w:r>
              <w:rPr>
                <w:color w:val="008000"/>
                <w:lang w:val="ru-RU"/>
              </w:rPr>
              <w:t>/* 2-я строка, 1 столбец */</w:t>
            </w:r>
          </w:p>
          <w:p w:rsidR="00767D19" w:rsidRPr="00F836C3" w:rsidRDefault="00767D19">
            <w:pPr>
              <w:pStyle w:val="Program0"/>
              <w:rPr>
                <w:lang w:val="ru-RU"/>
              </w:rPr>
            </w:pPr>
            <w:r>
              <w:t>pri</w:t>
            </w:r>
            <w:r>
              <w:rPr>
                <w:lang w:val="ru-RU"/>
              </w:rPr>
              <w:t xml:space="preserve"> + 3 == &amp;</w:t>
            </w:r>
            <w:r>
              <w:t>zippo</w:t>
            </w:r>
            <w:r>
              <w:rPr>
                <w:lang w:val="ru-RU"/>
              </w:rPr>
              <w:t xml:space="preserve">[1][1] </w:t>
            </w:r>
            <w:r>
              <w:rPr>
                <w:color w:val="008000"/>
                <w:lang w:val="ru-RU"/>
              </w:rPr>
              <w:t>/* 2-я строка, 2 столбец */</w:t>
            </w:r>
          </w:p>
        </w:tc>
        <w:tc>
          <w:tcPr>
            <w:tcW w:w="1135"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pPr>
            <w:r>
              <w:t>00 01</w:t>
            </w:r>
          </w:p>
          <w:p w:rsidR="00767D19" w:rsidRDefault="00767D19">
            <w:pPr>
              <w:pStyle w:val="Program0"/>
              <w:shd w:val="clear" w:color="auto" w:fill="auto"/>
            </w:pPr>
            <w:r>
              <w:t>10 11</w:t>
            </w:r>
          </w:p>
          <w:p w:rsidR="00767D19" w:rsidRDefault="00767D19">
            <w:pPr>
              <w:pStyle w:val="Program0"/>
              <w:shd w:val="clear" w:color="auto" w:fill="auto"/>
            </w:pPr>
            <w:r>
              <w:t>20 21</w:t>
            </w:r>
          </w:p>
          <w:p w:rsidR="00767D19" w:rsidRDefault="00767D19">
            <w:pPr>
              <w:pStyle w:val="Program0"/>
              <w:shd w:val="clear" w:color="auto" w:fill="auto"/>
            </w:pPr>
            <w:r>
              <w:t>30 31</w:t>
            </w:r>
          </w:p>
          <w:p w:rsidR="00767D19" w:rsidRDefault="00767D19">
            <w:pPr>
              <w:pStyle w:val="Program0"/>
              <w:shd w:val="clear" w:color="auto" w:fill="auto"/>
            </w:pPr>
            <w:r>
              <w:t>40 41</w:t>
            </w:r>
          </w:p>
        </w:tc>
      </w:tr>
    </w:tbl>
    <w:p w:rsidR="00767D19" w:rsidRDefault="00767D19" w:rsidP="00767D19">
      <w:pPr>
        <w:pStyle w:val="Program0"/>
      </w:pPr>
    </w:p>
    <w:p w:rsidR="00767D19" w:rsidRDefault="00767D19" w:rsidP="00767D19">
      <w:pPr>
        <w:pStyle w:val="Main"/>
        <w:rPr>
          <w:lang w:val="ru-RU"/>
        </w:rPr>
      </w:pPr>
      <w:r>
        <w:rPr>
          <w:lang w:val="ru-RU"/>
        </w:rPr>
        <w:t xml:space="preserve">Получилось? Хорошо, а на что указывает </w:t>
      </w:r>
      <w:r>
        <w:t>pri</w:t>
      </w:r>
      <w:r>
        <w:rPr>
          <w:lang w:val="ru-RU"/>
        </w:rPr>
        <w:t xml:space="preserve"> + 5? Правильно, на</w:t>
      </w:r>
    </w:p>
    <w:p w:rsidR="00767D19" w:rsidRDefault="00767D19" w:rsidP="00767D19">
      <w:pPr>
        <w:pStyle w:val="Program0"/>
        <w:rPr>
          <w:lang w:val="ru-RU"/>
        </w:rPr>
      </w:pPr>
    </w:p>
    <w:p w:rsidR="00767D19" w:rsidRDefault="00767D19" w:rsidP="00767D19">
      <w:pPr>
        <w:pStyle w:val="Program0"/>
        <w:rPr>
          <w:lang w:val="ru-RU"/>
        </w:rPr>
      </w:pPr>
      <w:r>
        <w:t>zippo</w:t>
      </w:r>
      <w:r>
        <w:rPr>
          <w:lang w:val="ru-RU"/>
        </w:rPr>
        <w:t>[2][1].</w:t>
      </w:r>
    </w:p>
    <w:p w:rsidR="00767D19" w:rsidRDefault="00767D19" w:rsidP="00767D19">
      <w:pPr>
        <w:pStyle w:val="Program0"/>
        <w:rPr>
          <w:lang w:val="ru-RU"/>
        </w:rPr>
      </w:pPr>
    </w:p>
    <w:p w:rsidR="00767D19" w:rsidRDefault="00767D19" w:rsidP="00767D19">
      <w:pPr>
        <w:pStyle w:val="Main"/>
        <w:rPr>
          <w:lang w:val="ru-RU"/>
        </w:rPr>
      </w:pPr>
      <w:r>
        <w:rPr>
          <w:lang w:val="ru-RU"/>
        </w:rPr>
        <w:t xml:space="preserve">Мы описали двумерный массив как массив массивов. Если </w:t>
      </w:r>
      <w:r>
        <w:t>zippo</w:t>
      </w:r>
      <w:r>
        <w:rPr>
          <w:lang w:val="ru-RU"/>
        </w:rPr>
        <w:t xml:space="preserve"> является именем нашего двумерного массива, </w:t>
      </w:r>
      <w:r w:rsidRPr="003A7CF5">
        <w:rPr>
          <w:lang w:val="ru-RU"/>
        </w:rPr>
        <w:t xml:space="preserve">то каковы имена четырех строк, каждая из которых является массивом из двух элементов? Имя </w:t>
      </w:r>
      <w:r w:rsidRPr="003A7CF5">
        <w:rPr>
          <w:lang w:val="ru-RU"/>
        </w:rPr>
        <w:lastRenderedPageBreak/>
        <w:t xml:space="preserve">первой строки </w:t>
      </w:r>
      <w:r w:rsidRPr="003A7CF5">
        <w:t>zippo</w:t>
      </w:r>
      <w:r w:rsidRPr="003A7CF5">
        <w:rPr>
          <w:lang w:val="ru-RU"/>
        </w:rPr>
        <w:t xml:space="preserve"> [0], имя четвертой строки </w:t>
      </w:r>
      <w:r w:rsidRPr="003A7CF5">
        <w:t>zippo</w:t>
      </w:r>
      <w:r w:rsidRPr="003A7CF5">
        <w:rPr>
          <w:lang w:val="ru-RU"/>
        </w:rPr>
        <w:t xml:space="preserve"> [3]; вы можете заполнить пропущенные имена. Однако имя массива является также указателем на этот массив в том смысле, что оно ссылается на первый его элемент. Значит,</w:t>
      </w:r>
    </w:p>
    <w:p w:rsidR="00767D19" w:rsidRPr="001B4D2E" w:rsidRDefault="00767D19" w:rsidP="00767D19">
      <w:pPr>
        <w:pStyle w:val="Main"/>
        <w:rPr>
          <w:lang w:val="ru-RU"/>
        </w:rPr>
      </w:pPr>
      <w:r>
        <w:t>zippo</w:t>
      </w:r>
      <w:r w:rsidRPr="001B4D2E">
        <w:rPr>
          <w:lang w:val="ru-RU"/>
        </w:rPr>
        <w:t>[0] == &amp;</w:t>
      </w:r>
      <w:r>
        <w:t>zippo</w:t>
      </w:r>
      <w:r w:rsidRPr="001B4D2E">
        <w:rPr>
          <w:lang w:val="ru-RU"/>
        </w:rPr>
        <w:t>[0][0]</w:t>
      </w:r>
    </w:p>
    <w:p w:rsidR="00767D19" w:rsidRPr="001B4D2E" w:rsidRDefault="00767D19" w:rsidP="00767D19">
      <w:pPr>
        <w:pStyle w:val="Main"/>
        <w:rPr>
          <w:lang w:val="ru-RU"/>
        </w:rPr>
      </w:pPr>
      <w:r>
        <w:t>zippo</w:t>
      </w:r>
      <w:r w:rsidRPr="001B4D2E">
        <w:rPr>
          <w:lang w:val="ru-RU"/>
        </w:rPr>
        <w:t>[1] == &amp;</w:t>
      </w:r>
      <w:r>
        <w:t>zippo</w:t>
      </w:r>
      <w:r w:rsidRPr="001B4D2E">
        <w:rPr>
          <w:lang w:val="ru-RU"/>
        </w:rPr>
        <w:t>[1][0]</w:t>
      </w:r>
    </w:p>
    <w:p w:rsidR="00767D19" w:rsidRPr="001B4D2E" w:rsidRDefault="00767D19" w:rsidP="00767D19">
      <w:pPr>
        <w:pStyle w:val="Main"/>
        <w:rPr>
          <w:lang w:val="ru-RU"/>
        </w:rPr>
      </w:pPr>
      <w:r>
        <w:t>zippo</w:t>
      </w:r>
      <w:r w:rsidRPr="001B4D2E">
        <w:rPr>
          <w:lang w:val="ru-RU"/>
        </w:rPr>
        <w:t>[2] == &amp;</w:t>
      </w:r>
      <w:r>
        <w:t>zippo</w:t>
      </w:r>
      <w:r w:rsidRPr="001B4D2E">
        <w:rPr>
          <w:lang w:val="ru-RU"/>
        </w:rPr>
        <w:t>[2][0]</w:t>
      </w:r>
    </w:p>
    <w:p w:rsidR="00767D19" w:rsidRPr="003A7CF5" w:rsidRDefault="00767D19" w:rsidP="00767D19">
      <w:pPr>
        <w:pStyle w:val="Main"/>
        <w:rPr>
          <w:lang w:val="ru-RU"/>
        </w:rPr>
      </w:pPr>
      <w:r w:rsidRPr="003A7CF5">
        <w:t>zippo</w:t>
      </w:r>
      <w:r w:rsidRPr="003A7CF5">
        <w:rPr>
          <w:lang w:val="ru-RU"/>
        </w:rPr>
        <w:t>[3] == &amp;</w:t>
      </w:r>
      <w:r w:rsidRPr="003A7CF5">
        <w:t>zippo</w:t>
      </w:r>
      <w:r w:rsidRPr="003A7CF5">
        <w:rPr>
          <w:lang w:val="ru-RU"/>
        </w:rPr>
        <w:t>[3][0]</w:t>
      </w:r>
    </w:p>
    <w:p w:rsidR="00767D19" w:rsidRPr="003A7CF5" w:rsidRDefault="00767D19" w:rsidP="00767D19">
      <w:pPr>
        <w:pStyle w:val="Main"/>
        <w:rPr>
          <w:lang w:val="ru-RU"/>
        </w:rPr>
      </w:pPr>
    </w:p>
    <w:p w:rsidR="00767D19" w:rsidRDefault="00767D19" w:rsidP="00767D19">
      <w:pPr>
        <w:pStyle w:val="Main"/>
        <w:rPr>
          <w:lang w:val="ru-RU"/>
        </w:rPr>
      </w:pPr>
      <w:r w:rsidRPr="003A7CF5">
        <w:rPr>
          <w:lang w:val="ru-RU"/>
        </w:rPr>
        <w:t xml:space="preserve">Это свойство является более, чем новшеством. Оно позволяет использовать функцию, предназначенную для одномерного массива, для работы с двумерным массивом! Вот доказательство </w:t>
      </w:r>
      <w:r w:rsidRPr="003A7CF5">
        <w:rPr>
          <w:i/>
          <w:color w:val="808080"/>
          <w:lang w:val="ru-RU"/>
        </w:rPr>
        <w:t>(хотя мы надеемся, что теперь вы бы поверили</w:t>
      </w:r>
      <w:r>
        <w:rPr>
          <w:i/>
          <w:color w:val="808080"/>
          <w:lang w:val="ru-RU"/>
        </w:rPr>
        <w:t xml:space="preserve"> нам и так</w:t>
      </w:r>
      <w:r>
        <w:rPr>
          <w:lang w:val="ru-RU"/>
        </w:rPr>
        <w:t>) использования двумерного массива в нашей программе нахождения среднего значения:</w:t>
      </w:r>
    </w:p>
    <w:p w:rsidR="00767D19" w:rsidRPr="00F836C3" w:rsidRDefault="00767D19" w:rsidP="00767D19">
      <w:pPr>
        <w:pStyle w:val="Program0"/>
        <w:rPr>
          <w:lang w:val="ru-RU"/>
        </w:rPr>
      </w:pP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717"/>
        <w:gridCol w:w="717"/>
        <w:gridCol w:w="828"/>
        <w:gridCol w:w="828"/>
      </w:tblGrid>
      <w:tr w:rsidR="00767D19" w:rsidTr="00767D19">
        <w:tc>
          <w:tcPr>
            <w:tcW w:w="439" w:type="dxa"/>
            <w:tcBorders>
              <w:top w:val="single" w:sz="4" w:space="0" w:color="auto"/>
              <w:left w:val="single" w:sz="4" w:space="0" w:color="auto"/>
              <w:bottom w:val="single" w:sz="4" w:space="0" w:color="auto"/>
              <w:right w:val="single" w:sz="4" w:space="0" w:color="auto"/>
            </w:tcBorders>
          </w:tcPr>
          <w:p w:rsidR="00767D19" w:rsidRPr="00F836C3" w:rsidRDefault="00767D19">
            <w:pPr>
              <w:pStyle w:val="Program0"/>
              <w:shd w:val="clear" w:color="auto" w:fill="auto"/>
              <w:jc w:val="center"/>
              <w:rPr>
                <w:b/>
                <w:lang w:val="ru-RU"/>
              </w:rPr>
            </w:pP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1</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2</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rPr>
                <w:b/>
              </w:rPr>
            </w:pPr>
            <w:r>
              <w:rPr>
                <w:b/>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rPr>
                <w:b/>
              </w:rPr>
            </w:pPr>
            <w:r>
              <w:rPr>
                <w:b/>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00/</w:t>
            </w:r>
            <w:r>
              <w:rPr>
                <w:b/>
                <w:color w:val="FF0000"/>
              </w:rPr>
              <w:t>0</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01/</w:t>
            </w:r>
            <w:r>
              <w:rPr>
                <w:b/>
                <w:color w:val="FF0000"/>
              </w:rPr>
              <w:t>1</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02/</w:t>
            </w:r>
            <w:r>
              <w:rPr>
                <w:b/>
                <w:color w:val="FF0000"/>
              </w:rPr>
              <w:t>2</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03/</w:t>
            </w:r>
            <w:r>
              <w:rPr>
                <w:b/>
                <w:color w:val="FF0000"/>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rPr>
                <w:b/>
              </w:rPr>
            </w:pPr>
            <w:r>
              <w:rPr>
                <w:b/>
              </w:rPr>
              <w:t>1</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10/</w:t>
            </w:r>
            <w:r>
              <w:rPr>
                <w:b/>
                <w:color w:val="FF0000"/>
              </w:rPr>
              <w:t>4</w:t>
            </w:r>
          </w:p>
        </w:tc>
        <w:tc>
          <w:tcPr>
            <w:tcW w:w="717"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11/</w:t>
            </w:r>
            <w:r>
              <w:rPr>
                <w:b/>
                <w:color w:val="FF0000"/>
              </w:rPr>
              <w:t>5</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12/</w:t>
            </w:r>
            <w:r>
              <w:rPr>
                <w:b/>
                <w:color w:val="FF0000"/>
              </w:rPr>
              <w:t>6</w:t>
            </w:r>
          </w:p>
        </w:tc>
        <w:tc>
          <w:tcPr>
            <w:tcW w:w="828" w:type="dxa"/>
            <w:tcBorders>
              <w:top w:val="single" w:sz="4" w:space="0" w:color="auto"/>
              <w:left w:val="single" w:sz="4" w:space="0" w:color="auto"/>
              <w:bottom w:val="single" w:sz="4" w:space="0" w:color="auto"/>
              <w:right w:val="single" w:sz="4" w:space="0" w:color="auto"/>
            </w:tcBorders>
            <w:hideMark/>
          </w:tcPr>
          <w:p w:rsidR="00767D19" w:rsidRDefault="00767D19">
            <w:pPr>
              <w:pStyle w:val="Program0"/>
              <w:shd w:val="clear" w:color="auto" w:fill="auto"/>
              <w:jc w:val="center"/>
            </w:pPr>
            <w:r>
              <w:t>13/</w:t>
            </w:r>
            <w:r>
              <w:rPr>
                <w:b/>
                <w:color w:val="FF0000"/>
              </w:rPr>
              <w:t>7</w:t>
            </w:r>
          </w:p>
        </w:tc>
      </w:tr>
      <w:tr w:rsidR="00767D19" w:rsidRPr="003A7CF5" w:rsidTr="00767D19">
        <w:tc>
          <w:tcPr>
            <w:tcW w:w="439" w:type="dxa"/>
            <w:tcBorders>
              <w:top w:val="single" w:sz="4" w:space="0" w:color="auto"/>
              <w:left w:val="single" w:sz="4" w:space="0" w:color="auto"/>
              <w:bottom w:val="single" w:sz="4" w:space="0" w:color="auto"/>
              <w:right w:val="single" w:sz="4" w:space="0" w:color="auto"/>
            </w:tcBorders>
            <w:hideMark/>
          </w:tcPr>
          <w:p w:rsidR="00767D19" w:rsidRPr="003A7CF5" w:rsidRDefault="00767D19">
            <w:pPr>
              <w:pStyle w:val="Program0"/>
              <w:shd w:val="clear" w:color="auto" w:fill="auto"/>
              <w:rPr>
                <w:b/>
              </w:rPr>
            </w:pPr>
            <w:r w:rsidRPr="003A7CF5">
              <w:rPr>
                <w:b/>
              </w:rPr>
              <w:t>2</w:t>
            </w:r>
          </w:p>
        </w:tc>
        <w:tc>
          <w:tcPr>
            <w:tcW w:w="717" w:type="dxa"/>
            <w:tcBorders>
              <w:top w:val="single" w:sz="4" w:space="0" w:color="auto"/>
              <w:left w:val="single" w:sz="4" w:space="0" w:color="auto"/>
              <w:bottom w:val="single" w:sz="4" w:space="0" w:color="auto"/>
              <w:right w:val="single" w:sz="4" w:space="0" w:color="auto"/>
            </w:tcBorders>
            <w:hideMark/>
          </w:tcPr>
          <w:p w:rsidR="00767D19" w:rsidRPr="003A7CF5" w:rsidRDefault="00767D19">
            <w:pPr>
              <w:pStyle w:val="Program0"/>
              <w:shd w:val="clear" w:color="auto" w:fill="auto"/>
              <w:jc w:val="center"/>
            </w:pPr>
            <w:r w:rsidRPr="003A7CF5">
              <w:t>20/</w:t>
            </w:r>
            <w:r w:rsidRPr="003A7CF5">
              <w:rPr>
                <w:b/>
                <w:color w:val="FF0000"/>
              </w:rPr>
              <w:t>8</w:t>
            </w:r>
          </w:p>
        </w:tc>
        <w:tc>
          <w:tcPr>
            <w:tcW w:w="717" w:type="dxa"/>
            <w:tcBorders>
              <w:top w:val="single" w:sz="4" w:space="0" w:color="auto"/>
              <w:left w:val="single" w:sz="4" w:space="0" w:color="auto"/>
              <w:bottom w:val="single" w:sz="4" w:space="0" w:color="auto"/>
              <w:right w:val="single" w:sz="4" w:space="0" w:color="auto"/>
            </w:tcBorders>
            <w:hideMark/>
          </w:tcPr>
          <w:p w:rsidR="00767D19" w:rsidRPr="003A7CF5" w:rsidRDefault="00767D19">
            <w:pPr>
              <w:pStyle w:val="Program0"/>
              <w:shd w:val="clear" w:color="auto" w:fill="auto"/>
              <w:jc w:val="center"/>
            </w:pPr>
            <w:r w:rsidRPr="003A7CF5">
              <w:t>21/</w:t>
            </w:r>
            <w:r w:rsidRPr="003A7CF5">
              <w:rPr>
                <w:b/>
                <w:color w:val="FF0000"/>
              </w:rPr>
              <w:t>9</w:t>
            </w:r>
          </w:p>
        </w:tc>
        <w:tc>
          <w:tcPr>
            <w:tcW w:w="828" w:type="dxa"/>
            <w:tcBorders>
              <w:top w:val="single" w:sz="4" w:space="0" w:color="auto"/>
              <w:left w:val="single" w:sz="4" w:space="0" w:color="auto"/>
              <w:bottom w:val="single" w:sz="4" w:space="0" w:color="auto"/>
              <w:right w:val="single" w:sz="4" w:space="0" w:color="auto"/>
            </w:tcBorders>
            <w:hideMark/>
          </w:tcPr>
          <w:p w:rsidR="00767D19" w:rsidRPr="003A7CF5" w:rsidRDefault="00767D19">
            <w:pPr>
              <w:pStyle w:val="Program0"/>
              <w:shd w:val="clear" w:color="auto" w:fill="auto"/>
              <w:jc w:val="center"/>
            </w:pPr>
            <w:r w:rsidRPr="003A7CF5">
              <w:t>22/</w:t>
            </w:r>
            <w:r w:rsidRPr="003A7CF5">
              <w:rPr>
                <w:b/>
                <w:color w:val="FF0000"/>
              </w:rPr>
              <w:t>10</w:t>
            </w:r>
          </w:p>
        </w:tc>
        <w:tc>
          <w:tcPr>
            <w:tcW w:w="828" w:type="dxa"/>
            <w:tcBorders>
              <w:top w:val="single" w:sz="4" w:space="0" w:color="auto"/>
              <w:left w:val="single" w:sz="4" w:space="0" w:color="auto"/>
              <w:bottom w:val="single" w:sz="4" w:space="0" w:color="auto"/>
              <w:right w:val="single" w:sz="4" w:space="0" w:color="auto"/>
            </w:tcBorders>
            <w:hideMark/>
          </w:tcPr>
          <w:p w:rsidR="00767D19" w:rsidRPr="003A7CF5" w:rsidRDefault="00767D19">
            <w:pPr>
              <w:pStyle w:val="Program0"/>
              <w:shd w:val="clear" w:color="auto" w:fill="auto"/>
              <w:jc w:val="center"/>
            </w:pPr>
            <w:r w:rsidRPr="003A7CF5">
              <w:t>23/</w:t>
            </w:r>
            <w:r w:rsidRPr="003A7CF5">
              <w:rPr>
                <w:b/>
                <w:color w:val="FF0000"/>
              </w:rPr>
              <w:t>11</w:t>
            </w:r>
          </w:p>
        </w:tc>
      </w:tr>
    </w:tbl>
    <w:p w:rsidR="00767D19" w:rsidRPr="003A7CF5" w:rsidRDefault="00767D19" w:rsidP="00767D19">
      <w:pPr>
        <w:pStyle w:val="Program0"/>
      </w:pPr>
    </w:p>
    <w:p w:rsidR="00767D19" w:rsidRPr="003A7CF5" w:rsidRDefault="00767D19" w:rsidP="00767D19">
      <w:pPr>
        <w:pStyle w:val="Program0"/>
        <w:rPr>
          <w:color w:val="008000"/>
          <w:lang w:val="ru-RU"/>
        </w:rPr>
      </w:pPr>
      <w:r w:rsidRPr="003A7CF5">
        <w:rPr>
          <w:color w:val="008000"/>
          <w:lang w:val="ru-RU"/>
        </w:rPr>
        <w:t>/* одномерная функция, двумерный массив */</w:t>
      </w:r>
    </w:p>
    <w:p w:rsidR="00767D19" w:rsidRPr="003A7CF5" w:rsidRDefault="00767D19" w:rsidP="00767D19">
      <w:pPr>
        <w:rPr>
          <w:rFonts w:ascii="Arial" w:hAnsi="Arial" w:cs="Arial"/>
          <w:sz w:val="20"/>
          <w:szCs w:val="20"/>
        </w:rPr>
      </w:pPr>
      <w:r w:rsidRPr="003A7CF5">
        <w:rPr>
          <w:rFonts w:ascii="Arial" w:hAnsi="Arial" w:cs="Arial"/>
          <w:color w:val="0000FF"/>
          <w:sz w:val="20"/>
          <w:szCs w:val="20"/>
        </w:rPr>
        <w:t>#</w:t>
      </w:r>
      <w:r w:rsidRPr="003A7CF5">
        <w:rPr>
          <w:rFonts w:ascii="Arial" w:hAnsi="Arial" w:cs="Arial"/>
          <w:color w:val="0000FF"/>
          <w:sz w:val="20"/>
          <w:szCs w:val="20"/>
          <w:lang w:val="en-US"/>
        </w:rPr>
        <w:t>include</w:t>
      </w:r>
      <w:r w:rsidRPr="003A7CF5">
        <w:rPr>
          <w:rFonts w:ascii="Arial" w:hAnsi="Arial" w:cs="Arial"/>
          <w:sz w:val="20"/>
          <w:szCs w:val="20"/>
        </w:rPr>
        <w:t>&lt;</w:t>
      </w:r>
      <w:r w:rsidRPr="003A7CF5">
        <w:rPr>
          <w:rFonts w:ascii="Arial" w:hAnsi="Arial" w:cs="Arial"/>
          <w:sz w:val="20"/>
          <w:szCs w:val="20"/>
          <w:lang w:val="en-US"/>
        </w:rPr>
        <w:t>stdio</w:t>
      </w:r>
      <w:r w:rsidRPr="003A7CF5">
        <w:rPr>
          <w:rFonts w:ascii="Arial" w:hAnsi="Arial" w:cs="Arial"/>
          <w:sz w:val="20"/>
          <w:szCs w:val="20"/>
        </w:rPr>
        <w:t>.</w:t>
      </w:r>
      <w:r w:rsidRPr="003A7CF5">
        <w:rPr>
          <w:rFonts w:ascii="Arial" w:hAnsi="Arial" w:cs="Arial"/>
          <w:sz w:val="20"/>
          <w:szCs w:val="20"/>
          <w:lang w:val="en-US"/>
        </w:rPr>
        <w:t>h</w:t>
      </w:r>
      <w:r w:rsidRPr="003A7CF5">
        <w:rPr>
          <w:rFonts w:ascii="Arial" w:hAnsi="Arial" w:cs="Arial"/>
          <w:sz w:val="20"/>
          <w:szCs w:val="20"/>
        </w:rPr>
        <w:t>&gt;</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 xml:space="preserve">int </w:t>
      </w:r>
      <w:r w:rsidRPr="003A7CF5">
        <w:rPr>
          <w:rFonts w:ascii="Arial" w:hAnsi="Arial" w:cs="Arial"/>
          <w:sz w:val="20"/>
          <w:szCs w:val="20"/>
          <w:lang w:val="en-US"/>
        </w:rPr>
        <w:t>mean(</w:t>
      </w:r>
      <w:r w:rsidRPr="003A7CF5">
        <w:rPr>
          <w:rFonts w:ascii="Arial" w:hAnsi="Arial" w:cs="Arial"/>
          <w:color w:val="0000FF"/>
          <w:sz w:val="20"/>
          <w:szCs w:val="20"/>
          <w:lang w:val="en-US"/>
        </w:rPr>
        <w:t>int</w:t>
      </w:r>
      <w:r w:rsidRPr="003A7CF5">
        <w:rPr>
          <w:rFonts w:ascii="Arial" w:hAnsi="Arial" w:cs="Arial"/>
          <w:sz w:val="20"/>
          <w:szCs w:val="20"/>
          <w:lang w:val="en-US"/>
        </w:rPr>
        <w:t xml:space="preserve"> array[],</w:t>
      </w:r>
      <w:r w:rsidRPr="003A7CF5">
        <w:rPr>
          <w:rFonts w:ascii="Arial" w:hAnsi="Arial" w:cs="Arial"/>
          <w:color w:val="0000FF"/>
          <w:sz w:val="20"/>
          <w:szCs w:val="20"/>
          <w:lang w:val="en-US"/>
        </w:rPr>
        <w:t>int</w:t>
      </w:r>
      <w:r w:rsidRPr="003A7CF5">
        <w:rPr>
          <w:rFonts w:ascii="Arial" w:hAnsi="Arial" w:cs="Arial"/>
          <w:sz w:val="20"/>
          <w:szCs w:val="20"/>
          <w:lang w:val="en-US"/>
        </w:rPr>
        <w:t xml:space="preserve"> n)</w:t>
      </w:r>
    </w:p>
    <w:p w:rsidR="00767D19" w:rsidRPr="003A7CF5" w:rsidRDefault="00767D19" w:rsidP="00767D19">
      <w:pPr>
        <w:rPr>
          <w:rFonts w:ascii="Arial" w:hAnsi="Arial" w:cs="Arial"/>
          <w:sz w:val="20"/>
          <w:szCs w:val="20"/>
          <w:lang w:val="en-US"/>
        </w:rPr>
      </w:pP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int</w:t>
      </w:r>
      <w:r w:rsidRPr="003A7CF5">
        <w:rPr>
          <w:rFonts w:ascii="Arial" w:hAnsi="Arial" w:cs="Arial"/>
          <w:sz w:val="20"/>
          <w:szCs w:val="20"/>
          <w:lang w:val="en-US"/>
        </w:rPr>
        <w:t xml:space="preserve"> index; </w:t>
      </w:r>
      <w:r w:rsidRPr="003A7CF5">
        <w:rPr>
          <w:rFonts w:ascii="Arial" w:hAnsi="Arial" w:cs="Arial"/>
          <w:color w:val="0000FF"/>
          <w:sz w:val="20"/>
          <w:szCs w:val="20"/>
          <w:lang w:val="en-US"/>
        </w:rPr>
        <w:t>long</w:t>
      </w:r>
      <w:r w:rsidRPr="003A7CF5">
        <w:rPr>
          <w:rFonts w:ascii="Arial" w:hAnsi="Arial" w:cs="Arial"/>
          <w:sz w:val="20"/>
          <w:szCs w:val="20"/>
          <w:lang w:val="en-US"/>
        </w:rPr>
        <w:t xml:space="preserve"> sum;</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 xml:space="preserve">if </w:t>
      </w:r>
      <w:r w:rsidRPr="003A7CF5">
        <w:rPr>
          <w:rFonts w:ascii="Arial" w:hAnsi="Arial" w:cs="Arial"/>
          <w:sz w:val="20"/>
          <w:szCs w:val="20"/>
          <w:lang w:val="en-US"/>
        </w:rPr>
        <w:t>(n &gt; 0)</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t>{</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color w:val="0000FF"/>
          <w:sz w:val="20"/>
          <w:szCs w:val="20"/>
          <w:lang w:val="en-US"/>
        </w:rPr>
        <w:t>for</w:t>
      </w:r>
      <w:r w:rsidRPr="003A7CF5">
        <w:rPr>
          <w:rFonts w:ascii="Arial" w:hAnsi="Arial" w:cs="Arial"/>
          <w:sz w:val="20"/>
          <w:szCs w:val="20"/>
          <w:lang w:val="en-US"/>
        </w:rPr>
        <w:t xml:space="preserve"> (index = 0, sum = 0; index &lt; n; index++)</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sz w:val="20"/>
          <w:szCs w:val="20"/>
          <w:lang w:val="en-US"/>
        </w:rPr>
        <w:tab/>
        <w:t>sum += array [index];</w:t>
      </w:r>
    </w:p>
    <w:p w:rsidR="00767D19"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color w:val="0000FF"/>
          <w:sz w:val="20"/>
          <w:szCs w:val="20"/>
          <w:lang w:val="en-US"/>
        </w:rPr>
        <w:t>return</w:t>
      </w:r>
      <w:r>
        <w:rPr>
          <w:rFonts w:ascii="Arial" w:hAnsi="Arial" w:cs="Arial"/>
          <w:sz w:val="20"/>
          <w:szCs w:val="20"/>
          <w:lang w:val="en-US"/>
        </w:rPr>
        <w:t>((sum/n) );</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color w:val="0000FF"/>
          <w:sz w:val="20"/>
          <w:szCs w:val="20"/>
          <w:lang w:val="en-US"/>
        </w:rPr>
      </w:pPr>
      <w:r>
        <w:rPr>
          <w:rFonts w:ascii="Arial" w:hAnsi="Arial" w:cs="Arial"/>
          <w:color w:val="0000FF"/>
          <w:sz w:val="20"/>
          <w:szCs w:val="20"/>
          <w:lang w:val="en-US"/>
        </w:rPr>
        <w:t>else</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Default="00767D19" w:rsidP="00767D19">
      <w:pPr>
        <w:rPr>
          <w:rFonts w:ascii="Arial" w:hAnsi="Arial" w:cs="Arial"/>
          <w:sz w:val="20"/>
          <w:szCs w:val="20"/>
          <w:lang w:val="en-US"/>
        </w:rPr>
      </w:pPr>
      <w:r>
        <w:rPr>
          <w:rFonts w:ascii="Arial" w:hAnsi="Arial" w:cs="Arial"/>
          <w:sz w:val="20"/>
          <w:szCs w:val="20"/>
          <w:lang w:val="en-US"/>
        </w:rPr>
        <w:tab/>
        <w:t>printf("There is no an array\n");</w:t>
      </w:r>
    </w:p>
    <w:p w:rsidR="00767D19" w:rsidRDefault="00767D19" w:rsidP="00767D19">
      <w:pPr>
        <w:rPr>
          <w:rFonts w:ascii="Arial" w:hAnsi="Arial" w:cs="Arial"/>
          <w:sz w:val="20"/>
          <w:szCs w:val="20"/>
          <w:lang w:val="en-US"/>
        </w:rPr>
      </w:pPr>
      <w:r>
        <w:rPr>
          <w:rFonts w:ascii="Arial" w:hAnsi="Arial" w:cs="Arial"/>
          <w:sz w:val="20"/>
          <w:szCs w:val="20"/>
          <w:lang w:val="en-US"/>
        </w:rPr>
        <w:tab/>
      </w:r>
      <w:r>
        <w:rPr>
          <w:rFonts w:ascii="Arial" w:hAnsi="Arial" w:cs="Arial"/>
          <w:color w:val="0000FF"/>
          <w:sz w:val="20"/>
          <w:szCs w:val="20"/>
          <w:lang w:val="en-US"/>
        </w:rPr>
        <w:t>return</w:t>
      </w:r>
      <w:r>
        <w:rPr>
          <w:rFonts w:ascii="Arial" w:hAnsi="Arial" w:cs="Arial"/>
          <w:sz w:val="20"/>
          <w:szCs w:val="20"/>
          <w:lang w:val="en-US"/>
        </w:rPr>
        <w:t>(0);</w:t>
      </w:r>
    </w:p>
    <w:p w:rsidR="00767D19" w:rsidRDefault="00767D19" w:rsidP="00767D19">
      <w:pPr>
        <w:rPr>
          <w:rFonts w:ascii="Arial" w:hAnsi="Arial" w:cs="Arial"/>
          <w:sz w:val="20"/>
          <w:szCs w:val="20"/>
          <w:lang w:val="en-US"/>
        </w:rPr>
      </w:pPr>
      <w:r>
        <w:rPr>
          <w:rFonts w:ascii="Arial" w:hAnsi="Arial" w:cs="Arial"/>
          <w:sz w:val="20"/>
          <w:szCs w:val="20"/>
          <w:lang w:val="en-US"/>
        </w:rPr>
        <w:tab/>
        <w:t>}</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main ()</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 xml:space="preserve">static int </w:t>
      </w:r>
      <w:r w:rsidRPr="003A7CF5">
        <w:rPr>
          <w:rFonts w:ascii="Arial" w:hAnsi="Arial" w:cs="Arial"/>
          <w:sz w:val="20"/>
          <w:szCs w:val="20"/>
          <w:lang w:val="en-US"/>
        </w:rPr>
        <w:t>junk [3] [4] = {</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sz w:val="20"/>
          <w:szCs w:val="20"/>
          <w:lang w:val="en-US"/>
        </w:rPr>
        <w:tab/>
      </w:r>
      <w:r w:rsidRPr="003A7CF5">
        <w:rPr>
          <w:rFonts w:ascii="Arial" w:hAnsi="Arial" w:cs="Arial"/>
          <w:sz w:val="20"/>
          <w:szCs w:val="20"/>
          <w:lang w:val="en-US"/>
        </w:rPr>
        <w:tab/>
        <w:t xml:space="preserve">{2, 4, 6, 8}, </w:t>
      </w:r>
      <w:r w:rsidRPr="003A7CF5">
        <w:rPr>
          <w:rFonts w:ascii="Arial" w:hAnsi="Arial"/>
          <w:color w:val="008000"/>
          <w:sz w:val="20"/>
          <w:szCs w:val="20"/>
          <w:lang w:val="en-US"/>
        </w:rPr>
        <w:t xml:space="preserve">// </w:t>
      </w:r>
      <w:r w:rsidRPr="003A7CF5">
        <w:rPr>
          <w:rFonts w:ascii="Arial" w:hAnsi="Arial"/>
          <w:color w:val="008000"/>
          <w:sz w:val="20"/>
          <w:szCs w:val="20"/>
        </w:rPr>
        <w:t>строка</w:t>
      </w:r>
      <w:r w:rsidRPr="003A7CF5">
        <w:rPr>
          <w:rFonts w:ascii="Arial" w:hAnsi="Arial"/>
          <w:color w:val="008000"/>
          <w:sz w:val="20"/>
          <w:szCs w:val="20"/>
          <w:lang w:val="en-US"/>
        </w:rPr>
        <w:t xml:space="preserve"> 0</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sz w:val="20"/>
          <w:szCs w:val="20"/>
          <w:lang w:val="en-US"/>
        </w:rPr>
        <w:tab/>
      </w:r>
      <w:r w:rsidRPr="003A7CF5">
        <w:rPr>
          <w:rFonts w:ascii="Arial" w:hAnsi="Arial" w:cs="Arial"/>
          <w:sz w:val="20"/>
          <w:szCs w:val="20"/>
          <w:lang w:val="en-US"/>
        </w:rPr>
        <w:tab/>
        <w:t xml:space="preserve">{100, 200, 300, 400}, </w:t>
      </w:r>
      <w:r w:rsidRPr="003A7CF5">
        <w:rPr>
          <w:rFonts w:ascii="Arial" w:hAnsi="Arial"/>
          <w:color w:val="008000"/>
          <w:sz w:val="20"/>
          <w:szCs w:val="20"/>
          <w:lang w:val="en-US"/>
        </w:rPr>
        <w:t xml:space="preserve">// </w:t>
      </w:r>
      <w:r w:rsidRPr="003A7CF5">
        <w:rPr>
          <w:rFonts w:ascii="Arial" w:hAnsi="Arial"/>
          <w:color w:val="008000"/>
          <w:sz w:val="20"/>
          <w:szCs w:val="20"/>
        </w:rPr>
        <w:t>строка</w:t>
      </w:r>
      <w:r w:rsidRPr="003A7CF5">
        <w:rPr>
          <w:rFonts w:ascii="Arial" w:hAnsi="Arial"/>
          <w:color w:val="008000"/>
          <w:sz w:val="20"/>
          <w:szCs w:val="20"/>
          <w:lang w:val="en-US"/>
        </w:rPr>
        <w:t xml:space="preserve"> 1</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sz w:val="20"/>
          <w:szCs w:val="20"/>
          <w:lang w:val="en-US"/>
        </w:rPr>
        <w:tab/>
      </w:r>
      <w:r w:rsidRPr="003A7CF5">
        <w:rPr>
          <w:rFonts w:ascii="Arial" w:hAnsi="Arial" w:cs="Arial"/>
          <w:sz w:val="20"/>
          <w:szCs w:val="20"/>
          <w:lang w:val="en-US"/>
        </w:rPr>
        <w:tab/>
        <w:t xml:space="preserve">{10, 40, 60, 90} </w:t>
      </w:r>
      <w:r w:rsidRPr="003A7CF5">
        <w:rPr>
          <w:rFonts w:ascii="Arial" w:hAnsi="Arial"/>
          <w:color w:val="008000"/>
          <w:sz w:val="20"/>
          <w:szCs w:val="20"/>
          <w:lang w:val="en-US"/>
        </w:rPr>
        <w:t xml:space="preserve">// </w:t>
      </w:r>
      <w:r w:rsidRPr="003A7CF5">
        <w:rPr>
          <w:rFonts w:ascii="Arial" w:hAnsi="Arial"/>
          <w:color w:val="008000"/>
          <w:sz w:val="20"/>
          <w:szCs w:val="20"/>
        </w:rPr>
        <w:t>строка</w:t>
      </w:r>
      <w:r w:rsidRPr="003A7CF5">
        <w:rPr>
          <w:rFonts w:ascii="Arial" w:hAnsi="Arial"/>
          <w:color w:val="008000"/>
          <w:sz w:val="20"/>
          <w:szCs w:val="20"/>
          <w:lang w:val="en-US"/>
        </w:rPr>
        <w:t xml:space="preserve"> 2</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ab/>
      </w:r>
      <w:r w:rsidRPr="003A7CF5">
        <w:rPr>
          <w:rFonts w:ascii="Arial" w:hAnsi="Arial" w:cs="Arial"/>
          <w:sz w:val="20"/>
          <w:szCs w:val="20"/>
          <w:lang w:val="en-US"/>
        </w:rPr>
        <w:tab/>
      </w:r>
      <w:r w:rsidRPr="003A7CF5">
        <w:rPr>
          <w:rFonts w:ascii="Arial" w:hAnsi="Arial" w:cs="Arial"/>
          <w:sz w:val="20"/>
          <w:szCs w:val="20"/>
          <w:lang w:val="en-US"/>
        </w:rPr>
        <w:tab/>
        <w:t>};</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int</w:t>
      </w:r>
      <w:r w:rsidRPr="003A7CF5">
        <w:rPr>
          <w:rFonts w:ascii="Arial" w:hAnsi="Arial" w:cs="Arial"/>
          <w:sz w:val="20"/>
          <w:szCs w:val="20"/>
          <w:lang w:val="en-US"/>
        </w:rPr>
        <w:t xml:space="preserve"> row;</w:t>
      </w:r>
    </w:p>
    <w:p w:rsidR="00767D19" w:rsidRPr="003A7CF5" w:rsidRDefault="00767D19" w:rsidP="00767D19">
      <w:pPr>
        <w:rPr>
          <w:rFonts w:ascii="Arial" w:hAnsi="Arial" w:cs="Arial"/>
          <w:sz w:val="20"/>
          <w:szCs w:val="20"/>
          <w:lang w:val="en-US"/>
        </w:rPr>
      </w:pPr>
      <w:r w:rsidRPr="003A7CF5">
        <w:rPr>
          <w:rFonts w:ascii="Arial" w:hAnsi="Arial" w:cs="Arial"/>
          <w:color w:val="0000FF"/>
          <w:sz w:val="20"/>
          <w:szCs w:val="20"/>
          <w:lang w:val="en-US"/>
        </w:rPr>
        <w:t>for</w:t>
      </w:r>
      <w:r w:rsidRPr="003A7CF5">
        <w:rPr>
          <w:rFonts w:ascii="Arial" w:hAnsi="Arial" w:cs="Arial"/>
          <w:sz w:val="20"/>
          <w:szCs w:val="20"/>
          <w:lang w:val="en-US"/>
        </w:rPr>
        <w:t xml:space="preserve"> (row = 0; row &lt; 3; row++ ) </w:t>
      </w:r>
    </w:p>
    <w:p w:rsidR="00767D19" w:rsidRPr="003A7CF5" w:rsidRDefault="00767D19" w:rsidP="00767D19">
      <w:pPr>
        <w:rPr>
          <w:rFonts w:ascii="Arial" w:hAnsi="Arial" w:cs="Arial"/>
          <w:sz w:val="20"/>
          <w:szCs w:val="20"/>
          <w:lang w:val="en-US"/>
        </w:rPr>
      </w:pPr>
      <w:r w:rsidRPr="003A7CF5">
        <w:rPr>
          <w:rFonts w:ascii="Arial" w:hAnsi="Arial" w:cs="Arial"/>
          <w:sz w:val="20"/>
          <w:szCs w:val="20"/>
          <w:lang w:val="en-US"/>
        </w:rPr>
        <w:t xml:space="preserve">printf(" Average %d = %d.\n", row, mean(junk[row], 4); </w:t>
      </w:r>
    </w:p>
    <w:p w:rsidR="00767D19" w:rsidRDefault="00767D19" w:rsidP="00767D19">
      <w:pPr>
        <w:rPr>
          <w:rFonts w:ascii="Arial" w:hAnsi="Arial" w:cs="Arial"/>
          <w:sz w:val="20"/>
          <w:szCs w:val="20"/>
        </w:rPr>
      </w:pPr>
      <w:r w:rsidRPr="003A7CF5">
        <w:rPr>
          <w:rFonts w:ascii="Arial" w:hAnsi="Arial" w:cs="Arial"/>
          <w:sz w:val="20"/>
          <w:szCs w:val="20"/>
        </w:rPr>
        <w:t>}</w:t>
      </w:r>
    </w:p>
    <w:p w:rsidR="00767D19" w:rsidRDefault="00767D19" w:rsidP="00767D19">
      <w:pPr>
        <w:pStyle w:val="Main"/>
        <w:rPr>
          <w:lang w:val="ru-RU"/>
        </w:rPr>
      </w:pPr>
    </w:p>
    <w:p w:rsidR="00767D19" w:rsidRDefault="00767D19" w:rsidP="00767D19">
      <w:pPr>
        <w:pStyle w:val="Main"/>
        <w:rPr>
          <w:lang w:val="ru-RU"/>
        </w:rPr>
      </w:pPr>
      <w:r>
        <w:rPr>
          <w:lang w:val="ru-RU"/>
        </w:rPr>
        <w:t>Результат работы программы:</w:t>
      </w:r>
    </w:p>
    <w:p w:rsidR="00767D19" w:rsidRDefault="00767D19" w:rsidP="00767D19">
      <w:pPr>
        <w:pStyle w:val="Main"/>
        <w:rPr>
          <w:lang w:val="ru-RU"/>
        </w:rPr>
      </w:pPr>
    </w:p>
    <w:p w:rsidR="00767D19" w:rsidRDefault="00767D19" w:rsidP="00767D19">
      <w:pPr>
        <w:pStyle w:val="Main"/>
        <w:rPr>
          <w:lang w:val="ru-RU"/>
        </w:rPr>
      </w:pPr>
      <w:r>
        <w:rPr>
          <w:noProof/>
          <w:lang w:val="ru-RU" w:eastAsia="ru-RU"/>
        </w:rPr>
        <w:drawing>
          <wp:inline distT="0" distB="0" distL="0" distR="0">
            <wp:extent cx="2405380" cy="109537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2405380" cy="1095375"/>
                    </a:xfrm>
                    <a:prstGeom prst="rect">
                      <a:avLst/>
                    </a:prstGeom>
                    <a:noFill/>
                    <a:ln w="9525">
                      <a:noFill/>
                      <a:miter lim="800000"/>
                      <a:headEnd/>
                      <a:tailEnd/>
                    </a:ln>
                  </pic:spPr>
                </pic:pic>
              </a:graphicData>
            </a:graphic>
          </wp:inline>
        </w:drawing>
      </w:r>
    </w:p>
    <w:p w:rsidR="00767D19" w:rsidRPr="00767D19" w:rsidRDefault="00767D19" w:rsidP="00767D19">
      <w:pPr>
        <w:pStyle w:val="3"/>
        <w:keepNext w:val="0"/>
        <w:spacing w:before="0" w:after="0"/>
        <w:ind w:left="709" w:firstLine="0"/>
        <w:rPr>
          <w:sz w:val="20"/>
          <w:szCs w:val="20"/>
        </w:rPr>
      </w:pPr>
      <w:bookmarkStart w:id="34" w:name="_Toc305219092"/>
      <w:bookmarkStart w:id="35" w:name="_Toc531685269"/>
      <w:r w:rsidRPr="00767D19">
        <w:rPr>
          <w:sz w:val="20"/>
          <w:szCs w:val="20"/>
        </w:rPr>
        <w:t>Указатели на указатели.</w:t>
      </w:r>
      <w:bookmarkEnd w:id="34"/>
      <w:bookmarkEnd w:id="35"/>
    </w:p>
    <w:p w:rsidR="00767D19" w:rsidRDefault="00767D19" w:rsidP="00767D19">
      <w:pPr>
        <w:pStyle w:val="Main"/>
        <w:rPr>
          <w:lang w:val="ru-RU"/>
        </w:rPr>
      </w:pPr>
      <w:r w:rsidRPr="003A7CF5">
        <w:rPr>
          <w:lang w:val="ru-RU"/>
        </w:rPr>
        <w:t xml:space="preserve">В языке С можно описать переменные-указатели, указывающие на другие указатели, которые в свою очередь ссылаются на данные, например на целое число. На рис. 13.13 показано это отношение: </w:t>
      </w:r>
      <w:bookmarkStart w:id="36" w:name="АР01317"/>
      <w:r w:rsidRPr="003A7CF5">
        <w:rPr>
          <w:lang w:val="ru-RU"/>
        </w:rPr>
        <w:t xml:space="preserve">ppi — это </w:t>
      </w:r>
      <w:bookmarkEnd w:id="36"/>
      <w:r w:rsidRPr="003A7CF5">
        <w:rPr>
          <w:lang w:val="ru-RU"/>
        </w:rPr>
        <w:t>указатель на другую переменную-указатель, содержимое которой указывает на число 10.</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5148580" cy="1631315"/>
            <wp:effectExtent l="0" t="0" r="0" b="0"/>
            <wp:docPr id="18" name="Рисунок 18" descr="10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_13"/>
                    <pic:cNvPicPr>
                      <a:picLocks noChangeAspect="1" noChangeArrowheads="1"/>
                    </pic:cNvPicPr>
                  </pic:nvPicPr>
                  <pic:blipFill>
                    <a:blip r:embed="rId29" cstate="print"/>
                    <a:srcRect/>
                    <a:stretch>
                      <a:fillRect/>
                    </a:stretch>
                  </pic:blipFill>
                  <pic:spPr bwMode="auto">
                    <a:xfrm>
                      <a:off x="0" y="0"/>
                      <a:ext cx="5148580" cy="163131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13.13. Указатель на указатель, ссылающийся на целое число</w:t>
      </w:r>
    </w:p>
    <w:p w:rsidR="00767D19" w:rsidRDefault="00767D19" w:rsidP="00767D19">
      <w:pPr>
        <w:pStyle w:val="Main"/>
        <w:rPr>
          <w:lang w:val="ru-RU"/>
        </w:rPr>
      </w:pPr>
    </w:p>
    <w:p w:rsidR="00767D19" w:rsidRPr="001F2637" w:rsidRDefault="00767D19" w:rsidP="00767D19">
      <w:pPr>
        <w:pStyle w:val="Main"/>
        <w:rPr>
          <w:lang w:val="ru-RU"/>
        </w:rPr>
      </w:pPr>
      <w:r w:rsidRPr="001F2637">
        <w:rPr>
          <w:lang w:val="ru-RU"/>
        </w:rPr>
        <w:t>Вы можете удивиться: зачем это нужно? Появление программных сред Windows 95 и Windows NT свидетельствует о создании многозадачных операционных систем, разработанных в целях максимально полного использования памяти. Для такой оптимизации операционная система должна иметь возможность перемещать объекты в памяти. Если прикладная программа непосредственно адресует ячейку физической памяти, где хранится объект, то при его перемещении в системе возникнет аварийная ситуация. Вместо того, чтобы непосредственно обращаться к объекту данных, приложение может обращаться к некоторому адресу памяти, который не изменяется при работе программы (назовем его для примера виртуальным адресом), и этот виртуальный адрес содержит текущий физический адрес объекта. Тогда при перемещении этого объекта операционной системе достаточно обновить текущий физический адрес, на который ссылается виртуальный адрес. Приложение же по-прежнему использует неизменный виртуальный адрес для ссылки на изменившийся текущий физический адрес.</w:t>
      </w:r>
    </w:p>
    <w:p w:rsidR="00767D19" w:rsidRDefault="00767D19" w:rsidP="00767D19">
      <w:pPr>
        <w:pStyle w:val="Main"/>
        <w:rPr>
          <w:lang w:val="ru-RU"/>
        </w:rPr>
      </w:pPr>
      <w:bookmarkStart w:id="37" w:name="АР01318"/>
      <w:r w:rsidRPr="001F2637">
        <w:rPr>
          <w:lang w:val="ru-RU"/>
        </w:rPr>
        <w:t xml:space="preserve">В языке С для </w:t>
      </w:r>
      <w:bookmarkEnd w:id="37"/>
      <w:r w:rsidRPr="001F2637">
        <w:rPr>
          <w:lang w:val="ru-RU"/>
        </w:rPr>
        <w:t>описания указателя на указатель достаточно добавить еще одну звездочку перед идентификатором:</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**ppi;</w:t>
      </w:r>
    </w:p>
    <w:p w:rsidR="00767D19" w:rsidRDefault="00767D19" w:rsidP="00767D19">
      <w:pPr>
        <w:pStyle w:val="Program0"/>
        <w:rPr>
          <w:lang w:val="ru-RU"/>
        </w:rPr>
      </w:pPr>
    </w:p>
    <w:p w:rsidR="00767D19" w:rsidRDefault="00767D19" w:rsidP="00767D19">
      <w:pPr>
        <w:pStyle w:val="Main"/>
        <w:rPr>
          <w:lang w:val="ru-RU"/>
        </w:rPr>
      </w:pPr>
      <w:bookmarkStart w:id="38" w:name="АР01331"/>
      <w:r w:rsidRPr="001F2637">
        <w:rPr>
          <w:lang w:val="ru-RU"/>
        </w:rPr>
        <w:t xml:space="preserve">В этом примере переменная </w:t>
      </w:r>
      <w:bookmarkEnd w:id="38"/>
      <w:r w:rsidRPr="001F2637">
        <w:rPr>
          <w:lang w:val="ru-RU"/>
        </w:rPr>
        <w:t>ppi описана как указатель на указатель, который указывает на переменную типа int. Тип переменной ppi:</w:t>
      </w:r>
    </w:p>
    <w:p w:rsidR="00767D19" w:rsidRDefault="00767D19" w:rsidP="00767D19">
      <w:pPr>
        <w:pStyle w:val="Program0"/>
        <w:rPr>
          <w:lang w:val="ru-RU"/>
        </w:rPr>
      </w:pPr>
    </w:p>
    <w:p w:rsidR="00767D19" w:rsidRDefault="00767D19" w:rsidP="00767D19">
      <w:pPr>
        <w:pStyle w:val="Program0"/>
        <w:rPr>
          <w:lang w:val="ru-RU"/>
        </w:rPr>
      </w:pPr>
      <w:r>
        <w:rPr>
          <w:color w:val="0000FF"/>
          <w:lang w:val="ru-RU"/>
        </w:rPr>
        <w:t>int</w:t>
      </w:r>
      <w:r>
        <w:rPr>
          <w:lang w:val="ru-RU"/>
        </w:rPr>
        <w:t xml:space="preserve"> **</w:t>
      </w:r>
    </w:p>
    <w:p w:rsidR="00767D19" w:rsidRDefault="00767D19" w:rsidP="001F2637">
      <w:pPr>
        <w:pStyle w:val="Program0"/>
        <w:jc w:val="center"/>
        <w:rPr>
          <w:lang w:val="ru-RU"/>
        </w:rPr>
      </w:pPr>
    </w:p>
    <w:p w:rsidR="00767D19" w:rsidRDefault="00767D19" w:rsidP="00767D19">
      <w:pPr>
        <w:pStyle w:val="Main"/>
        <w:rPr>
          <w:lang w:val="ru-RU"/>
        </w:rPr>
      </w:pPr>
      <w:r w:rsidRPr="001F2637">
        <w:rPr>
          <w:lang w:val="ru-RU"/>
        </w:rPr>
        <w:t xml:space="preserve">Каждая звездочка читается как "указывает на". </w:t>
      </w:r>
      <w:r w:rsidRPr="001F2637">
        <w:rPr>
          <w:highlight w:val="lightGray"/>
          <w:lang w:val="ru-RU"/>
        </w:rPr>
        <w:t xml:space="preserve">Число указателей, необходимых для доступа к данным, или эквивалентное число звездочек, добавляемых к имени переменной для обращения к значению, на которое она ссылается, называется уровнем косвенности </w:t>
      </w:r>
      <w:r w:rsidRPr="001F2637">
        <w:rPr>
          <w:lang w:val="ru-RU"/>
        </w:rPr>
        <w:t xml:space="preserve">(level of indirection) переменной-указателя. </w:t>
      </w:r>
      <w:bookmarkStart w:id="39" w:name="АР01319"/>
      <w:r w:rsidRPr="001F2637">
        <w:rPr>
          <w:highlight w:val="lightGray"/>
          <w:lang w:val="ru-RU"/>
        </w:rPr>
        <w:t xml:space="preserve">Уровень косвенности </w:t>
      </w:r>
      <w:bookmarkEnd w:id="39"/>
      <w:r w:rsidRPr="001F2637">
        <w:rPr>
          <w:highlight w:val="lightGray"/>
          <w:lang w:val="ru-RU"/>
        </w:rPr>
        <w:t>указателя определяет число операций разыменования, которые нужно выполнить для доступа к описанным данным</w:t>
      </w:r>
      <w:r w:rsidRPr="001F2637">
        <w:rPr>
          <w:lang w:val="ru-RU"/>
        </w:rPr>
        <w:t>. На рис. 13.14 показано несколько переменных с разными уровнями косвенности.</w:t>
      </w: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2809240"/>
            <wp:effectExtent l="19050" t="0" r="1905" b="0"/>
            <wp:docPr id="19" name="Рисунок 19" descr="13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3_14"/>
                    <pic:cNvPicPr>
                      <a:picLocks noChangeAspect="1" noChangeArrowheads="1"/>
                    </pic:cNvPicPr>
                  </pic:nvPicPr>
                  <pic:blipFill>
                    <a:blip r:embed="rId30" cstate="print"/>
                    <a:srcRect/>
                    <a:stretch>
                      <a:fillRect/>
                    </a:stretch>
                  </pic:blipFill>
                  <pic:spPr bwMode="auto">
                    <a:xfrm>
                      <a:off x="0" y="0"/>
                      <a:ext cx="6475095" cy="280924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13.14. Использование различных уровней косвенности</w:t>
      </w:r>
    </w:p>
    <w:p w:rsidR="00767D19" w:rsidRDefault="00767D19" w:rsidP="00767D19">
      <w:pPr>
        <w:pStyle w:val="Main"/>
        <w:rPr>
          <w:lang w:val="ru-RU"/>
        </w:rPr>
      </w:pPr>
    </w:p>
    <w:p w:rsidR="00767D19" w:rsidRPr="00837CCA" w:rsidRDefault="00767D19" w:rsidP="00767D19">
      <w:pPr>
        <w:pStyle w:val="Main"/>
        <w:rPr>
          <w:lang w:val="ru-RU"/>
        </w:rPr>
      </w:pPr>
      <w:r w:rsidRPr="00837CCA">
        <w:rPr>
          <w:lang w:val="ru-RU"/>
        </w:rPr>
        <w:t xml:space="preserve">Первые четыре строки кода на рис. 13.14 описывают четыре переменных: целую переменную ivalue; переменную pi, указывающую на целое число (первый уровень косвенности); переменную ppi, </w:t>
      </w:r>
      <w:r w:rsidRPr="00837CCA">
        <w:rPr>
          <w:lang w:val="ru-RU"/>
        </w:rPr>
        <w:lastRenderedPageBreak/>
        <w:t>указывающую на указатель, ссылающийся на целое число (второй уровень косвенности); и переменную pppi, указывающую на то, что процесс косвенности может превышать два уровня. Пятая строка кода:</w:t>
      </w:r>
    </w:p>
    <w:p w:rsidR="00767D19" w:rsidRPr="00837CCA" w:rsidRDefault="00767D19" w:rsidP="00767D19">
      <w:pPr>
        <w:pStyle w:val="Main"/>
        <w:rPr>
          <w:lang w:val="ru-RU"/>
        </w:rPr>
      </w:pPr>
    </w:p>
    <w:p w:rsidR="00767D19" w:rsidRDefault="00767D19" w:rsidP="00767D19">
      <w:pPr>
        <w:pStyle w:val="Program0"/>
        <w:rPr>
          <w:lang w:val="ru-RU"/>
        </w:rPr>
      </w:pPr>
      <w:r w:rsidRPr="00837CCA">
        <w:rPr>
          <w:lang w:val="ru-RU"/>
        </w:rPr>
        <w:t>pi = &amp;ivalue;</w:t>
      </w:r>
    </w:p>
    <w:p w:rsidR="00767D19" w:rsidRDefault="00767D19" w:rsidP="00767D19">
      <w:pPr>
        <w:pStyle w:val="Main"/>
        <w:rPr>
          <w:lang w:val="ru-RU"/>
        </w:rPr>
      </w:pPr>
    </w:p>
    <w:p w:rsidR="00767D19" w:rsidRDefault="00767D19" w:rsidP="00767D19">
      <w:pPr>
        <w:pStyle w:val="Main"/>
        <w:rPr>
          <w:lang w:val="ru-RU"/>
        </w:rPr>
      </w:pPr>
      <w:r w:rsidRPr="00837CCA">
        <w:rPr>
          <w:lang w:val="ru-RU"/>
        </w:rPr>
        <w:t>Это оператор присваивания, в котором используется операция определения адреса. Данное выражение присваивает адрес &amp;ivalue переменной pi. Следовательно, pi содержит 1111. Обратите внимание на то, что между pi и ivalue</w:t>
      </w:r>
      <w:r>
        <w:rPr>
          <w:lang w:val="ru-RU"/>
        </w:rPr>
        <w:t xml:space="preserve"> имеется только одна стрелка. Это указывает на то, что значение ivalue или 10 можно получить, один раз используя по отношению к pi операцию разыменования. Следующий оператор и соответствующий рисунок иллюстрируют двойную косвенность:</w:t>
      </w:r>
    </w:p>
    <w:p w:rsidR="00767D19" w:rsidRDefault="00767D19" w:rsidP="00767D19">
      <w:pPr>
        <w:pStyle w:val="Main"/>
        <w:rPr>
          <w:lang w:val="ru-RU"/>
        </w:rPr>
      </w:pPr>
    </w:p>
    <w:p w:rsidR="00767D19" w:rsidRDefault="00767D19" w:rsidP="00767D19">
      <w:pPr>
        <w:pStyle w:val="Program0"/>
        <w:rPr>
          <w:lang w:val="ru-RU"/>
        </w:rPr>
      </w:pPr>
      <w:bookmarkStart w:id="40" w:name="АР01320"/>
      <w:r>
        <w:rPr>
          <w:lang w:val="ru-RU"/>
        </w:rPr>
        <w:t>ppi = &amp;pi;</w:t>
      </w:r>
    </w:p>
    <w:bookmarkEnd w:id="40"/>
    <w:p w:rsidR="00767D19" w:rsidRDefault="00767D19" w:rsidP="00767D19">
      <w:pPr>
        <w:pStyle w:val="Main"/>
        <w:rPr>
          <w:lang w:val="ru-RU"/>
        </w:rPr>
      </w:pPr>
    </w:p>
    <w:p w:rsidR="00767D19" w:rsidRPr="00837CCA" w:rsidRDefault="00767D19" w:rsidP="00767D19">
      <w:pPr>
        <w:pStyle w:val="Main"/>
        <w:rPr>
          <w:lang w:val="ru-RU"/>
        </w:rPr>
      </w:pPr>
      <w:r w:rsidRPr="00837CCA">
        <w:rPr>
          <w:lang w:val="ru-RU"/>
        </w:rPr>
        <w:t>Поскольку переменная ppi имеет тип int**, то для доступа к целому числу необходимо дважды выполнить операцию разыменования переменной. После выполнения указанного оператора, ppi содержит адрес переменной pi (но не содержимое pi); следовательно, ppi указывает на pi, которая в свою очередь указывает на ivalue. Обратите внимание на то, что между ppi и ivalue имеется уже две стрелки.</w:t>
      </w:r>
    </w:p>
    <w:p w:rsidR="00767D19" w:rsidRDefault="00767D19" w:rsidP="00767D19">
      <w:pPr>
        <w:pStyle w:val="Main"/>
        <w:rPr>
          <w:lang w:val="ru-RU"/>
        </w:rPr>
      </w:pPr>
      <w:r w:rsidRPr="00837CCA">
        <w:rPr>
          <w:lang w:val="ru-RU"/>
        </w:rPr>
        <w:t>Последний оператор иллюстрирует три уровня косвенности:</w:t>
      </w:r>
    </w:p>
    <w:p w:rsidR="00767D19" w:rsidRDefault="00767D19" w:rsidP="00767D19">
      <w:pPr>
        <w:pStyle w:val="Main"/>
        <w:rPr>
          <w:lang w:val="ru-RU"/>
        </w:rPr>
      </w:pPr>
    </w:p>
    <w:p w:rsidR="00767D19" w:rsidRDefault="00767D19" w:rsidP="00767D19">
      <w:pPr>
        <w:pStyle w:val="Program0"/>
        <w:rPr>
          <w:lang w:val="ru-RU"/>
        </w:rPr>
      </w:pPr>
      <w:r>
        <w:rPr>
          <w:lang w:val="ru-RU"/>
        </w:rPr>
        <w:t>pppi = &amp;ppi;</w:t>
      </w:r>
    </w:p>
    <w:p w:rsidR="00767D19" w:rsidRDefault="00767D19" w:rsidP="00767D19">
      <w:pPr>
        <w:pStyle w:val="Main"/>
        <w:rPr>
          <w:lang w:val="ru-RU"/>
        </w:rPr>
      </w:pPr>
    </w:p>
    <w:p w:rsidR="00767D19" w:rsidRPr="00837CCA" w:rsidRDefault="00767D19" w:rsidP="00767D19">
      <w:pPr>
        <w:pStyle w:val="Main"/>
        <w:rPr>
          <w:lang w:val="ru-RU"/>
        </w:rPr>
      </w:pPr>
      <w:r w:rsidRPr="00837CCA">
        <w:rPr>
          <w:lang w:val="ru-RU"/>
        </w:rPr>
        <w:t>Здесь адрес переменной ppi (но не содержимое ppi) присваивается переменной pppi. На рис. 13.14 видно, что для обращения к ivalue нужно пройти три стрелки.</w:t>
      </w:r>
    </w:p>
    <w:p w:rsidR="00767D19" w:rsidRPr="00837CCA" w:rsidRDefault="00767D19" w:rsidP="00767D19">
      <w:pPr>
        <w:pStyle w:val="Main"/>
        <w:rPr>
          <w:lang w:val="ru-RU"/>
        </w:rPr>
      </w:pPr>
      <w:r w:rsidRPr="00837CCA">
        <w:rPr>
          <w:lang w:val="ru-RU"/>
        </w:rPr>
        <w:t>Переменной pppi присвоен адрес указателя, который косвенно указывает на целое число. Однако ***pppi (ячейка, на которую указывает) может получать только целое значение, а не адрес, поскольку ***pppi является целым числом:</w:t>
      </w:r>
    </w:p>
    <w:p w:rsidR="00767D19" w:rsidRPr="00837CCA" w:rsidRDefault="00767D19" w:rsidP="00767D19">
      <w:pPr>
        <w:pStyle w:val="Main"/>
        <w:rPr>
          <w:lang w:val="ru-RU"/>
        </w:rPr>
      </w:pPr>
    </w:p>
    <w:p w:rsidR="00767D19" w:rsidRPr="00837CCA" w:rsidRDefault="00767D19" w:rsidP="00767D19">
      <w:pPr>
        <w:pStyle w:val="Program0"/>
        <w:rPr>
          <w:lang w:val="ru-RU"/>
        </w:rPr>
      </w:pPr>
      <w:r w:rsidRPr="00837CCA">
        <w:rPr>
          <w:lang w:val="ru-RU"/>
        </w:rPr>
        <w:t>***pppi = 10;</w:t>
      </w:r>
    </w:p>
    <w:p w:rsidR="00767D19" w:rsidRPr="00837CCA" w:rsidRDefault="00767D19" w:rsidP="00767D19">
      <w:pPr>
        <w:pStyle w:val="Main"/>
        <w:rPr>
          <w:lang w:val="ru-RU"/>
        </w:rPr>
      </w:pPr>
    </w:p>
    <w:p w:rsidR="00767D19" w:rsidRDefault="00767D19" w:rsidP="00767D19">
      <w:pPr>
        <w:pStyle w:val="Main"/>
        <w:rPr>
          <w:lang w:val="ru-RU"/>
        </w:rPr>
      </w:pPr>
      <w:bookmarkStart w:id="41" w:name="АР01332"/>
      <w:r w:rsidRPr="00837CCA">
        <w:rPr>
          <w:lang w:val="ru-RU"/>
        </w:rPr>
        <w:t xml:space="preserve">В языке С </w:t>
      </w:r>
      <w:bookmarkEnd w:id="41"/>
      <w:r w:rsidRPr="00837CCA">
        <w:rPr>
          <w:lang w:val="ru-RU"/>
        </w:rPr>
        <w:t>указатели можно инициализировать так же, как и любые другие переменные. Например, переменную pppi можно было бы описать и инициализировать при помощи одного следующего оператора:</w:t>
      </w:r>
    </w:p>
    <w:p w:rsidR="00767D19" w:rsidRDefault="00767D19" w:rsidP="00767D19">
      <w:pPr>
        <w:pStyle w:val="Main"/>
        <w:rPr>
          <w:lang w:val="ru-RU"/>
        </w:rPr>
      </w:pPr>
    </w:p>
    <w:p w:rsidR="00767D19" w:rsidRPr="00F836C3" w:rsidRDefault="00767D19" w:rsidP="00767D19">
      <w:pPr>
        <w:pStyle w:val="Program0"/>
        <w:rPr>
          <w:lang w:val="ru-RU"/>
        </w:rPr>
      </w:pPr>
      <w:r>
        <w:rPr>
          <w:color w:val="0000FF"/>
        </w:rPr>
        <w:t>int</w:t>
      </w:r>
      <w:r w:rsidRPr="00F836C3">
        <w:rPr>
          <w:color w:val="0000FF"/>
          <w:lang w:val="ru-RU"/>
        </w:rPr>
        <w:t xml:space="preserve"> </w:t>
      </w:r>
      <w:r w:rsidRPr="00F836C3">
        <w:rPr>
          <w:lang w:val="ru-RU"/>
        </w:rPr>
        <w:t>***</w:t>
      </w:r>
      <w:r>
        <w:t>pppi</w:t>
      </w:r>
      <w:r w:rsidRPr="00F836C3">
        <w:rPr>
          <w:lang w:val="ru-RU"/>
        </w:rPr>
        <w:t xml:space="preserve"> = &amp;</w:t>
      </w:r>
      <w:r>
        <w:t>ppi</w:t>
      </w:r>
      <w:r w:rsidRPr="00F836C3">
        <w:rPr>
          <w:lang w:val="ru-RU"/>
        </w:rPr>
        <w:t>;</w:t>
      </w:r>
    </w:p>
    <w:p w:rsidR="00767D19" w:rsidRDefault="00767D19" w:rsidP="00767D19">
      <w:pPr>
        <w:pStyle w:val="Main"/>
        <w:rPr>
          <w:lang w:val="ru-RU"/>
        </w:rPr>
      </w:pPr>
    </w:p>
    <w:p w:rsidR="00767D19" w:rsidRDefault="00767D19" w:rsidP="00767D19">
      <w:pPr>
        <w:pStyle w:val="Main"/>
        <w:rPr>
          <w:lang w:val="ru-RU"/>
        </w:rPr>
      </w:pPr>
      <w:r w:rsidRPr="00837CCA">
        <w:rPr>
          <w:lang w:val="ru-RU"/>
        </w:rPr>
        <w:t>Указатели могут сами ссылаться на другие указатели. При этом в ячейках памяти, на которые ссылается указатель, содержится не значение, а адрес какого-либо объекта. Сам объект может также являться указателем и т.д. На рис. 5.3 представлен вариант размещения в памяти указателя на указатель, который в свою очередь ссылается</w:t>
      </w:r>
      <w:r>
        <w:rPr>
          <w:lang w:val="ru-RU"/>
        </w:rPr>
        <w:t xml:space="preserve"> на однобайтный тип данных (например, char или bооl).</w:t>
      </w:r>
    </w:p>
    <w:p w:rsidR="00767D19" w:rsidRDefault="00767D19" w:rsidP="00767D19">
      <w:pPr>
        <w:pStyle w:val="Center"/>
      </w:pPr>
    </w:p>
    <w:p w:rsidR="00767D19" w:rsidRDefault="00767D19" w:rsidP="00767D19">
      <w:pPr>
        <w:pStyle w:val="Center"/>
        <w:rPr>
          <w:lang w:val="en-US"/>
        </w:rPr>
      </w:pPr>
      <w:r>
        <w:object w:dxaOrig="10449" w:dyaOrig="2893">
          <v:shape id="_x0000_i1026" type="#_x0000_t75" style="width:442.65pt;height:121.85pt" o:ole="">
            <v:imagedata r:id="rId31" o:title=""/>
          </v:shape>
          <o:OLEObject Type="Embed" ProgID="Visio.Drawing.11" ShapeID="_x0000_i1026" DrawAspect="Content" ObjectID="_1733207868" r:id="rId32"/>
        </w:object>
      </w:r>
    </w:p>
    <w:p w:rsidR="00767D19" w:rsidRDefault="00767D19" w:rsidP="00767D19">
      <w:pPr>
        <w:pStyle w:val="Center"/>
        <w:rPr>
          <w:lang w:val="en-US"/>
        </w:rPr>
      </w:pPr>
    </w:p>
    <w:p w:rsidR="00767D19" w:rsidRDefault="00767D19" w:rsidP="00767D19">
      <w:pPr>
        <w:autoSpaceDE w:val="0"/>
        <w:autoSpaceDN w:val="0"/>
        <w:adjustRightInd w:val="0"/>
        <w:spacing w:line="335" w:lineRule="atLeast"/>
        <w:jc w:val="center"/>
        <w:rPr>
          <w:rFonts w:ascii="Arial" w:hAnsi="Arial" w:cs="Arial"/>
          <w:color w:val="000000"/>
          <w:sz w:val="20"/>
          <w:szCs w:val="20"/>
        </w:rPr>
      </w:pPr>
      <w:r>
        <w:rPr>
          <w:rFonts w:ascii="Arial" w:hAnsi="Arial" w:cs="Arial"/>
          <w:b/>
          <w:bCs/>
          <w:color w:val="000000"/>
          <w:sz w:val="20"/>
          <w:szCs w:val="20"/>
        </w:rPr>
        <w:t>Рис. 0503.</w:t>
      </w:r>
      <w:r>
        <w:rPr>
          <w:rFonts w:ascii="Arial" w:hAnsi="Arial" w:cs="Arial"/>
          <w:color w:val="000000"/>
          <w:sz w:val="20"/>
          <w:szCs w:val="20"/>
        </w:rPr>
        <w:t xml:space="preserve"> Размещение указателя на указатель в памяти</w:t>
      </w:r>
    </w:p>
    <w:p w:rsidR="00767D19" w:rsidRDefault="00767D19" w:rsidP="00767D19">
      <w:pPr>
        <w:autoSpaceDE w:val="0"/>
        <w:autoSpaceDN w:val="0"/>
        <w:adjustRightInd w:val="0"/>
        <w:spacing w:line="335" w:lineRule="atLeast"/>
        <w:jc w:val="center"/>
        <w:rPr>
          <w:rFonts w:ascii="Arial" w:hAnsi="Arial" w:cs="Arial"/>
          <w:color w:val="000000"/>
          <w:sz w:val="20"/>
          <w:szCs w:val="20"/>
        </w:rPr>
      </w:pPr>
    </w:p>
    <w:p w:rsidR="00767D19" w:rsidRPr="00837CCA" w:rsidRDefault="00767D19" w:rsidP="00767D19">
      <w:pPr>
        <w:pStyle w:val="Main"/>
        <w:rPr>
          <w:lang w:val="ru-RU"/>
        </w:rPr>
      </w:pPr>
      <w:r>
        <w:rPr>
          <w:lang w:val="ru-RU"/>
        </w:rPr>
        <w:t xml:space="preserve">Здесь </w:t>
      </w:r>
      <w:r w:rsidRPr="00837CCA">
        <w:rPr>
          <w:lang w:val="ru-RU"/>
        </w:rPr>
        <w:t>по Адресу+1 хранится значение некоторой переменной, на которую указывает обычный указатель, расположенный по Адресу+3 (хранит значение Адрес+1), на который в свою очередь ссылается указатель, расположенный по Адресу+5 (содержит в качестве значения Адрес+3).</w:t>
      </w:r>
    </w:p>
    <w:p w:rsidR="00767D19" w:rsidRPr="00837CCA" w:rsidRDefault="00767D19" w:rsidP="00767D19">
      <w:pPr>
        <w:pStyle w:val="Main"/>
        <w:rPr>
          <w:lang w:val="ru-RU"/>
        </w:rPr>
      </w:pPr>
      <w:r w:rsidRPr="00837CCA">
        <w:rPr>
          <w:lang w:val="ru-RU"/>
        </w:rPr>
        <w:t>Синтаксис указателя на указатель выглядит следующим образом:</w:t>
      </w:r>
    </w:p>
    <w:p w:rsidR="00767D19" w:rsidRPr="00837CCA" w:rsidRDefault="00767D19" w:rsidP="00767D19">
      <w:pPr>
        <w:pStyle w:val="Main"/>
        <w:rPr>
          <w:lang w:val="ru-RU"/>
        </w:rPr>
      </w:pPr>
    </w:p>
    <w:p w:rsidR="00767D19" w:rsidRPr="00837CCA" w:rsidRDefault="00767D19" w:rsidP="00767D19">
      <w:pPr>
        <w:pStyle w:val="Main"/>
        <w:rPr>
          <w:color w:val="008000"/>
          <w:lang w:val="ru-RU"/>
        </w:rPr>
      </w:pPr>
      <w:r w:rsidRPr="00837CCA">
        <w:rPr>
          <w:color w:val="008000"/>
          <w:lang w:val="ru-RU"/>
        </w:rPr>
        <w:t>// Объявление указателя на указатель</w:t>
      </w:r>
    </w:p>
    <w:p w:rsidR="00767D19" w:rsidRPr="00837CCA" w:rsidRDefault="00767D19" w:rsidP="00767D19">
      <w:pPr>
        <w:pStyle w:val="Main"/>
        <w:rPr>
          <w:lang w:val="ru-RU"/>
        </w:rPr>
      </w:pPr>
      <w:r w:rsidRPr="00837CCA">
        <w:rPr>
          <w:color w:val="0000FF"/>
          <w:lang w:val="ru-RU"/>
        </w:rPr>
        <w:t>int</w:t>
      </w:r>
      <w:r w:rsidRPr="00837CCA">
        <w:rPr>
          <w:lang w:val="ru-RU"/>
        </w:rPr>
        <w:t xml:space="preserve"> **pPtrInt;</w:t>
      </w:r>
    </w:p>
    <w:p w:rsidR="00767D19" w:rsidRPr="00837CCA" w:rsidRDefault="00767D19" w:rsidP="00767D19">
      <w:pPr>
        <w:pStyle w:val="Main"/>
        <w:rPr>
          <w:color w:val="008000"/>
          <w:lang w:val="ru-RU"/>
        </w:rPr>
      </w:pPr>
      <w:r w:rsidRPr="00837CCA">
        <w:rPr>
          <w:color w:val="008000"/>
          <w:lang w:val="ru-RU"/>
        </w:rPr>
        <w:t>// ppSymbol — указатель на указатель,</w:t>
      </w:r>
    </w:p>
    <w:p w:rsidR="00767D19" w:rsidRPr="00837CCA" w:rsidRDefault="00767D19" w:rsidP="00767D19">
      <w:pPr>
        <w:pStyle w:val="Main"/>
        <w:rPr>
          <w:color w:val="008000"/>
          <w:lang w:val="ru-RU"/>
        </w:rPr>
      </w:pPr>
      <w:r w:rsidRPr="00837CCA">
        <w:rPr>
          <w:color w:val="008000"/>
          <w:lang w:val="ru-RU"/>
        </w:rPr>
        <w:t>// который сам является указателем</w:t>
      </w:r>
    </w:p>
    <w:p w:rsidR="00767D19" w:rsidRPr="00837CCA" w:rsidRDefault="00767D19" w:rsidP="00767D19">
      <w:pPr>
        <w:pStyle w:val="Main"/>
        <w:rPr>
          <w:lang w:val="ru-RU"/>
        </w:rPr>
      </w:pPr>
      <w:r w:rsidRPr="00837CCA">
        <w:rPr>
          <w:color w:val="0000FF"/>
          <w:lang w:val="ru-RU"/>
        </w:rPr>
        <w:t>char</w:t>
      </w:r>
      <w:r w:rsidRPr="00837CCA">
        <w:rPr>
          <w:lang w:val="ru-RU"/>
        </w:rPr>
        <w:t xml:space="preserve"> * * *ppSymbol;</w:t>
      </w:r>
    </w:p>
    <w:p w:rsidR="00767D19" w:rsidRPr="00837CCA" w:rsidRDefault="00767D19" w:rsidP="00767D19">
      <w:pPr>
        <w:pStyle w:val="Main"/>
        <w:rPr>
          <w:lang w:val="ru-RU"/>
        </w:rPr>
      </w:pPr>
    </w:p>
    <w:p w:rsidR="00767D19" w:rsidRPr="00837CCA" w:rsidRDefault="00767D19" w:rsidP="00767D19">
      <w:pPr>
        <w:pStyle w:val="Main"/>
        <w:rPr>
          <w:lang w:val="ru-RU"/>
        </w:rPr>
      </w:pPr>
      <w:r w:rsidRPr="00837CCA">
        <w:rPr>
          <w:lang w:val="ru-RU"/>
        </w:rPr>
        <w:t>При объявлении указатель на указатель может инициализироваться адресом объекта:</w:t>
      </w:r>
    </w:p>
    <w:p w:rsidR="00767D19" w:rsidRPr="00837CCA" w:rsidRDefault="00767D19" w:rsidP="00767D19">
      <w:pPr>
        <w:pStyle w:val="Main"/>
        <w:rPr>
          <w:lang w:val="ru-RU"/>
        </w:rPr>
      </w:pPr>
    </w:p>
    <w:p w:rsidR="00767D19" w:rsidRDefault="00767D19" w:rsidP="00767D19">
      <w:pPr>
        <w:pStyle w:val="Main"/>
      </w:pPr>
      <w:r w:rsidRPr="00837CCA">
        <w:rPr>
          <w:color w:val="0000FF"/>
        </w:rPr>
        <w:lastRenderedPageBreak/>
        <w:t>char</w:t>
      </w:r>
      <w:r w:rsidRPr="00837CCA">
        <w:t>* pSymb =</w:t>
      </w:r>
      <w:r>
        <w:t xml:space="preserve"> &amp;myChar;</w:t>
      </w:r>
    </w:p>
    <w:p w:rsidR="00767D19" w:rsidRDefault="00767D19" w:rsidP="00767D19">
      <w:pPr>
        <w:pStyle w:val="Main"/>
      </w:pPr>
      <w:r>
        <w:rPr>
          <w:color w:val="0000FF"/>
        </w:rPr>
        <w:t>char</w:t>
      </w:r>
      <w:r>
        <w:t>** p_ptr = &amp;pSymb;</w:t>
      </w:r>
    </w:p>
    <w:p w:rsidR="00767D19" w:rsidRDefault="00767D19" w:rsidP="00767D19">
      <w:pPr>
        <w:pStyle w:val="Main"/>
        <w:rPr>
          <w:lang w:val="ru-RU"/>
        </w:rPr>
      </w:pPr>
      <w:r>
        <w:rPr>
          <w:color w:val="0000FF"/>
          <w:lang w:val="ru-RU"/>
        </w:rPr>
        <w:t>char</w:t>
      </w:r>
      <w:r>
        <w:rPr>
          <w:lang w:val="ru-RU"/>
        </w:rPr>
        <w:t>*** ppptr = &amp;p_ptr;</w:t>
      </w:r>
    </w:p>
    <w:p w:rsidR="00767D19" w:rsidRDefault="00767D19" w:rsidP="00767D19">
      <w:pPr>
        <w:pStyle w:val="Main"/>
        <w:rPr>
          <w:lang w:val="ru-RU"/>
        </w:rPr>
      </w:pPr>
    </w:p>
    <w:p w:rsidR="00767D19" w:rsidRPr="00837CCA" w:rsidRDefault="00767D19" w:rsidP="00767D19">
      <w:pPr>
        <w:pStyle w:val="Main"/>
        <w:rPr>
          <w:lang w:val="ru-RU"/>
        </w:rPr>
      </w:pPr>
      <w:r w:rsidRPr="00837CCA">
        <w:rPr>
          <w:lang w:val="ru-RU"/>
        </w:rPr>
        <w:t xml:space="preserve">Число символов 'звездочка' (*) при объявлении говорит о "порядке" указателя. Чтобы получить доступ к значению, такой указатель должен быть разыменован соответствующее количество раз (по числу символов </w:t>
      </w:r>
      <w:r w:rsidR="0012768C" w:rsidRPr="00837CCA">
        <w:rPr>
          <w:lang w:val="ru-RU"/>
        </w:rPr>
        <w:t>‘</w:t>
      </w:r>
      <w:r w:rsidRPr="00837CCA">
        <w:rPr>
          <w:lang w:val="ru-RU"/>
        </w:rPr>
        <w:t>*</w:t>
      </w:r>
      <w:r w:rsidR="0012768C" w:rsidRPr="00837CCA">
        <w:rPr>
          <w:lang w:val="ru-RU"/>
        </w:rPr>
        <w:t>’</w:t>
      </w:r>
      <w:r w:rsidRPr="00837CCA">
        <w:rPr>
          <w:lang w:val="ru-RU"/>
        </w:rPr>
        <w:t>).</w:t>
      </w:r>
    </w:p>
    <w:p w:rsidR="00767D19" w:rsidRPr="00837CCA" w:rsidRDefault="00767D19" w:rsidP="00767D19">
      <w:pPr>
        <w:pStyle w:val="Main"/>
        <w:rPr>
          <w:lang w:val="ru-RU"/>
        </w:rPr>
      </w:pPr>
      <w:r w:rsidRPr="00837CCA">
        <w:rPr>
          <w:lang w:val="ru-RU"/>
        </w:rPr>
        <w:t>В приведенном ниже примере создается указатель второго порядка pPDX, содержащий адрес указателя pDX, который в свою очередь ссылается на переменную двойной точности.</w:t>
      </w:r>
    </w:p>
    <w:p w:rsidR="00767D19" w:rsidRPr="00837CCA"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sidRPr="00837CCA">
        <w:rPr>
          <w:rFonts w:ascii="Arial" w:hAnsi="Arial" w:cs="Arial"/>
          <w:noProof/>
          <w:color w:val="0000FF"/>
          <w:sz w:val="20"/>
          <w:szCs w:val="20"/>
          <w:lang w:val="en-US" w:eastAsia="en-US"/>
        </w:rPr>
        <w:t>#include</w:t>
      </w:r>
      <w:r w:rsidRPr="00837CCA">
        <w:rPr>
          <w:rFonts w:ascii="Arial" w:hAnsi="Arial" w:cs="Arial"/>
          <w:noProof/>
          <w:sz w:val="20"/>
          <w:szCs w:val="20"/>
          <w:lang w:val="en-US" w:eastAsia="en-US"/>
        </w:rPr>
        <w:t xml:space="preserve"> </w:t>
      </w:r>
      <w:r w:rsidRPr="00837CCA">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dX = 903.456;</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*pDX = &amp;dX;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**pPDX = &amp;pDX;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**pPDX;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eastAsia="ru-RU"/>
        </w:rPr>
        <w:drawing>
          <wp:inline distT="0" distB="0" distL="0" distR="0">
            <wp:extent cx="626110" cy="164465"/>
            <wp:effectExtent l="1905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626110" cy="16446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результате будет выведено значение переменной dX.</w:t>
      </w:r>
    </w:p>
    <w:p w:rsidR="00767D19" w:rsidRDefault="00767D19" w:rsidP="00767D19">
      <w:pPr>
        <w:pStyle w:val="1kjh"/>
      </w:pPr>
    </w:p>
    <w:p w:rsidR="00767D19" w:rsidRPr="00837CCA" w:rsidRDefault="00767D19" w:rsidP="00767D19">
      <w:pPr>
        <w:pStyle w:val="3"/>
        <w:keepNext w:val="0"/>
        <w:spacing w:before="0" w:after="0"/>
        <w:ind w:left="709" w:firstLine="0"/>
        <w:rPr>
          <w:sz w:val="20"/>
          <w:szCs w:val="20"/>
        </w:rPr>
      </w:pPr>
      <w:bookmarkStart w:id="42" w:name="_Toc305219093"/>
      <w:bookmarkStart w:id="43" w:name="_Toc531685270"/>
      <w:r w:rsidRPr="00837CCA">
        <w:rPr>
          <w:sz w:val="20"/>
          <w:szCs w:val="20"/>
        </w:rPr>
        <w:t>Указатели на строки.</w:t>
      </w:r>
      <w:bookmarkEnd w:id="42"/>
      <w:bookmarkEnd w:id="43"/>
    </w:p>
    <w:p w:rsidR="00767D19" w:rsidRDefault="00767D19" w:rsidP="00767D19">
      <w:pPr>
        <w:pStyle w:val="Main"/>
      </w:pPr>
      <w:r w:rsidRPr="00837CCA">
        <w:rPr>
          <w:lang w:val="ru-RU"/>
        </w:rPr>
        <w:t>Некоторая строковая константа, например "File not ready", на самом деле хранится в виде массива символов, последним элементом которого является null-символ (см. рис. 13.15). Поскольку указатель типа char может хранить адрес символа, такой указатель можно описать и инициализировать. Например</w:t>
      </w:r>
      <w:r w:rsidRPr="00837CCA">
        <w:t>:</w:t>
      </w:r>
    </w:p>
    <w:p w:rsidR="00767D19" w:rsidRDefault="00767D19" w:rsidP="00767D19">
      <w:pPr>
        <w:pStyle w:val="Program0"/>
      </w:pPr>
    </w:p>
    <w:p w:rsidR="00767D19" w:rsidRDefault="00767D19" w:rsidP="00767D19">
      <w:pPr>
        <w:pStyle w:val="Program0"/>
      </w:pPr>
      <w:r>
        <w:rPr>
          <w:color w:val="0000FF"/>
        </w:rPr>
        <w:t>char</w:t>
      </w:r>
      <w:r>
        <w:t xml:space="preserve"> *psz = "File not ready"</w:t>
      </w:r>
    </w:p>
    <w:p w:rsidR="00767D19" w:rsidRDefault="00767D19" w:rsidP="00767D19">
      <w:pPr>
        <w:pStyle w:val="Program0"/>
      </w:pPr>
    </w:p>
    <w:p w:rsidR="00767D19" w:rsidRDefault="00767D19" w:rsidP="00767D19">
      <w:pPr>
        <w:pStyle w:val="Center"/>
        <w:rPr>
          <w:lang w:val="en-US"/>
        </w:rPr>
      </w:pPr>
    </w:p>
    <w:p w:rsidR="00767D19" w:rsidRDefault="00767D19" w:rsidP="00767D19">
      <w:pPr>
        <w:pStyle w:val="Center"/>
      </w:pPr>
      <w:r>
        <w:rPr>
          <w:noProof/>
          <w:lang w:eastAsia="ru-RU"/>
        </w:rPr>
        <w:drawing>
          <wp:inline distT="0" distB="0" distL="0" distR="0">
            <wp:extent cx="6475095" cy="897890"/>
            <wp:effectExtent l="0" t="0" r="1905" b="0"/>
            <wp:docPr id="22" name="Рисунок 22" descr="13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_15"/>
                    <pic:cNvPicPr>
                      <a:picLocks noChangeAspect="1" noChangeArrowheads="1"/>
                    </pic:cNvPicPr>
                  </pic:nvPicPr>
                  <pic:blipFill>
                    <a:blip r:embed="rId34" cstate="print"/>
                    <a:srcRect/>
                    <a:stretch>
                      <a:fillRect/>
                    </a:stretch>
                  </pic:blipFill>
                  <pic:spPr bwMode="auto">
                    <a:xfrm>
                      <a:off x="0" y="0"/>
                      <a:ext cx="6475095" cy="89789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Pr="00837CCA" w:rsidRDefault="00767D19" w:rsidP="00767D19">
      <w:pPr>
        <w:pStyle w:val="Center"/>
      </w:pPr>
      <w:r w:rsidRPr="00837CCA">
        <w:t>Рис. 13.15. Строка с null-символом в памяти компьютера</w:t>
      </w:r>
    </w:p>
    <w:p w:rsidR="00767D19" w:rsidRPr="00837CCA" w:rsidRDefault="00767D19" w:rsidP="00767D19">
      <w:pPr>
        <w:pStyle w:val="Main"/>
        <w:rPr>
          <w:lang w:val="ru-RU"/>
        </w:rPr>
      </w:pPr>
    </w:p>
    <w:p w:rsidR="00767D19" w:rsidRPr="00837CCA" w:rsidRDefault="00767D19" w:rsidP="00767D19">
      <w:pPr>
        <w:pStyle w:val="Main"/>
        <w:rPr>
          <w:lang w:val="ru-RU"/>
        </w:rPr>
      </w:pPr>
      <w:r w:rsidRPr="00837CCA">
        <w:rPr>
          <w:lang w:val="ru-RU"/>
        </w:rPr>
        <w:t>В этом операторе описан указатель psz типа char, и ему присвоено начальное значение — адрес первого символа строки (см. рис. 13.16). Кроме этого, выделена память для самой строки. Этот оператор можно было бы записать следующим образом:</w:t>
      </w:r>
    </w:p>
    <w:p w:rsidR="00767D19" w:rsidRPr="00837CCA" w:rsidRDefault="00767D19" w:rsidP="00767D19">
      <w:pPr>
        <w:pStyle w:val="Program0"/>
        <w:rPr>
          <w:color w:val="0000FF"/>
          <w:lang w:val="ru-RU"/>
        </w:rPr>
      </w:pPr>
    </w:p>
    <w:p w:rsidR="00767D19" w:rsidRPr="00837CCA" w:rsidRDefault="00767D19" w:rsidP="00767D19">
      <w:pPr>
        <w:pStyle w:val="Program0"/>
      </w:pPr>
      <w:r w:rsidRPr="00837CCA">
        <w:rPr>
          <w:color w:val="0000FF"/>
        </w:rPr>
        <w:t>char</w:t>
      </w:r>
      <w:r w:rsidRPr="00837CCA">
        <w:t xml:space="preserve"> *psz;</w:t>
      </w:r>
    </w:p>
    <w:p w:rsidR="00767D19" w:rsidRDefault="00767D19" w:rsidP="00767D19">
      <w:pPr>
        <w:pStyle w:val="Program0"/>
      </w:pPr>
      <w:r w:rsidRPr="00837CCA">
        <w:t>psz = "File not ready";</w:t>
      </w:r>
    </w:p>
    <w:p w:rsidR="00767D19" w:rsidRDefault="00767D19" w:rsidP="00767D19">
      <w:pPr>
        <w:pStyle w:val="Center"/>
        <w:rPr>
          <w:lang w:val="en-US"/>
        </w:rPr>
      </w:pPr>
    </w:p>
    <w:p w:rsidR="00767D19" w:rsidRDefault="00767D19" w:rsidP="00767D19">
      <w:pPr>
        <w:pStyle w:val="Center"/>
      </w:pPr>
      <w:r>
        <w:rPr>
          <w:noProof/>
          <w:lang w:eastAsia="ru-RU"/>
        </w:rPr>
        <w:drawing>
          <wp:inline distT="0" distB="0" distL="0" distR="0">
            <wp:extent cx="6475095" cy="1054735"/>
            <wp:effectExtent l="19050" t="0" r="1905" b="0"/>
            <wp:docPr id="23" name="Рисунок 23" descr="13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3_16"/>
                    <pic:cNvPicPr>
                      <a:picLocks noChangeAspect="1" noChangeArrowheads="1"/>
                    </pic:cNvPicPr>
                  </pic:nvPicPr>
                  <pic:blipFill>
                    <a:blip r:embed="rId35" cstate="print"/>
                    <a:srcRect/>
                    <a:stretch>
                      <a:fillRect/>
                    </a:stretch>
                  </pic:blipFill>
                  <pic:spPr bwMode="auto">
                    <a:xfrm>
                      <a:off x="0" y="0"/>
                      <a:ext cx="6475095" cy="105473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Пис.13.16. Инициализация указателя на строку</w:t>
      </w:r>
    </w:p>
    <w:p w:rsidR="00767D19" w:rsidRDefault="00767D19" w:rsidP="00767D19">
      <w:pPr>
        <w:pStyle w:val="Main"/>
        <w:rPr>
          <w:lang w:val="ru-RU"/>
        </w:rPr>
      </w:pPr>
    </w:p>
    <w:p w:rsidR="00767D19" w:rsidRPr="00837CCA" w:rsidRDefault="00767D19" w:rsidP="00767D19">
      <w:pPr>
        <w:pStyle w:val="Main"/>
        <w:rPr>
          <w:lang w:val="ru-RU"/>
        </w:rPr>
      </w:pPr>
      <w:r w:rsidRPr="00837CCA">
        <w:rPr>
          <w:lang w:val="ru-RU"/>
        </w:rPr>
        <w:t>Опять-таки, нужно помнить о том, что адрес присвоен переменной psz, a не *psz, ссылающейся на символ "F". Приведенный выше пример помогает прояснить этот момент, поскольку в нем используются отдельные операторы для описания и для инициализации указателя.</w:t>
      </w:r>
    </w:p>
    <w:p w:rsidR="00767D19" w:rsidRPr="00837CCA" w:rsidRDefault="00767D19" w:rsidP="00767D19">
      <w:pPr>
        <w:pStyle w:val="Main"/>
        <w:rPr>
          <w:lang w:val="ru-RU"/>
        </w:rPr>
      </w:pPr>
      <w:r w:rsidRPr="00837CCA">
        <w:rPr>
          <w:lang w:val="ru-RU"/>
        </w:rPr>
        <w:lastRenderedPageBreak/>
        <w:t>Следующий пример иллюстрирует принципиальное различие при работе с указателями на строки и указателями на массивы символов:</w:t>
      </w:r>
    </w:p>
    <w:p w:rsidR="00767D19" w:rsidRPr="00837CCA" w:rsidRDefault="00767D19" w:rsidP="00767D19">
      <w:pPr>
        <w:pStyle w:val="Program0"/>
        <w:rPr>
          <w:lang w:val="ru-RU"/>
        </w:rPr>
      </w:pPr>
    </w:p>
    <w:p w:rsidR="00CC3DE7" w:rsidRPr="00837CCA" w:rsidRDefault="00CC3DE7" w:rsidP="00CC3DE7">
      <w:pPr>
        <w:autoSpaceDE w:val="0"/>
        <w:autoSpaceDN w:val="0"/>
        <w:adjustRightInd w:val="0"/>
        <w:rPr>
          <w:rFonts w:ascii="Courier New" w:hAnsi="Courier New" w:cs="Courier New"/>
          <w:noProof/>
          <w:sz w:val="20"/>
          <w:szCs w:val="20"/>
          <w:lang w:val="en-US" w:eastAsia="en-US"/>
        </w:rPr>
      </w:pPr>
      <w:r w:rsidRPr="00837CCA">
        <w:rPr>
          <w:rFonts w:ascii="Courier New" w:hAnsi="Courier New" w:cs="Courier New"/>
          <w:noProof/>
          <w:sz w:val="20"/>
          <w:szCs w:val="20"/>
          <w:lang w:eastAsia="en-US"/>
        </w:rPr>
        <w:tab/>
      </w:r>
      <w:r w:rsidRPr="00837CCA">
        <w:rPr>
          <w:rFonts w:ascii="Courier New" w:hAnsi="Courier New" w:cs="Courier New"/>
          <w:noProof/>
          <w:color w:val="0000FF"/>
          <w:sz w:val="20"/>
          <w:szCs w:val="20"/>
          <w:lang w:val="en-US" w:eastAsia="en-US"/>
        </w:rPr>
        <w:t>char</w:t>
      </w:r>
      <w:r w:rsidRPr="00837CCA">
        <w:rPr>
          <w:rFonts w:ascii="Courier New" w:hAnsi="Courier New" w:cs="Courier New"/>
          <w:noProof/>
          <w:sz w:val="20"/>
          <w:szCs w:val="20"/>
          <w:lang w:val="en-US" w:eastAsia="en-US"/>
        </w:rPr>
        <w:t xml:space="preserve"> *psz = </w:t>
      </w:r>
      <w:r w:rsidRPr="00837CCA">
        <w:rPr>
          <w:rFonts w:ascii="Courier New" w:hAnsi="Courier New" w:cs="Courier New"/>
          <w:noProof/>
          <w:color w:val="A31515"/>
          <w:sz w:val="20"/>
          <w:szCs w:val="20"/>
          <w:lang w:val="en-US" w:eastAsia="en-US"/>
        </w:rPr>
        <w:t>"File not ready"</w:t>
      </w:r>
      <w:r w:rsidRPr="00837CCA">
        <w:rPr>
          <w:rFonts w:ascii="Courier New" w:hAnsi="Courier New" w:cs="Courier New"/>
          <w:noProof/>
          <w:sz w:val="20"/>
          <w:szCs w:val="20"/>
          <w:lang w:val="en-US" w:eastAsia="en-US"/>
        </w:rPr>
        <w:t>;</w:t>
      </w:r>
    </w:p>
    <w:p w:rsidR="00CC3DE7" w:rsidRPr="00837CCA" w:rsidRDefault="00CC3DE7" w:rsidP="00CC3DE7">
      <w:pPr>
        <w:autoSpaceDE w:val="0"/>
        <w:autoSpaceDN w:val="0"/>
        <w:adjustRightInd w:val="0"/>
        <w:rPr>
          <w:rFonts w:ascii="Courier New" w:hAnsi="Courier New" w:cs="Courier New"/>
          <w:noProof/>
          <w:sz w:val="20"/>
          <w:szCs w:val="20"/>
          <w:lang w:val="en-US" w:eastAsia="en-US"/>
        </w:rPr>
      </w:pPr>
      <w:r w:rsidRPr="00837CCA">
        <w:rPr>
          <w:rFonts w:ascii="Courier New" w:hAnsi="Courier New" w:cs="Courier New"/>
          <w:noProof/>
          <w:sz w:val="20"/>
          <w:szCs w:val="20"/>
          <w:lang w:val="en-US" w:eastAsia="en-US"/>
        </w:rPr>
        <w:tab/>
      </w:r>
      <w:r w:rsidRPr="00837CCA">
        <w:rPr>
          <w:rFonts w:ascii="Courier New" w:hAnsi="Courier New" w:cs="Courier New"/>
          <w:noProof/>
          <w:color w:val="0000FF"/>
          <w:sz w:val="20"/>
          <w:szCs w:val="20"/>
          <w:lang w:val="en-US" w:eastAsia="en-US"/>
        </w:rPr>
        <w:t>char</w:t>
      </w:r>
      <w:r w:rsidRPr="00837CCA">
        <w:rPr>
          <w:rFonts w:ascii="Courier New" w:hAnsi="Courier New" w:cs="Courier New"/>
          <w:noProof/>
          <w:sz w:val="20"/>
          <w:szCs w:val="20"/>
          <w:lang w:val="en-US" w:eastAsia="en-US"/>
        </w:rPr>
        <w:t xml:space="preserve"> pszarray[] = </w:t>
      </w:r>
      <w:r w:rsidRPr="00837CCA">
        <w:rPr>
          <w:rFonts w:ascii="Courier New" w:hAnsi="Courier New" w:cs="Courier New"/>
          <w:noProof/>
          <w:color w:val="A31515"/>
          <w:sz w:val="20"/>
          <w:szCs w:val="20"/>
          <w:lang w:val="en-US" w:eastAsia="en-US"/>
        </w:rPr>
        <w:t>"Drive not ready"</w:t>
      </w:r>
      <w:r w:rsidRPr="00837CCA">
        <w:rPr>
          <w:rFonts w:ascii="Courier New" w:hAnsi="Courier New" w:cs="Courier New"/>
          <w:noProof/>
          <w:sz w:val="20"/>
          <w:szCs w:val="20"/>
          <w:lang w:val="en-US" w:eastAsia="en-US"/>
        </w:rPr>
        <w:t>;</w:t>
      </w:r>
    </w:p>
    <w:p w:rsidR="00CC3DE7" w:rsidRDefault="00CC3DE7" w:rsidP="00CC3DE7">
      <w:pPr>
        <w:autoSpaceDE w:val="0"/>
        <w:autoSpaceDN w:val="0"/>
        <w:adjustRightInd w:val="0"/>
        <w:rPr>
          <w:rFonts w:ascii="Courier New" w:hAnsi="Courier New" w:cs="Courier New"/>
          <w:noProof/>
          <w:color w:val="008000"/>
          <w:sz w:val="20"/>
          <w:szCs w:val="20"/>
          <w:lang w:val="en-US" w:eastAsia="en-US"/>
        </w:rPr>
      </w:pPr>
      <w:r w:rsidRPr="00837CCA">
        <w:rPr>
          <w:rFonts w:ascii="Courier New" w:hAnsi="Courier New" w:cs="Courier New"/>
          <w:noProof/>
          <w:sz w:val="20"/>
          <w:szCs w:val="20"/>
          <w:lang w:val="en-US" w:eastAsia="en-US"/>
        </w:rPr>
        <w:tab/>
      </w:r>
      <w:r w:rsidRPr="00837CCA">
        <w:rPr>
          <w:rFonts w:ascii="Courier New" w:hAnsi="Courier New" w:cs="Courier New"/>
          <w:noProof/>
          <w:color w:val="0000FF"/>
          <w:sz w:val="20"/>
          <w:szCs w:val="20"/>
          <w:lang w:val="en-US" w:eastAsia="en-US"/>
        </w:rPr>
        <w:t>char</w:t>
      </w:r>
      <w:r w:rsidRPr="00837CCA">
        <w:rPr>
          <w:rFonts w:ascii="Courier New" w:hAnsi="Courier New" w:cs="Courier New"/>
          <w:noProof/>
          <w:sz w:val="20"/>
          <w:szCs w:val="20"/>
          <w:lang w:val="en-US" w:eastAsia="en-US"/>
        </w:rPr>
        <w:t xml:space="preserve"> pszarray = </w:t>
      </w:r>
      <w:r w:rsidRPr="00837CCA">
        <w:rPr>
          <w:rFonts w:ascii="Courier New" w:hAnsi="Courier New" w:cs="Courier New"/>
          <w:noProof/>
          <w:color w:val="A31515"/>
          <w:sz w:val="20"/>
          <w:szCs w:val="20"/>
          <w:lang w:val="en-US" w:eastAsia="en-US"/>
        </w:rPr>
        <w:t>"Drive not ready"</w:t>
      </w:r>
      <w:r w:rsidRPr="00837CCA">
        <w:rPr>
          <w:rFonts w:ascii="Courier New" w:hAnsi="Courier New" w:cs="Courier New"/>
          <w:noProof/>
          <w:sz w:val="20"/>
          <w:szCs w:val="20"/>
          <w:lang w:val="en-US" w:eastAsia="en-US"/>
        </w:rPr>
        <w:t xml:space="preserve">; </w:t>
      </w:r>
      <w:r w:rsidRPr="00837CCA">
        <w:rPr>
          <w:rFonts w:ascii="Courier New" w:hAnsi="Courier New" w:cs="Courier New"/>
          <w:noProof/>
          <w:color w:val="008000"/>
          <w:sz w:val="20"/>
          <w:szCs w:val="20"/>
          <w:lang w:val="en-US" w:eastAsia="en-US"/>
        </w:rPr>
        <w:t>//ERROR cannot convert</w:t>
      </w:r>
    </w:p>
    <w:p w:rsidR="00767D19" w:rsidRDefault="00767D19" w:rsidP="00767D19">
      <w:pPr>
        <w:pStyle w:val="Program0"/>
      </w:pPr>
    </w:p>
    <w:p w:rsidR="00767D19" w:rsidRDefault="00767D19" w:rsidP="00767D19">
      <w:pPr>
        <w:pStyle w:val="Main"/>
        <w:rPr>
          <w:lang w:val="ru-RU"/>
        </w:rPr>
      </w:pPr>
      <w:bookmarkStart w:id="44" w:name="АР01321"/>
      <w:r w:rsidRPr="00837CCA">
        <w:rPr>
          <w:lang w:val="ru-RU"/>
        </w:rPr>
        <w:t>Главное отличие между двумя</w:t>
      </w:r>
      <w:bookmarkEnd w:id="44"/>
      <w:r w:rsidRPr="00837CCA">
        <w:rPr>
          <w:lang w:val="ru-RU"/>
        </w:rPr>
        <w:t xml:space="preserve"> этими операторами заключается в том, что значение psz можно изменить (поскольку это — указатель-переменная), значение pszarray изменить нельзя (поскольку это — указатель-константа). Для достижения аналогичного результата следующий оператор присваивания использовать нельзя:</w:t>
      </w:r>
    </w:p>
    <w:p w:rsidR="00767D19" w:rsidRDefault="00767D19" w:rsidP="00767D19">
      <w:pPr>
        <w:pStyle w:val="Program0"/>
        <w:rPr>
          <w:lang w:val="ru-RU"/>
        </w:rPr>
      </w:pPr>
    </w:p>
    <w:p w:rsidR="00767D19" w:rsidRPr="00CC3DE7" w:rsidRDefault="00767D19" w:rsidP="00CC3DE7">
      <w:pPr>
        <w:autoSpaceDE w:val="0"/>
        <w:autoSpaceDN w:val="0"/>
        <w:adjustRightInd w:val="0"/>
        <w:rPr>
          <w:rFonts w:ascii="Courier New" w:hAnsi="Courier New" w:cs="Courier New"/>
          <w:noProof/>
          <w:color w:val="008000"/>
          <w:sz w:val="20"/>
          <w:szCs w:val="20"/>
          <w:lang w:val="en-US" w:eastAsia="en-US"/>
        </w:rPr>
      </w:pPr>
      <w:r w:rsidRPr="00E02E9D">
        <w:rPr>
          <w:rFonts w:ascii="Courier New" w:hAnsi="Courier New" w:cs="Courier New"/>
          <w:noProof/>
          <w:color w:val="008000"/>
          <w:sz w:val="20"/>
          <w:szCs w:val="20"/>
          <w:lang w:eastAsia="en-US"/>
        </w:rPr>
        <w:t xml:space="preserve">/* НЕПРАВИЛЬНО! </w:t>
      </w:r>
      <w:r w:rsidRPr="00CC3DE7">
        <w:rPr>
          <w:rFonts w:ascii="Courier New" w:hAnsi="Courier New" w:cs="Courier New"/>
          <w:noProof/>
          <w:color w:val="008000"/>
          <w:sz w:val="20"/>
          <w:szCs w:val="20"/>
          <w:lang w:val="en-US" w:eastAsia="en-US"/>
        </w:rPr>
        <w:t>*/</w:t>
      </w:r>
    </w:p>
    <w:p w:rsidR="00CC3DE7" w:rsidRDefault="00CC3DE7" w:rsidP="00CC3DE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pszarray[16];</w:t>
      </w:r>
    </w:p>
    <w:p w:rsidR="00CC3DE7" w:rsidRPr="00837CCA" w:rsidRDefault="00CC3DE7" w:rsidP="00CC3DE7">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pszarray = </w:t>
      </w:r>
      <w:r>
        <w:rPr>
          <w:rFonts w:ascii="Courier New" w:hAnsi="Courier New" w:cs="Courier New"/>
          <w:noProof/>
          <w:color w:val="A31515"/>
          <w:sz w:val="20"/>
          <w:szCs w:val="20"/>
          <w:lang w:val="en-US" w:eastAsia="en-US"/>
        </w:rPr>
        <w:t>"Drive not ready"</w:t>
      </w:r>
      <w:r>
        <w:rPr>
          <w:rFonts w:ascii="Courier New" w:hAnsi="Courier New" w:cs="Courier New"/>
          <w:noProof/>
          <w:sz w:val="20"/>
          <w:szCs w:val="20"/>
          <w:lang w:val="en-US" w:eastAsia="en-US"/>
        </w:rPr>
        <w:t>;</w:t>
      </w:r>
      <w:r>
        <w:rPr>
          <w:rFonts w:ascii="Courier New" w:hAnsi="Courier New" w:cs="Courier New"/>
          <w:noProof/>
          <w:color w:val="008000"/>
          <w:sz w:val="20"/>
          <w:szCs w:val="20"/>
          <w:lang w:val="en-US" w:eastAsia="en-US"/>
        </w:rPr>
        <w:t xml:space="preserve">//ERROR </w:t>
      </w:r>
      <w:r w:rsidRPr="00837CCA">
        <w:rPr>
          <w:rFonts w:ascii="Courier New" w:hAnsi="Courier New" w:cs="Courier New"/>
          <w:noProof/>
          <w:color w:val="008000"/>
          <w:sz w:val="20"/>
          <w:szCs w:val="20"/>
          <w:lang w:val="en-US" w:eastAsia="en-US"/>
        </w:rPr>
        <w:t>cannot convert</w:t>
      </w:r>
    </w:p>
    <w:p w:rsidR="00767D19" w:rsidRPr="00837CCA" w:rsidRDefault="00767D19" w:rsidP="00767D19">
      <w:pPr>
        <w:pStyle w:val="Program0"/>
      </w:pPr>
    </w:p>
    <w:p w:rsidR="00767D19" w:rsidRPr="00837CCA" w:rsidRDefault="00767D19" w:rsidP="00767D19">
      <w:pPr>
        <w:pStyle w:val="Main"/>
        <w:rPr>
          <w:lang w:val="ru-RU"/>
        </w:rPr>
      </w:pPr>
      <w:r w:rsidRPr="00837CCA">
        <w:rPr>
          <w:lang w:val="ru-RU"/>
        </w:rPr>
        <w:t>Хотя эта запись и похожа на приведенный ранее правильный код, в операторе присвоения сделана попытка копирования адреса первой ячейки памяти, в которой хранится строка "Drive not ready", в pszarray. Поскольку pszarray является указателем-константой, а не указателем-переменной, возникает ошибка.</w:t>
      </w:r>
    </w:p>
    <w:p w:rsidR="00767D19" w:rsidRDefault="00767D19" w:rsidP="00767D19">
      <w:pPr>
        <w:pStyle w:val="Main"/>
        <w:rPr>
          <w:lang w:val="ru-RU"/>
        </w:rPr>
      </w:pPr>
      <w:r w:rsidRPr="00837CCA">
        <w:rPr>
          <w:lang w:val="ru-RU"/>
        </w:rPr>
        <w:t>Следующий оператор ввода будет неправильным, так как указатель psz не инициализирован:</w:t>
      </w:r>
    </w:p>
    <w:p w:rsidR="00767D19" w:rsidRDefault="00767D19" w:rsidP="00767D19">
      <w:pPr>
        <w:pStyle w:val="Program0"/>
        <w:rPr>
          <w:lang w:val="ru-RU"/>
        </w:rPr>
      </w:pPr>
    </w:p>
    <w:p w:rsidR="00E734FC" w:rsidRPr="00E02E9D" w:rsidRDefault="00E734FC" w:rsidP="00E734FC">
      <w:pPr>
        <w:autoSpaceDE w:val="0"/>
        <w:autoSpaceDN w:val="0"/>
        <w:adjustRightInd w:val="0"/>
        <w:rPr>
          <w:rFonts w:ascii="Courier New" w:hAnsi="Courier New" w:cs="Courier New"/>
          <w:noProof/>
          <w:color w:val="008000"/>
          <w:sz w:val="20"/>
          <w:szCs w:val="20"/>
          <w:lang w:eastAsia="en-US"/>
        </w:rPr>
      </w:pPr>
      <w:r w:rsidRPr="00E02E9D">
        <w:rPr>
          <w:rFonts w:ascii="Courier New" w:hAnsi="Courier New" w:cs="Courier New"/>
          <w:noProof/>
          <w:color w:val="008000"/>
          <w:sz w:val="20"/>
          <w:szCs w:val="20"/>
          <w:lang w:eastAsia="en-US"/>
        </w:rPr>
        <w:t>/* НЕПРАВИЛЬНО! */</w:t>
      </w:r>
    </w:p>
    <w:p w:rsidR="00CC3DE7" w:rsidRPr="00E02E9D" w:rsidRDefault="00CC3DE7" w:rsidP="00CC3DE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char</w:t>
      </w:r>
      <w:r w:rsidRPr="00E02E9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w:t>
      </w:r>
      <w:r w:rsidR="00E734FC" w:rsidRPr="00E02E9D">
        <w:rPr>
          <w:rFonts w:ascii="Courier New" w:hAnsi="Courier New" w:cs="Courier New"/>
          <w:noProof/>
          <w:sz w:val="20"/>
          <w:szCs w:val="20"/>
          <w:lang w:eastAsia="en-US"/>
        </w:rPr>
        <w:t xml:space="preserve"> </w:t>
      </w:r>
      <w:r w:rsidR="00E734FC" w:rsidRPr="00E02E9D">
        <w:rPr>
          <w:rFonts w:ascii="Courier New" w:hAnsi="Courier New" w:cs="Courier New"/>
          <w:noProof/>
          <w:color w:val="008000"/>
          <w:sz w:val="20"/>
          <w:szCs w:val="20"/>
          <w:lang w:eastAsia="en-US"/>
        </w:rPr>
        <w:t xml:space="preserve">// </w:t>
      </w:r>
      <w:r w:rsidR="00E734FC" w:rsidRPr="00E734FC">
        <w:rPr>
          <w:rFonts w:ascii="Courier New" w:hAnsi="Courier New" w:cs="Courier New"/>
          <w:noProof/>
          <w:color w:val="008000"/>
          <w:sz w:val="20"/>
          <w:szCs w:val="20"/>
          <w:lang w:val="en-US" w:eastAsia="en-US"/>
        </w:rPr>
        <w:t>psz</w:t>
      </w:r>
      <w:r w:rsidR="00E734FC" w:rsidRPr="00E02E9D">
        <w:rPr>
          <w:rFonts w:ascii="Courier New" w:hAnsi="Courier New" w:cs="Courier New"/>
          <w:noProof/>
          <w:color w:val="008000"/>
          <w:sz w:val="20"/>
          <w:szCs w:val="20"/>
          <w:lang w:eastAsia="en-US"/>
        </w:rPr>
        <w:t xml:space="preserve"> не определен</w:t>
      </w:r>
    </w:p>
    <w:p w:rsidR="00CC3DE7" w:rsidRPr="00E02E9D" w:rsidRDefault="00CC3DE7" w:rsidP="00CC3DE7">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E02E9D">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w:t>
      </w:r>
    </w:p>
    <w:p w:rsidR="00767D19" w:rsidRPr="00E02E9D" w:rsidRDefault="00767D19" w:rsidP="00767D19">
      <w:pPr>
        <w:pStyle w:val="Program0"/>
        <w:rPr>
          <w:lang w:val="ru-RU"/>
        </w:rPr>
      </w:pPr>
    </w:p>
    <w:p w:rsidR="00767D19" w:rsidRPr="00837CCA" w:rsidRDefault="00767D19" w:rsidP="00767D19">
      <w:pPr>
        <w:pStyle w:val="Main"/>
        <w:rPr>
          <w:lang w:val="ru-RU"/>
        </w:rPr>
      </w:pPr>
      <w:r w:rsidRPr="00837CCA">
        <w:rPr>
          <w:lang w:val="ru-RU"/>
        </w:rPr>
        <w:t>Для решения проблемы достаточно зарезервировать память и инициализировать указатель psz:</w:t>
      </w:r>
    </w:p>
    <w:p w:rsidR="00767D19" w:rsidRPr="00837CCA" w:rsidRDefault="00767D19" w:rsidP="00767D19">
      <w:pPr>
        <w:pStyle w:val="Program0"/>
        <w:rPr>
          <w:lang w:val="ru-RU"/>
        </w:rPr>
      </w:pPr>
    </w:p>
    <w:p w:rsidR="00E734FC" w:rsidRPr="00CC3DE7" w:rsidRDefault="00E734FC" w:rsidP="00E734FC">
      <w:pPr>
        <w:autoSpaceDE w:val="0"/>
        <w:autoSpaceDN w:val="0"/>
        <w:adjustRightInd w:val="0"/>
        <w:rPr>
          <w:rFonts w:ascii="Courier New" w:hAnsi="Courier New" w:cs="Courier New"/>
          <w:noProof/>
          <w:color w:val="008000"/>
          <w:sz w:val="20"/>
          <w:szCs w:val="20"/>
          <w:lang w:val="en-US" w:eastAsia="en-US"/>
        </w:rPr>
      </w:pPr>
      <w:r w:rsidRPr="00837CCA">
        <w:rPr>
          <w:rFonts w:ascii="Courier New" w:hAnsi="Courier New" w:cs="Courier New"/>
          <w:noProof/>
          <w:color w:val="008000"/>
          <w:sz w:val="20"/>
          <w:szCs w:val="20"/>
          <w:lang w:val="en-US" w:eastAsia="en-US"/>
        </w:rPr>
        <w:t>/* ПРАВИЛЬНО! */</w:t>
      </w:r>
    </w:p>
    <w:p w:rsidR="00E734FC" w:rsidRDefault="00E734FC" w:rsidP="00E734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sztring[10];</w:t>
      </w:r>
    </w:p>
    <w:p w:rsidR="00E734FC" w:rsidRDefault="00E734FC" w:rsidP="00E734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*psz = sztring;</w:t>
      </w:r>
    </w:p>
    <w:p w:rsidR="00E734FC" w:rsidRPr="00E02E9D" w:rsidRDefault="00E734FC" w:rsidP="00E734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E02E9D">
        <w:rPr>
          <w:rFonts w:ascii="Courier New" w:hAnsi="Courier New" w:cs="Courier New"/>
          <w:noProof/>
          <w:sz w:val="20"/>
          <w:szCs w:val="20"/>
          <w:lang w:eastAsia="en-US"/>
        </w:rPr>
        <w:t>.</w:t>
      </w:r>
      <w:r>
        <w:rPr>
          <w:rFonts w:ascii="Courier New" w:hAnsi="Courier New" w:cs="Courier New"/>
          <w:noProof/>
          <w:sz w:val="20"/>
          <w:szCs w:val="20"/>
          <w:lang w:val="en-US" w:eastAsia="en-US"/>
        </w:rPr>
        <w:t>get</w:t>
      </w:r>
      <w:r w:rsidRPr="00E02E9D">
        <w:rPr>
          <w:rFonts w:ascii="Courier New" w:hAnsi="Courier New" w:cs="Courier New"/>
          <w:noProof/>
          <w:sz w:val="20"/>
          <w:szCs w:val="20"/>
          <w:lang w:eastAsia="en-US"/>
        </w:rPr>
        <w:t>(</w:t>
      </w:r>
      <w:r>
        <w:rPr>
          <w:rFonts w:ascii="Courier New" w:hAnsi="Courier New" w:cs="Courier New"/>
          <w:noProof/>
          <w:sz w:val="20"/>
          <w:szCs w:val="20"/>
          <w:lang w:val="en-US" w:eastAsia="en-US"/>
        </w:rPr>
        <w:t>psz</w:t>
      </w:r>
      <w:r w:rsidRPr="00E02E9D">
        <w:rPr>
          <w:rFonts w:ascii="Courier New" w:hAnsi="Courier New" w:cs="Courier New"/>
          <w:noProof/>
          <w:sz w:val="20"/>
          <w:szCs w:val="20"/>
          <w:lang w:eastAsia="en-US"/>
        </w:rPr>
        <w:t>,10);</w:t>
      </w:r>
    </w:p>
    <w:p w:rsidR="00767D19" w:rsidRPr="00F836C3" w:rsidRDefault="00767D19" w:rsidP="00767D19">
      <w:pPr>
        <w:pStyle w:val="Program0"/>
        <w:rPr>
          <w:lang w:val="ru-RU"/>
        </w:rPr>
      </w:pPr>
    </w:p>
    <w:p w:rsidR="00767D19" w:rsidRDefault="00767D19" w:rsidP="00767D19">
      <w:pPr>
        <w:pStyle w:val="Main"/>
        <w:rPr>
          <w:lang w:val="ru-RU"/>
        </w:rPr>
      </w:pPr>
      <w:r>
        <w:rPr>
          <w:lang w:val="ru-RU"/>
        </w:rPr>
        <w:t>Поскольку значение sztring является адресом первого элемента массива, то второй оператор в программе не только выделяет память для указателя, но и инициализирует его, присваивая ему адрес первого элемента массива sztring. После этого можно выполнять оператор cin.get, так как ему передается действительный адрес символьного массива.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45" w:name="_Toc305219094"/>
      <w:bookmarkStart w:id="46" w:name="_Toc531685271"/>
      <w:r w:rsidRPr="00767D19">
        <w:rPr>
          <w:sz w:val="20"/>
          <w:szCs w:val="20"/>
        </w:rPr>
        <w:t>Арифметические операции с указателями.</w:t>
      </w:r>
      <w:bookmarkEnd w:id="45"/>
      <w:bookmarkEnd w:id="46"/>
    </w:p>
    <w:p w:rsidR="00767D19" w:rsidRPr="00D2158F" w:rsidRDefault="00767D19" w:rsidP="00767D19">
      <w:pPr>
        <w:pStyle w:val="Main"/>
        <w:rPr>
          <w:lang w:val="ru-RU"/>
        </w:rPr>
      </w:pPr>
      <w:r w:rsidRPr="00D2158F">
        <w:rPr>
          <w:lang w:val="ru-RU"/>
        </w:rPr>
        <w:t>Если вы знакомы с программированием на языке ассемблера, то вам уже привычно использовать действительные физические адреса для доступа к информации, хранящейся в таблицах. Те же, кто работал только с индексами массивов, могут поверить на слово, что фактически они пользовались тем же ассемблерным эквивалентом. Единственное отличие состоит в том, что в последнем случае вместо вас с адресами работал компилятор.</w:t>
      </w:r>
    </w:p>
    <w:p w:rsidR="00767D19" w:rsidRPr="00D2158F" w:rsidRDefault="00767D19" w:rsidP="00767D19">
      <w:pPr>
        <w:pStyle w:val="Main"/>
        <w:rPr>
          <w:lang w:val="ru-RU"/>
        </w:rPr>
      </w:pPr>
      <w:r w:rsidRPr="00D2158F">
        <w:rPr>
          <w:lang w:val="ru-RU"/>
        </w:rPr>
        <w:t>Вспомним, что одним из достоинств С является его близость к аппаратному обеспечению. В С можно манипулировать переменными-указателями. Во многих рассмотренных примерах было показано, как адрес одного указателя или просто адрес можно присвоить другому указателю того же типа</w:t>
      </w:r>
      <w:r w:rsidRPr="00D2158F">
        <w:rPr>
          <w:highlight w:val="lightGray"/>
          <w:lang w:val="ru-RU"/>
        </w:rPr>
        <w:t>. В языке С с адресом указателя можно выполнять только две арифметические операции: сложение и вычитание</w:t>
      </w:r>
      <w:r w:rsidRPr="00D2158F">
        <w:rPr>
          <w:lang w:val="ru-RU"/>
        </w:rPr>
        <w:t>. Давайте рассмотрим два указателя различных типов и выполним с ними несколько простых арифметических операций:</w:t>
      </w:r>
    </w:p>
    <w:p w:rsidR="00767D19" w:rsidRPr="00D2158F" w:rsidRDefault="00767D19" w:rsidP="00767D19">
      <w:pPr>
        <w:pStyle w:val="Program0"/>
        <w:rPr>
          <w:lang w:val="ru-RU"/>
        </w:rPr>
      </w:pPr>
    </w:p>
    <w:p w:rsidR="00767D19" w:rsidRPr="00D2158F" w:rsidRDefault="00767D19" w:rsidP="00767D19">
      <w:pPr>
        <w:pStyle w:val="Program0"/>
        <w:rPr>
          <w:color w:val="008000"/>
          <w:lang w:val="ru-RU"/>
        </w:rPr>
      </w:pPr>
      <w:r w:rsidRPr="00D2158F">
        <w:rPr>
          <w:color w:val="008000"/>
          <w:lang w:val="ru-RU"/>
        </w:rPr>
        <w:t>// 10PTARTH.CPP</w:t>
      </w:r>
    </w:p>
    <w:p w:rsidR="00767D19" w:rsidRDefault="00767D19" w:rsidP="00767D19">
      <w:pPr>
        <w:pStyle w:val="Program0"/>
        <w:rPr>
          <w:color w:val="008000"/>
          <w:lang w:val="ru-RU"/>
        </w:rPr>
      </w:pPr>
      <w:r w:rsidRPr="00D2158F">
        <w:rPr>
          <w:color w:val="008000"/>
          <w:lang w:val="ru-RU"/>
        </w:rPr>
        <w:t>// Программа на C++, иллюстрирующая арифметические операции</w:t>
      </w:r>
    </w:p>
    <w:p w:rsidR="00767D19" w:rsidRDefault="00767D19" w:rsidP="00767D19">
      <w:pPr>
        <w:pStyle w:val="Program0"/>
        <w:rPr>
          <w:color w:val="008000"/>
          <w:lang w:val="ru-RU"/>
        </w:rPr>
      </w:pPr>
      <w:r>
        <w:rPr>
          <w:color w:val="008000"/>
          <w:lang w:val="ru-RU"/>
        </w:rPr>
        <w:t>// с указателями</w:t>
      </w:r>
    </w:p>
    <w:p w:rsidR="00767D19" w:rsidRDefault="00767D19" w:rsidP="00767D19">
      <w:pPr>
        <w:pStyle w:val="Program0"/>
        <w:rPr>
          <w:lang w:val="ru-RU"/>
        </w:rPr>
      </w:pPr>
      <w:r>
        <w:rPr>
          <w:color w:val="0000FF"/>
          <w:lang w:val="ru-RU"/>
        </w:rPr>
        <w:t>#include</w:t>
      </w:r>
      <w:r>
        <w:rPr>
          <w:lang w:val="ru-RU"/>
        </w:rP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an_integer, *pi;</w:t>
      </w:r>
    </w:p>
    <w:p w:rsidR="00767D19" w:rsidRDefault="00767D19" w:rsidP="00767D19">
      <w:pPr>
        <w:pStyle w:val="Program0"/>
      </w:pPr>
      <w:r>
        <w:tab/>
      </w:r>
      <w:r>
        <w:rPr>
          <w:color w:val="0000FF"/>
        </w:rPr>
        <w:t>float</w:t>
      </w:r>
      <w:r>
        <w:t xml:space="preserve"> a_real, *pf;</w:t>
      </w:r>
    </w:p>
    <w:p w:rsidR="00767D19" w:rsidRDefault="00767D19" w:rsidP="00767D19">
      <w:pPr>
        <w:pStyle w:val="Program0"/>
      </w:pPr>
      <w:r>
        <w:tab/>
        <w:t>pi=&amp;an_integer;</w:t>
      </w:r>
    </w:p>
    <w:p w:rsidR="00767D19" w:rsidRDefault="00767D19" w:rsidP="00767D19">
      <w:pPr>
        <w:pStyle w:val="Program0"/>
      </w:pPr>
      <w:r>
        <w:tab/>
        <w:t>pf=&amp;a_real;</w:t>
      </w:r>
    </w:p>
    <w:p w:rsidR="00767D19" w:rsidRDefault="00767D19" w:rsidP="00767D19">
      <w:pPr>
        <w:pStyle w:val="Program0"/>
      </w:pPr>
      <w:r>
        <w:tab/>
        <w:t>cout &lt;&lt; "pi= " &lt;&lt; pi &lt;&lt; " pf= " &lt;&lt; pf &lt;&lt; endl;</w:t>
      </w:r>
    </w:p>
    <w:p w:rsidR="00767D19" w:rsidRDefault="00767D19" w:rsidP="00767D19">
      <w:pPr>
        <w:pStyle w:val="Program0"/>
      </w:pPr>
      <w:r>
        <w:tab/>
        <w:t>pi++;</w:t>
      </w:r>
    </w:p>
    <w:p w:rsidR="00767D19" w:rsidRDefault="00767D19" w:rsidP="00767D19">
      <w:pPr>
        <w:pStyle w:val="Program0"/>
      </w:pPr>
      <w:r>
        <w:tab/>
        <w:t>pf++;</w:t>
      </w:r>
    </w:p>
    <w:p w:rsidR="00767D19" w:rsidRDefault="00767D19" w:rsidP="00767D19">
      <w:pPr>
        <w:pStyle w:val="Program0"/>
      </w:pPr>
      <w:r>
        <w:lastRenderedPageBreak/>
        <w:tab/>
        <w:t>cout &lt;&lt; "pi= " &lt;&lt; pi &lt;&lt; " pf= " &lt;&lt; pf &lt;&lt; endl;</w:t>
      </w: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 xml:space="preserve">Предположим, что целое число занимает 2 байта, а число с плавающей точкой — 4 байта. Допустим, что переменная an_integer хранится в ячейке с адресом 2000, а переменная a_real расположена в памяти по адресу 4000. После выполнения последних </w:t>
      </w:r>
      <w:r w:rsidRPr="00D2158F">
        <w:rPr>
          <w:lang w:val="ru-RU"/>
        </w:rPr>
        <w:t xml:space="preserve">двух строк программы pi будет содержать адрес </w:t>
      </w:r>
      <w:smartTag w:uri="urn:schemas-microsoft-com:office:smarttags" w:element="metricconverter">
        <w:smartTagPr>
          <w:attr w:name="ProductID" w:val="2002, a"/>
        </w:smartTagPr>
        <w:r w:rsidRPr="00D2158F">
          <w:rPr>
            <w:lang w:val="ru-RU"/>
          </w:rPr>
          <w:t>2002, a</w:t>
        </w:r>
      </w:smartTag>
      <w:r w:rsidRPr="00D2158F">
        <w:rPr>
          <w:lang w:val="ru-RU"/>
        </w:rPr>
        <w:t xml:space="preserve"> pf— 4004. Но, спросите вы, разве операция инкремента увеличивает число не на 1? Да, это так для символьных переменных, но не всегда верно для указателей. В данном примере, поскольку переменная pi описана как указатель на целое число (которое в нашей системе занимает 2 байта), то при выполнении операции инкремента происходит проверка типа переменной, а затем выбирается соответствующее значение для самой операции. Для целых чисел это значение равно 2, а для чисел с плавающей точкой — 4 (в нашей системе). Этот принцип соблюдается для любого типа данных, на который ссылается указатель. Если бы указатель ссылался на структуру размером в 20 байт, то операции инкремента или декремента меняли бы текущий адрес, хранящийся в указателе, на 20.</w:t>
      </w:r>
    </w:p>
    <w:p w:rsidR="00767D19" w:rsidRPr="00D2158F" w:rsidRDefault="00767D19" w:rsidP="00767D19">
      <w:pPr>
        <w:pStyle w:val="Main"/>
        <w:rPr>
          <w:lang w:val="ru-RU"/>
        </w:rPr>
      </w:pPr>
      <w:r w:rsidRPr="00D2158F">
        <w:rPr>
          <w:highlight w:val="lightGray"/>
          <w:lang w:val="ru-RU"/>
        </w:rPr>
        <w:t>Адрес в указателе можно модифицировать не только при помощи операций ++ и —, но и используя целочисленное сложение и вычитание</w:t>
      </w:r>
      <w:r w:rsidRPr="00D2158F">
        <w:rPr>
          <w:lang w:val="ru-RU"/>
        </w:rPr>
        <w:t>. Например: при помощи следующего оператора можно сместиться на четыре числа типа float относительно того числа, на которое в настоящий момент ссылается указатель:</w:t>
      </w:r>
    </w:p>
    <w:p w:rsidR="00767D19" w:rsidRPr="00D2158F" w:rsidRDefault="00767D19" w:rsidP="00767D19">
      <w:pPr>
        <w:pStyle w:val="Program0"/>
        <w:rPr>
          <w:lang w:val="ru-RU"/>
        </w:rPr>
      </w:pPr>
    </w:p>
    <w:p w:rsidR="00767D19" w:rsidRDefault="00767D19" w:rsidP="00767D19">
      <w:pPr>
        <w:pStyle w:val="Program0"/>
        <w:rPr>
          <w:lang w:val="ru-RU"/>
        </w:rPr>
      </w:pPr>
      <w:r w:rsidRPr="00D2158F">
        <w:rPr>
          <w:lang w:val="ru-RU"/>
        </w:rPr>
        <w:t>pf = pf + 4;</w:t>
      </w:r>
    </w:p>
    <w:p w:rsidR="00767D19" w:rsidRDefault="00767D19" w:rsidP="00767D19">
      <w:pPr>
        <w:pStyle w:val="Program0"/>
        <w:rPr>
          <w:lang w:val="ru-RU"/>
        </w:rPr>
      </w:pPr>
    </w:p>
    <w:p w:rsidR="00767D19" w:rsidRPr="00D2158F" w:rsidRDefault="00767D19" w:rsidP="00767D19">
      <w:pPr>
        <w:pStyle w:val="Main"/>
        <w:rPr>
          <w:lang w:val="ru-RU"/>
        </w:rPr>
      </w:pPr>
      <w:r>
        <w:rPr>
          <w:lang w:val="ru-RU"/>
        </w:rPr>
        <w:t xml:space="preserve">Взгляните на следующую программу: сможете ли вы предсказать результат? Происходит ли в </w:t>
      </w:r>
      <w:r w:rsidRPr="00D2158F">
        <w:rPr>
          <w:lang w:val="ru-RU"/>
        </w:rPr>
        <w:t>программе переход указателя pf, имеющего тип float, к следующему числу?</w:t>
      </w:r>
    </w:p>
    <w:p w:rsidR="00767D19" w:rsidRPr="00D2158F" w:rsidRDefault="00767D19" w:rsidP="00767D19">
      <w:pPr>
        <w:pStyle w:val="Program0"/>
        <w:rPr>
          <w:lang w:val="ru-RU"/>
        </w:rPr>
      </w:pPr>
    </w:p>
    <w:p w:rsidR="00767D19" w:rsidRPr="00D2158F" w:rsidRDefault="00767D19" w:rsidP="00767D19">
      <w:pPr>
        <w:pStyle w:val="Program0"/>
        <w:rPr>
          <w:color w:val="008000"/>
          <w:lang w:val="ru-RU"/>
        </w:rPr>
      </w:pPr>
      <w:r w:rsidRPr="00D2158F">
        <w:rPr>
          <w:color w:val="008000"/>
          <w:lang w:val="ru-RU"/>
        </w:rPr>
        <w:t>// 10SIZEPT.CPP</w:t>
      </w:r>
    </w:p>
    <w:p w:rsidR="00767D19" w:rsidRPr="00D2158F" w:rsidRDefault="00767D19" w:rsidP="00767D19">
      <w:pPr>
        <w:pStyle w:val="Program0"/>
        <w:rPr>
          <w:color w:val="008000"/>
          <w:lang w:val="ru-RU"/>
        </w:rPr>
      </w:pPr>
      <w:r w:rsidRPr="00D2158F">
        <w:rPr>
          <w:color w:val="008000"/>
          <w:lang w:val="ru-RU"/>
        </w:rPr>
        <w:t>// Программа на C++, использующая операцию sizeof и арифметические</w:t>
      </w:r>
    </w:p>
    <w:p w:rsidR="00767D19" w:rsidRPr="00D2158F" w:rsidRDefault="00767D19" w:rsidP="00767D19">
      <w:pPr>
        <w:pStyle w:val="Program0"/>
        <w:rPr>
          <w:color w:val="008000"/>
          <w:lang w:val="ru-RU"/>
        </w:rPr>
      </w:pPr>
      <w:r w:rsidRPr="00D2158F">
        <w:rPr>
          <w:color w:val="008000"/>
          <w:lang w:val="ru-RU"/>
        </w:rPr>
        <w:t>// операции с указателями</w:t>
      </w:r>
    </w:p>
    <w:p w:rsidR="00767D19" w:rsidRPr="00D2158F" w:rsidRDefault="00767D19" w:rsidP="00767D19">
      <w:pPr>
        <w:pStyle w:val="Program0"/>
        <w:rPr>
          <w:lang w:val="ru-RU"/>
        </w:rPr>
      </w:pPr>
      <w:r w:rsidRPr="00D2158F">
        <w:rPr>
          <w:color w:val="0000FF"/>
          <w:lang w:val="ru-RU"/>
        </w:rPr>
        <w:t>#</w:t>
      </w:r>
      <w:r w:rsidRPr="00D2158F">
        <w:rPr>
          <w:color w:val="0000FF"/>
        </w:rPr>
        <w:t>include</w:t>
      </w:r>
      <w:r w:rsidRPr="00D2158F">
        <w:rPr>
          <w:lang w:val="ru-RU"/>
        </w:rPr>
        <w:t xml:space="preserve"> "</w:t>
      </w:r>
      <w:r w:rsidRPr="00D2158F">
        <w:t>stdafx</w:t>
      </w:r>
      <w:r w:rsidRPr="00D2158F">
        <w:rPr>
          <w:lang w:val="ru-RU"/>
        </w:rPr>
        <w:t>.</w:t>
      </w:r>
      <w:r w:rsidRPr="00D2158F">
        <w:t>h</w:t>
      </w:r>
      <w:r w:rsidRPr="00D2158F">
        <w:rPr>
          <w:lang w:val="ru-RU"/>
        </w:rPr>
        <w:t>"</w:t>
      </w:r>
    </w:p>
    <w:p w:rsidR="00767D19" w:rsidRPr="00D2158F" w:rsidRDefault="00767D19" w:rsidP="00767D19">
      <w:pPr>
        <w:pStyle w:val="Program0"/>
      </w:pPr>
      <w:r w:rsidRPr="00D2158F">
        <w:rPr>
          <w:color w:val="0000FF"/>
        </w:rPr>
        <w:t>#include</w:t>
      </w:r>
      <w:r w:rsidRPr="00D2158F">
        <w:t xml:space="preserve"> "E:\LECTURE\AlgorithmProgramming 02\Universal_HederFile.h"</w:t>
      </w:r>
    </w:p>
    <w:p w:rsidR="00767D19" w:rsidRPr="00D2158F" w:rsidRDefault="00767D19" w:rsidP="00767D19">
      <w:pPr>
        <w:pStyle w:val="Program0"/>
      </w:pPr>
    </w:p>
    <w:p w:rsidR="00767D19" w:rsidRPr="00D2158F" w:rsidRDefault="00767D19" w:rsidP="00767D19">
      <w:pPr>
        <w:pStyle w:val="Program0"/>
      </w:pPr>
      <w:r w:rsidRPr="00D2158F">
        <w:rPr>
          <w:color w:val="0000FF"/>
        </w:rPr>
        <w:t>void</w:t>
      </w:r>
      <w:r w:rsidRPr="00D2158F">
        <w:t xml:space="preserve"> StopWait(</w:t>
      </w:r>
      <w:r w:rsidRPr="00D2158F">
        <w:rPr>
          <w:color w:val="0000FF"/>
        </w:rPr>
        <w:t>void</w:t>
      </w:r>
      <w:r w:rsidRPr="00D2158F">
        <w:t>);</w:t>
      </w:r>
    </w:p>
    <w:p w:rsidR="00767D19" w:rsidRPr="00D2158F" w:rsidRDefault="00767D19" w:rsidP="00767D19">
      <w:pPr>
        <w:pStyle w:val="Program0"/>
      </w:pPr>
    </w:p>
    <w:p w:rsidR="00767D19" w:rsidRPr="00D2158F" w:rsidRDefault="00767D19" w:rsidP="00767D19">
      <w:pPr>
        <w:pStyle w:val="Program0"/>
      </w:pPr>
      <w:r w:rsidRPr="00D2158F">
        <w:t>main()</w:t>
      </w:r>
    </w:p>
    <w:p w:rsidR="00767D19" w:rsidRPr="00D2158F" w:rsidRDefault="00767D19" w:rsidP="00767D19">
      <w:pPr>
        <w:pStyle w:val="Program0"/>
      </w:pPr>
      <w:r w:rsidRPr="00D2158F">
        <w:t>{</w:t>
      </w:r>
    </w:p>
    <w:p w:rsidR="00767D19" w:rsidRPr="00D2158F" w:rsidRDefault="00767D19" w:rsidP="00767D19">
      <w:pPr>
        <w:pStyle w:val="Program0"/>
      </w:pPr>
      <w:r w:rsidRPr="00D2158F">
        <w:tab/>
      </w:r>
      <w:r w:rsidRPr="00D2158F">
        <w:rPr>
          <w:color w:val="0000FF"/>
        </w:rPr>
        <w:t>float</w:t>
      </w:r>
      <w:r w:rsidRPr="00D2158F">
        <w:t xml:space="preserve"> fvalues[]={(</w:t>
      </w:r>
      <w:r w:rsidRPr="00D2158F">
        <w:rPr>
          <w:color w:val="0000FF"/>
        </w:rPr>
        <w:t>float</w:t>
      </w:r>
      <w:r w:rsidRPr="00D2158F">
        <w:t>) 15.38,(</w:t>
      </w:r>
      <w:r w:rsidRPr="00D2158F">
        <w:rPr>
          <w:color w:val="0000FF"/>
        </w:rPr>
        <w:t>float</w:t>
      </w:r>
      <w:r w:rsidRPr="00D2158F">
        <w:t>) 12.34,(</w:t>
      </w:r>
      <w:r w:rsidRPr="00D2158F">
        <w:rPr>
          <w:color w:val="0000FF"/>
        </w:rPr>
        <w:t>float</w:t>
      </w:r>
      <w:r w:rsidRPr="00D2158F">
        <w:t>) 91.88,</w:t>
      </w:r>
    </w:p>
    <w:p w:rsidR="00767D19" w:rsidRDefault="00767D19" w:rsidP="00767D19">
      <w:pPr>
        <w:pStyle w:val="Program0"/>
      </w:pPr>
      <w:r w:rsidRPr="00D2158F">
        <w:tab/>
      </w:r>
      <w:r w:rsidRPr="00D2158F">
        <w:tab/>
        <w:t>(</w:t>
      </w:r>
      <w:r w:rsidRPr="00D2158F">
        <w:rPr>
          <w:color w:val="0000FF"/>
        </w:rPr>
        <w:t>float</w:t>
      </w:r>
      <w:r>
        <w:t>) 11.11,(</w:t>
      </w:r>
      <w:r>
        <w:rPr>
          <w:color w:val="0000FF"/>
        </w:rPr>
        <w:t>float</w:t>
      </w:r>
      <w:r>
        <w:t>) 22.22}, *pf;</w:t>
      </w:r>
    </w:p>
    <w:p w:rsidR="00767D19" w:rsidRDefault="00767D19" w:rsidP="00767D19">
      <w:pPr>
        <w:pStyle w:val="Program0"/>
      </w:pPr>
      <w:r>
        <w:tab/>
        <w:t>size_t fwidth;</w:t>
      </w:r>
    </w:p>
    <w:p w:rsidR="00767D19" w:rsidRDefault="00767D19" w:rsidP="00767D19">
      <w:pPr>
        <w:pStyle w:val="Program0"/>
      </w:pPr>
      <w:r>
        <w:tab/>
        <w:t>pf=&amp;fvalues[0];</w:t>
      </w:r>
    </w:p>
    <w:p w:rsidR="00767D19" w:rsidRDefault="00767D19" w:rsidP="00767D19">
      <w:pPr>
        <w:pStyle w:val="Program0"/>
      </w:pPr>
      <w:r>
        <w:tab/>
        <w:t>cout &lt;&lt; "pf= " &lt;&lt; pf &lt;&lt; endl;</w:t>
      </w:r>
    </w:p>
    <w:p w:rsidR="00767D19" w:rsidRDefault="00767D19" w:rsidP="00767D19">
      <w:pPr>
        <w:pStyle w:val="Program0"/>
      </w:pPr>
      <w:r>
        <w:tab/>
        <w:t>fwidth=</w:t>
      </w:r>
      <w:r>
        <w:rPr>
          <w:color w:val="0000FF"/>
        </w:rPr>
        <w:t>sizeof</w:t>
      </w:r>
      <w:r>
        <w:t>(</w:t>
      </w:r>
      <w:r>
        <w:rPr>
          <w:color w:val="0000FF"/>
        </w:rPr>
        <w:t>float</w:t>
      </w:r>
      <w:r>
        <w:t>);</w:t>
      </w:r>
    </w:p>
    <w:p w:rsidR="00767D19" w:rsidRDefault="00767D19" w:rsidP="00767D19">
      <w:pPr>
        <w:pStyle w:val="Program0"/>
      </w:pPr>
      <w:r>
        <w:tab/>
        <w:t>pf=pf+fwidth;</w:t>
      </w:r>
    </w:p>
    <w:p w:rsidR="00767D19" w:rsidRDefault="00767D19" w:rsidP="00767D19">
      <w:pPr>
        <w:pStyle w:val="Program0"/>
      </w:pPr>
      <w:r>
        <w:tab/>
        <w:t>cout &lt;&lt; "pf= " &lt;&lt; pf &lt;&lt; " fwidth= " &lt;&lt; fwidth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Попробуйте выполнить программу в пошаговом режиме с использованием встроенного отладчика. При помощи окна Trace (трассировка) проследите изменение переменных pi и fwidth.</w:t>
      </w:r>
    </w:p>
    <w:p w:rsidR="00767D19" w:rsidRPr="00D2158F" w:rsidRDefault="00767D19" w:rsidP="00767D19">
      <w:pPr>
        <w:pStyle w:val="Main"/>
        <w:rPr>
          <w:lang w:val="ru-RU"/>
        </w:rPr>
      </w:pPr>
      <w:r>
        <w:rPr>
          <w:lang w:val="ru-RU"/>
        </w:rPr>
        <w:t xml:space="preserve">Предположим, что отладчик присвоил переменной pf значение адреса fwidth, и pf содержит значение FFCA. Переменной fwidth присваивается значение sizeof (float), которое равно 4. Что произойдет при выполнении последнего оператора программы? Значение переменной pf становится равным FFDA, а не FFCE. Почему? Не забывайте о том, что при выполнении арифметических операций с указателями учитывается </w:t>
      </w:r>
      <w:r w:rsidRPr="00D2158F">
        <w:rPr>
          <w:lang w:val="ru-RU"/>
        </w:rPr>
        <w:t>размер того объекта, на который указатель ссылается (4 умножить на (4-х байтное число float)=16). На самом деле указатель pf в программе смещается на четыре числа float, то есть к значению 22.22.</w:t>
      </w:r>
    </w:p>
    <w:p w:rsidR="00767D19" w:rsidRPr="00D2158F" w:rsidRDefault="00767D19" w:rsidP="00767D19">
      <w:pPr>
        <w:pStyle w:val="Main"/>
        <w:rPr>
          <w:lang w:val="ru-RU"/>
        </w:rPr>
      </w:pPr>
      <w:r w:rsidRPr="00D2158F">
        <w:rPr>
          <w:lang w:val="ru-RU"/>
        </w:rPr>
        <w:t>Мы намеренно исказили смысл программы, назвав переменную fwidth ("ширина"). Для того, чтобы программа имела логический смысл, ее нужно переписать следующим образом:</w:t>
      </w:r>
    </w:p>
    <w:p w:rsidR="00767D19" w:rsidRPr="00D2158F" w:rsidRDefault="00767D19" w:rsidP="00767D19">
      <w:pPr>
        <w:pStyle w:val="Program0"/>
        <w:rPr>
          <w:lang w:val="ru-RU"/>
        </w:rPr>
      </w:pPr>
    </w:p>
    <w:p w:rsidR="00767D19" w:rsidRPr="00D2158F" w:rsidRDefault="00767D19" w:rsidP="00767D19">
      <w:pPr>
        <w:pStyle w:val="Program0"/>
        <w:rPr>
          <w:color w:val="008000"/>
          <w:lang w:val="ru-RU"/>
        </w:rPr>
      </w:pPr>
      <w:r w:rsidRPr="00D2158F">
        <w:rPr>
          <w:color w:val="008000"/>
          <w:lang w:val="ru-RU"/>
        </w:rPr>
        <w:t>// 10PTSIZE.CPP</w:t>
      </w:r>
    </w:p>
    <w:p w:rsidR="00767D19" w:rsidRDefault="00767D19" w:rsidP="00767D19">
      <w:pPr>
        <w:pStyle w:val="Program0"/>
        <w:rPr>
          <w:color w:val="008000"/>
          <w:lang w:val="ru-RU"/>
        </w:rPr>
      </w:pPr>
      <w:r w:rsidRPr="00D2158F">
        <w:rPr>
          <w:color w:val="008000"/>
          <w:lang w:val="ru-RU"/>
        </w:rPr>
        <w:t>// Программа на C++,</w:t>
      </w:r>
      <w:r>
        <w:rPr>
          <w:color w:val="008000"/>
          <w:lang w:val="ru-RU"/>
        </w:rPr>
        <w:t xml:space="preserve"> использующая операцию sizeof и арифметические</w:t>
      </w:r>
    </w:p>
    <w:p w:rsidR="00767D19" w:rsidRDefault="00767D19" w:rsidP="00767D19">
      <w:pPr>
        <w:pStyle w:val="Program0"/>
        <w:rPr>
          <w:color w:val="008000"/>
          <w:lang w:val="ru-RU"/>
        </w:rPr>
      </w:pPr>
      <w:r>
        <w:rPr>
          <w:color w:val="008000"/>
          <w:lang w:val="ru-RU"/>
        </w:rPr>
        <w:t>// операции с указателями</w:t>
      </w:r>
    </w:p>
    <w:p w:rsidR="00767D19" w:rsidRPr="00F836C3" w:rsidRDefault="00767D19" w:rsidP="00767D19">
      <w:pPr>
        <w:pStyle w:val="Program0"/>
        <w:rPr>
          <w:lang w:val="ru-RU"/>
        </w:rPr>
      </w:pPr>
      <w:r w:rsidRPr="00F836C3">
        <w:rPr>
          <w:color w:val="0000FF"/>
          <w:lang w:val="ru-RU"/>
        </w:rPr>
        <w:t>#</w:t>
      </w:r>
      <w:r>
        <w:rPr>
          <w:color w:val="0000FF"/>
        </w:rPr>
        <w:t>include</w:t>
      </w:r>
      <w:r w:rsidRPr="00F836C3">
        <w:rPr>
          <w:lang w:val="ru-RU"/>
        </w:rPr>
        <w:t xml:space="preserve"> "</w:t>
      </w:r>
      <w:r>
        <w:t>stdafx</w:t>
      </w:r>
      <w:r w:rsidRPr="00F836C3">
        <w:rPr>
          <w:lang w:val="ru-RU"/>
        </w:rPr>
        <w:t>.</w:t>
      </w:r>
      <w:r>
        <w:t>h</w:t>
      </w:r>
      <w:r w:rsidRPr="00F836C3">
        <w:rPr>
          <w:lang w:val="ru-RU"/>
        </w:rPr>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lastRenderedPageBreak/>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float</w:t>
      </w:r>
      <w:r>
        <w:t xml:space="preserve"> fvalues[]={(</w:t>
      </w:r>
      <w:r>
        <w:rPr>
          <w:color w:val="0000FF"/>
        </w:rPr>
        <w:t>float</w:t>
      </w:r>
      <w:r>
        <w:t>) 15.38,(</w:t>
      </w:r>
      <w:r>
        <w:rPr>
          <w:color w:val="0000FF"/>
        </w:rPr>
        <w:t>float</w:t>
      </w:r>
      <w:r>
        <w:t>) 12.34,(</w:t>
      </w:r>
      <w:r>
        <w:rPr>
          <w:color w:val="0000FF"/>
        </w:rPr>
        <w:t>float</w:t>
      </w:r>
      <w:r>
        <w:t>) 91.88,</w:t>
      </w:r>
    </w:p>
    <w:p w:rsidR="00767D19" w:rsidRDefault="00767D19" w:rsidP="00767D19">
      <w:pPr>
        <w:pStyle w:val="Program0"/>
      </w:pPr>
      <w:r>
        <w:tab/>
      </w:r>
      <w:r>
        <w:tab/>
      </w:r>
      <w:r>
        <w:tab/>
      </w:r>
      <w:r>
        <w:tab/>
      </w:r>
      <w:r>
        <w:tab/>
      </w:r>
      <w:r>
        <w:tab/>
        <w:t>(</w:t>
      </w:r>
      <w:r>
        <w:rPr>
          <w:color w:val="0000FF"/>
        </w:rPr>
        <w:t>float</w:t>
      </w:r>
      <w:r>
        <w:t>) 11.11,(</w:t>
      </w:r>
      <w:r>
        <w:rPr>
          <w:color w:val="0000FF"/>
        </w:rPr>
        <w:t>float</w:t>
      </w:r>
      <w:r>
        <w:t>) 22.22}, *pf;</w:t>
      </w:r>
    </w:p>
    <w:p w:rsidR="00767D19" w:rsidRDefault="00767D19" w:rsidP="00767D19">
      <w:pPr>
        <w:pStyle w:val="Program0"/>
        <w:rPr>
          <w:color w:val="008000"/>
        </w:rPr>
      </w:pPr>
      <w:r>
        <w:tab/>
      </w:r>
      <w:r>
        <w:rPr>
          <w:color w:val="0000FF"/>
        </w:rPr>
        <w:t>int</w:t>
      </w:r>
      <w:r>
        <w:t xml:space="preserve"> inumber_of_elements_to_skip;</w:t>
      </w:r>
      <w:r>
        <w:rPr>
          <w:color w:val="008000"/>
        </w:rPr>
        <w:t xml:space="preserve"> //</w:t>
      </w:r>
      <w:r>
        <w:rPr>
          <w:color w:val="008000"/>
          <w:lang w:val="ru-RU"/>
        </w:rPr>
        <w:t>число</w:t>
      </w:r>
      <w:r>
        <w:rPr>
          <w:color w:val="008000"/>
        </w:rPr>
        <w:t>_</w:t>
      </w:r>
      <w:r>
        <w:rPr>
          <w:color w:val="008000"/>
          <w:lang w:val="ru-RU"/>
        </w:rPr>
        <w:t>элементов</w:t>
      </w:r>
      <w:r>
        <w:rPr>
          <w:color w:val="008000"/>
        </w:rPr>
        <w:t>_</w:t>
      </w:r>
      <w:r>
        <w:rPr>
          <w:color w:val="008000"/>
          <w:lang w:val="ru-RU"/>
        </w:rPr>
        <w:t>которые</w:t>
      </w:r>
      <w:r>
        <w:rPr>
          <w:color w:val="008000"/>
        </w:rPr>
        <w:t>_</w:t>
      </w:r>
      <w:r>
        <w:rPr>
          <w:color w:val="008000"/>
          <w:lang w:val="ru-RU"/>
        </w:rPr>
        <w:t>пропустить</w:t>
      </w:r>
    </w:p>
    <w:p w:rsidR="00767D19" w:rsidRDefault="00767D19" w:rsidP="00767D19">
      <w:pPr>
        <w:pStyle w:val="Program0"/>
      </w:pPr>
      <w:r>
        <w:tab/>
        <w:t>pf=&amp;fvalues[0];</w:t>
      </w:r>
    </w:p>
    <w:p w:rsidR="00767D19" w:rsidRDefault="00767D19" w:rsidP="00767D19">
      <w:pPr>
        <w:pStyle w:val="Program0"/>
      </w:pPr>
      <w:r>
        <w:tab/>
        <w:t>inumber_of_elements_to_skip=1;</w:t>
      </w:r>
    </w:p>
    <w:p w:rsidR="00767D19" w:rsidRDefault="00767D19" w:rsidP="00767D19">
      <w:pPr>
        <w:pStyle w:val="Program0"/>
      </w:pPr>
      <w:r>
        <w:tab/>
        <w:t>cout &lt;&lt; "pf= " &lt;&lt; pf &lt;&lt; " *pf= " &lt;&lt; *pf</w:t>
      </w:r>
    </w:p>
    <w:p w:rsidR="00767D19" w:rsidRDefault="00767D19" w:rsidP="00767D19">
      <w:pPr>
        <w:pStyle w:val="Program0"/>
      </w:pPr>
      <w:r>
        <w:tab/>
      </w:r>
      <w:r>
        <w:tab/>
        <w:t>&lt;&lt; " inumber_of_elements_to_skip= "</w:t>
      </w:r>
    </w:p>
    <w:p w:rsidR="00767D19" w:rsidRDefault="00767D19" w:rsidP="00767D19">
      <w:pPr>
        <w:pStyle w:val="Program0"/>
      </w:pPr>
      <w:r>
        <w:tab/>
      </w:r>
      <w:r>
        <w:tab/>
        <w:t>&lt;&lt; inumber_of_elements_to_skip &lt;&lt; endl;</w:t>
      </w:r>
    </w:p>
    <w:p w:rsidR="00767D19" w:rsidRDefault="00767D19" w:rsidP="00767D19">
      <w:pPr>
        <w:pStyle w:val="Program0"/>
      </w:pPr>
      <w:r>
        <w:tab/>
        <w:t>pf=pf+inumber_of_elements_to_skip;</w:t>
      </w:r>
    </w:p>
    <w:p w:rsidR="00767D19" w:rsidRDefault="00767D19" w:rsidP="00767D19">
      <w:pPr>
        <w:pStyle w:val="Program0"/>
      </w:pPr>
      <w:r>
        <w:tab/>
        <w:t>cout &lt;&lt; "pf= " &lt;&lt; pf &lt;&lt; " *pf= " &lt;&lt; *pf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Main"/>
        <w:rPr>
          <w:lang w:val="ru-RU"/>
        </w:rPr>
      </w:pPr>
    </w:p>
    <w:p w:rsidR="00767D19" w:rsidRPr="00D2158F" w:rsidRDefault="00767D19" w:rsidP="00767D19">
      <w:pPr>
        <w:pStyle w:val="3"/>
        <w:keepNext w:val="0"/>
        <w:spacing w:before="0" w:after="0"/>
        <w:ind w:left="709" w:firstLine="0"/>
        <w:rPr>
          <w:sz w:val="20"/>
          <w:szCs w:val="20"/>
        </w:rPr>
      </w:pPr>
      <w:bookmarkStart w:id="47" w:name="_Toc305219095"/>
      <w:bookmarkStart w:id="48" w:name="_Toc531685272"/>
      <w:r w:rsidRPr="00D2158F">
        <w:rPr>
          <w:sz w:val="20"/>
          <w:szCs w:val="20"/>
        </w:rPr>
        <w:t>Арифметические операции с указателями и массивы.</w:t>
      </w:r>
      <w:bookmarkEnd w:id="47"/>
      <w:bookmarkEnd w:id="48"/>
    </w:p>
    <w:p w:rsidR="00767D19" w:rsidRPr="00D2158F" w:rsidRDefault="00767D19" w:rsidP="00767D19">
      <w:pPr>
        <w:pStyle w:val="Main"/>
        <w:rPr>
          <w:lang w:val="ru-RU"/>
        </w:rPr>
      </w:pPr>
      <w:r w:rsidRPr="00D2158F">
        <w:rPr>
          <w:lang w:val="ru-RU"/>
        </w:rPr>
        <w:t>В следующих двух программах с помощью индекса выполняется обработка массива из десяти символов. Обе программы считывают десять символов и затем печатают их в обратном порядке. В первой программе используется более традиционный для языков высокого уровня подход: обращение к элементам массива при помощи индексов. Вторая программа работает аналогично за исключением того, что обращение к элементам массива выполняется по адресу с использованием арифметических операций с указателями. Вот первая программа:</w:t>
      </w:r>
    </w:p>
    <w:p w:rsidR="00767D19" w:rsidRPr="00D2158F" w:rsidRDefault="00767D19" w:rsidP="00767D19">
      <w:pPr>
        <w:pStyle w:val="Program0"/>
        <w:rPr>
          <w:lang w:val="ru-RU"/>
        </w:rPr>
      </w:pPr>
    </w:p>
    <w:p w:rsidR="00767D19" w:rsidRPr="00D2158F" w:rsidRDefault="00767D19" w:rsidP="00767D19">
      <w:pPr>
        <w:pStyle w:val="Program0"/>
        <w:rPr>
          <w:color w:val="008000"/>
          <w:lang w:val="ru-RU"/>
        </w:rPr>
      </w:pPr>
      <w:r w:rsidRPr="00D2158F">
        <w:rPr>
          <w:color w:val="008000"/>
          <w:lang w:val="ru-RU"/>
        </w:rPr>
        <w:t>/*10ARYSUB.C</w:t>
      </w:r>
    </w:p>
    <w:p w:rsidR="00767D19" w:rsidRDefault="00767D19" w:rsidP="00767D19">
      <w:pPr>
        <w:pStyle w:val="Program0"/>
        <w:rPr>
          <w:color w:val="008000"/>
          <w:lang w:val="ru-RU"/>
        </w:rPr>
      </w:pPr>
      <w:r w:rsidRPr="00D2158F">
        <w:rPr>
          <w:color w:val="008000"/>
          <w:lang w:val="ru-RU"/>
        </w:rPr>
        <w:t>Программа на С, использующая</w:t>
      </w:r>
      <w:r>
        <w:rPr>
          <w:color w:val="008000"/>
          <w:lang w:val="ru-RU"/>
        </w:rPr>
        <w:t xml:space="preserve"> обычные индексы массива*/</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ISIZE 10</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char</w:t>
      </w:r>
      <w:r>
        <w:t xml:space="preserve"> string10[ISIZE];</w:t>
      </w:r>
    </w:p>
    <w:p w:rsidR="00767D19" w:rsidRDefault="00767D19" w:rsidP="00767D19">
      <w:pPr>
        <w:pStyle w:val="Program0"/>
      </w:pPr>
      <w:r>
        <w:tab/>
      </w:r>
      <w:r>
        <w:rPr>
          <w:color w:val="0000FF"/>
        </w:rPr>
        <w:t>int</w:t>
      </w:r>
      <w:r>
        <w:t xml:space="preserve"> i;</w:t>
      </w:r>
    </w:p>
    <w:p w:rsidR="00767D19" w:rsidRDefault="00767D19" w:rsidP="00767D19">
      <w:pPr>
        <w:pStyle w:val="Program0"/>
      </w:pPr>
      <w:r>
        <w:tab/>
        <w:t>fputs("Enter 11 symbols\n",stdout);</w:t>
      </w:r>
    </w:p>
    <w:p w:rsidR="00767D19" w:rsidRDefault="00767D19" w:rsidP="00767D19">
      <w:pPr>
        <w:pStyle w:val="Program0"/>
      </w:pPr>
      <w:r>
        <w:tab/>
      </w:r>
      <w:r>
        <w:rPr>
          <w:color w:val="0000FF"/>
        </w:rPr>
        <w:t>for</w:t>
      </w:r>
      <w:r>
        <w:t>(i=0; i &lt; ISIZE; i++)</w:t>
      </w:r>
    </w:p>
    <w:p w:rsidR="00767D19" w:rsidRDefault="00767D19" w:rsidP="00767D19">
      <w:pPr>
        <w:pStyle w:val="Program0"/>
      </w:pPr>
      <w:r>
        <w:tab/>
      </w:r>
      <w:r>
        <w:tab/>
        <w:t>string10[i]=getchar();</w:t>
      </w:r>
    </w:p>
    <w:p w:rsidR="00767D19" w:rsidRDefault="00767D19" w:rsidP="00767D19">
      <w:pPr>
        <w:pStyle w:val="Program0"/>
      </w:pPr>
      <w:r>
        <w:tab/>
      </w:r>
      <w:r>
        <w:rPr>
          <w:color w:val="0000FF"/>
        </w:rPr>
        <w:t>for</w:t>
      </w:r>
      <w:r>
        <w:t>(i=ISIZE-1;i &gt;+ 0; i--)</w:t>
      </w:r>
    </w:p>
    <w:p w:rsidR="00767D19" w:rsidRDefault="00767D19" w:rsidP="00767D19">
      <w:pPr>
        <w:pStyle w:val="Program0"/>
      </w:pPr>
      <w:r>
        <w:tab/>
      </w:r>
      <w:r>
        <w:tab/>
        <w:t>putchar(string10[i]);</w:t>
      </w:r>
    </w:p>
    <w:p w:rsidR="00767D19" w:rsidRDefault="00767D19" w:rsidP="00767D19">
      <w:pPr>
        <w:pStyle w:val="Program0"/>
      </w:pPr>
      <w:r>
        <w:tab/>
      </w:r>
      <w:r>
        <w:tab/>
        <w:t>fputs("\n",stdout);</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F836C3" w:rsidRDefault="00767D19" w:rsidP="00767D19">
      <w:pPr>
        <w:pStyle w:val="Program0"/>
      </w:pPr>
      <w:r>
        <w:tab/>
      </w:r>
      <w:r w:rsidRPr="00F836C3">
        <w:rPr>
          <w:color w:val="0000FF"/>
        </w:rPr>
        <w:t>return</w:t>
      </w:r>
      <w:r w:rsidRPr="00F836C3">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F836C3" w:rsidRDefault="00767D19" w:rsidP="00767D19">
      <w:pPr>
        <w:pStyle w:val="Program0"/>
        <w:rPr>
          <w:lang w:val="ru-RU"/>
        </w:rPr>
      </w:pPr>
    </w:p>
    <w:p w:rsidR="00767D19" w:rsidRPr="00F836C3" w:rsidRDefault="00767D19" w:rsidP="00767D19">
      <w:pPr>
        <w:pStyle w:val="Program0"/>
        <w:rPr>
          <w:lang w:val="ru-RU"/>
        </w:rPr>
      </w:pPr>
    </w:p>
    <w:p w:rsidR="00767D19" w:rsidRDefault="00767D19" w:rsidP="00767D19">
      <w:pPr>
        <w:pStyle w:val="Program0"/>
        <w:rPr>
          <w:color w:val="008000"/>
          <w:lang w:val="ru-RU"/>
        </w:rPr>
      </w:pPr>
    </w:p>
    <w:p w:rsidR="00767D19" w:rsidRPr="00D2158F" w:rsidRDefault="00767D19" w:rsidP="00767D19">
      <w:pPr>
        <w:pStyle w:val="Program0"/>
        <w:rPr>
          <w:color w:val="008000"/>
          <w:lang w:val="ru-RU"/>
        </w:rPr>
      </w:pPr>
      <w:r w:rsidRPr="00D2158F">
        <w:rPr>
          <w:color w:val="008000"/>
          <w:lang w:val="ru-RU"/>
        </w:rPr>
        <w:t>/*10ARYPTR.C</w:t>
      </w:r>
    </w:p>
    <w:p w:rsidR="00767D19" w:rsidRPr="00D2158F" w:rsidRDefault="00767D19" w:rsidP="00767D19">
      <w:pPr>
        <w:pStyle w:val="Program0"/>
        <w:rPr>
          <w:color w:val="008000"/>
          <w:lang w:val="ru-RU"/>
        </w:rPr>
      </w:pPr>
      <w:r w:rsidRPr="00D2158F">
        <w:rPr>
          <w:color w:val="008000"/>
          <w:lang w:val="ru-RU"/>
        </w:rPr>
        <w:t>Программа на С, в которой для доступа к элементам массива используются арифметические</w:t>
      </w:r>
    </w:p>
    <w:p w:rsidR="00767D19" w:rsidRPr="00D2158F" w:rsidRDefault="00767D19" w:rsidP="00767D19">
      <w:pPr>
        <w:pStyle w:val="Program0"/>
        <w:rPr>
          <w:color w:val="008000"/>
          <w:lang w:val="ru-RU"/>
        </w:rPr>
      </w:pPr>
      <w:r w:rsidRPr="00D2158F">
        <w:rPr>
          <w:color w:val="008000"/>
          <w:lang w:val="ru-RU"/>
        </w:rPr>
        <w:t>операции с указателями.*/</w:t>
      </w:r>
    </w:p>
    <w:p w:rsidR="00767D19" w:rsidRPr="00D2158F" w:rsidRDefault="00767D19" w:rsidP="00767D19">
      <w:pPr>
        <w:pStyle w:val="Program0"/>
        <w:rPr>
          <w:color w:val="008000"/>
          <w:lang w:val="ru-RU"/>
        </w:rPr>
      </w:pPr>
    </w:p>
    <w:p w:rsidR="00767D19" w:rsidRPr="00D2158F" w:rsidRDefault="00767D19" w:rsidP="00767D19">
      <w:pPr>
        <w:pStyle w:val="Program0"/>
        <w:rPr>
          <w:lang w:val="ru-RU"/>
        </w:rPr>
      </w:pPr>
      <w:r w:rsidRPr="00D2158F">
        <w:rPr>
          <w:color w:val="0000FF"/>
          <w:lang w:val="ru-RU"/>
        </w:rPr>
        <w:t>#</w:t>
      </w:r>
      <w:r w:rsidRPr="00D2158F">
        <w:rPr>
          <w:color w:val="0000FF"/>
        </w:rPr>
        <w:t>include</w:t>
      </w:r>
      <w:r w:rsidRPr="00D2158F">
        <w:rPr>
          <w:lang w:val="ru-RU"/>
        </w:rPr>
        <w:t xml:space="preserve"> "</w:t>
      </w:r>
      <w:r w:rsidRPr="00D2158F">
        <w:t>stdafx</w:t>
      </w:r>
      <w:r w:rsidRPr="00D2158F">
        <w:rPr>
          <w:lang w:val="ru-RU"/>
        </w:rPr>
        <w:t>.</w:t>
      </w:r>
      <w:r w:rsidRPr="00D2158F">
        <w:t>h</w:t>
      </w:r>
      <w:r w:rsidRPr="00D2158F">
        <w:rPr>
          <w:lang w:val="ru-RU"/>
        </w:rPr>
        <w:t>"</w:t>
      </w:r>
    </w:p>
    <w:p w:rsidR="00767D19" w:rsidRPr="00D2158F" w:rsidRDefault="00767D19" w:rsidP="00767D19">
      <w:pPr>
        <w:pStyle w:val="Program0"/>
      </w:pPr>
      <w:r w:rsidRPr="00D2158F">
        <w:rPr>
          <w:color w:val="0000FF"/>
        </w:rPr>
        <w:t>#include</w:t>
      </w:r>
      <w:r w:rsidRPr="00D2158F">
        <w:t xml:space="preserve"> "E:\LECTURE\AlgorithmProgramming 02\Universal_HederFile.h"</w:t>
      </w:r>
    </w:p>
    <w:p w:rsidR="00767D19" w:rsidRPr="00D2158F" w:rsidRDefault="00767D19" w:rsidP="00767D19">
      <w:pPr>
        <w:pStyle w:val="Program0"/>
      </w:pPr>
    </w:p>
    <w:p w:rsidR="00767D19" w:rsidRPr="00D2158F" w:rsidRDefault="00767D19" w:rsidP="00767D19">
      <w:pPr>
        <w:pStyle w:val="Program0"/>
      </w:pPr>
      <w:r w:rsidRPr="00D2158F">
        <w:rPr>
          <w:color w:val="0000FF"/>
        </w:rPr>
        <w:t>#define</w:t>
      </w:r>
      <w:r w:rsidRPr="00D2158F">
        <w:t xml:space="preserve"> ISIZE 10</w:t>
      </w:r>
    </w:p>
    <w:p w:rsidR="00767D19" w:rsidRPr="00D2158F" w:rsidRDefault="00767D19" w:rsidP="00767D19">
      <w:pPr>
        <w:pStyle w:val="Program0"/>
      </w:pPr>
      <w:r w:rsidRPr="00D2158F">
        <w:rPr>
          <w:color w:val="0000FF"/>
        </w:rPr>
        <w:t>void</w:t>
      </w:r>
      <w:r w:rsidRPr="00D2158F">
        <w:t xml:space="preserve"> StopWait(</w:t>
      </w:r>
      <w:r w:rsidRPr="00D2158F">
        <w:rPr>
          <w:color w:val="0000FF"/>
        </w:rPr>
        <w:t>void</w:t>
      </w:r>
      <w:r w:rsidRPr="00D2158F">
        <w:t>);</w:t>
      </w:r>
    </w:p>
    <w:p w:rsidR="00767D19" w:rsidRPr="00D2158F" w:rsidRDefault="00767D19" w:rsidP="00767D19">
      <w:pPr>
        <w:pStyle w:val="Program0"/>
      </w:pPr>
    </w:p>
    <w:p w:rsidR="00767D19" w:rsidRPr="00D2158F" w:rsidRDefault="00767D19" w:rsidP="00767D19">
      <w:pPr>
        <w:pStyle w:val="Program0"/>
      </w:pPr>
      <w:r w:rsidRPr="00D2158F">
        <w:t>main()</w:t>
      </w:r>
    </w:p>
    <w:p w:rsidR="00767D19" w:rsidRPr="00D2158F" w:rsidRDefault="00767D19" w:rsidP="00767D19">
      <w:pPr>
        <w:pStyle w:val="Program0"/>
      </w:pPr>
      <w:r w:rsidRPr="00D2158F">
        <w:t>{</w:t>
      </w:r>
    </w:p>
    <w:p w:rsidR="00767D19" w:rsidRDefault="00767D19" w:rsidP="00767D19">
      <w:pPr>
        <w:pStyle w:val="Program0"/>
      </w:pPr>
      <w:r w:rsidRPr="00D2158F">
        <w:tab/>
      </w:r>
      <w:r w:rsidRPr="00D2158F">
        <w:rPr>
          <w:color w:val="0000FF"/>
        </w:rPr>
        <w:t>char</w:t>
      </w:r>
      <w:r w:rsidRPr="00D2158F">
        <w:t xml:space="preserve"> string10</w:t>
      </w:r>
      <w:r>
        <w:t>[ISIZE], *pc;</w:t>
      </w:r>
    </w:p>
    <w:p w:rsidR="00767D19" w:rsidRDefault="00767D19" w:rsidP="00767D19">
      <w:pPr>
        <w:pStyle w:val="Program0"/>
      </w:pPr>
      <w:r>
        <w:lastRenderedPageBreak/>
        <w:tab/>
      </w:r>
      <w:r>
        <w:rPr>
          <w:color w:val="0000FF"/>
        </w:rPr>
        <w:t>int</w:t>
      </w:r>
      <w:r>
        <w:t xml:space="preserve"> icount;</w:t>
      </w:r>
    </w:p>
    <w:p w:rsidR="00767D19" w:rsidRDefault="00767D19" w:rsidP="00767D19">
      <w:pPr>
        <w:pStyle w:val="Program0"/>
      </w:pPr>
      <w:r>
        <w:tab/>
        <w:t>pc=&amp;string10[0];</w:t>
      </w:r>
    </w:p>
    <w:p w:rsidR="00767D19" w:rsidRDefault="00767D19" w:rsidP="00767D19">
      <w:pPr>
        <w:pStyle w:val="Program0"/>
      </w:pPr>
      <w:r>
        <w:tab/>
        <w:t>fputs("Enter 11 symbols\n",stdout);</w:t>
      </w:r>
    </w:p>
    <w:p w:rsidR="00767D19" w:rsidRDefault="00767D19" w:rsidP="00767D19">
      <w:pPr>
        <w:pStyle w:val="Program0"/>
      </w:pPr>
      <w:r>
        <w:tab/>
      </w:r>
      <w:r>
        <w:rPr>
          <w:color w:val="0000FF"/>
        </w:rPr>
        <w:t>for</w:t>
      </w:r>
      <w:r>
        <w:t>(icount=0; icount &lt; ISIZE; icount++)</w:t>
      </w:r>
    </w:p>
    <w:p w:rsidR="00767D19" w:rsidRDefault="00767D19" w:rsidP="00767D19">
      <w:pPr>
        <w:pStyle w:val="Program0"/>
      </w:pPr>
      <w:r>
        <w:tab/>
        <w:t>{</w:t>
      </w:r>
      <w:r>
        <w:tab/>
      </w:r>
      <w:r>
        <w:tab/>
      </w:r>
    </w:p>
    <w:p w:rsidR="00767D19" w:rsidRDefault="00767D19" w:rsidP="00767D19">
      <w:pPr>
        <w:pStyle w:val="Program0"/>
      </w:pPr>
      <w:r>
        <w:tab/>
      </w:r>
      <w:r>
        <w:tab/>
        <w:t>*pc=getchar();</w:t>
      </w:r>
    </w:p>
    <w:p w:rsidR="00767D19" w:rsidRDefault="00767D19" w:rsidP="00767D19">
      <w:pPr>
        <w:pStyle w:val="Program0"/>
      </w:pPr>
      <w:r>
        <w:tab/>
      </w:r>
      <w:r>
        <w:tab/>
        <w:t>pc++;</w:t>
      </w:r>
    </w:p>
    <w:p w:rsidR="00767D19" w:rsidRDefault="00767D19" w:rsidP="00767D19">
      <w:pPr>
        <w:pStyle w:val="Program0"/>
      </w:pPr>
      <w:r>
        <w:tab/>
        <w:t>}</w:t>
      </w:r>
    </w:p>
    <w:p w:rsidR="00767D19" w:rsidRDefault="00767D19" w:rsidP="00767D19">
      <w:pPr>
        <w:pStyle w:val="Program0"/>
      </w:pPr>
      <w:r>
        <w:tab/>
        <w:t>fputs("\n",stdout);</w:t>
      </w:r>
    </w:p>
    <w:p w:rsidR="00767D19" w:rsidRDefault="00767D19" w:rsidP="00767D19">
      <w:pPr>
        <w:pStyle w:val="Program0"/>
      </w:pPr>
      <w:r>
        <w:tab/>
        <w:t>pc=&amp;string10[ISIZE-1];</w:t>
      </w:r>
    </w:p>
    <w:p w:rsidR="00767D19" w:rsidRDefault="00767D19" w:rsidP="00767D19">
      <w:pPr>
        <w:pStyle w:val="Program0"/>
      </w:pPr>
      <w:r>
        <w:tab/>
      </w:r>
      <w:r>
        <w:rPr>
          <w:color w:val="0000FF"/>
        </w:rPr>
        <w:t>for</w:t>
      </w:r>
      <w:r>
        <w:t>(icount=0; icount &lt; ISIZE; icount++)</w:t>
      </w:r>
    </w:p>
    <w:p w:rsidR="00767D19" w:rsidRPr="00F836C3" w:rsidRDefault="00767D19" w:rsidP="00767D19">
      <w:pPr>
        <w:pStyle w:val="Program0"/>
      </w:pPr>
      <w:r>
        <w:tab/>
        <w:t>{</w:t>
      </w:r>
    </w:p>
    <w:p w:rsidR="00767D19" w:rsidRDefault="00767D19" w:rsidP="00767D19">
      <w:pPr>
        <w:pStyle w:val="Program0"/>
      </w:pPr>
      <w:r>
        <w:tab/>
      </w:r>
      <w:r>
        <w:tab/>
        <w:t>putchar(*pc);</w:t>
      </w:r>
    </w:p>
    <w:p w:rsidR="00767D19" w:rsidRDefault="00767D19" w:rsidP="00767D19">
      <w:pPr>
        <w:pStyle w:val="Program0"/>
      </w:pPr>
      <w:r>
        <w:tab/>
      </w:r>
      <w:r>
        <w:tab/>
        <w:t>pc--;</w:t>
      </w:r>
    </w:p>
    <w:p w:rsidR="00767D19" w:rsidRDefault="00767D19" w:rsidP="00767D19">
      <w:pPr>
        <w:pStyle w:val="Program0"/>
      </w:pPr>
      <w:r>
        <w:tab/>
        <w:t>}</w:t>
      </w:r>
    </w:p>
    <w:p w:rsidR="00767D19" w:rsidRDefault="00767D19" w:rsidP="00767D19">
      <w:pPr>
        <w:pStyle w:val="Program0"/>
      </w:pPr>
      <w:r>
        <w:tab/>
        <w:t>fputs("\n",stdout);</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Pr="001B4D2E" w:rsidRDefault="00767D19" w:rsidP="00767D19">
      <w:pPr>
        <w:pStyle w:val="Program0"/>
      </w:pPr>
      <w:r>
        <w:tab/>
      </w:r>
      <w:r w:rsidRPr="00F836C3">
        <w:rPr>
          <w:color w:val="0000FF"/>
        </w:rPr>
        <w:t>return</w:t>
      </w:r>
      <w:r w:rsidRPr="001B4D2E">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Поскольку первая программа достаточно очевидна, обсудим вторую программу, в которой используются арифметические операции с указателями. Переменная рс имеет тип char *, то есть она является указателем на символ. Так как каждая ячейка массива string10 является символом, переменная рс может указывать на любой из них. В следующем операторе запоминается адрес первой ячейки массива string10 в переменной рс</w:t>
      </w:r>
    </w:p>
    <w:p w:rsidR="00767D19" w:rsidRPr="00F836C3" w:rsidRDefault="00767D19" w:rsidP="00767D19">
      <w:pPr>
        <w:pStyle w:val="Main"/>
        <w:rPr>
          <w:lang w:val="ru-RU"/>
        </w:rPr>
      </w:pPr>
    </w:p>
    <w:p w:rsidR="00767D19" w:rsidRDefault="00767D19" w:rsidP="00767D19">
      <w:pPr>
        <w:pStyle w:val="Main"/>
        <w:rPr>
          <w:lang w:val="ru-RU"/>
        </w:rPr>
      </w:pPr>
      <w:r>
        <w:rPr>
          <w:lang w:val="ru-RU"/>
        </w:rPr>
        <w:t xml:space="preserve"> pc=string10</w:t>
      </w:r>
      <w:r w:rsidRPr="00F836C3">
        <w:rPr>
          <w:lang w:val="ru-RU"/>
        </w:rPr>
        <w:t>[0]</w:t>
      </w:r>
      <w:r>
        <w:rPr>
          <w:lang w:val="ru-RU"/>
        </w:rPr>
        <w:t>;</w:t>
      </w:r>
    </w:p>
    <w:p w:rsidR="00767D19" w:rsidRPr="00F836C3" w:rsidRDefault="00767D19" w:rsidP="00767D19">
      <w:pPr>
        <w:pStyle w:val="Main"/>
        <w:rPr>
          <w:lang w:val="ru-RU"/>
        </w:rPr>
      </w:pPr>
    </w:p>
    <w:p w:rsidR="00767D19" w:rsidRPr="00D2158F" w:rsidRDefault="00767D19" w:rsidP="00767D19">
      <w:pPr>
        <w:pStyle w:val="Main"/>
        <w:rPr>
          <w:lang w:val="ru-RU"/>
        </w:rPr>
      </w:pPr>
      <w:r>
        <w:rPr>
          <w:lang w:val="ru-RU"/>
        </w:rPr>
        <w:t xml:space="preserve">В цикле for выполняется чтение ISIZE символов, которые запоминаются в массиве string10. В </w:t>
      </w:r>
      <w:r w:rsidRPr="00D2158F">
        <w:rPr>
          <w:lang w:val="ru-RU"/>
        </w:rPr>
        <w:t>следующем операторе используется операция разыменования (*), благодаря которой в левой части операции присваивания (вот еще один пример ivalue) используется не значение переменной рс (которая содержит просто адрес), а ячейка, на которую рс указывает:</w:t>
      </w:r>
    </w:p>
    <w:p w:rsidR="00767D19" w:rsidRPr="00D2158F" w:rsidRDefault="00767D19" w:rsidP="00767D19">
      <w:pPr>
        <w:pStyle w:val="Program0"/>
        <w:rPr>
          <w:lang w:val="ru-RU"/>
        </w:rPr>
      </w:pPr>
    </w:p>
    <w:p w:rsidR="00767D19" w:rsidRPr="00D2158F" w:rsidRDefault="00767D19" w:rsidP="00767D19">
      <w:pPr>
        <w:pStyle w:val="Program0"/>
        <w:rPr>
          <w:lang w:val="ru-RU"/>
        </w:rPr>
      </w:pPr>
      <w:r w:rsidRPr="00D2158F">
        <w:rPr>
          <w:lang w:val="ru-RU"/>
        </w:rPr>
        <w:t>*pc=getchar();</w:t>
      </w:r>
    </w:p>
    <w:p w:rsidR="00767D19" w:rsidRPr="00D2158F" w:rsidRDefault="00767D19" w:rsidP="00767D19">
      <w:pPr>
        <w:pStyle w:val="Program0"/>
        <w:rPr>
          <w:lang w:val="ru-RU"/>
        </w:rPr>
      </w:pPr>
    </w:p>
    <w:p w:rsidR="00767D19" w:rsidRPr="00D2158F" w:rsidRDefault="00767D19" w:rsidP="00767D19">
      <w:pPr>
        <w:pStyle w:val="Main"/>
        <w:rPr>
          <w:lang w:val="ru-RU"/>
        </w:rPr>
      </w:pPr>
      <w:r w:rsidRPr="00D2158F">
        <w:rPr>
          <w:lang w:val="ru-RU"/>
        </w:rPr>
        <w:t>Смысл этого оператора — запомнить символ в некоторой ячейке массива string10, а не в переменной рс.</w:t>
      </w:r>
    </w:p>
    <w:p w:rsidR="00767D19" w:rsidRPr="00D2158F" w:rsidRDefault="00767D19" w:rsidP="00767D19">
      <w:pPr>
        <w:pStyle w:val="Main"/>
        <w:rPr>
          <w:lang w:val="ru-RU"/>
        </w:rPr>
      </w:pPr>
      <w:r w:rsidRPr="00D2158F">
        <w:rPr>
          <w:lang w:val="ru-RU"/>
        </w:rPr>
        <w:t>Для печати массива в обратном направлении сначала в программе указателю рс присваивается адрес последнего элемента массива:</w:t>
      </w:r>
    </w:p>
    <w:p w:rsidR="00767D19" w:rsidRPr="00D2158F" w:rsidRDefault="00767D19" w:rsidP="00767D19">
      <w:pPr>
        <w:pStyle w:val="Program0"/>
        <w:rPr>
          <w:lang w:val="ru-RU"/>
        </w:rPr>
      </w:pPr>
    </w:p>
    <w:p w:rsidR="00767D19" w:rsidRPr="00D2158F" w:rsidRDefault="00767D19" w:rsidP="00767D19">
      <w:pPr>
        <w:pStyle w:val="Program0"/>
        <w:rPr>
          <w:lang w:val="ru-RU"/>
        </w:rPr>
      </w:pPr>
      <w:r w:rsidRPr="00D2158F">
        <w:t>pc</w:t>
      </w:r>
      <w:r w:rsidRPr="00D2158F">
        <w:rPr>
          <w:lang w:val="ru-RU"/>
        </w:rPr>
        <w:t>=</w:t>
      </w:r>
      <w:r w:rsidRPr="00D2158F">
        <w:t>string</w:t>
      </w:r>
      <w:r w:rsidRPr="00D2158F">
        <w:rPr>
          <w:lang w:val="ru-RU"/>
        </w:rPr>
        <w:t>10 + (</w:t>
      </w:r>
      <w:r w:rsidRPr="00D2158F">
        <w:t>ISIZE</w:t>
      </w:r>
      <w:r w:rsidRPr="00D2158F">
        <w:rPr>
          <w:lang w:val="ru-RU"/>
        </w:rPr>
        <w:t xml:space="preserve"> - 1);</w:t>
      </w:r>
    </w:p>
    <w:p w:rsidR="00767D19" w:rsidRPr="00D2158F" w:rsidRDefault="00767D19" w:rsidP="00767D19">
      <w:pPr>
        <w:pStyle w:val="Program0"/>
        <w:rPr>
          <w:lang w:val="ru-RU"/>
        </w:rPr>
      </w:pPr>
    </w:p>
    <w:p w:rsidR="00767D19" w:rsidRDefault="00767D19" w:rsidP="00767D19">
      <w:pPr>
        <w:pStyle w:val="Main"/>
        <w:rPr>
          <w:lang w:val="ru-RU"/>
        </w:rPr>
      </w:pPr>
      <w:r w:rsidRPr="00D2158F">
        <w:rPr>
          <w:lang w:val="ru-RU"/>
        </w:rPr>
        <w:t>После прибавления</w:t>
      </w:r>
      <w:r>
        <w:rPr>
          <w:lang w:val="ru-RU"/>
        </w:rPr>
        <w:t xml:space="preserve"> значения (ISIZE — 1) к начальному адресу массива string10 переменная рс будет указывать на десятый элемент. Напоминаем, что это смещение. Первый элемент массива имеет нулевое смещение. В цикле for значение рс уменьшается на 1, при этом указатель перемещается к начальным элементам массива. Для того чтобы полностью понять процесс изменения указателя рс, можно выполнить трассировку этого примера с помощью встроенного отладчика.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49" w:name="АР01322"/>
      <w:bookmarkStart w:id="50" w:name="_Toc305219096"/>
      <w:bookmarkStart w:id="51" w:name="_Toc531685273"/>
      <w:r w:rsidRPr="00767D19">
        <w:rPr>
          <w:sz w:val="20"/>
          <w:szCs w:val="20"/>
        </w:rPr>
        <w:t>Операции с указателями</w:t>
      </w:r>
      <w:bookmarkEnd w:id="49"/>
      <w:r w:rsidRPr="00767D19">
        <w:rPr>
          <w:sz w:val="20"/>
          <w:szCs w:val="20"/>
        </w:rPr>
        <w:t>.</w:t>
      </w:r>
      <w:bookmarkEnd w:id="50"/>
      <w:bookmarkEnd w:id="51"/>
    </w:p>
    <w:p w:rsidR="00767D19" w:rsidRPr="00D30A07" w:rsidRDefault="00767D19" w:rsidP="00767D19">
      <w:pPr>
        <w:pStyle w:val="Main"/>
        <w:rPr>
          <w:lang w:val="ru-RU"/>
        </w:rPr>
      </w:pPr>
      <w:r>
        <w:rPr>
          <w:lang w:val="ru-RU"/>
        </w:rPr>
        <w:t xml:space="preserve">Что же мы теперь умеем делать с указателями? </w:t>
      </w:r>
      <w:r w:rsidRPr="00D2158F">
        <w:rPr>
          <w:highlight w:val="lightGray"/>
          <w:lang w:val="ru-RU"/>
        </w:rPr>
        <w:t>Язык Си предлагает пять основных операций, которые можно применять к указателям</w:t>
      </w:r>
      <w:r>
        <w:rPr>
          <w:lang w:val="ru-RU"/>
        </w:rPr>
        <w:t xml:space="preserve">, а нижеследующая программа демонстрирует эти возможности. Чтобы показать результаты каждой операции, мы будем печатать значение указателя (являющегося адресом, на который ссылается указатель), значение, находящееся по этому адресу, и адрес самого </w:t>
      </w:r>
      <w:r w:rsidRPr="00D30A07">
        <w:rPr>
          <w:lang w:val="ru-RU"/>
        </w:rPr>
        <w:t>указателя.</w:t>
      </w:r>
    </w:p>
    <w:p w:rsidR="00767D19" w:rsidRPr="00D30A07" w:rsidRDefault="00767D19" w:rsidP="00767D19">
      <w:pPr>
        <w:pStyle w:val="Program0"/>
        <w:rPr>
          <w:lang w:val="ru-RU"/>
        </w:rPr>
      </w:pPr>
    </w:p>
    <w:p w:rsidR="00767D19" w:rsidRPr="00D30A07" w:rsidRDefault="00767D19" w:rsidP="00767D19">
      <w:pPr>
        <w:pStyle w:val="Program0"/>
        <w:rPr>
          <w:color w:val="008000"/>
          <w:lang w:val="ru-RU"/>
        </w:rPr>
      </w:pPr>
      <w:r w:rsidRPr="00D30A07">
        <w:rPr>
          <w:color w:val="008000"/>
          <w:lang w:val="ru-RU"/>
        </w:rPr>
        <w:t>/* операции с указателями */</w:t>
      </w:r>
    </w:p>
    <w:p w:rsidR="00767D19" w:rsidRDefault="00767D19" w:rsidP="00767D19">
      <w:pPr>
        <w:rPr>
          <w:rFonts w:ascii="Arial" w:hAnsi="Arial" w:cs="Arial"/>
          <w:sz w:val="20"/>
          <w:szCs w:val="20"/>
        </w:rPr>
      </w:pPr>
      <w:r w:rsidRPr="00D30A07">
        <w:rPr>
          <w:rFonts w:ascii="Arial" w:hAnsi="Arial" w:cs="Arial"/>
          <w:color w:val="0000FF"/>
          <w:sz w:val="20"/>
          <w:szCs w:val="20"/>
        </w:rPr>
        <w:t>#</w:t>
      </w:r>
      <w:r w:rsidRPr="00D30A07">
        <w:rPr>
          <w:rFonts w:ascii="Arial" w:hAnsi="Arial" w:cs="Arial"/>
          <w:color w:val="0000FF"/>
          <w:sz w:val="20"/>
          <w:szCs w:val="20"/>
          <w:lang w:val="en-US"/>
        </w:rPr>
        <w:t>include</w:t>
      </w:r>
      <w:r w:rsidRPr="00D30A07">
        <w:rPr>
          <w:rFonts w:ascii="Arial" w:hAnsi="Arial" w:cs="Arial"/>
          <w:sz w:val="20"/>
          <w:szCs w:val="20"/>
        </w:rPr>
        <w:t>&lt;</w:t>
      </w:r>
      <w:r>
        <w:rPr>
          <w:rFonts w:ascii="Arial" w:hAnsi="Arial" w:cs="Arial"/>
          <w:sz w:val="20"/>
          <w:szCs w:val="20"/>
          <w:lang w:val="en-US"/>
        </w:rPr>
        <w:t>stdio</w:t>
      </w:r>
      <w:r>
        <w:rPr>
          <w:rFonts w:ascii="Arial" w:hAnsi="Arial" w:cs="Arial"/>
          <w:sz w:val="20"/>
          <w:szCs w:val="20"/>
        </w:rPr>
        <w:t>.</w:t>
      </w:r>
      <w:r>
        <w:rPr>
          <w:rFonts w:ascii="Arial" w:hAnsi="Arial" w:cs="Arial"/>
          <w:sz w:val="20"/>
          <w:szCs w:val="20"/>
          <w:lang w:val="en-US"/>
        </w:rPr>
        <w:t>h</w:t>
      </w:r>
      <w:r>
        <w:rPr>
          <w:rFonts w:ascii="Arial" w:hAnsi="Arial" w:cs="Arial"/>
          <w:sz w:val="20"/>
          <w:szCs w:val="20"/>
        </w:rPr>
        <w:t>&gt;</w:t>
      </w:r>
    </w:p>
    <w:p w:rsidR="00767D19" w:rsidRPr="00A8201B" w:rsidRDefault="00767D19" w:rsidP="00767D19">
      <w:pPr>
        <w:rPr>
          <w:rFonts w:ascii="Arial" w:hAnsi="Arial" w:cs="Arial"/>
          <w:sz w:val="20"/>
          <w:szCs w:val="20"/>
          <w:lang w:val="en-US"/>
        </w:rPr>
      </w:pPr>
      <w:r w:rsidRPr="00A8201B">
        <w:rPr>
          <w:rFonts w:ascii="Arial" w:hAnsi="Arial" w:cs="Arial"/>
          <w:color w:val="0000FF"/>
          <w:sz w:val="20"/>
          <w:szCs w:val="20"/>
          <w:lang w:val="en-US"/>
        </w:rPr>
        <w:t>#</w:t>
      </w:r>
      <w:r>
        <w:rPr>
          <w:rFonts w:ascii="Arial" w:hAnsi="Arial" w:cs="Arial"/>
          <w:color w:val="0000FF"/>
          <w:sz w:val="20"/>
          <w:szCs w:val="20"/>
          <w:lang w:val="en-US"/>
        </w:rPr>
        <w:t>define</w:t>
      </w:r>
      <w:r w:rsidRPr="00A8201B">
        <w:rPr>
          <w:rFonts w:ascii="Arial" w:hAnsi="Arial" w:cs="Arial"/>
          <w:color w:val="0000FF"/>
          <w:sz w:val="20"/>
          <w:szCs w:val="20"/>
          <w:lang w:val="en-US"/>
        </w:rPr>
        <w:t xml:space="preserve"> </w:t>
      </w:r>
      <w:r>
        <w:rPr>
          <w:rFonts w:ascii="Arial" w:hAnsi="Arial" w:cs="Arial"/>
          <w:sz w:val="20"/>
          <w:szCs w:val="20"/>
          <w:lang w:val="en-US"/>
        </w:rPr>
        <w:t>PR</w:t>
      </w:r>
      <w:r w:rsidRPr="00A8201B">
        <w:rPr>
          <w:rFonts w:ascii="Arial" w:hAnsi="Arial" w:cs="Arial"/>
          <w:sz w:val="20"/>
          <w:szCs w:val="20"/>
          <w:lang w:val="en-US"/>
        </w:rPr>
        <w:t>(</w:t>
      </w:r>
      <w:r>
        <w:rPr>
          <w:rFonts w:ascii="Arial" w:hAnsi="Arial" w:cs="Arial"/>
          <w:sz w:val="20"/>
          <w:szCs w:val="20"/>
          <w:lang w:val="en-US"/>
        </w:rPr>
        <w:t>X</w:t>
      </w:r>
      <w:r w:rsidRPr="00A8201B">
        <w:rPr>
          <w:rFonts w:ascii="Arial" w:hAnsi="Arial" w:cs="Arial"/>
          <w:sz w:val="20"/>
          <w:szCs w:val="20"/>
          <w:lang w:val="en-US"/>
        </w:rPr>
        <w:t xml:space="preserve">) </w:t>
      </w:r>
      <w:r>
        <w:rPr>
          <w:rFonts w:ascii="Arial" w:hAnsi="Arial" w:cs="Arial"/>
          <w:sz w:val="20"/>
          <w:szCs w:val="20"/>
          <w:lang w:val="en-US"/>
        </w:rPr>
        <w:t>printf</w:t>
      </w:r>
      <w:r w:rsidRPr="00A8201B">
        <w:rPr>
          <w:rFonts w:ascii="Arial" w:hAnsi="Arial" w:cs="Arial"/>
          <w:sz w:val="20"/>
          <w:szCs w:val="20"/>
          <w:lang w:val="en-US"/>
        </w:rPr>
        <w:t xml:space="preserve">(" </w:t>
      </w:r>
      <w:r>
        <w:rPr>
          <w:rFonts w:ascii="Arial" w:hAnsi="Arial" w:cs="Arial"/>
          <w:sz w:val="20"/>
          <w:szCs w:val="20"/>
          <w:lang w:val="en-US"/>
        </w:rPr>
        <w:t>X</w:t>
      </w:r>
      <w:r w:rsidRPr="00A8201B">
        <w:rPr>
          <w:rFonts w:ascii="Arial" w:hAnsi="Arial" w:cs="Arial"/>
          <w:sz w:val="20"/>
          <w:szCs w:val="20"/>
          <w:lang w:val="en-US"/>
        </w:rPr>
        <w:t xml:space="preserve"> = %</w:t>
      </w:r>
      <w:r>
        <w:rPr>
          <w:rFonts w:ascii="Arial" w:hAnsi="Arial" w:cs="Arial"/>
          <w:sz w:val="20"/>
          <w:szCs w:val="20"/>
          <w:lang w:val="en-US"/>
        </w:rPr>
        <w:t>u</w:t>
      </w:r>
      <w:r w:rsidRPr="00A8201B">
        <w:rPr>
          <w:rFonts w:ascii="Arial" w:hAnsi="Arial" w:cs="Arial"/>
          <w:sz w:val="20"/>
          <w:szCs w:val="20"/>
          <w:lang w:val="en-US"/>
        </w:rPr>
        <w:t>, *</w:t>
      </w:r>
      <w:r>
        <w:rPr>
          <w:rFonts w:ascii="Arial" w:hAnsi="Arial" w:cs="Arial"/>
          <w:sz w:val="20"/>
          <w:szCs w:val="20"/>
          <w:lang w:val="en-US"/>
        </w:rPr>
        <w:t>X</w:t>
      </w:r>
      <w:r w:rsidRPr="00A8201B">
        <w:rPr>
          <w:rFonts w:ascii="Arial" w:hAnsi="Arial" w:cs="Arial"/>
          <w:sz w:val="20"/>
          <w:szCs w:val="20"/>
          <w:lang w:val="en-US"/>
        </w:rPr>
        <w:t xml:space="preserve"> = %</w:t>
      </w:r>
      <w:r>
        <w:rPr>
          <w:rFonts w:ascii="Arial" w:hAnsi="Arial" w:cs="Arial"/>
          <w:sz w:val="20"/>
          <w:szCs w:val="20"/>
          <w:lang w:val="en-US"/>
        </w:rPr>
        <w:t>d</w:t>
      </w:r>
      <w:r w:rsidRPr="00A8201B">
        <w:rPr>
          <w:rFonts w:ascii="Arial" w:hAnsi="Arial" w:cs="Arial"/>
          <w:sz w:val="20"/>
          <w:szCs w:val="20"/>
          <w:lang w:val="en-US"/>
        </w:rPr>
        <w:t>, &amp;</w:t>
      </w:r>
      <w:r>
        <w:rPr>
          <w:rFonts w:ascii="Arial" w:hAnsi="Arial" w:cs="Arial"/>
          <w:sz w:val="20"/>
          <w:szCs w:val="20"/>
          <w:lang w:val="en-US"/>
        </w:rPr>
        <w:t>X</w:t>
      </w:r>
      <w:r w:rsidRPr="00A8201B">
        <w:rPr>
          <w:rFonts w:ascii="Arial" w:hAnsi="Arial" w:cs="Arial"/>
          <w:sz w:val="20"/>
          <w:szCs w:val="20"/>
          <w:lang w:val="en-US"/>
        </w:rPr>
        <w:t xml:space="preserve"> = %</w:t>
      </w:r>
      <w:r>
        <w:rPr>
          <w:rFonts w:ascii="Arial" w:hAnsi="Arial" w:cs="Arial"/>
          <w:sz w:val="20"/>
          <w:szCs w:val="20"/>
          <w:lang w:val="en-US"/>
        </w:rPr>
        <w:t>u</w:t>
      </w:r>
      <w:r w:rsidRPr="00A8201B">
        <w:rPr>
          <w:rFonts w:ascii="Arial" w:hAnsi="Arial" w:cs="Arial"/>
          <w:sz w:val="20"/>
          <w:szCs w:val="20"/>
          <w:lang w:val="en-US"/>
        </w:rPr>
        <w:t>\</w:t>
      </w:r>
      <w:r>
        <w:rPr>
          <w:rFonts w:ascii="Arial" w:hAnsi="Arial" w:cs="Arial"/>
          <w:sz w:val="20"/>
          <w:szCs w:val="20"/>
          <w:lang w:val="en-US"/>
        </w:rPr>
        <w:t>n</w:t>
      </w:r>
      <w:r w:rsidRPr="00A8201B">
        <w:rPr>
          <w:rFonts w:ascii="Arial" w:hAnsi="Arial" w:cs="Arial"/>
          <w:sz w:val="20"/>
          <w:szCs w:val="20"/>
          <w:lang w:val="en-US"/>
        </w:rPr>
        <w:t xml:space="preserve">", </w:t>
      </w:r>
      <w:r>
        <w:rPr>
          <w:rFonts w:ascii="Arial" w:hAnsi="Arial" w:cs="Arial"/>
          <w:sz w:val="20"/>
          <w:szCs w:val="20"/>
          <w:lang w:val="en-US"/>
        </w:rPr>
        <w:t>X</w:t>
      </w:r>
      <w:r w:rsidRPr="00A8201B">
        <w:rPr>
          <w:rFonts w:ascii="Arial" w:hAnsi="Arial" w:cs="Arial"/>
          <w:sz w:val="20"/>
          <w:szCs w:val="20"/>
          <w:lang w:val="en-US"/>
        </w:rPr>
        <w:t>, *</w:t>
      </w:r>
      <w:r>
        <w:rPr>
          <w:rFonts w:ascii="Arial" w:hAnsi="Arial" w:cs="Arial"/>
          <w:sz w:val="20"/>
          <w:szCs w:val="20"/>
          <w:lang w:val="en-US"/>
        </w:rPr>
        <w:t>X</w:t>
      </w:r>
      <w:r w:rsidRPr="00A8201B">
        <w:rPr>
          <w:rFonts w:ascii="Arial" w:hAnsi="Arial" w:cs="Arial"/>
          <w:sz w:val="20"/>
          <w:szCs w:val="20"/>
          <w:lang w:val="en-US"/>
        </w:rPr>
        <w:t>, &amp;</w:t>
      </w:r>
      <w:r>
        <w:rPr>
          <w:rFonts w:ascii="Arial" w:hAnsi="Arial" w:cs="Arial"/>
          <w:sz w:val="20"/>
          <w:szCs w:val="20"/>
          <w:lang w:val="en-US"/>
        </w:rPr>
        <w:t>X</w:t>
      </w:r>
      <w:r w:rsidRPr="00A8201B">
        <w:rPr>
          <w:rFonts w:ascii="Arial" w:hAnsi="Arial" w:cs="Arial"/>
          <w:sz w:val="20"/>
          <w:szCs w:val="20"/>
          <w:lang w:val="en-US"/>
        </w:rPr>
        <w:t>)</w:t>
      </w:r>
    </w:p>
    <w:p w:rsidR="00767D19" w:rsidRDefault="00767D19" w:rsidP="00767D19">
      <w:pPr>
        <w:rPr>
          <w:rFonts w:ascii="Arial" w:hAnsi="Arial" w:cs="Arial"/>
          <w:sz w:val="20"/>
          <w:szCs w:val="20"/>
          <w:lang w:val="en-US"/>
        </w:rPr>
      </w:pPr>
      <w:r>
        <w:rPr>
          <w:rFonts w:ascii="Arial" w:hAnsi="Arial" w:cs="Arial"/>
          <w:color w:val="0000FF"/>
          <w:sz w:val="20"/>
          <w:szCs w:val="20"/>
          <w:lang w:val="en-US"/>
        </w:rPr>
        <w:t xml:space="preserve">int </w:t>
      </w:r>
      <w:r>
        <w:rPr>
          <w:rFonts w:ascii="Arial" w:hAnsi="Arial" w:cs="Arial"/>
          <w:sz w:val="20"/>
          <w:szCs w:val="20"/>
          <w:lang w:val="en-US"/>
        </w:rPr>
        <w:t>urn[]= {100, 200, 300};</w:t>
      </w:r>
    </w:p>
    <w:p w:rsidR="00767D19" w:rsidRDefault="00767D19" w:rsidP="00767D19">
      <w:pPr>
        <w:rPr>
          <w:rFonts w:ascii="Arial" w:hAnsi="Arial" w:cs="Arial"/>
          <w:sz w:val="20"/>
          <w:szCs w:val="20"/>
          <w:lang w:val="en-US"/>
        </w:rPr>
      </w:pPr>
      <w:r>
        <w:rPr>
          <w:rFonts w:ascii="Arial" w:hAnsi="Arial" w:cs="Arial"/>
          <w:sz w:val="20"/>
          <w:szCs w:val="20"/>
          <w:lang w:val="en-US"/>
        </w:rPr>
        <w:t>main()</w:t>
      </w:r>
    </w:p>
    <w:p w:rsidR="00767D19" w:rsidRDefault="00767D19" w:rsidP="00767D19">
      <w:pPr>
        <w:rPr>
          <w:rFonts w:ascii="Arial" w:hAnsi="Arial" w:cs="Arial"/>
          <w:sz w:val="20"/>
          <w:szCs w:val="20"/>
          <w:lang w:val="en-US"/>
        </w:rPr>
      </w:pPr>
    </w:p>
    <w:p w:rsidR="00767D19" w:rsidRDefault="00767D19" w:rsidP="00767D19">
      <w:pPr>
        <w:rPr>
          <w:rFonts w:ascii="Arial" w:hAnsi="Arial" w:cs="Arial"/>
          <w:sz w:val="20"/>
          <w:szCs w:val="20"/>
          <w:lang w:val="en-US"/>
        </w:rPr>
      </w:pPr>
      <w:r>
        <w:rPr>
          <w:rFonts w:ascii="Arial" w:hAnsi="Arial" w:cs="Arial"/>
          <w:sz w:val="20"/>
          <w:szCs w:val="20"/>
          <w:lang w:val="en-US"/>
        </w:rPr>
        <w:t>{</w:t>
      </w:r>
      <w:r>
        <w:rPr>
          <w:rFonts w:ascii="Arial" w:hAnsi="Arial" w:cs="Arial"/>
          <w:color w:val="0000FF"/>
          <w:sz w:val="20"/>
          <w:szCs w:val="20"/>
          <w:lang w:val="en-US"/>
        </w:rPr>
        <w:t>int</w:t>
      </w:r>
      <w:r>
        <w:rPr>
          <w:rFonts w:ascii="Arial" w:hAnsi="Arial" w:cs="Arial"/>
          <w:sz w:val="20"/>
          <w:szCs w:val="20"/>
          <w:lang w:val="en-US"/>
        </w:rPr>
        <w:t xml:space="preserve"> *ptr1, *ptr2;</w:t>
      </w:r>
    </w:p>
    <w:p w:rsidR="00767D19" w:rsidRDefault="00767D19" w:rsidP="00767D19">
      <w:pPr>
        <w:rPr>
          <w:rFonts w:ascii="Arial" w:hAnsi="Arial" w:cs="Arial"/>
          <w:sz w:val="20"/>
          <w:szCs w:val="20"/>
          <w:lang w:val="en-US"/>
        </w:rPr>
      </w:pPr>
    </w:p>
    <w:p w:rsidR="00767D19" w:rsidRDefault="00767D19" w:rsidP="00767D19">
      <w:pPr>
        <w:rPr>
          <w:rFonts w:ascii="Arial" w:hAnsi="Arial" w:cs="Arial"/>
          <w:sz w:val="20"/>
          <w:szCs w:val="20"/>
          <w:lang w:val="en-US"/>
        </w:rPr>
      </w:pPr>
      <w:r>
        <w:rPr>
          <w:rFonts w:ascii="Arial" w:hAnsi="Arial" w:cs="Arial"/>
          <w:sz w:val="20"/>
          <w:szCs w:val="20"/>
          <w:lang w:val="en-US"/>
        </w:rPr>
        <w:t xml:space="preserve">ptr1 = urn; </w:t>
      </w:r>
    </w:p>
    <w:p w:rsidR="00767D19" w:rsidRDefault="00767D19" w:rsidP="00767D19">
      <w:pPr>
        <w:rPr>
          <w:rFonts w:ascii="Arial" w:hAnsi="Arial" w:cs="Arial"/>
          <w:sz w:val="20"/>
          <w:szCs w:val="20"/>
          <w:lang w:val="en-US"/>
        </w:rPr>
      </w:pPr>
      <w:r>
        <w:rPr>
          <w:rFonts w:ascii="Arial" w:hAnsi="Arial" w:cs="Arial"/>
          <w:sz w:val="20"/>
          <w:szCs w:val="20"/>
          <w:lang w:val="en-US"/>
        </w:rPr>
        <w:t xml:space="preserve">ptr2 = &amp;urn[2]; </w:t>
      </w:r>
    </w:p>
    <w:p w:rsidR="00767D19" w:rsidRDefault="00767D19" w:rsidP="00767D19">
      <w:pPr>
        <w:rPr>
          <w:rFonts w:ascii="Arial" w:hAnsi="Arial" w:cs="Arial"/>
          <w:sz w:val="20"/>
          <w:szCs w:val="20"/>
          <w:lang w:val="en-US"/>
        </w:rPr>
      </w:pPr>
      <w:r>
        <w:rPr>
          <w:rFonts w:ascii="Arial" w:hAnsi="Arial" w:cs="Arial"/>
          <w:sz w:val="20"/>
          <w:szCs w:val="20"/>
          <w:lang w:val="en-US"/>
        </w:rPr>
        <w:lastRenderedPageBreak/>
        <w:t xml:space="preserve">PR(ptr1); </w:t>
      </w:r>
    </w:p>
    <w:p w:rsidR="00767D19" w:rsidRDefault="00767D19" w:rsidP="00767D19">
      <w:pPr>
        <w:rPr>
          <w:rFonts w:ascii="Arial" w:hAnsi="Arial" w:cs="Arial"/>
          <w:sz w:val="20"/>
          <w:szCs w:val="20"/>
          <w:lang w:val="en-US"/>
        </w:rPr>
      </w:pPr>
      <w:r>
        <w:rPr>
          <w:rFonts w:ascii="Arial" w:hAnsi="Arial" w:cs="Arial"/>
          <w:sz w:val="20"/>
          <w:szCs w:val="20"/>
          <w:lang w:val="en-US"/>
        </w:rPr>
        <w:t xml:space="preserve">ptr1++; </w:t>
      </w:r>
    </w:p>
    <w:p w:rsidR="00767D19" w:rsidRDefault="00767D19" w:rsidP="00767D19">
      <w:pPr>
        <w:rPr>
          <w:rFonts w:ascii="Arial" w:hAnsi="Arial" w:cs="Arial"/>
          <w:sz w:val="20"/>
          <w:szCs w:val="20"/>
          <w:lang w:val="en-US"/>
        </w:rPr>
      </w:pPr>
      <w:r>
        <w:rPr>
          <w:rFonts w:ascii="Arial" w:hAnsi="Arial" w:cs="Arial"/>
          <w:sz w:val="20"/>
          <w:szCs w:val="20"/>
          <w:lang w:val="en-US"/>
        </w:rPr>
        <w:t>PR(ptr1);</w:t>
      </w:r>
    </w:p>
    <w:p w:rsidR="00767D19" w:rsidRDefault="00767D19" w:rsidP="00767D19">
      <w:pPr>
        <w:rPr>
          <w:rFonts w:ascii="Arial" w:hAnsi="Arial" w:cs="Arial"/>
          <w:sz w:val="20"/>
          <w:szCs w:val="20"/>
          <w:lang w:val="en-US"/>
        </w:rPr>
      </w:pPr>
      <w:r>
        <w:rPr>
          <w:rFonts w:ascii="Arial" w:hAnsi="Arial" w:cs="Arial"/>
          <w:sz w:val="20"/>
          <w:szCs w:val="20"/>
          <w:lang w:val="en-US"/>
        </w:rPr>
        <w:t>PR(ptr2);</w:t>
      </w:r>
    </w:p>
    <w:p w:rsidR="00767D19" w:rsidRDefault="00767D19" w:rsidP="00767D19">
      <w:pPr>
        <w:rPr>
          <w:rFonts w:ascii="Arial" w:hAnsi="Arial" w:cs="Arial"/>
          <w:sz w:val="20"/>
          <w:szCs w:val="20"/>
          <w:lang w:val="en-US"/>
        </w:rPr>
      </w:pPr>
      <w:r>
        <w:rPr>
          <w:rFonts w:ascii="Arial" w:hAnsi="Arial" w:cs="Arial"/>
          <w:sz w:val="20"/>
          <w:szCs w:val="20"/>
          <w:lang w:val="en-US"/>
        </w:rPr>
        <w:t xml:space="preserve">++ptr2; </w:t>
      </w:r>
    </w:p>
    <w:p w:rsidR="00767D19" w:rsidRDefault="00767D19" w:rsidP="00767D19">
      <w:pPr>
        <w:rPr>
          <w:rFonts w:ascii="Arial" w:hAnsi="Arial" w:cs="Arial"/>
          <w:sz w:val="20"/>
          <w:szCs w:val="20"/>
          <w:lang w:val="en-US"/>
        </w:rPr>
      </w:pPr>
      <w:r>
        <w:rPr>
          <w:rFonts w:ascii="Arial" w:hAnsi="Arial" w:cs="Arial"/>
          <w:sz w:val="20"/>
          <w:szCs w:val="20"/>
          <w:lang w:val="en-US"/>
        </w:rPr>
        <w:t>PR(ptr2);</w:t>
      </w:r>
    </w:p>
    <w:p w:rsidR="00767D19" w:rsidRDefault="00767D19" w:rsidP="00767D19">
      <w:pPr>
        <w:rPr>
          <w:rFonts w:ascii="Arial" w:hAnsi="Arial" w:cs="Arial"/>
          <w:sz w:val="20"/>
          <w:szCs w:val="20"/>
          <w:lang w:val="en-US"/>
        </w:rPr>
      </w:pPr>
      <w:r>
        <w:rPr>
          <w:rFonts w:ascii="Arial" w:hAnsi="Arial" w:cs="Arial"/>
          <w:sz w:val="20"/>
          <w:szCs w:val="20"/>
          <w:lang w:val="en-US"/>
        </w:rPr>
        <w:t>printf("ptr2 - ptr1 = %u\n", ptr2 - ptr1);</w:t>
      </w:r>
    </w:p>
    <w:p w:rsidR="00767D19" w:rsidRDefault="00767D19" w:rsidP="00767D19">
      <w:pPr>
        <w:rPr>
          <w:rFonts w:ascii="Arial" w:hAnsi="Arial" w:cs="Arial"/>
          <w:sz w:val="20"/>
          <w:szCs w:val="20"/>
        </w:rPr>
      </w:pPr>
      <w:r>
        <w:rPr>
          <w:rFonts w:ascii="Arial" w:hAnsi="Arial" w:cs="Arial"/>
          <w:sz w:val="20"/>
          <w:szCs w:val="20"/>
        </w:rPr>
        <w:t>}</w:t>
      </w:r>
    </w:p>
    <w:p w:rsidR="00767D19" w:rsidRDefault="00767D19" w:rsidP="00767D19">
      <w:pPr>
        <w:pStyle w:val="Program0"/>
        <w:rPr>
          <w:lang w:val="ru-RU"/>
        </w:rPr>
      </w:pPr>
    </w:p>
    <w:p w:rsidR="00767D19" w:rsidRDefault="00767D19" w:rsidP="00767D19">
      <w:pPr>
        <w:pStyle w:val="Main"/>
        <w:rPr>
          <w:lang w:val="ru-RU"/>
        </w:rPr>
      </w:pPr>
      <w:r>
        <w:rPr>
          <w:lang w:val="ru-RU"/>
        </w:rPr>
        <w:t>В результате работы программы получены следующие результаты:</w:t>
      </w:r>
    </w:p>
    <w:p w:rsidR="00767D19" w:rsidRDefault="00767D19" w:rsidP="00767D19">
      <w:pPr>
        <w:pStyle w:val="Program0"/>
        <w:rPr>
          <w:lang w:val="ru-RU"/>
        </w:rPr>
      </w:pPr>
      <w:r>
        <w:rPr>
          <w:noProof/>
          <w:lang w:val="ru-RU" w:eastAsia="ru-RU"/>
        </w:rPr>
        <w:drawing>
          <wp:inline distT="0" distB="0" distL="0" distR="0">
            <wp:extent cx="3632835" cy="1326515"/>
            <wp:effectExtent l="1905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3632835" cy="1326515"/>
                    </a:xfrm>
                    <a:prstGeom prst="rect">
                      <a:avLst/>
                    </a:prstGeom>
                    <a:noFill/>
                    <a:ln w="9525">
                      <a:noFill/>
                      <a:miter lim="800000"/>
                      <a:headEnd/>
                      <a:tailEnd/>
                    </a:ln>
                  </pic:spPr>
                </pic:pic>
              </a:graphicData>
            </a:graphic>
          </wp:inline>
        </w:drawing>
      </w:r>
    </w:p>
    <w:p w:rsidR="00767D19" w:rsidRDefault="00767D19" w:rsidP="00767D19">
      <w:pPr>
        <w:pStyle w:val="Main"/>
        <w:rPr>
          <w:lang w:val="ru-RU"/>
        </w:rPr>
      </w:pPr>
    </w:p>
    <w:p w:rsidR="00767D19" w:rsidRDefault="00767D19" w:rsidP="00767D19">
      <w:pPr>
        <w:pStyle w:val="Main"/>
        <w:rPr>
          <w:lang w:val="ru-RU"/>
        </w:rPr>
      </w:pPr>
      <w:bookmarkStart w:id="52" w:name="АР01333"/>
      <w:r>
        <w:rPr>
          <w:lang w:val="ru-RU"/>
        </w:rPr>
        <w:t xml:space="preserve">Программа демонстрирует пять </w:t>
      </w:r>
      <w:bookmarkEnd w:id="52"/>
      <w:r>
        <w:rPr>
          <w:lang w:val="ru-RU"/>
        </w:rPr>
        <w:t>основных операций, которые можно выполнять над переменными типа указатель.</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sidRPr="00AF14D9">
        <w:rPr>
          <w:rFonts w:ascii="Arial" w:hAnsi="Arial" w:cs="Arial"/>
          <w:sz w:val="20"/>
          <w:szCs w:val="20"/>
          <w:highlight w:val="lightGray"/>
        </w:rPr>
        <w:t>ПРИСВАИВАНИЕ</w:t>
      </w:r>
      <w:r>
        <w:rPr>
          <w:rFonts w:ascii="Arial" w:hAnsi="Arial" w:cs="Arial"/>
          <w:sz w:val="20"/>
          <w:szCs w:val="20"/>
        </w:rPr>
        <w:t>. Указателю можно присвоить адрес. Обычно мы выполняем это действие, используя имя массива или операцию получения адреса (&amp;). Программа присваивает переменной ptr1 адрес начала массива urn; этот адрес принадлежит ячейке памяти с номером 18. (В нашей системе статические переменные запоминаются в ячейках оперативной памяти.) Переменная ptr2 получает адрес третьего и последнего элемента массива, т. е. urn [2].</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sidRPr="00AF14D9">
        <w:rPr>
          <w:rFonts w:ascii="Arial" w:hAnsi="Arial" w:cs="Arial"/>
          <w:sz w:val="20"/>
          <w:szCs w:val="20"/>
          <w:highlight w:val="lightGray"/>
        </w:rPr>
        <w:t>ОПРЕДЕЛЕНИЕ ЗНАЧЕНИЯ</w:t>
      </w:r>
      <w:r>
        <w:rPr>
          <w:rFonts w:ascii="Arial" w:hAnsi="Arial" w:cs="Arial"/>
          <w:sz w:val="20"/>
          <w:szCs w:val="20"/>
        </w:rPr>
        <w:t>. Операция * выдает значение, хранящееся в указанной ячейке. Поэтому результатом операции *ptr1 в самом начале работы программы является число 100, находящееся в ячейке с номером 18.</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sidRPr="00AF14D9">
        <w:rPr>
          <w:rFonts w:ascii="Arial" w:hAnsi="Arial" w:cs="Arial"/>
          <w:sz w:val="20"/>
          <w:szCs w:val="20"/>
          <w:highlight w:val="lightGray"/>
        </w:rPr>
        <w:t>ПОЛУЧЕНИЕ АДРЕСА УКАЗАТЕЛЯ</w:t>
      </w:r>
      <w:r>
        <w:rPr>
          <w:rFonts w:ascii="Arial" w:hAnsi="Arial" w:cs="Arial"/>
          <w:sz w:val="20"/>
          <w:szCs w:val="20"/>
        </w:rPr>
        <w:t>. Подобно любым переменным переменная типа указатель имеет адрес и значение. Операция &amp; сообщает нам, где находится сам указатель. В нашем примере указатель ptr1 находится в ячейке с номером 55990. Эта ячейка содержит число 18, являющееся адресом начала массива urn.</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sidRPr="00AF14D9">
        <w:rPr>
          <w:rFonts w:ascii="Arial" w:hAnsi="Arial" w:cs="Arial"/>
          <w:sz w:val="20"/>
          <w:szCs w:val="20"/>
          <w:highlight w:val="lightGray"/>
        </w:rPr>
        <w:t>УВЕЛИЧЕНИЕ УКАЗАТЕЛЯ</w:t>
      </w:r>
      <w:r>
        <w:rPr>
          <w:rFonts w:ascii="Arial" w:hAnsi="Arial" w:cs="Arial"/>
          <w:sz w:val="20"/>
          <w:szCs w:val="20"/>
        </w:rPr>
        <w:t>. Мы можем выполнять это действие с помощью обычной операции сложения либо с помощью операции увеличения. Увеличивая указатель, мы перемещаем его на следующий элемент массива. Поэтому операция ptr1++ увеличивает числовое значение переменной ptr1 на 2 (два байта на каждый элемент массива целых чисел), после чего указатель ptr1 ссылается уже на urn[1] (смотри рисунок). Теперь ptr1 имеет значение 20 (адрес следующего элемента массива), а операция *ptr1 выдает число 200, являющееся значением элемента urn[1]. Заметим, что адрес самой ячейки ptr1 остается неизменным, т. е. 55990. После выполнения операции сама переменная не переместилась, потому что она только изменила значение!</w:t>
      </w: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2751455"/>
            <wp:effectExtent l="0" t="0" r="0" b="0"/>
            <wp:docPr id="25" name="Рисунок 25" descr="1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3_02"/>
                    <pic:cNvPicPr>
                      <a:picLocks noChangeAspect="1" noChangeArrowheads="1"/>
                    </pic:cNvPicPr>
                  </pic:nvPicPr>
                  <pic:blipFill>
                    <a:blip r:embed="rId37" cstate="print"/>
                    <a:srcRect/>
                    <a:stretch>
                      <a:fillRect/>
                    </a:stretch>
                  </pic:blipFill>
                  <pic:spPr bwMode="auto">
                    <a:xfrm>
                      <a:off x="0" y="0"/>
                      <a:ext cx="6475095" cy="275145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Main"/>
        <w:rPr>
          <w:lang w:val="ru-RU"/>
        </w:rPr>
      </w:pPr>
      <w:r>
        <w:rPr>
          <w:lang w:val="ru-RU"/>
        </w:rPr>
        <w:t>Аналогичным образом можно и уменьшить указатель.</w:t>
      </w:r>
    </w:p>
    <w:p w:rsidR="00767D19" w:rsidRDefault="00767D19" w:rsidP="00767D19">
      <w:pPr>
        <w:pStyle w:val="Main"/>
        <w:rPr>
          <w:lang w:val="ru-RU"/>
        </w:rPr>
      </w:pPr>
      <w:r>
        <w:rPr>
          <w:lang w:val="ru-RU"/>
        </w:rPr>
        <w:lastRenderedPageBreak/>
        <w:t>Однако при этом следует соблюдать осторожность. Машина не следит, ссылается ли еще указатель на массив или уже нет. Операция ++</w:t>
      </w:r>
      <w:r>
        <w:t>ptr</w:t>
      </w:r>
      <w:r>
        <w:rPr>
          <w:lang w:val="ru-RU"/>
        </w:rPr>
        <w:t xml:space="preserve">2 перемещает указатель </w:t>
      </w:r>
      <w:r>
        <w:t>ptr</w:t>
      </w:r>
      <w:r>
        <w:rPr>
          <w:lang w:val="ru-RU"/>
        </w:rPr>
        <w:t>2 на следующие два байта, и теперь он ссылается на некоторую информацию, расположенную в памяти за массивом.</w:t>
      </w:r>
    </w:p>
    <w:p w:rsidR="00767D19" w:rsidRDefault="00767D19" w:rsidP="00767D19">
      <w:pPr>
        <w:pStyle w:val="Main"/>
        <w:rPr>
          <w:lang w:val="ru-RU"/>
        </w:rPr>
      </w:pPr>
      <w:r>
        <w:rPr>
          <w:lang w:val="ru-RU"/>
        </w:rPr>
        <w:t>Кроме того, оператор увеличения можно использовать для переменной типа указатель, но не для констант этого типа подобно тому, как вы не можете применять оператор увеличения для обычных констант. Для переменных и констант типа указатель можно использовать простое сложение:</w:t>
      </w:r>
    </w:p>
    <w:p w:rsidR="00767D19" w:rsidRDefault="00767D19" w:rsidP="00767D19">
      <w:pPr>
        <w:pStyle w:val="Main"/>
        <w:rPr>
          <w:lang w:val="ru-RU"/>
        </w:rPr>
      </w:pPr>
    </w:p>
    <w:p w:rsidR="00767D19" w:rsidRDefault="00767D19" w:rsidP="00767D19">
      <w:pPr>
        <w:tabs>
          <w:tab w:val="left" w:pos="1134"/>
          <w:tab w:val="left" w:pos="4536"/>
        </w:tabs>
        <w:ind w:firstLine="540"/>
        <w:jc w:val="both"/>
        <w:textAlignment w:val="baseline"/>
        <w:rPr>
          <w:rFonts w:ascii="Arial" w:hAnsi="Arial"/>
          <w:b/>
          <w:sz w:val="20"/>
        </w:rPr>
      </w:pPr>
      <w:r>
        <w:rPr>
          <w:rFonts w:ascii="Arial" w:hAnsi="Arial"/>
          <w:b/>
          <w:sz w:val="20"/>
        </w:rPr>
        <w:tab/>
        <w:t>Правильно</w:t>
      </w:r>
      <w:r>
        <w:rPr>
          <w:rFonts w:ascii="Arial" w:hAnsi="Arial"/>
          <w:b/>
          <w:sz w:val="20"/>
        </w:rPr>
        <w:tab/>
        <w:t>Неправильно</w:t>
      </w:r>
    </w:p>
    <w:p w:rsidR="00767D19" w:rsidRDefault="00767D19" w:rsidP="00767D19">
      <w:pPr>
        <w:tabs>
          <w:tab w:val="left" w:pos="1134"/>
          <w:tab w:val="left" w:pos="4536"/>
        </w:tabs>
        <w:ind w:firstLine="540"/>
        <w:jc w:val="both"/>
        <w:textAlignment w:val="baseline"/>
        <w:rPr>
          <w:rFonts w:ascii="Arial" w:hAnsi="Arial"/>
          <w:sz w:val="20"/>
        </w:rPr>
      </w:pPr>
      <w:r>
        <w:rPr>
          <w:rFonts w:ascii="Arial" w:hAnsi="Arial"/>
          <w:sz w:val="20"/>
        </w:rPr>
        <w:tab/>
      </w:r>
      <w:r>
        <w:rPr>
          <w:rFonts w:ascii="Arial" w:hAnsi="Arial"/>
          <w:sz w:val="20"/>
          <w:lang w:val="en-US"/>
        </w:rPr>
        <w:t>p</w:t>
      </w:r>
      <w:r>
        <w:rPr>
          <w:rFonts w:ascii="Arial" w:hAnsi="Arial"/>
          <w:sz w:val="20"/>
        </w:rPr>
        <w:t>tr1 ++ ;</w:t>
      </w:r>
      <w:r>
        <w:rPr>
          <w:rFonts w:ascii="Arial" w:hAnsi="Arial"/>
          <w:sz w:val="20"/>
        </w:rPr>
        <w:tab/>
        <w:t>urn++ ;</w:t>
      </w:r>
    </w:p>
    <w:p w:rsidR="00767D19" w:rsidRPr="00F836C3" w:rsidRDefault="00767D19" w:rsidP="00767D19">
      <w:pPr>
        <w:tabs>
          <w:tab w:val="left" w:pos="1134"/>
          <w:tab w:val="left" w:pos="4536"/>
        </w:tabs>
        <w:ind w:firstLine="540"/>
        <w:jc w:val="both"/>
        <w:textAlignment w:val="baseline"/>
        <w:rPr>
          <w:rFonts w:ascii="Arial" w:hAnsi="Arial"/>
          <w:sz w:val="20"/>
        </w:rPr>
      </w:pPr>
      <w:r>
        <w:rPr>
          <w:rFonts w:ascii="Arial" w:hAnsi="Arial"/>
          <w:sz w:val="20"/>
        </w:rPr>
        <w:tab/>
        <w:t>х</w:t>
      </w:r>
      <w:r w:rsidRPr="00F836C3">
        <w:rPr>
          <w:rFonts w:ascii="Arial" w:hAnsi="Arial"/>
          <w:sz w:val="20"/>
        </w:rPr>
        <w:t>++ ;</w:t>
      </w:r>
      <w:r w:rsidRPr="00F836C3">
        <w:rPr>
          <w:rFonts w:ascii="Arial" w:hAnsi="Arial"/>
          <w:sz w:val="20"/>
        </w:rPr>
        <w:tab/>
        <w:t>3++;</w:t>
      </w:r>
    </w:p>
    <w:p w:rsidR="00767D19" w:rsidRPr="001B4D2E" w:rsidRDefault="00767D19" w:rsidP="00767D19">
      <w:pPr>
        <w:tabs>
          <w:tab w:val="left" w:pos="1134"/>
          <w:tab w:val="left" w:pos="4536"/>
        </w:tabs>
        <w:ind w:firstLine="540"/>
        <w:jc w:val="both"/>
        <w:textAlignment w:val="baseline"/>
        <w:rPr>
          <w:rFonts w:ascii="Arial" w:hAnsi="Arial"/>
          <w:sz w:val="20"/>
          <w:lang w:val="en-US"/>
        </w:rPr>
      </w:pPr>
      <w:r w:rsidRPr="00F836C3">
        <w:rPr>
          <w:rFonts w:ascii="Arial" w:hAnsi="Arial"/>
          <w:sz w:val="20"/>
        </w:rPr>
        <w:tab/>
      </w:r>
      <w:r>
        <w:rPr>
          <w:rFonts w:ascii="Arial" w:hAnsi="Arial"/>
          <w:sz w:val="20"/>
          <w:lang w:val="en-US"/>
        </w:rPr>
        <w:t>ptr</w:t>
      </w:r>
      <w:r w:rsidRPr="001B4D2E">
        <w:rPr>
          <w:rFonts w:ascii="Arial" w:hAnsi="Arial"/>
          <w:sz w:val="20"/>
          <w:lang w:val="en-US"/>
        </w:rPr>
        <w:t xml:space="preserve">2 = </w:t>
      </w:r>
      <w:r>
        <w:rPr>
          <w:rFonts w:ascii="Arial" w:hAnsi="Arial"/>
          <w:sz w:val="20"/>
          <w:lang w:val="en-US"/>
        </w:rPr>
        <w:t>ptr</w:t>
      </w:r>
      <w:r w:rsidRPr="001B4D2E">
        <w:rPr>
          <w:rFonts w:ascii="Arial" w:hAnsi="Arial"/>
          <w:sz w:val="20"/>
          <w:lang w:val="en-US"/>
        </w:rPr>
        <w:t>1 + 2;</w:t>
      </w:r>
      <w:r w:rsidRPr="001B4D2E">
        <w:rPr>
          <w:rFonts w:ascii="Arial" w:hAnsi="Arial"/>
          <w:sz w:val="20"/>
          <w:lang w:val="en-US"/>
        </w:rPr>
        <w:tab/>
      </w:r>
      <w:r>
        <w:rPr>
          <w:rFonts w:ascii="Arial" w:hAnsi="Arial"/>
          <w:sz w:val="20"/>
          <w:lang w:val="en-US"/>
        </w:rPr>
        <w:t>ptr</w:t>
      </w:r>
      <w:r w:rsidRPr="001B4D2E">
        <w:rPr>
          <w:rFonts w:ascii="Arial" w:hAnsi="Arial"/>
          <w:sz w:val="20"/>
          <w:lang w:val="en-US"/>
        </w:rPr>
        <w:t xml:space="preserve">2 = </w:t>
      </w:r>
      <w:r>
        <w:rPr>
          <w:rFonts w:ascii="Arial" w:hAnsi="Arial"/>
          <w:sz w:val="20"/>
          <w:lang w:val="en-US"/>
        </w:rPr>
        <w:t>urn</w:t>
      </w:r>
      <w:r w:rsidRPr="001B4D2E">
        <w:rPr>
          <w:rFonts w:ascii="Arial" w:hAnsi="Arial"/>
          <w:sz w:val="20"/>
          <w:lang w:val="en-US"/>
        </w:rPr>
        <w:t>++;</w:t>
      </w:r>
    </w:p>
    <w:p w:rsidR="00767D19" w:rsidRPr="00F836C3" w:rsidRDefault="00767D19" w:rsidP="00767D19">
      <w:pPr>
        <w:tabs>
          <w:tab w:val="left" w:pos="1134"/>
          <w:tab w:val="left" w:pos="4536"/>
        </w:tabs>
        <w:ind w:firstLine="540"/>
        <w:jc w:val="both"/>
        <w:textAlignment w:val="baseline"/>
        <w:rPr>
          <w:rFonts w:ascii="Arial" w:hAnsi="Arial"/>
          <w:sz w:val="20"/>
          <w:lang w:val="en-US"/>
        </w:rPr>
      </w:pPr>
      <w:r w:rsidRPr="001B4D2E">
        <w:rPr>
          <w:rFonts w:ascii="Arial" w:hAnsi="Arial"/>
          <w:sz w:val="20"/>
          <w:lang w:val="en-US"/>
        </w:rPr>
        <w:tab/>
      </w:r>
      <w:r>
        <w:rPr>
          <w:rFonts w:ascii="Arial" w:hAnsi="Arial"/>
          <w:sz w:val="20"/>
          <w:lang w:val="en-US"/>
        </w:rPr>
        <w:t>ptr</w:t>
      </w:r>
      <w:r w:rsidRPr="00F836C3">
        <w:rPr>
          <w:rFonts w:ascii="Arial" w:hAnsi="Arial"/>
          <w:sz w:val="20"/>
          <w:lang w:val="en-US"/>
        </w:rPr>
        <w:t xml:space="preserve">2 = </w:t>
      </w:r>
      <w:r>
        <w:rPr>
          <w:rFonts w:ascii="Arial" w:hAnsi="Arial"/>
          <w:sz w:val="20"/>
          <w:lang w:val="en-US"/>
        </w:rPr>
        <w:t>urn</w:t>
      </w:r>
      <w:r w:rsidRPr="00F836C3">
        <w:rPr>
          <w:rFonts w:ascii="Arial" w:hAnsi="Arial"/>
          <w:sz w:val="20"/>
          <w:lang w:val="en-US"/>
        </w:rPr>
        <w:t xml:space="preserve"> + 1;</w:t>
      </w:r>
      <w:r w:rsidRPr="00F836C3">
        <w:rPr>
          <w:rFonts w:ascii="Arial" w:hAnsi="Arial"/>
          <w:sz w:val="20"/>
          <w:lang w:val="en-US"/>
        </w:rPr>
        <w:tab/>
      </w:r>
      <w:r>
        <w:rPr>
          <w:rFonts w:ascii="Arial" w:hAnsi="Arial"/>
          <w:sz w:val="20"/>
          <w:lang w:val="en-US"/>
        </w:rPr>
        <w:t>x</w:t>
      </w:r>
      <w:r w:rsidRPr="00F836C3">
        <w:rPr>
          <w:rFonts w:ascii="Arial" w:hAnsi="Arial"/>
          <w:sz w:val="20"/>
          <w:lang w:val="en-US"/>
        </w:rPr>
        <w:t xml:space="preserve"> = </w:t>
      </w:r>
      <w:r>
        <w:rPr>
          <w:rFonts w:ascii="Arial" w:hAnsi="Arial"/>
          <w:sz w:val="20"/>
        </w:rPr>
        <w:t>у</w:t>
      </w:r>
      <w:r w:rsidRPr="00F836C3">
        <w:rPr>
          <w:rFonts w:ascii="Arial" w:hAnsi="Arial"/>
          <w:sz w:val="20"/>
          <w:lang w:val="en-US"/>
        </w:rPr>
        <w:t xml:space="preserve"> + 3++;</w:t>
      </w:r>
    </w:p>
    <w:p w:rsidR="00767D19" w:rsidRPr="00F836C3" w:rsidRDefault="00767D19" w:rsidP="00767D19">
      <w:pPr>
        <w:ind w:firstLine="540"/>
        <w:jc w:val="both"/>
        <w:textAlignment w:val="baseline"/>
        <w:rPr>
          <w:rFonts w:ascii="Arial" w:hAnsi="Arial"/>
          <w:color w:val="000080"/>
          <w:sz w:val="20"/>
          <w:lang w:val="en-US"/>
        </w:rPr>
      </w:pP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sidRPr="00AF14D9">
        <w:rPr>
          <w:rFonts w:ascii="Arial" w:hAnsi="Arial" w:cs="Arial"/>
          <w:sz w:val="20"/>
          <w:szCs w:val="20"/>
          <w:highlight w:val="lightGray"/>
        </w:rPr>
        <w:t>РАЗНОСТЬ</w:t>
      </w:r>
      <w:r>
        <w:rPr>
          <w:rFonts w:ascii="Arial" w:hAnsi="Arial" w:cs="Arial"/>
          <w:sz w:val="20"/>
          <w:szCs w:val="20"/>
        </w:rPr>
        <w:t>. Можно находить разность двух указателей. Обычно это делается для указателей, ссылающихся на элементы одного и того же массива, чтобы определить, на каком расстоянии друг от друга находятся элементы. Помните, что результат имеет тот же тип, что и переменная, содержащая размер массива.</w:t>
      </w:r>
    </w:p>
    <w:p w:rsidR="00767D19" w:rsidRDefault="00767D19" w:rsidP="00767D19">
      <w:pPr>
        <w:shd w:val="clear" w:color="auto" w:fill="FFFFFF"/>
        <w:autoSpaceDE w:val="0"/>
        <w:autoSpaceDN w:val="0"/>
        <w:adjustRightInd w:val="0"/>
        <w:ind w:left="360"/>
        <w:rPr>
          <w:rFonts w:ascii="Arial" w:hAnsi="Arial" w:cs="Arial"/>
          <w:sz w:val="20"/>
          <w:szCs w:val="20"/>
        </w:rPr>
      </w:pPr>
    </w:p>
    <w:p w:rsidR="00767D19" w:rsidRPr="00AF14D9" w:rsidRDefault="00767D19" w:rsidP="00767D19">
      <w:pPr>
        <w:ind w:firstLine="540"/>
        <w:jc w:val="both"/>
        <w:textAlignment w:val="baseline"/>
        <w:rPr>
          <w:rFonts w:ascii="Arial" w:hAnsi="Arial"/>
          <w:sz w:val="20"/>
        </w:rPr>
      </w:pPr>
      <w:r>
        <w:rPr>
          <w:rFonts w:ascii="Arial" w:hAnsi="Arial"/>
          <w:sz w:val="20"/>
        </w:rPr>
        <w:t xml:space="preserve">Перечисленные выше операции открывают большие возможности. Программисты на языке Си создают массивы указателей, указатели на функции, массивы указателей на указатели, массивы указателей на функции и т. д. Мы будем придерживаться основных применений, которые уже упоминались. Первое из них — передача информации в функцию и из нее. Мы использовали указатели, когда хотели, </w:t>
      </w:r>
      <w:r w:rsidRPr="00AF14D9">
        <w:rPr>
          <w:rFonts w:ascii="Arial" w:hAnsi="Arial"/>
          <w:sz w:val="20"/>
        </w:rPr>
        <w:t>чтобы функция изменила переменные, находящиеся в вызывающей программе. Второе — использование указателей в функциях, работающих с многомерными массивами.</w:t>
      </w:r>
    </w:p>
    <w:p w:rsidR="00767D19" w:rsidRPr="00AF14D9" w:rsidRDefault="00767D19" w:rsidP="00767D19">
      <w:pPr>
        <w:pStyle w:val="Main"/>
        <w:rPr>
          <w:lang w:val="ru-RU"/>
        </w:rPr>
      </w:pPr>
      <w:r w:rsidRPr="00AF14D9">
        <w:rPr>
          <w:lang w:val="ru-RU"/>
        </w:rPr>
        <w:t>К указателям (кроме указателей на переменные типа void) могут применяться арифметические операции. Для изменения пустого указателя он должен быть предварительно приведен к какому-либо типу (не void). Рассмотрим подробнее суть арифметических операций для указателей.</w:t>
      </w:r>
    </w:p>
    <w:p w:rsidR="00767D19" w:rsidRPr="00AF14D9" w:rsidRDefault="00767D19" w:rsidP="00767D19">
      <w:pPr>
        <w:pStyle w:val="Main"/>
        <w:rPr>
          <w:lang w:val="ru-RU"/>
        </w:rPr>
      </w:pPr>
      <w:r w:rsidRPr="00AF14D9">
        <w:rPr>
          <w:lang w:val="ru-RU"/>
        </w:rPr>
        <w:t>Компилятор, зная тип указателя, вычисляет размер переменной этого же типа, после чего модифицирует адрес, содержащийся в указателе в соответствии с заданной арифметической операцией, но с учетом вычисленного для данного типа размера. Это означает, что если объявлен указатель типа double, занимающего в памяти 8 байт, операция, например, инкремента указателя увеличит значение адреса не на один, а на восемь байт:</w:t>
      </w:r>
    </w:p>
    <w:p w:rsidR="00767D19" w:rsidRPr="00AF14D9" w:rsidRDefault="00767D19" w:rsidP="00767D19">
      <w:pPr>
        <w:pStyle w:val="Main"/>
        <w:rPr>
          <w:lang w:val="ru-RU"/>
        </w:rPr>
      </w:pPr>
    </w:p>
    <w:p w:rsidR="00767D19" w:rsidRPr="00AF14D9" w:rsidRDefault="00767D19" w:rsidP="00767D19">
      <w:pPr>
        <w:autoSpaceDE w:val="0"/>
        <w:autoSpaceDN w:val="0"/>
        <w:adjustRightInd w:val="0"/>
        <w:rPr>
          <w:rFonts w:ascii="Arial" w:hAnsi="Arial" w:cs="Arial"/>
          <w:noProof/>
          <w:color w:val="A31515"/>
          <w:sz w:val="20"/>
          <w:szCs w:val="20"/>
          <w:lang w:val="en-US" w:eastAsia="en-US"/>
        </w:rPr>
      </w:pPr>
      <w:r w:rsidRPr="00AF14D9">
        <w:rPr>
          <w:rFonts w:ascii="Arial" w:hAnsi="Arial" w:cs="Arial"/>
          <w:noProof/>
          <w:color w:val="0000FF"/>
          <w:sz w:val="20"/>
          <w:szCs w:val="20"/>
          <w:lang w:val="en-US" w:eastAsia="en-US"/>
        </w:rPr>
        <w:t>#include</w:t>
      </w:r>
      <w:r w:rsidRPr="00AF14D9">
        <w:rPr>
          <w:rFonts w:ascii="Arial" w:hAnsi="Arial" w:cs="Arial"/>
          <w:noProof/>
          <w:sz w:val="20"/>
          <w:szCs w:val="20"/>
          <w:lang w:val="en-US" w:eastAsia="en-US"/>
        </w:rPr>
        <w:t xml:space="preserve"> </w:t>
      </w:r>
      <w:r w:rsidRPr="00AF14D9">
        <w:rPr>
          <w:rFonts w:ascii="Arial" w:hAnsi="Arial" w:cs="Arial"/>
          <w:noProof/>
          <w:color w:val="A31515"/>
          <w:sz w:val="20"/>
          <w:szCs w:val="20"/>
          <w:lang w:val="en-US" w:eastAsia="en-US"/>
        </w:rPr>
        <w:t>&lt;iostream&gt;</w:t>
      </w:r>
    </w:p>
    <w:p w:rsidR="00767D19" w:rsidRPr="00AF14D9" w:rsidRDefault="00767D19" w:rsidP="00767D19">
      <w:pPr>
        <w:autoSpaceDE w:val="0"/>
        <w:autoSpaceDN w:val="0"/>
        <w:adjustRightInd w:val="0"/>
        <w:rPr>
          <w:rFonts w:ascii="Arial" w:hAnsi="Arial" w:cs="Arial"/>
          <w:noProof/>
          <w:sz w:val="20"/>
          <w:szCs w:val="20"/>
          <w:lang w:val="en-US" w:eastAsia="en-US"/>
        </w:rPr>
      </w:pPr>
      <w:r w:rsidRPr="00AF14D9">
        <w:rPr>
          <w:rFonts w:ascii="Arial" w:hAnsi="Arial" w:cs="Arial"/>
          <w:noProof/>
          <w:color w:val="0000FF"/>
          <w:sz w:val="20"/>
          <w:szCs w:val="20"/>
          <w:lang w:val="en-US" w:eastAsia="en-US"/>
        </w:rPr>
        <w:t>using</w:t>
      </w:r>
      <w:r w:rsidRPr="00AF14D9">
        <w:rPr>
          <w:rFonts w:ascii="Arial" w:hAnsi="Arial" w:cs="Arial"/>
          <w:noProof/>
          <w:sz w:val="20"/>
          <w:szCs w:val="20"/>
          <w:lang w:val="en-US" w:eastAsia="en-US"/>
        </w:rPr>
        <w:t xml:space="preserve"> </w:t>
      </w:r>
      <w:r w:rsidRPr="00AF14D9">
        <w:rPr>
          <w:rFonts w:ascii="Arial" w:hAnsi="Arial" w:cs="Arial"/>
          <w:noProof/>
          <w:color w:val="0000FF"/>
          <w:sz w:val="20"/>
          <w:szCs w:val="20"/>
          <w:lang w:val="en-US" w:eastAsia="en-US"/>
        </w:rPr>
        <w:t>namespace</w:t>
      </w:r>
      <w:r w:rsidRPr="00AF14D9">
        <w:rPr>
          <w:rFonts w:ascii="Arial" w:hAnsi="Arial" w:cs="Arial"/>
          <w:noProof/>
          <w:sz w:val="20"/>
          <w:szCs w:val="20"/>
          <w:lang w:val="en-US" w:eastAsia="en-US"/>
        </w:rPr>
        <w:t xml:space="preserve"> std;</w:t>
      </w:r>
    </w:p>
    <w:p w:rsidR="00767D19" w:rsidRPr="00AF14D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sidRPr="00AF14D9">
        <w:rPr>
          <w:rFonts w:ascii="Arial" w:hAnsi="Arial" w:cs="Arial"/>
          <w:noProof/>
          <w:color w:val="0000FF"/>
          <w:sz w:val="20"/>
          <w:szCs w:val="20"/>
          <w:lang w:val="en-US" w:eastAsia="en-US"/>
        </w:rPr>
        <w:t>int</w:t>
      </w:r>
      <w:r w:rsidRPr="00AF14D9">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xml:space="preserve"> Var;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double</w:t>
      </w:r>
      <w:r>
        <w:rPr>
          <w:rFonts w:ascii="Arial" w:hAnsi="Arial" w:cs="Arial"/>
          <w:noProof/>
          <w:sz w:val="20"/>
          <w:szCs w:val="20"/>
          <w:lang w:val="en-US" w:eastAsia="en-US"/>
        </w:rPr>
        <w:t>* ptr = &amp;Var;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ptr &lt;&lt;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ptr++;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ptr;</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pStyle w:val="Main"/>
        <w:rPr>
          <w:lang w:val="ru-RU"/>
        </w:rPr>
      </w:pPr>
    </w:p>
    <w:p w:rsidR="00767D19" w:rsidRDefault="00767D19" w:rsidP="00767D19">
      <w:pPr>
        <w:pStyle w:val="Main"/>
        <w:rPr>
          <w:lang w:val="ru-RU"/>
        </w:rPr>
      </w:pPr>
      <w:r>
        <w:rPr>
          <w:lang w:val="ru-RU"/>
        </w:rPr>
        <w:t>В результате будет выведено, например:</w:t>
      </w:r>
    </w:p>
    <w:p w:rsidR="00767D19" w:rsidRDefault="00767D19" w:rsidP="00767D19">
      <w:pPr>
        <w:pStyle w:val="Main"/>
        <w:rPr>
          <w:lang w:val="ru-RU"/>
        </w:rPr>
      </w:pPr>
    </w:p>
    <w:p w:rsidR="00767D19" w:rsidRDefault="00767D19" w:rsidP="00767D19">
      <w:pPr>
        <w:pStyle w:val="Main"/>
        <w:rPr>
          <w:lang w:val="ru-RU"/>
        </w:rPr>
      </w:pPr>
      <w:r>
        <w:rPr>
          <w:lang w:val="ru-RU"/>
        </w:rPr>
        <w:t>0x0068fdfc</w:t>
      </w:r>
    </w:p>
    <w:p w:rsidR="00767D19" w:rsidRDefault="00767D19" w:rsidP="00767D19">
      <w:pPr>
        <w:pStyle w:val="Main"/>
        <w:rPr>
          <w:lang w:val="ru-RU"/>
        </w:rPr>
      </w:pPr>
      <w:r>
        <w:rPr>
          <w:lang w:val="ru-RU"/>
        </w:rPr>
        <w:t>0x0068fe04</w:t>
      </w:r>
    </w:p>
    <w:p w:rsidR="00767D19" w:rsidRDefault="00767D19" w:rsidP="00767D19">
      <w:pPr>
        <w:pStyle w:val="Center"/>
        <w:rPr>
          <w:lang w:val="en-US"/>
        </w:rPr>
      </w:pPr>
    </w:p>
    <w:p w:rsidR="00767D19" w:rsidRPr="00AF14D9" w:rsidRDefault="00767D19" w:rsidP="00767D19">
      <w:pPr>
        <w:pStyle w:val="Center"/>
        <w:rPr>
          <w:lang w:val="en-US"/>
        </w:rPr>
      </w:pPr>
      <w:r w:rsidRPr="00AF14D9">
        <w:rPr>
          <w:noProof/>
          <w:lang w:eastAsia="ru-RU"/>
        </w:rPr>
        <w:drawing>
          <wp:inline distT="0" distB="0" distL="0" distR="0" wp14:anchorId="1F469186" wp14:editId="71499153">
            <wp:extent cx="708660" cy="280035"/>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708660" cy="280035"/>
                    </a:xfrm>
                    <a:prstGeom prst="rect">
                      <a:avLst/>
                    </a:prstGeom>
                    <a:noFill/>
                    <a:ln w="9525">
                      <a:noFill/>
                      <a:miter lim="800000"/>
                      <a:headEnd/>
                      <a:tailEnd/>
                    </a:ln>
                  </pic:spPr>
                </pic:pic>
              </a:graphicData>
            </a:graphic>
          </wp:inline>
        </w:drawing>
      </w:r>
    </w:p>
    <w:p w:rsidR="00767D19" w:rsidRPr="00AF14D9" w:rsidRDefault="00767D19" w:rsidP="00767D19">
      <w:pPr>
        <w:pStyle w:val="Center"/>
        <w:rPr>
          <w:lang w:val="en-US"/>
        </w:rPr>
      </w:pPr>
    </w:p>
    <w:p w:rsidR="00767D19" w:rsidRDefault="00767D19" w:rsidP="00767D19">
      <w:pPr>
        <w:pStyle w:val="Main"/>
        <w:rPr>
          <w:lang w:val="ru-RU"/>
        </w:rPr>
      </w:pPr>
      <w:r w:rsidRPr="00AF14D9">
        <w:rPr>
          <w:lang w:val="ru-RU"/>
        </w:rPr>
        <w:t>Указатели можно вычитать друг из друга, тем самым, определяя количество элементов (того же типа, на который указывают указатели), расположенных между ними. Этот прием бывает полезным при операциях с массивами и символьными строками, которые</w:t>
      </w:r>
      <w:r>
        <w:rPr>
          <w:lang w:val="ru-RU"/>
        </w:rPr>
        <w:t xml:space="preserve"> будут рассмотрены позже.</w:t>
      </w:r>
    </w:p>
    <w:p w:rsidR="00767D19" w:rsidRDefault="00767D19" w:rsidP="00767D19">
      <w:pPr>
        <w:pStyle w:val="Main"/>
        <w:rPr>
          <w:lang w:val="ru-RU"/>
        </w:rPr>
      </w:pPr>
      <w:r w:rsidRPr="00AF14D9">
        <w:rPr>
          <w:highlight w:val="lightGray"/>
          <w:lang w:val="ru-RU"/>
        </w:rPr>
        <w:t>Существует возможность использования при объявлении указателей ключевого слова const</w:t>
      </w:r>
      <w:r w:rsidRPr="00AF14D9">
        <w:rPr>
          <w:lang w:val="ru-RU"/>
        </w:rPr>
        <w:t>. При этом следует принимать во внимание, что применение данного спецификатора трактуется компилятором следующим образом:</w:t>
      </w:r>
    </w:p>
    <w:p w:rsidR="00767D19" w:rsidRDefault="00767D19" w:rsidP="00767D19">
      <w:pPr>
        <w:pStyle w:val="Main"/>
        <w:rPr>
          <w:color w:val="008000"/>
          <w:lang w:val="ru-RU"/>
        </w:rPr>
      </w:pP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xml:space="preserve">// Указатель на константу типа </w:t>
      </w:r>
      <w:r>
        <w:rPr>
          <w:rFonts w:ascii="Courier New" w:hAnsi="Courier New" w:cs="Courier New"/>
          <w:noProof/>
          <w:color w:val="008000"/>
          <w:sz w:val="20"/>
          <w:szCs w:val="20"/>
          <w:lang w:val="en-US" w:eastAsia="en-US"/>
        </w:rPr>
        <w:t>char</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разыменованное значение неизменно</w:t>
      </w:r>
    </w:p>
    <w:p w:rsidR="007C3F4B" w:rsidRPr="007C3F4B" w:rsidRDefault="007C3F4B" w:rsidP="007C3F4B">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lastRenderedPageBreak/>
        <w:t>const</w:t>
      </w:r>
      <w:r w:rsidRPr="007C3F4B">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char</w:t>
      </w:r>
      <w:r w:rsidRPr="007C3F4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myKey</w:t>
      </w:r>
      <w:r w:rsidRPr="007C3F4B">
        <w:rPr>
          <w:rFonts w:ascii="Courier New" w:hAnsi="Courier New" w:cs="Courier New"/>
          <w:noProof/>
          <w:sz w:val="20"/>
          <w:szCs w:val="20"/>
          <w:lang w:eastAsia="en-US"/>
        </w:rPr>
        <w:t>;</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xml:space="preserve">// Константный указатель типа </w:t>
      </w:r>
      <w:r>
        <w:rPr>
          <w:rFonts w:ascii="Courier New" w:hAnsi="Courier New" w:cs="Courier New"/>
          <w:noProof/>
          <w:color w:val="008000"/>
          <w:sz w:val="20"/>
          <w:szCs w:val="20"/>
          <w:lang w:val="en-US" w:eastAsia="en-US"/>
        </w:rPr>
        <w:t>int</w:t>
      </w:r>
      <w:r w:rsidRPr="007C3F4B">
        <w:rPr>
          <w:rFonts w:ascii="Courier New" w:hAnsi="Courier New" w:cs="Courier New"/>
          <w:noProof/>
          <w:color w:val="008000"/>
          <w:sz w:val="20"/>
          <w:szCs w:val="20"/>
          <w:lang w:eastAsia="en-US"/>
        </w:rPr>
        <w:t>,</w:t>
      </w:r>
    </w:p>
    <w:p w:rsidR="007C3F4B" w:rsidRPr="007C3F4B" w:rsidRDefault="007C3F4B" w:rsidP="007C3F4B">
      <w:pPr>
        <w:autoSpaceDE w:val="0"/>
        <w:autoSpaceDN w:val="0"/>
        <w:adjustRightInd w:val="0"/>
        <w:rPr>
          <w:rFonts w:ascii="Courier New" w:hAnsi="Courier New" w:cs="Courier New"/>
          <w:noProof/>
          <w:color w:val="008000"/>
          <w:sz w:val="20"/>
          <w:szCs w:val="20"/>
          <w:lang w:eastAsia="en-US"/>
        </w:rPr>
      </w:pPr>
      <w:r w:rsidRPr="007C3F4B">
        <w:rPr>
          <w:rFonts w:ascii="Courier New" w:hAnsi="Courier New" w:cs="Courier New"/>
          <w:noProof/>
          <w:color w:val="008000"/>
          <w:sz w:val="20"/>
          <w:szCs w:val="20"/>
          <w:lang w:eastAsia="en-US"/>
        </w:rPr>
        <w:t>// ВСЕГДА указывает на один и тот же адрес</w:t>
      </w:r>
    </w:p>
    <w:p w:rsidR="007C3F4B" w:rsidRPr="00AF14D9" w:rsidRDefault="007C3F4B" w:rsidP="007C3F4B">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AF14D9">
        <w:rPr>
          <w:rFonts w:ascii="Courier New" w:hAnsi="Courier New" w:cs="Courier New"/>
          <w:noProof/>
          <w:sz w:val="20"/>
          <w:szCs w:val="20"/>
          <w:lang w:eastAsia="en-US"/>
        </w:rPr>
        <w:t xml:space="preserve">* </w:t>
      </w:r>
      <w:r w:rsidRPr="00AF14D9">
        <w:rPr>
          <w:rFonts w:ascii="Courier New" w:hAnsi="Courier New" w:cs="Courier New"/>
          <w:noProof/>
          <w:color w:val="0000FF"/>
          <w:sz w:val="20"/>
          <w:szCs w:val="20"/>
          <w:lang w:val="en-US" w:eastAsia="en-US"/>
        </w:rPr>
        <w:t>const</w:t>
      </w:r>
      <w:r w:rsidRPr="00AF14D9">
        <w:rPr>
          <w:rFonts w:ascii="Courier New" w:hAnsi="Courier New" w:cs="Courier New"/>
          <w:noProof/>
          <w:sz w:val="20"/>
          <w:szCs w:val="20"/>
          <w:lang w:eastAsia="en-US"/>
        </w:rPr>
        <w:t xml:space="preserve"> </w:t>
      </w:r>
      <w:r w:rsidRPr="00AF14D9">
        <w:rPr>
          <w:rFonts w:ascii="Courier New" w:hAnsi="Courier New" w:cs="Courier New"/>
          <w:noProof/>
          <w:sz w:val="20"/>
          <w:szCs w:val="20"/>
          <w:lang w:val="en-US" w:eastAsia="en-US"/>
        </w:rPr>
        <w:t>Cell</w:t>
      </w:r>
      <w:r w:rsidRPr="00AF14D9">
        <w:rPr>
          <w:rFonts w:ascii="Courier New" w:hAnsi="Courier New" w:cs="Courier New"/>
          <w:noProof/>
          <w:sz w:val="20"/>
          <w:szCs w:val="20"/>
          <w:lang w:eastAsia="en-US"/>
        </w:rPr>
        <w:t>;</w:t>
      </w:r>
    </w:p>
    <w:p w:rsidR="00767D19" w:rsidRPr="00AF14D9" w:rsidRDefault="00767D19" w:rsidP="00767D19">
      <w:pPr>
        <w:pStyle w:val="Main"/>
        <w:rPr>
          <w:lang w:val="ru-RU"/>
        </w:rPr>
      </w:pPr>
    </w:p>
    <w:p w:rsidR="00767D19" w:rsidRPr="00AF14D9" w:rsidRDefault="00767D19" w:rsidP="00767D19">
      <w:pPr>
        <w:pStyle w:val="Main"/>
        <w:rPr>
          <w:lang w:val="ru-RU"/>
        </w:rPr>
      </w:pPr>
      <w:r w:rsidRPr="00AF14D9">
        <w:rPr>
          <w:lang w:val="ru-RU"/>
        </w:rPr>
        <w:t>Попытка модификации содержимого указателя на константу, как и применение любой арифметической операции к константному указателю, приведет к сообщению об ошибке.</w:t>
      </w:r>
    </w:p>
    <w:p w:rsidR="00767D19" w:rsidRPr="00AF14D9" w:rsidRDefault="00767D19" w:rsidP="00767D19">
      <w:pPr>
        <w:pStyle w:val="Main"/>
        <w:rPr>
          <w:lang w:val="ru-RU"/>
        </w:rPr>
      </w:pPr>
      <w:r w:rsidRPr="00AF14D9">
        <w:rPr>
          <w:lang w:val="ru-RU"/>
        </w:rPr>
        <w:t>В таблице приводится перечень допустимых арифметических операций над указателями.</w:t>
      </w:r>
    </w:p>
    <w:p w:rsidR="00767D19" w:rsidRPr="00AF14D9" w:rsidRDefault="00767D19" w:rsidP="00767D19">
      <w:pPr>
        <w:pStyle w:val="Main"/>
        <w:rPr>
          <w:lang w:val="ru-RU"/>
        </w:rPr>
      </w:pPr>
    </w:p>
    <w:p w:rsidR="00767D19" w:rsidRPr="00AF14D9" w:rsidRDefault="00767D19" w:rsidP="00767D19">
      <w:pPr>
        <w:pStyle w:val="Main"/>
        <w:rPr>
          <w:b/>
          <w:lang w:val="ru-RU"/>
        </w:rPr>
      </w:pPr>
      <w:r w:rsidRPr="00AF14D9">
        <w:rPr>
          <w:b/>
          <w:lang w:val="ru-RU"/>
        </w:rPr>
        <w:t>Таблица. Арифметические операции над указателями</w:t>
      </w:r>
    </w:p>
    <w:p w:rsidR="00767D19" w:rsidRPr="00AF14D9" w:rsidRDefault="00767D19" w:rsidP="00767D19">
      <w:pPr>
        <w:pStyle w:val="Main"/>
        <w:rPr>
          <w:b/>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8364"/>
        <w:gridCol w:w="1275"/>
      </w:tblGrid>
      <w:tr w:rsidR="00767D19" w:rsidRPr="00AF14D9" w:rsidTr="00767D19">
        <w:trPr>
          <w:trHeight w:val="112"/>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Pr="00AF14D9" w:rsidRDefault="00767D19">
            <w:pPr>
              <w:pStyle w:val="1kjh"/>
              <w:ind w:firstLine="0"/>
              <w:rPr>
                <w:b/>
              </w:rPr>
            </w:pPr>
            <w:r w:rsidRPr="00AF14D9">
              <w:rPr>
                <w:b/>
              </w:rPr>
              <w:t>Наименование операции</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Pr="00AF14D9" w:rsidRDefault="00767D19">
            <w:pPr>
              <w:pStyle w:val="1kjh"/>
              <w:ind w:firstLine="0"/>
              <w:jc w:val="left"/>
              <w:rPr>
                <w:b/>
              </w:rPr>
            </w:pPr>
            <w:r w:rsidRPr="00AF14D9">
              <w:rPr>
                <w:b/>
              </w:rPr>
              <w:t>Пример</w:t>
            </w:r>
          </w:p>
        </w:tc>
      </w:tr>
      <w:tr w:rsidR="00767D19" w:rsidRPr="00AF14D9" w:rsidTr="00767D19">
        <w:trPr>
          <w:trHeight w:val="89"/>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Pr="00AF14D9" w:rsidRDefault="00767D19">
            <w:pPr>
              <w:pStyle w:val="1kjh"/>
              <w:ind w:firstLine="0"/>
            </w:pPr>
            <w:r w:rsidRPr="00AF14D9">
              <w:t>Сравнение на равенство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Pr="00AF14D9" w:rsidRDefault="00767D19">
            <w:pPr>
              <w:pStyle w:val="1kjh"/>
              <w:ind w:firstLine="0"/>
              <w:jc w:val="center"/>
            </w:pPr>
            <w:r w:rsidRPr="00AF14D9">
              <w:t>Pi</w:t>
            </w:r>
            <w:r w:rsidRPr="00AF14D9">
              <w:rPr>
                <w:lang w:val="en-US"/>
              </w:rPr>
              <w:t xml:space="preserve"> =</w:t>
            </w:r>
            <w:r w:rsidRPr="00AF14D9">
              <w:t>= Pi</w:t>
            </w:r>
          </w:p>
        </w:tc>
      </w:tr>
      <w:tr w:rsidR="00767D19" w:rsidTr="00767D19">
        <w:trPr>
          <w:trHeight w:val="164"/>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Pr="00AF14D9" w:rsidRDefault="00767D19">
            <w:pPr>
              <w:pStyle w:val="1kjh"/>
              <w:ind w:firstLine="0"/>
            </w:pPr>
            <w:r w:rsidRPr="00AF14D9">
              <w:t>Сравнение на неравенство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rsidRPr="00AF14D9">
              <w:t>Pi</w:t>
            </w:r>
            <w:r w:rsidRPr="00AF14D9">
              <w:rPr>
                <w:lang w:val="en-US"/>
              </w:rPr>
              <w:t xml:space="preserve"> </w:t>
            </w:r>
            <w:r w:rsidRPr="00AF14D9">
              <w:t>!= Pi</w:t>
            </w:r>
          </w:p>
        </w:tc>
      </w:tr>
      <w:tr w:rsidR="00767D19" w:rsidTr="00767D19">
        <w:trPr>
          <w:trHeight w:val="113"/>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меньше</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&lt; Pi</w:t>
            </w:r>
          </w:p>
        </w:tc>
      </w:tr>
      <w:tr w:rsidR="00767D19" w:rsidTr="00767D19">
        <w:trPr>
          <w:trHeight w:val="21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меньше или равно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&lt;= Pi</w:t>
            </w:r>
          </w:p>
        </w:tc>
      </w:tr>
      <w:tr w:rsidR="00767D19" w:rsidTr="00767D19">
        <w:trPr>
          <w:trHeight w:val="5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больше</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&gt; Pi</w:t>
            </w:r>
          </w:p>
        </w:tc>
      </w:tr>
      <w:tr w:rsidR="00767D19" w:rsidTr="00767D19">
        <w:trPr>
          <w:trHeight w:val="5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Сравнение на больше или равно</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w:t>
            </w:r>
            <w:r>
              <w:rPr>
                <w:lang w:val="en-US"/>
              </w:rPr>
              <w:t xml:space="preserve"> </w:t>
            </w:r>
            <w:r>
              <w:t>&gt;= Pi</w:t>
            </w:r>
          </w:p>
        </w:tc>
      </w:tr>
      <w:tr w:rsidR="00767D19" w:rsidTr="00767D19">
        <w:trPr>
          <w:trHeight w:val="216"/>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Вычисление числа элементов между указателями</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Рi</w:t>
            </w:r>
            <w:r>
              <w:rPr>
                <w:lang w:val="en-US"/>
              </w:rPr>
              <w:t xml:space="preserve"> </w:t>
            </w:r>
            <w:r>
              <w:t>- Pi</w:t>
            </w:r>
          </w:p>
        </w:tc>
      </w:tr>
      <w:tr w:rsidR="00767D19" w:rsidTr="00767D19">
        <w:trPr>
          <w:trHeight w:val="107"/>
        </w:trPr>
        <w:tc>
          <w:tcPr>
            <w:tcW w:w="8364" w:type="dxa"/>
            <w:tcBorders>
              <w:top w:val="single" w:sz="6" w:space="0" w:color="auto"/>
              <w:left w:val="single" w:sz="6" w:space="0" w:color="auto"/>
              <w:bottom w:val="single" w:sz="6" w:space="0" w:color="auto"/>
              <w:right w:val="single" w:sz="6" w:space="0" w:color="auto"/>
            </w:tcBorders>
            <w:shd w:val="clear" w:color="auto" w:fill="FFFFFF"/>
            <w:hideMark/>
          </w:tcPr>
          <w:p w:rsidR="00767D19" w:rsidRDefault="00767D19">
            <w:pPr>
              <w:pStyle w:val="1kjh"/>
              <w:ind w:firstLine="0"/>
            </w:pPr>
            <w:r>
              <w:t>Вычисление указателя, отстоящего от заданного на определенное число элементов</w:t>
            </w:r>
          </w:p>
        </w:tc>
        <w:tc>
          <w:tcPr>
            <w:tcW w:w="1275" w:type="dxa"/>
            <w:tcBorders>
              <w:top w:val="single" w:sz="6" w:space="0" w:color="auto"/>
              <w:left w:val="single" w:sz="6" w:space="0" w:color="auto"/>
              <w:bottom w:val="single" w:sz="6" w:space="0" w:color="auto"/>
              <w:right w:val="single" w:sz="4" w:space="0" w:color="auto"/>
            </w:tcBorders>
            <w:shd w:val="clear" w:color="auto" w:fill="FFFFFF"/>
            <w:hideMark/>
          </w:tcPr>
          <w:p w:rsidR="00767D19" w:rsidRDefault="00767D19">
            <w:pPr>
              <w:pStyle w:val="1kjh"/>
              <w:ind w:firstLine="0"/>
              <w:jc w:val="center"/>
            </w:pPr>
            <w:r>
              <w:t>Pi Pi</w:t>
            </w:r>
            <w:r>
              <w:rPr>
                <w:lang w:val="en-US"/>
              </w:rPr>
              <w:t xml:space="preserve"> </w:t>
            </w:r>
            <w:r>
              <w:t>+ n - n</w:t>
            </w:r>
          </w:p>
        </w:tc>
      </w:tr>
    </w:tbl>
    <w:p w:rsidR="00767D19" w:rsidRDefault="00767D19" w:rsidP="00767D19">
      <w:pPr>
        <w:pStyle w:val="1kjh"/>
      </w:pPr>
    </w:p>
    <w:p w:rsidR="00767D19" w:rsidRPr="00767D19" w:rsidRDefault="00767D19" w:rsidP="00767D19">
      <w:pPr>
        <w:pStyle w:val="3"/>
        <w:keepNext w:val="0"/>
        <w:spacing w:before="0" w:after="0"/>
        <w:ind w:left="709" w:firstLine="0"/>
        <w:rPr>
          <w:sz w:val="20"/>
          <w:szCs w:val="20"/>
        </w:rPr>
      </w:pPr>
      <w:bookmarkStart w:id="53" w:name="_Toc188856107"/>
      <w:bookmarkStart w:id="54" w:name="_Toc305219097"/>
      <w:bookmarkStart w:id="55" w:name="_Toc531685274"/>
      <w:r w:rsidRPr="00767D19">
        <w:rPr>
          <w:sz w:val="20"/>
          <w:szCs w:val="20"/>
        </w:rPr>
        <w:t>Применение к указателям оператора sizeof</w:t>
      </w:r>
      <w:bookmarkEnd w:id="53"/>
      <w:r w:rsidRPr="00767D19">
        <w:rPr>
          <w:sz w:val="20"/>
          <w:szCs w:val="20"/>
        </w:rPr>
        <w:t>.</w:t>
      </w:r>
      <w:bookmarkEnd w:id="54"/>
      <w:bookmarkEnd w:id="55"/>
    </w:p>
    <w:p w:rsidR="00767D19" w:rsidRPr="0094772D" w:rsidRDefault="00767D19" w:rsidP="00767D19">
      <w:pPr>
        <w:pStyle w:val="Main"/>
        <w:rPr>
          <w:lang w:val="ru-RU"/>
        </w:rPr>
      </w:pPr>
      <w:r w:rsidRPr="0094772D">
        <w:rPr>
          <w:lang w:val="ru-RU"/>
        </w:rPr>
        <w:t>Как и к любой переменной или типу данных, к указателям можно применять операцию определения размера sizeof. Выше отмечалось, что размер указателя может принимать одно из двух значений: два или четыре байта, что позволяет указателю адресовать 2(2*8) = 65 Кбайт или 2(4*'8) = 4 Гбайта памяти соответственно. На размер указателя (2 или 4 байта) влияет выбранная модель памяти и ряд других причин, которые будут рассмотрены в главах, посвященных моделям памяти и модификаторам.</w:t>
      </w:r>
    </w:p>
    <w:p w:rsidR="00767D19" w:rsidRPr="0094772D" w:rsidRDefault="00767D19" w:rsidP="00767D19">
      <w:pPr>
        <w:pStyle w:val="Main"/>
        <w:rPr>
          <w:lang w:val="ru-RU"/>
        </w:rPr>
      </w:pPr>
      <w:r w:rsidRPr="0094772D">
        <w:rPr>
          <w:lang w:val="ru-RU"/>
        </w:rPr>
        <w:t>К указателям можно применять не только оператор sizeof, но и одноименную функцию, что и демонстрирует следующий пример.</w:t>
      </w:r>
    </w:p>
    <w:p w:rsidR="00767D19" w:rsidRPr="0094772D" w:rsidRDefault="00767D19" w:rsidP="00767D19">
      <w:pPr>
        <w:pStyle w:val="Main"/>
        <w:rPr>
          <w:lang w:val="ru-RU"/>
        </w:rPr>
      </w:pPr>
    </w:p>
    <w:p w:rsidR="00767D19" w:rsidRPr="0094772D" w:rsidRDefault="00767D19" w:rsidP="00767D19">
      <w:pPr>
        <w:autoSpaceDE w:val="0"/>
        <w:autoSpaceDN w:val="0"/>
        <w:adjustRightInd w:val="0"/>
        <w:rPr>
          <w:rFonts w:ascii="Arial" w:hAnsi="Arial" w:cs="Arial"/>
          <w:noProof/>
          <w:color w:val="A31515"/>
          <w:sz w:val="20"/>
          <w:szCs w:val="20"/>
          <w:lang w:val="en-US" w:eastAsia="en-US"/>
        </w:rPr>
      </w:pPr>
      <w:r w:rsidRPr="0094772D">
        <w:rPr>
          <w:rFonts w:ascii="Arial" w:hAnsi="Arial" w:cs="Arial"/>
          <w:noProof/>
          <w:color w:val="0000FF"/>
          <w:sz w:val="20"/>
          <w:szCs w:val="20"/>
          <w:lang w:val="en-US" w:eastAsia="en-US"/>
        </w:rPr>
        <w:t>#include</w:t>
      </w:r>
      <w:r w:rsidRPr="0094772D">
        <w:rPr>
          <w:rFonts w:ascii="Arial" w:hAnsi="Arial" w:cs="Arial"/>
          <w:noProof/>
          <w:sz w:val="20"/>
          <w:szCs w:val="20"/>
          <w:lang w:val="en-US" w:eastAsia="en-US"/>
        </w:rPr>
        <w:t xml:space="preserve"> </w:t>
      </w:r>
      <w:r w:rsidRPr="0094772D">
        <w:rPr>
          <w:rFonts w:ascii="Arial" w:hAnsi="Arial" w:cs="Arial"/>
          <w:noProof/>
          <w:color w:val="A31515"/>
          <w:sz w:val="20"/>
          <w:szCs w:val="20"/>
          <w:lang w:val="en-US" w:eastAsia="en-US"/>
        </w:rPr>
        <w:t>&lt;iostream&gt;</w:t>
      </w:r>
    </w:p>
    <w:p w:rsidR="00767D19" w:rsidRPr="0094772D" w:rsidRDefault="00767D19" w:rsidP="00767D19">
      <w:pPr>
        <w:autoSpaceDE w:val="0"/>
        <w:autoSpaceDN w:val="0"/>
        <w:adjustRightInd w:val="0"/>
        <w:rPr>
          <w:rFonts w:ascii="Arial" w:hAnsi="Arial" w:cs="Arial"/>
          <w:noProof/>
          <w:sz w:val="20"/>
          <w:szCs w:val="20"/>
          <w:lang w:val="en-US" w:eastAsia="en-US"/>
        </w:rPr>
      </w:pPr>
      <w:r w:rsidRPr="0094772D">
        <w:rPr>
          <w:rFonts w:ascii="Arial" w:hAnsi="Arial" w:cs="Arial"/>
          <w:noProof/>
          <w:color w:val="0000FF"/>
          <w:sz w:val="20"/>
          <w:szCs w:val="20"/>
          <w:lang w:val="en-US" w:eastAsia="en-US"/>
        </w:rPr>
        <w:t>using</w:t>
      </w:r>
      <w:r w:rsidRPr="0094772D">
        <w:rPr>
          <w:rFonts w:ascii="Arial" w:hAnsi="Arial" w:cs="Arial"/>
          <w:noProof/>
          <w:sz w:val="20"/>
          <w:szCs w:val="20"/>
          <w:lang w:val="en-US" w:eastAsia="en-US"/>
        </w:rPr>
        <w:t xml:space="preserve"> </w:t>
      </w:r>
      <w:r w:rsidRPr="0094772D">
        <w:rPr>
          <w:rFonts w:ascii="Arial" w:hAnsi="Arial" w:cs="Arial"/>
          <w:noProof/>
          <w:color w:val="0000FF"/>
          <w:sz w:val="20"/>
          <w:szCs w:val="20"/>
          <w:lang w:val="en-US" w:eastAsia="en-US"/>
        </w:rPr>
        <w:t>namespace</w:t>
      </w:r>
      <w:r w:rsidRPr="0094772D">
        <w:rPr>
          <w:rFonts w:ascii="Arial" w:hAnsi="Arial" w:cs="Arial"/>
          <w:noProof/>
          <w:sz w:val="20"/>
          <w:szCs w:val="20"/>
          <w:lang w:val="en-US" w:eastAsia="en-US"/>
        </w:rPr>
        <w:t xml:space="preserve"> std;</w:t>
      </w:r>
    </w:p>
    <w:p w:rsidR="00767D19" w:rsidRPr="0094772D"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sidRPr="0094772D">
        <w:rPr>
          <w:rFonts w:ascii="Arial" w:hAnsi="Arial" w:cs="Arial"/>
          <w:noProof/>
          <w:color w:val="0000FF"/>
          <w:sz w:val="20"/>
          <w:szCs w:val="20"/>
          <w:lang w:val="en-US" w:eastAsia="en-US"/>
        </w:rPr>
        <w:t>int</w:t>
      </w:r>
      <w:r w:rsidRPr="0094772D">
        <w:rPr>
          <w:rFonts w:ascii="Arial" w:hAnsi="Arial" w:cs="Arial"/>
          <w:noProof/>
          <w:sz w:val="20"/>
          <w:szCs w:val="20"/>
          <w:lang w:val="en-US" w:eastAsia="en-US"/>
        </w:rPr>
        <w:t xml:space="preserve"> main ()</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char</w:t>
      </w:r>
      <w:r>
        <w:rPr>
          <w:rFonts w:ascii="Arial" w:hAnsi="Arial" w:cs="Arial"/>
          <w:noProof/>
          <w:sz w:val="20"/>
          <w:szCs w:val="20"/>
          <w:lang w:val="en-US" w:eastAsia="en-US"/>
        </w:rPr>
        <w:t xml:space="preserve"> endl = </w:t>
      </w:r>
      <w:r>
        <w:rPr>
          <w:rFonts w:ascii="Arial" w:hAnsi="Arial" w:cs="Arial"/>
          <w:noProof/>
          <w:color w:val="A31515"/>
          <w:sz w:val="20"/>
          <w:szCs w:val="20"/>
          <w:lang w:val="en-US" w:eastAsia="en-US"/>
        </w:rPr>
        <w:t>'\n'</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long</w:t>
      </w:r>
      <w:r>
        <w:rPr>
          <w:rFonts w:ascii="Arial" w:hAnsi="Arial" w:cs="Arial"/>
          <w:noProof/>
          <w:sz w:val="20"/>
          <w:szCs w:val="20"/>
          <w:lang w:val="en-US" w:eastAsia="en-US"/>
        </w:rPr>
        <w:t xml:space="preserve"> ulCone = 546213;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IsTrue = </w:t>
      </w:r>
      <w:r>
        <w:rPr>
          <w:rFonts w:ascii="Arial" w:hAnsi="Arial" w:cs="Arial"/>
          <w:noProof/>
          <w:color w:val="0000FF"/>
          <w:sz w:val="20"/>
          <w:szCs w:val="20"/>
          <w:lang w:val="en-US" w:eastAsia="en-US"/>
        </w:rPr>
        <w:t>false</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unsigned</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long</w:t>
      </w:r>
      <w:r>
        <w:rPr>
          <w:rFonts w:ascii="Arial" w:hAnsi="Arial" w:cs="Arial"/>
          <w:noProof/>
          <w:sz w:val="20"/>
          <w:szCs w:val="20"/>
          <w:lang w:val="en-US" w:eastAsia="en-US"/>
        </w:rPr>
        <w:t>* pUL = &amp;ulCone;</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pBool = &amp;IsTrue;</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pUL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(pUL)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cout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 xml:space="preserve"> pBool &lt;&lt; endl;</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0000FF"/>
          <w:sz w:val="20"/>
          <w:szCs w:val="20"/>
          <w:lang w:val="en-US" w:eastAsia="en-US"/>
        </w:rPr>
        <w:t>sizeof</w:t>
      </w:r>
      <w:r>
        <w:rPr>
          <w:rFonts w:ascii="Arial" w:hAnsi="Arial" w:cs="Arial"/>
          <w:noProof/>
          <w:sz w:val="20"/>
          <w:szCs w:val="20"/>
          <w:lang w:val="en-US" w:eastAsia="en-US"/>
        </w:rPr>
        <w:t>(pBool) &lt;&lt; endl;</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eastAsia="ru-RU"/>
        </w:rPr>
        <w:drawing>
          <wp:inline distT="0" distB="0" distL="0" distR="0">
            <wp:extent cx="156210" cy="617855"/>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156210" cy="617855"/>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начале программы объявляются целочисленная и логическая переменные, а также соответствующие указатели, после чего выводится информация о размере указателей.</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56" w:name="_Toc305219098"/>
      <w:bookmarkStart w:id="57" w:name="_Toc531685275"/>
      <w:r w:rsidRPr="00767D19">
        <w:rPr>
          <w:sz w:val="20"/>
          <w:szCs w:val="20"/>
        </w:rPr>
        <w:t>Сложности при использовании операций ++ и --.</w:t>
      </w:r>
      <w:bookmarkEnd w:id="56"/>
      <w:bookmarkEnd w:id="57"/>
    </w:p>
    <w:p w:rsidR="00767D19" w:rsidRDefault="00767D19" w:rsidP="00767D19">
      <w:pPr>
        <w:pStyle w:val="Main"/>
        <w:rPr>
          <w:lang w:val="ru-RU"/>
        </w:rPr>
      </w:pPr>
      <w:r w:rsidRPr="00A8201B">
        <w:rPr>
          <w:highlight w:val="lightGray"/>
          <w:lang w:val="ru-RU"/>
        </w:rPr>
        <w:t>В качестве напоминания заметим, что два следующих оператора обращаются к разным ячейкам памяти:</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pc</w:t>
      </w:r>
      <w:r w:rsidRPr="00F836C3">
        <w:rPr>
          <w:lang w:val="ru-RU"/>
        </w:rPr>
        <w:t>++=</w:t>
      </w:r>
      <w:r>
        <w:t>getchar</w:t>
      </w:r>
      <w:r w:rsidRPr="00F836C3">
        <w:rPr>
          <w:lang w:val="ru-RU"/>
        </w:rPr>
        <w:t>();</w:t>
      </w:r>
    </w:p>
    <w:p w:rsidR="00767D19" w:rsidRPr="00F836C3" w:rsidRDefault="00767D19" w:rsidP="00767D19">
      <w:pPr>
        <w:pStyle w:val="Program0"/>
        <w:rPr>
          <w:lang w:val="ru-RU"/>
        </w:rPr>
      </w:pPr>
      <w:r w:rsidRPr="00F836C3">
        <w:rPr>
          <w:lang w:val="ru-RU"/>
        </w:rPr>
        <w:t>*++</w:t>
      </w:r>
      <w:r>
        <w:t>pc</w:t>
      </w:r>
      <w:r w:rsidRPr="00F836C3">
        <w:rPr>
          <w:lang w:val="ru-RU"/>
        </w:rPr>
        <w:t>=</w:t>
      </w:r>
      <w:r>
        <w:t>getchar</w:t>
      </w:r>
      <w:r w:rsidRPr="00F836C3">
        <w:rPr>
          <w:lang w:val="ru-RU"/>
        </w:rPr>
        <w:t>() ;</w:t>
      </w:r>
    </w:p>
    <w:p w:rsidR="00767D19" w:rsidRPr="00F836C3" w:rsidRDefault="00767D19" w:rsidP="00767D19">
      <w:pPr>
        <w:pStyle w:val="Program0"/>
        <w:rPr>
          <w:lang w:val="ru-RU"/>
        </w:rPr>
      </w:pPr>
    </w:p>
    <w:p w:rsidR="00767D19" w:rsidRPr="00A8201B" w:rsidRDefault="00767D19" w:rsidP="00767D19">
      <w:pPr>
        <w:pStyle w:val="Main"/>
        <w:rPr>
          <w:lang w:val="ru-RU"/>
        </w:rPr>
      </w:pPr>
      <w:r w:rsidRPr="00A8201B">
        <w:rPr>
          <w:lang w:val="ru-RU"/>
        </w:rPr>
        <w:lastRenderedPageBreak/>
        <w:t>В первом операторе символ, полученный функцией getchar(), запоминается в текущей ячейке, на которую указывает рс, а затем рс инкрементируется. Во втором операторе сначала инкрементируется адрес, хранящийся в рс, а затем символ, полученный от функции, запоминается в той ячейке, на которую указывает обновленный адрес. Далее вы увидите, как эти два различных типа присваивания значений указателям используются для обращения к элементам списка argv.</w:t>
      </w:r>
    </w:p>
    <w:p w:rsidR="00767D19" w:rsidRPr="00A8201B" w:rsidRDefault="00767D19" w:rsidP="00767D19">
      <w:pPr>
        <w:pStyle w:val="Main"/>
        <w:rPr>
          <w:b/>
          <w:lang w:val="ru-RU"/>
        </w:rPr>
      </w:pPr>
    </w:p>
    <w:p w:rsidR="00767D19" w:rsidRPr="00A8201B" w:rsidRDefault="00767D19" w:rsidP="00767D19">
      <w:pPr>
        <w:pStyle w:val="3"/>
        <w:keepNext w:val="0"/>
        <w:spacing w:before="0" w:after="0"/>
        <w:ind w:left="709" w:firstLine="0"/>
        <w:rPr>
          <w:sz w:val="20"/>
          <w:szCs w:val="20"/>
        </w:rPr>
      </w:pPr>
      <w:bookmarkStart w:id="58" w:name="АР01323"/>
      <w:bookmarkStart w:id="59" w:name="_Toc305219099"/>
      <w:bookmarkStart w:id="60" w:name="_Toc531685276"/>
      <w:r w:rsidRPr="00A8201B">
        <w:rPr>
          <w:sz w:val="20"/>
          <w:szCs w:val="20"/>
        </w:rPr>
        <w:t>Сравнение указателей</w:t>
      </w:r>
      <w:bookmarkEnd w:id="58"/>
      <w:r w:rsidRPr="00A8201B">
        <w:rPr>
          <w:sz w:val="20"/>
          <w:szCs w:val="20"/>
        </w:rPr>
        <w:t>.</w:t>
      </w:r>
      <w:bookmarkEnd w:id="59"/>
      <w:bookmarkEnd w:id="60"/>
    </w:p>
    <w:p w:rsidR="00767D19" w:rsidRPr="0094772D" w:rsidRDefault="00767D19" w:rsidP="00767D19">
      <w:pPr>
        <w:pStyle w:val="Main"/>
        <w:rPr>
          <w:lang w:val="ru-RU"/>
        </w:rPr>
      </w:pPr>
      <w:r w:rsidRPr="00A8201B">
        <w:rPr>
          <w:lang w:val="ru-RU"/>
        </w:rPr>
        <w:t>Вы уже</w:t>
      </w:r>
      <w:r w:rsidRPr="0094772D">
        <w:rPr>
          <w:lang w:val="ru-RU"/>
        </w:rPr>
        <w:t xml:space="preserve"> познакомились с примерами, в которых указатели инкрементируются и декрементируются при помощи операций ++ и --, а также с результатами сложения указателей и целых чисел. С указателями можно выполнять и другие операции. В их числе следующие:</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sidRPr="0094772D">
        <w:rPr>
          <w:rFonts w:ascii="Arial" w:hAnsi="Arial" w:cs="Arial"/>
          <w:sz w:val="20"/>
          <w:szCs w:val="20"/>
        </w:rPr>
        <w:t>Вычитание целого</w:t>
      </w:r>
      <w:r>
        <w:rPr>
          <w:rFonts w:ascii="Arial" w:hAnsi="Arial" w:cs="Arial"/>
          <w:sz w:val="20"/>
          <w:szCs w:val="20"/>
        </w:rPr>
        <w:t xml:space="preserve"> числа из указателя</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Вычитание одного указателя из другого (обычно они указывают на один и тот же объект)</w:t>
      </w:r>
    </w:p>
    <w:p w:rsidR="00767D19" w:rsidRDefault="00767D19" w:rsidP="00BB6345">
      <w:pPr>
        <w:numPr>
          <w:ilvl w:val="0"/>
          <w:numId w:val="7"/>
        </w:numPr>
        <w:shd w:val="clear" w:color="auto" w:fill="FFFFFF"/>
        <w:tabs>
          <w:tab w:val="num" w:pos="360"/>
        </w:tabs>
        <w:autoSpaceDE w:val="0"/>
        <w:autoSpaceDN w:val="0"/>
        <w:adjustRightInd w:val="0"/>
        <w:ind w:left="360" w:hanging="180"/>
        <w:rPr>
          <w:rFonts w:ascii="Arial" w:hAnsi="Arial" w:cs="Arial"/>
          <w:sz w:val="20"/>
          <w:szCs w:val="20"/>
        </w:rPr>
      </w:pPr>
      <w:r>
        <w:rPr>
          <w:rFonts w:ascii="Arial" w:hAnsi="Arial" w:cs="Arial"/>
          <w:sz w:val="20"/>
          <w:szCs w:val="20"/>
        </w:rPr>
        <w:t>Сравнение указателей при помощи операций отношения, например, = или &gt;=</w:t>
      </w:r>
    </w:p>
    <w:p w:rsidR="00767D19" w:rsidRDefault="00767D19" w:rsidP="00767D19">
      <w:pPr>
        <w:pStyle w:val="Main"/>
        <w:rPr>
          <w:lang w:val="ru-RU"/>
        </w:rPr>
      </w:pPr>
    </w:p>
    <w:p w:rsidR="00767D19" w:rsidRDefault="00767D19" w:rsidP="00767D19">
      <w:pPr>
        <w:pStyle w:val="Main"/>
        <w:rPr>
          <w:lang w:val="ru-RU"/>
        </w:rPr>
      </w:pPr>
      <w:r w:rsidRPr="00A8201B">
        <w:rPr>
          <w:highlight w:val="lightGray"/>
          <w:lang w:val="ru-RU"/>
        </w:rPr>
        <w:t>Поскольку операция вычитания (указатель — число) похожа на операцию сложения (указатель + число) (которая уже рассматривалась), то очевидно, что в этом случае результирующее значение указателя будет ссылаться на ячейку памяти, отсто</w:t>
      </w:r>
      <w:r w:rsidR="00A8201B">
        <w:rPr>
          <w:highlight w:val="lightGray"/>
          <w:lang w:val="ru-RU"/>
        </w:rPr>
        <w:t>с</w:t>
      </w:r>
      <w:r w:rsidRPr="00A8201B">
        <w:rPr>
          <w:highlight w:val="lightGray"/>
          <w:lang w:val="ru-RU"/>
        </w:rPr>
        <w:t>ящую на целое число элементов относительно первоначального значения.</w:t>
      </w:r>
    </w:p>
    <w:p w:rsidR="00767D19" w:rsidRPr="00A8201B" w:rsidRDefault="00767D19" w:rsidP="00767D19">
      <w:pPr>
        <w:pStyle w:val="Main"/>
        <w:rPr>
          <w:lang w:val="ru-RU"/>
        </w:rPr>
      </w:pPr>
      <w:r w:rsidRPr="00A8201B">
        <w:rPr>
          <w:highlight w:val="lightGray"/>
          <w:lang w:val="ru-RU"/>
        </w:rPr>
        <w:t>При вычитании двух указателей получается некоторое постоянное значение, представляющее собой число элементов, располагающихся между двумя указателями. Подразумевается, что оба указателя одного типа и указывают на один и тот же массив</w:t>
      </w:r>
      <w:r w:rsidRPr="00A8201B">
        <w:rPr>
          <w:lang w:val="ru-RU"/>
        </w:rPr>
        <w:t>. Вычитание указателей разных типов или указателей, ссылающихся на различные массивы, дает непредсказуемые результаты.</w:t>
      </w:r>
    </w:p>
    <w:p w:rsidR="00767D19" w:rsidRPr="00A8201B" w:rsidRDefault="00767D19" w:rsidP="00767D19">
      <w:pPr>
        <w:pStyle w:val="Main"/>
        <w:rPr>
          <w:lang w:val="ru-RU"/>
        </w:rPr>
      </w:pPr>
    </w:p>
    <w:p w:rsidR="00767D19" w:rsidRPr="00A8201B" w:rsidRDefault="00767D19" w:rsidP="00767D19">
      <w:pPr>
        <w:pStyle w:val="Main"/>
        <w:rPr>
          <w:b/>
          <w:lang w:val="ru-RU"/>
        </w:rPr>
      </w:pPr>
      <w:r w:rsidRPr="00A8201B">
        <w:rPr>
          <w:b/>
          <w:lang w:val="ru-RU"/>
        </w:rPr>
        <w:t>ПРИМЕЧАНИЕ.</w:t>
      </w:r>
    </w:p>
    <w:p w:rsidR="00767D19" w:rsidRDefault="00767D19" w:rsidP="00767D19">
      <w:pPr>
        <w:pStyle w:val="Main"/>
        <w:rPr>
          <w:lang w:val="ru-RU"/>
        </w:rPr>
      </w:pPr>
      <w:r w:rsidRPr="00A8201B">
        <w:rPr>
          <w:lang w:val="ru-RU"/>
        </w:rPr>
        <w:t>Для всех арифметических операций с указателями</w:t>
      </w:r>
      <w:r>
        <w:rPr>
          <w:lang w:val="ru-RU"/>
        </w:rPr>
        <w:t xml:space="preserve"> отсутствует какая-либо проверка, определяющая, что вычисленное значение указателя выходит за указанные границы массива.</w:t>
      </w:r>
    </w:p>
    <w:p w:rsidR="00767D19" w:rsidRDefault="00767D19" w:rsidP="00767D19">
      <w:pPr>
        <w:pStyle w:val="Main"/>
        <w:rPr>
          <w:lang w:val="ru-RU"/>
        </w:rPr>
      </w:pPr>
    </w:p>
    <w:p w:rsidR="00767D19" w:rsidRDefault="00767D19" w:rsidP="00767D19">
      <w:pPr>
        <w:pStyle w:val="Main"/>
        <w:rPr>
          <w:lang w:val="ru-RU"/>
        </w:rPr>
      </w:pPr>
      <w:bookmarkStart w:id="61" w:name="АР01324"/>
      <w:r w:rsidRPr="0094772D">
        <w:rPr>
          <w:highlight w:val="lightGray"/>
          <w:lang w:val="ru-RU"/>
        </w:rPr>
        <w:t xml:space="preserve">Указатели одинаковых типов </w:t>
      </w:r>
      <w:bookmarkEnd w:id="61"/>
      <w:r w:rsidRPr="0094772D">
        <w:rPr>
          <w:highlight w:val="lightGray"/>
          <w:lang w:val="ru-RU"/>
        </w:rPr>
        <w:t>(то есть указатели, которые ссылаются на один и тот же тип данных) можно также сравнивать между собой. Полученный результат — ИСТИНА (!0) или ЛОЖЬ (0) — можно или анализировать, или присвоить некоторой целой переменной</w:t>
      </w:r>
      <w:r w:rsidRPr="0094772D">
        <w:rPr>
          <w:lang w:val="ru-RU"/>
        </w:rPr>
        <w:t xml:space="preserve"> — так же, как и результат любого другого логического выражения. Путем сравнения можно определить: равны указатели или нет, какой из них больше, а какой меньше. </w:t>
      </w:r>
      <w:r w:rsidRPr="0094772D">
        <w:rPr>
          <w:highlight w:val="lightGray"/>
          <w:lang w:val="ru-RU"/>
        </w:rPr>
        <w:t>Один указатель будет меньше другого, если первый указатель ссылается на элемент массива с меньшим индексом</w:t>
      </w:r>
      <w:r w:rsidRPr="0094772D">
        <w:rPr>
          <w:lang w:val="ru-RU"/>
        </w:rPr>
        <w:t>.</w:t>
      </w:r>
      <w:r>
        <w:rPr>
          <w:lang w:val="ru-RU"/>
        </w:rPr>
        <w:t xml:space="preserve"> (Напоминаем, что указатели и индексы практически идентичны.) При выполнении данной операции предполагается, что указатели ссылаются на один и тот же массив.</w:t>
      </w:r>
    </w:p>
    <w:p w:rsidR="00767D19" w:rsidRDefault="00767D19" w:rsidP="00767D19">
      <w:pPr>
        <w:pStyle w:val="Main"/>
        <w:rPr>
          <w:lang w:val="ru-RU"/>
        </w:rPr>
      </w:pPr>
      <w:r>
        <w:rPr>
          <w:lang w:val="ru-RU"/>
        </w:rPr>
        <w:t>И наконец, указатель можно сравнивать с null-значением — с нулем. В этом случае возможен только результат "равно" или "не равно", так как проверка указателей на отрицательные значения не имеет смысла. Null-значение указателя означает то, что он не имеет значения или не на что не ссылается. Null или ноль — это единственное числовое значение, которое можно непосредственно присвоить указателю, не выполняя операции приведения типа.</w:t>
      </w:r>
    </w:p>
    <w:p w:rsidR="00767D19" w:rsidRDefault="00767D19" w:rsidP="00767D19">
      <w:pPr>
        <w:pStyle w:val="Main"/>
        <w:rPr>
          <w:lang w:val="ru-RU"/>
        </w:rPr>
      </w:pPr>
      <w:r>
        <w:rPr>
          <w:lang w:val="ru-RU"/>
        </w:rPr>
        <w:t xml:space="preserve">Необходимо заметить, что над операндами-указателями выполняется преобразование указателей. Это означает, что </w:t>
      </w:r>
      <w:r w:rsidRPr="0094772D">
        <w:rPr>
          <w:highlight w:val="lightGray"/>
          <w:lang w:val="ru-RU"/>
        </w:rPr>
        <w:t>любой указатель можно сравнить с постоянным выражением, дающим значение ноль, и что любой указатель можно сравнить с указателем на тип void *.</w:t>
      </w:r>
      <w:r w:rsidRPr="0094772D">
        <w:rPr>
          <w:lang w:val="ru-RU"/>
        </w:rPr>
        <w:t xml:space="preserve"> (В последнем случае указатель предварительно преобразуется в тип void *.)</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62" w:name="_Toc305219100"/>
      <w:bookmarkStart w:id="63" w:name="_Toc531685277"/>
      <w:r w:rsidRPr="00767D19">
        <w:rPr>
          <w:sz w:val="20"/>
          <w:szCs w:val="20"/>
        </w:rPr>
        <w:t>Переносимость указателей.</w:t>
      </w:r>
      <w:bookmarkEnd w:id="62"/>
      <w:bookmarkEnd w:id="63"/>
    </w:p>
    <w:p w:rsidR="00767D19" w:rsidRDefault="00767D19" w:rsidP="00767D19">
      <w:pPr>
        <w:pStyle w:val="Main"/>
        <w:rPr>
          <w:lang w:val="ru-RU"/>
        </w:rPr>
      </w:pPr>
      <w:r w:rsidRPr="005B72E4">
        <w:rPr>
          <w:lang w:val="ru-RU"/>
        </w:rPr>
        <w:t>В приведенных примерах адреса представлялись целыми числами. Вы можете предположить, что в С указатели имеют тип int. Это не так</w:t>
      </w:r>
      <w:r w:rsidRPr="005B72E4">
        <w:rPr>
          <w:highlight w:val="lightGray"/>
          <w:lang w:val="ru-RU"/>
        </w:rPr>
        <w:t xml:space="preserve">. Указатель содержит адрес переменной некоторого типа, однако сам </w:t>
      </w:r>
      <w:bookmarkStart w:id="64" w:name="АР01325"/>
      <w:r w:rsidRPr="005B72E4">
        <w:rPr>
          <w:highlight w:val="lightGray"/>
          <w:lang w:val="ru-RU"/>
        </w:rPr>
        <w:t xml:space="preserve">указатель не относится </w:t>
      </w:r>
      <w:bookmarkEnd w:id="64"/>
      <w:r w:rsidRPr="005B72E4">
        <w:rPr>
          <w:highlight w:val="lightGray"/>
          <w:lang w:val="ru-RU"/>
        </w:rPr>
        <w:t xml:space="preserve">ни </w:t>
      </w:r>
      <w:r w:rsidR="00A8201B" w:rsidRPr="005B72E4">
        <w:rPr>
          <w:highlight w:val="lightGray"/>
          <w:lang w:val="ru-RU"/>
        </w:rPr>
        <w:t xml:space="preserve">к </w:t>
      </w:r>
      <w:r w:rsidRPr="005B72E4">
        <w:rPr>
          <w:highlight w:val="lightGray"/>
          <w:lang w:val="ru-RU"/>
        </w:rPr>
        <w:t>какому простому типу данных вроде int, float и им подобному. В конкретной системе С указатель может копироваться в переменную типа int, а переменная int может копироваться в указатель; однако, язык С не гарантирует, что указатели могут храниться в переменных типа int. Для обеспечения переносимости программного кода таких операций следует избегать.</w:t>
      </w:r>
    </w:p>
    <w:p w:rsidR="00767D19" w:rsidRDefault="00767D19" w:rsidP="00767D19">
      <w:pPr>
        <w:pStyle w:val="Main"/>
        <w:rPr>
          <w:lang w:val="ru-RU"/>
        </w:rPr>
      </w:pPr>
      <w:bookmarkStart w:id="65" w:name="АР01326"/>
      <w:r w:rsidRPr="005B72E4">
        <w:rPr>
          <w:lang w:val="ru-RU"/>
        </w:rPr>
        <w:t xml:space="preserve">Кроме того, разрешены </w:t>
      </w:r>
      <w:bookmarkEnd w:id="65"/>
      <w:r w:rsidRPr="005B72E4">
        <w:rPr>
          <w:lang w:val="ru-RU"/>
        </w:rPr>
        <w:t>не все арифметические операции с указателями. Например, запрещается складывать или перемножать два указателя, или делить один указатель на другой.</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66" w:name="_Toc305219101"/>
      <w:bookmarkStart w:id="67" w:name="_Toc531685278"/>
      <w:r w:rsidRPr="00767D19">
        <w:rPr>
          <w:sz w:val="20"/>
          <w:szCs w:val="20"/>
        </w:rPr>
        <w:t>Использование функции sizeof() с указателями в среде DOS.</w:t>
      </w:r>
      <w:bookmarkEnd w:id="66"/>
      <w:bookmarkEnd w:id="67"/>
    </w:p>
    <w:p w:rsidR="00767D19" w:rsidRDefault="00767D19" w:rsidP="00767D19">
      <w:pPr>
        <w:pStyle w:val="Main"/>
        <w:rPr>
          <w:lang w:val="ru-RU"/>
        </w:rPr>
      </w:pPr>
      <w:r w:rsidRPr="005B72E4">
        <w:rPr>
          <w:highlight w:val="lightGray"/>
          <w:lang w:val="ru-RU"/>
        </w:rPr>
        <w:t>Действительная длина указателя зависит от двух вещей: от размера модели памяти, выбранной для приложения, и от того, как используются непереносимые, зависящие от реализации ключевые слова near, _far и huge.</w:t>
      </w:r>
    </w:p>
    <w:p w:rsidR="00767D19" w:rsidRDefault="00767D19" w:rsidP="00767D19">
      <w:pPr>
        <w:pStyle w:val="Main"/>
        <w:rPr>
          <w:lang w:val="ru-RU"/>
        </w:rPr>
      </w:pPr>
      <w:r>
        <w:rPr>
          <w:lang w:val="ru-RU"/>
        </w:rPr>
        <w:t>В микропроцессорах от 80486 до 8088 используется сегментная (страничная) адресация, при которой адрес разбивается на две части: на сегмент и смещение. Во многих почтовых отделениях имеется по несколько стоек с почтовыми ящиками, каждый из которых имеет собственный номер. Адресация по схеме "сегмент-смещение" следует тому же принципу. Для обращения к вашему почтовому ящику сначала необходимо определить, в какой из стоек он находится (сегмент), а затем узнать номер ящика (смещение).</w:t>
      </w:r>
    </w:p>
    <w:p w:rsidR="00767D19" w:rsidRDefault="00767D19" w:rsidP="00767D19">
      <w:pPr>
        <w:pStyle w:val="Main"/>
        <w:rPr>
          <w:lang w:val="ru-RU"/>
        </w:rPr>
      </w:pPr>
      <w:r w:rsidRPr="005B72E4">
        <w:rPr>
          <w:lang w:val="ru-RU"/>
        </w:rPr>
        <w:t xml:space="preserve">Когда вы знаете, что код и данные вашего приложения умещаются в одном 64К блоке памяти, то можно выбирать малую (small) модель памяти. Если следовать аналогии с почтовым отделением, то это </w:t>
      </w:r>
      <w:r w:rsidRPr="005B72E4">
        <w:rPr>
          <w:lang w:val="ru-RU"/>
        </w:rPr>
        <w:lastRenderedPageBreak/>
        <w:t xml:space="preserve">означает, что </w:t>
      </w:r>
      <w:r w:rsidRPr="005B72E4">
        <w:rPr>
          <w:highlight w:val="lightGray"/>
          <w:lang w:val="ru-RU"/>
        </w:rPr>
        <w:t>код программы и данные целиком располагаются в одной стойке (сегменте), при этом код и данные имеют уникальные номера почтовых ящиков (смещения) в стойке.</w:t>
      </w:r>
    </w:p>
    <w:p w:rsidR="00767D19" w:rsidRDefault="00767D19" w:rsidP="00767D19">
      <w:pPr>
        <w:pStyle w:val="Main"/>
        <w:rPr>
          <w:lang w:val="ru-RU"/>
        </w:rPr>
      </w:pPr>
      <w:r>
        <w:rPr>
          <w:lang w:val="ru-RU"/>
        </w:rPr>
        <w:t>Если же приложение не вписывается в такие рамки — из-за его размера и из-за количества хранимых и обрабатываемых данных, — то нужно выбирать большую (large) модель памяти. Следуя указанной аналогии, это означает, что код программы должен храниться в одной стойке, а данные — совершенно в другой.</w:t>
      </w:r>
    </w:p>
    <w:p w:rsidR="00767D19" w:rsidRPr="006630BA" w:rsidRDefault="00767D19" w:rsidP="00767D19">
      <w:pPr>
        <w:pStyle w:val="Main"/>
        <w:rPr>
          <w:lang w:val="ru-RU"/>
        </w:rPr>
      </w:pPr>
      <w:r w:rsidRPr="006630BA">
        <w:rPr>
          <w:highlight w:val="lightGray"/>
          <w:lang w:val="ru-RU"/>
        </w:rPr>
        <w:t>Когда приложение использует общий сегмент памяти для кода и данных, то для вычисления адреса объекта достаточно определить его смещение в этом сегменте</w:t>
      </w:r>
      <w:r w:rsidRPr="006630BA">
        <w:rPr>
          <w:lang w:val="ru-RU"/>
        </w:rPr>
        <w:t>. Это очень простая операция. Если в приложении для кода и данных используются разные сегменты памяти, то вычисление адреса некоторого объекта немного сложнее. Во-первых, нужно определить сегмент для кода и сегмент для данных, а затем — смещение в соответствующем сегменте. Для этого, конечно же, требуется процессорное время.</w:t>
      </w:r>
    </w:p>
    <w:p w:rsidR="00767D19" w:rsidRPr="006630BA" w:rsidRDefault="00767D19" w:rsidP="00767D19">
      <w:pPr>
        <w:pStyle w:val="Main"/>
        <w:rPr>
          <w:lang w:val="ru-RU"/>
        </w:rPr>
      </w:pPr>
      <w:r w:rsidRPr="006630BA">
        <w:rPr>
          <w:lang w:val="ru-RU"/>
        </w:rPr>
        <w:t xml:space="preserve">В языке C++ можно переопределять размер указателя, заданный по умолчанию для конкретной переменной, при помощи ключевых слов near, _far и huge. Нужно, однако, заметить, что при их использовании в приложении код программы становится менее переносимым, так как на различных компьютерах эти ключевые слова дадут разный результат. </w:t>
      </w:r>
      <w:r w:rsidRPr="006630BA">
        <w:rPr>
          <w:highlight w:val="lightGray"/>
          <w:lang w:val="ru-RU"/>
        </w:rPr>
        <w:t>Ключевое слово near задает указатели, имеющие только смещение, в тех случаях, когда по умолчанию указатели имеют вид сегмент-смещение. Ключевое слово _far создает указатель типа сегмент-смещение тогда, когда по умолчанию указатели имеют только смещение. Ключевое слово huge также создает указатель вида сегмент-смещение вместо нормализованного указателя</w:t>
      </w:r>
      <w:r w:rsidRPr="006630BA">
        <w:rPr>
          <w:lang w:val="ru-RU"/>
        </w:rPr>
        <w:t>. Обычно ключевое слово near используется для увеличения скорости выполнения программы, а использование ключевого слова _far обеспечивает правильную работу указателя для любой выбранной модели памяти.</w:t>
      </w:r>
    </w:p>
    <w:p w:rsidR="00767D19" w:rsidRPr="006630BA" w:rsidRDefault="00767D19" w:rsidP="00767D19">
      <w:pPr>
        <w:pStyle w:val="Main"/>
        <w:rPr>
          <w:lang w:val="ru-RU"/>
        </w:rPr>
      </w:pPr>
      <w:r w:rsidRPr="006630BA">
        <w:rPr>
          <w:lang w:val="ru-RU"/>
        </w:rPr>
        <w:t>Для многих приложений можно просто игнорировать эту проблему, позволяя компилятору самому выбрать модель памяти по умолчанию. Но при таком подходе могут возникнуть проблемы, если вы, к примеру, попытаетесь обратиться по абсолютному адресу (возможно, к аппаратному регистру или к особой области памяти), лежащему за пределами сегмента вашей программы.</w:t>
      </w:r>
    </w:p>
    <w:p w:rsidR="00767D19" w:rsidRPr="006630BA" w:rsidRDefault="00767D19" w:rsidP="00767D19">
      <w:pPr>
        <w:pStyle w:val="Main"/>
        <w:rPr>
          <w:lang w:val="ru-RU"/>
        </w:rPr>
      </w:pPr>
      <w:r w:rsidRPr="006630BA">
        <w:rPr>
          <w:lang w:val="ru-RU"/>
        </w:rPr>
        <w:t>С другой стороны, можно спросить: а почему бы просто не использовать самую большую модель памяти, доступную для приложения? Это можно сделать, но при этом теряется эффективность. Если все данные находятся в одном сегменте, то указатель имеет размер смещения. Если же данные и код программы располагаются в разных областях памяти, указатель имеет размер сегмента и смещения, и при каждом изменении указателя нужно вычислять и сегмент, и смещение. В следующей программе функция sizeof() используется для печати наименьшего и наибольшего из допустимых размеров указателя.</w:t>
      </w:r>
    </w:p>
    <w:p w:rsidR="00767D19" w:rsidRDefault="00767D19" w:rsidP="00767D19">
      <w:pPr>
        <w:pStyle w:val="Main"/>
        <w:rPr>
          <w:lang w:val="ru-RU"/>
        </w:rPr>
      </w:pPr>
      <w:r w:rsidRPr="006630BA">
        <w:rPr>
          <w:lang w:val="ru-RU"/>
        </w:rPr>
        <w:t>В этой</w:t>
      </w:r>
      <w:r>
        <w:rPr>
          <w:lang w:val="ru-RU"/>
        </w:rPr>
        <w:t xml:space="preserve"> программе на C++ печатается размер указателей по умолчанию, и их размер с моделями памяти __far и near. Также используется директива препроцессора (#), определяющая PRINT_SIZEOF с аргументом A_POINTER, поэтому печатается не только размер указателя, но и его название.</w:t>
      </w:r>
    </w:p>
    <w:p w:rsidR="00767D19" w:rsidRDefault="00767D19" w:rsidP="00767D19">
      <w:pPr>
        <w:pStyle w:val="Program0"/>
        <w:rPr>
          <w:lang w:val="ru-RU"/>
        </w:rPr>
      </w:pPr>
    </w:p>
    <w:p w:rsidR="00F31810" w:rsidRDefault="00F31810" w:rsidP="00F31810">
      <w:pPr>
        <w:pStyle w:val="Program0"/>
        <w:shd w:val="clear" w:color="auto" w:fill="FF0000"/>
        <w:rPr>
          <w:lang w:val="ru-RU"/>
        </w:rPr>
      </w:pPr>
    </w:p>
    <w:p w:rsidR="00767D19" w:rsidRPr="00F836C3" w:rsidRDefault="00767D19" w:rsidP="00767D19">
      <w:pPr>
        <w:pStyle w:val="Program0"/>
        <w:rPr>
          <w:color w:val="008000"/>
        </w:rPr>
      </w:pPr>
      <w:r w:rsidRPr="00F836C3">
        <w:rPr>
          <w:color w:val="008000"/>
        </w:rPr>
        <w:t>//10STRIZE.CPP</w:t>
      </w:r>
    </w:p>
    <w:p w:rsidR="00767D19" w:rsidRPr="00F836C3" w:rsidRDefault="00767D19" w:rsidP="00767D19">
      <w:pPr>
        <w:pStyle w:val="Program0"/>
        <w:rPr>
          <w:color w:val="008000"/>
        </w:rPr>
      </w:pPr>
      <w:r w:rsidRPr="00F836C3">
        <w:rPr>
          <w:color w:val="008000"/>
        </w:rPr>
        <w:t xml:space="preserve">//sizeof </w:t>
      </w:r>
      <w:r>
        <w:rPr>
          <w:color w:val="008000"/>
          <w:lang w:val="ru-RU"/>
        </w:rPr>
        <w:t>с</w:t>
      </w:r>
      <w:r w:rsidRPr="00F836C3">
        <w:rPr>
          <w:color w:val="008000"/>
        </w:rPr>
        <w:t xml:space="preserve"> </w:t>
      </w:r>
      <w:r>
        <w:rPr>
          <w:color w:val="008000"/>
          <w:lang w:val="ru-RU"/>
        </w:rPr>
        <w:t>указателями</w:t>
      </w:r>
    </w:p>
    <w:p w:rsidR="00767D19" w:rsidRDefault="00767D19" w:rsidP="00767D19">
      <w:pPr>
        <w:pStyle w:val="Program0"/>
      </w:pPr>
      <w:r>
        <w:rPr>
          <w:color w:val="0000FF"/>
        </w:rPr>
        <w:t>#include</w:t>
      </w:r>
      <w:r>
        <w:t xml:space="preserve"> &lt;stdio.h&gt;</w:t>
      </w:r>
    </w:p>
    <w:p w:rsidR="00767D19" w:rsidRDefault="00767D19" w:rsidP="00767D19">
      <w:pPr>
        <w:pStyle w:val="Program0"/>
      </w:pPr>
      <w:r>
        <w:rPr>
          <w:color w:val="0000FF"/>
        </w:rPr>
        <w:t>#define</w:t>
      </w:r>
      <w:r>
        <w:t xml:space="preserve"> PRINT_SIZEOF(A_POINTER) \</w:t>
      </w:r>
    </w:p>
    <w:p w:rsidR="00767D19" w:rsidRDefault="00767D19" w:rsidP="00767D19">
      <w:pPr>
        <w:pStyle w:val="Program0"/>
      </w:pPr>
      <w:r>
        <w:t>printf("sizeof\t("#A_POINTER")\t= %d\n", \</w:t>
      </w:r>
    </w:p>
    <w:p w:rsidR="00767D19" w:rsidRDefault="00767D19" w:rsidP="00767D19">
      <w:pPr>
        <w:pStyle w:val="Program0"/>
      </w:pPr>
      <w:r>
        <w:rPr>
          <w:color w:val="0000FF"/>
        </w:rPr>
        <w:t>sizeof</w:t>
      </w:r>
      <w:r>
        <w:t>(A_POINTER))</w:t>
      </w: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rPr>
          <w:color w:val="0000FF"/>
        </w:rPr>
        <w:tab/>
        <w:t>char</w:t>
      </w:r>
      <w:r>
        <w:t xml:space="preserve"> *reg_pc;</w:t>
      </w:r>
    </w:p>
    <w:p w:rsidR="00767D19" w:rsidRDefault="00767D19" w:rsidP="00767D19">
      <w:pPr>
        <w:pStyle w:val="Program0"/>
      </w:pPr>
      <w:r>
        <w:rPr>
          <w:color w:val="0000FF"/>
        </w:rPr>
        <w:tab/>
        <w:t>long double</w:t>
      </w:r>
      <w:r>
        <w:t xml:space="preserve"> *reg_pldbl;</w:t>
      </w:r>
    </w:p>
    <w:p w:rsidR="00767D19" w:rsidRDefault="00767D19" w:rsidP="00767D19">
      <w:pPr>
        <w:pStyle w:val="Program0"/>
      </w:pPr>
      <w:r>
        <w:tab/>
      </w:r>
      <w:r>
        <w:rPr>
          <w:color w:val="0000FF"/>
        </w:rPr>
        <w:t xml:space="preserve">char </w:t>
      </w:r>
      <w:r>
        <w:t>__far *far_pc;</w:t>
      </w:r>
    </w:p>
    <w:p w:rsidR="00767D19" w:rsidRDefault="00767D19" w:rsidP="00767D19">
      <w:pPr>
        <w:pStyle w:val="Program0"/>
      </w:pPr>
      <w:r>
        <w:rPr>
          <w:color w:val="0000FF"/>
        </w:rPr>
        <w:tab/>
        <w:t>long double</w:t>
      </w:r>
      <w:r>
        <w:t xml:space="preserve"> __far *far_pldbl;</w:t>
      </w:r>
    </w:p>
    <w:p w:rsidR="00767D19" w:rsidRDefault="00767D19" w:rsidP="00767D19">
      <w:pPr>
        <w:pStyle w:val="Program0"/>
      </w:pPr>
      <w:r>
        <w:rPr>
          <w:color w:val="0000FF"/>
        </w:rPr>
        <w:tab/>
        <w:t>char</w:t>
      </w:r>
      <w:r>
        <w:t xml:space="preserve"> __near *near_pc;</w:t>
      </w:r>
    </w:p>
    <w:p w:rsidR="00767D19" w:rsidRDefault="00767D19" w:rsidP="00767D19">
      <w:pPr>
        <w:pStyle w:val="Program0"/>
      </w:pPr>
      <w:r>
        <w:rPr>
          <w:color w:val="0000FF"/>
        </w:rPr>
        <w:tab/>
        <w:t>long double</w:t>
      </w:r>
      <w:r>
        <w:t xml:space="preserve"> __near *near_pldbl;</w:t>
      </w:r>
    </w:p>
    <w:p w:rsidR="00767D19" w:rsidRDefault="00767D19" w:rsidP="00767D19">
      <w:pPr>
        <w:pStyle w:val="Program0"/>
      </w:pPr>
      <w:r>
        <w:tab/>
        <w:t>PRINT_SIZEOF(reg_pc);</w:t>
      </w:r>
    </w:p>
    <w:p w:rsidR="00767D19" w:rsidRDefault="00767D19" w:rsidP="00767D19">
      <w:pPr>
        <w:pStyle w:val="Program0"/>
      </w:pPr>
      <w:r>
        <w:tab/>
        <w:t>PRINT_SIZEOF(reg_pldbl);</w:t>
      </w:r>
    </w:p>
    <w:p w:rsidR="00767D19" w:rsidRDefault="00767D19" w:rsidP="00767D19">
      <w:pPr>
        <w:pStyle w:val="Program0"/>
      </w:pPr>
      <w:r>
        <w:tab/>
        <w:t>PRINT_SIZEOF(far_pc);</w:t>
      </w:r>
    </w:p>
    <w:p w:rsidR="00767D19" w:rsidRDefault="00767D19" w:rsidP="00767D19">
      <w:pPr>
        <w:pStyle w:val="Program0"/>
      </w:pPr>
      <w:r>
        <w:tab/>
        <w:t>PRINT_SIZEOF(far_pldbl);</w:t>
      </w:r>
    </w:p>
    <w:p w:rsidR="00767D19" w:rsidRDefault="00767D19" w:rsidP="00767D19">
      <w:pPr>
        <w:pStyle w:val="Program0"/>
      </w:pPr>
      <w:r>
        <w:tab/>
        <w:t>PRINT_SIZEOF(near_pc);</w:t>
      </w:r>
    </w:p>
    <w:p w:rsidR="00767D19" w:rsidRDefault="00767D19" w:rsidP="00767D19">
      <w:pPr>
        <w:pStyle w:val="Program0"/>
      </w:pPr>
      <w:r>
        <w:tab/>
        <w:t>PRINT_SIZEOF(near_pldbl);</w:t>
      </w:r>
    </w:p>
    <w:p w:rsidR="00767D19" w:rsidRDefault="00767D19" w:rsidP="00767D19">
      <w:pPr>
        <w:pStyle w:val="Program0"/>
        <w:rPr>
          <w:lang w:val="ru-RU"/>
        </w:rPr>
      </w:pPr>
      <w:r>
        <w:rPr>
          <w:color w:val="0000FF"/>
        </w:rPr>
        <w:tab/>
      </w:r>
      <w:r>
        <w:rPr>
          <w:color w:val="0000FF"/>
          <w:lang w:val="ru-RU"/>
        </w:rPr>
        <w:t>return</w:t>
      </w:r>
      <w:r>
        <w:rPr>
          <w:lang w:val="ru-RU"/>
        </w:rPr>
        <w:t xml:space="preserve"> (0);</w:t>
      </w:r>
    </w:p>
    <w:p w:rsidR="00767D19" w:rsidRDefault="00767D19" w:rsidP="00767D19">
      <w:pPr>
        <w:pStyle w:val="Program0"/>
        <w:rPr>
          <w:lang w:val="ru-RU"/>
        </w:rPr>
      </w:pP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Результат выполнения программы:</w:t>
      </w:r>
    </w:p>
    <w:p w:rsidR="00767D19" w:rsidRDefault="00767D19" w:rsidP="00767D19">
      <w:pPr>
        <w:pStyle w:val="Main"/>
        <w:rPr>
          <w:lang w:val="ru-RU"/>
        </w:rPr>
      </w:pPr>
    </w:p>
    <w:p w:rsidR="00767D19" w:rsidRDefault="00767D19" w:rsidP="00767D19">
      <w:pPr>
        <w:spacing w:line="1" w:lineRule="exact"/>
        <w:ind w:firstLine="709"/>
        <w:rPr>
          <w:color w:val="000080"/>
          <w:sz w:val="2"/>
        </w:rPr>
      </w:pPr>
    </w:p>
    <w:tbl>
      <w:tblPr>
        <w:tblW w:w="0" w:type="auto"/>
        <w:tblInd w:w="2200" w:type="dxa"/>
        <w:tblLayout w:type="fixed"/>
        <w:tblCellMar>
          <w:left w:w="40" w:type="dxa"/>
          <w:right w:w="40" w:type="dxa"/>
        </w:tblCellMar>
        <w:tblLook w:val="04A0" w:firstRow="1" w:lastRow="0" w:firstColumn="1" w:lastColumn="0" w:noHBand="0" w:noVBand="1"/>
      </w:tblPr>
      <w:tblGrid>
        <w:gridCol w:w="900"/>
        <w:gridCol w:w="1260"/>
        <w:gridCol w:w="1125"/>
      </w:tblGrid>
      <w:tr w:rsidR="00767D19" w:rsidTr="00767D19">
        <w:trPr>
          <w:trHeight w:hRule="exact" w:val="281"/>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3"/>
                <w:sz w:val="20"/>
                <w:lang w:val="en-US"/>
              </w:rPr>
              <w:t>(reg_pc)</w:t>
            </w:r>
          </w:p>
        </w:tc>
        <w:tc>
          <w:tcPr>
            <w:tcW w:w="1125" w:type="dxa"/>
            <w:hideMark/>
          </w:tcPr>
          <w:p w:rsidR="00767D19" w:rsidRDefault="00767D19">
            <w:pPr>
              <w:rPr>
                <w:rFonts w:ascii="Arial" w:hAnsi="Arial"/>
                <w:sz w:val="20"/>
                <w:lang w:val="en-US"/>
              </w:rPr>
            </w:pPr>
            <w:r>
              <w:rPr>
                <w:rFonts w:ascii="Arial" w:hAnsi="Arial"/>
                <w:spacing w:val="-11"/>
                <w:sz w:val="20"/>
                <w:lang w:val="en-US"/>
              </w:rPr>
              <w:t>= 2</w:t>
            </w:r>
          </w:p>
        </w:tc>
      </w:tr>
      <w:tr w:rsidR="00767D19" w:rsidTr="00767D19">
        <w:trPr>
          <w:trHeight w:hRule="exact" w:val="281"/>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0"/>
                <w:sz w:val="20"/>
                <w:lang w:val="en-US"/>
              </w:rPr>
              <w:t>(reg_pldbl)</w:t>
            </w:r>
          </w:p>
        </w:tc>
        <w:tc>
          <w:tcPr>
            <w:tcW w:w="1125" w:type="dxa"/>
            <w:hideMark/>
          </w:tcPr>
          <w:p w:rsidR="00767D19" w:rsidRDefault="00767D19">
            <w:pPr>
              <w:rPr>
                <w:rFonts w:ascii="Arial" w:hAnsi="Arial"/>
                <w:sz w:val="20"/>
                <w:lang w:val="en-US"/>
              </w:rPr>
            </w:pPr>
            <w:r>
              <w:rPr>
                <w:rFonts w:ascii="Arial" w:hAnsi="Arial"/>
                <w:spacing w:val="-10"/>
                <w:sz w:val="20"/>
                <w:lang w:val="en-US"/>
              </w:rPr>
              <w:t>= 2</w:t>
            </w:r>
          </w:p>
        </w:tc>
      </w:tr>
      <w:tr w:rsidR="00767D19" w:rsidTr="00767D19">
        <w:trPr>
          <w:trHeight w:hRule="exact" w:val="268"/>
        </w:trPr>
        <w:tc>
          <w:tcPr>
            <w:tcW w:w="900" w:type="dxa"/>
            <w:hideMark/>
          </w:tcPr>
          <w:p w:rsidR="00767D19" w:rsidRDefault="00767D19">
            <w:pPr>
              <w:rPr>
                <w:rFonts w:ascii="Arial" w:hAnsi="Arial"/>
                <w:sz w:val="20"/>
                <w:lang w:val="en-US"/>
              </w:rPr>
            </w:pPr>
            <w:r>
              <w:rPr>
                <w:rFonts w:ascii="Arial" w:hAnsi="Arial"/>
                <w:spacing w:val="-4"/>
                <w:sz w:val="20"/>
                <w:lang w:val="en-US"/>
              </w:rPr>
              <w:t>sizeof</w:t>
            </w:r>
          </w:p>
        </w:tc>
        <w:tc>
          <w:tcPr>
            <w:tcW w:w="1260" w:type="dxa"/>
            <w:hideMark/>
          </w:tcPr>
          <w:p w:rsidR="00767D19" w:rsidRDefault="00767D19">
            <w:pPr>
              <w:rPr>
                <w:rFonts w:ascii="Arial" w:hAnsi="Arial"/>
                <w:sz w:val="20"/>
                <w:lang w:val="en-US"/>
              </w:rPr>
            </w:pPr>
            <w:r>
              <w:rPr>
                <w:rFonts w:ascii="Arial" w:hAnsi="Arial"/>
                <w:spacing w:val="-13"/>
                <w:sz w:val="20"/>
                <w:lang w:val="en-US"/>
              </w:rPr>
              <w:t>(far_pc)</w:t>
            </w:r>
          </w:p>
        </w:tc>
        <w:tc>
          <w:tcPr>
            <w:tcW w:w="1125" w:type="dxa"/>
            <w:hideMark/>
          </w:tcPr>
          <w:p w:rsidR="00767D19" w:rsidRDefault="00767D19">
            <w:pPr>
              <w:rPr>
                <w:rFonts w:ascii="Arial" w:hAnsi="Arial"/>
                <w:sz w:val="20"/>
                <w:lang w:val="en-US"/>
              </w:rPr>
            </w:pPr>
            <w:r>
              <w:rPr>
                <w:rFonts w:ascii="Arial" w:hAnsi="Arial"/>
                <w:spacing w:val="-9"/>
                <w:sz w:val="20"/>
                <w:lang w:val="en-US"/>
              </w:rPr>
              <w:t>= 4</w:t>
            </w:r>
          </w:p>
        </w:tc>
      </w:tr>
      <w:tr w:rsidR="00767D19" w:rsidTr="00767D19">
        <w:trPr>
          <w:trHeight w:hRule="exact" w:val="268"/>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10"/>
                <w:sz w:val="20"/>
                <w:lang w:val="en-US"/>
              </w:rPr>
              <w:t>(far_pldbl)</w:t>
            </w:r>
          </w:p>
        </w:tc>
        <w:tc>
          <w:tcPr>
            <w:tcW w:w="1125" w:type="dxa"/>
            <w:hideMark/>
          </w:tcPr>
          <w:p w:rsidR="00767D19" w:rsidRDefault="00767D19">
            <w:pPr>
              <w:rPr>
                <w:rFonts w:ascii="Arial" w:hAnsi="Arial"/>
                <w:sz w:val="20"/>
                <w:lang w:val="en-US"/>
              </w:rPr>
            </w:pPr>
            <w:r>
              <w:rPr>
                <w:rFonts w:ascii="Arial" w:hAnsi="Arial"/>
                <w:spacing w:val="-10"/>
                <w:sz w:val="20"/>
                <w:lang w:val="en-US"/>
              </w:rPr>
              <w:t>= 4</w:t>
            </w:r>
          </w:p>
        </w:tc>
      </w:tr>
      <w:tr w:rsidR="00767D19" w:rsidTr="00767D19">
        <w:trPr>
          <w:trHeight w:hRule="exact" w:val="286"/>
        </w:trPr>
        <w:tc>
          <w:tcPr>
            <w:tcW w:w="900" w:type="dxa"/>
            <w:hideMark/>
          </w:tcPr>
          <w:p w:rsidR="00767D19" w:rsidRDefault="00767D19">
            <w:pPr>
              <w:rPr>
                <w:rFonts w:ascii="Arial" w:hAnsi="Arial"/>
                <w:sz w:val="20"/>
                <w:lang w:val="en-US"/>
              </w:rPr>
            </w:pPr>
            <w:r>
              <w:rPr>
                <w:rFonts w:ascii="Arial" w:hAnsi="Arial"/>
                <w:spacing w:val="-5"/>
                <w:sz w:val="20"/>
                <w:lang w:val="en-US"/>
              </w:rPr>
              <w:lastRenderedPageBreak/>
              <w:t>sizeof</w:t>
            </w:r>
          </w:p>
        </w:tc>
        <w:tc>
          <w:tcPr>
            <w:tcW w:w="1260" w:type="dxa"/>
            <w:hideMark/>
          </w:tcPr>
          <w:p w:rsidR="00767D19" w:rsidRDefault="00767D19">
            <w:pPr>
              <w:rPr>
                <w:rFonts w:ascii="Arial" w:hAnsi="Arial"/>
                <w:sz w:val="20"/>
                <w:lang w:val="en-US"/>
              </w:rPr>
            </w:pPr>
            <w:r>
              <w:rPr>
                <w:rFonts w:ascii="Arial" w:hAnsi="Arial"/>
                <w:spacing w:val="-12"/>
                <w:sz w:val="20"/>
                <w:lang w:val="en-US"/>
              </w:rPr>
              <w:t>(near_pc)</w:t>
            </w:r>
          </w:p>
        </w:tc>
        <w:tc>
          <w:tcPr>
            <w:tcW w:w="1125" w:type="dxa"/>
            <w:hideMark/>
          </w:tcPr>
          <w:p w:rsidR="00767D19" w:rsidRDefault="00767D19">
            <w:pPr>
              <w:rPr>
                <w:rFonts w:ascii="Arial" w:hAnsi="Arial"/>
                <w:sz w:val="20"/>
                <w:lang w:val="en-US"/>
              </w:rPr>
            </w:pPr>
            <w:r>
              <w:rPr>
                <w:rFonts w:ascii="Arial" w:hAnsi="Arial"/>
                <w:spacing w:val="-10"/>
                <w:sz w:val="20"/>
                <w:lang w:val="en-US"/>
              </w:rPr>
              <w:t>= 2</w:t>
            </w:r>
          </w:p>
        </w:tc>
      </w:tr>
      <w:tr w:rsidR="00767D19" w:rsidTr="00767D19">
        <w:trPr>
          <w:trHeight w:hRule="exact" w:val="256"/>
        </w:trPr>
        <w:tc>
          <w:tcPr>
            <w:tcW w:w="900" w:type="dxa"/>
            <w:hideMark/>
          </w:tcPr>
          <w:p w:rsidR="00767D19" w:rsidRDefault="00767D19">
            <w:pPr>
              <w:rPr>
                <w:rFonts w:ascii="Arial" w:hAnsi="Arial"/>
                <w:sz w:val="20"/>
                <w:lang w:val="en-US"/>
              </w:rPr>
            </w:pPr>
            <w:r>
              <w:rPr>
                <w:rFonts w:ascii="Arial" w:hAnsi="Arial"/>
                <w:spacing w:val="-5"/>
                <w:sz w:val="20"/>
                <w:lang w:val="en-US"/>
              </w:rPr>
              <w:t>sizeof</w:t>
            </w:r>
          </w:p>
        </w:tc>
        <w:tc>
          <w:tcPr>
            <w:tcW w:w="1260" w:type="dxa"/>
            <w:hideMark/>
          </w:tcPr>
          <w:p w:rsidR="00767D19" w:rsidRDefault="00767D19">
            <w:pPr>
              <w:rPr>
                <w:rFonts w:ascii="Arial" w:hAnsi="Arial"/>
                <w:sz w:val="20"/>
                <w:lang w:val="en-US"/>
              </w:rPr>
            </w:pPr>
            <w:r>
              <w:rPr>
                <w:rFonts w:ascii="Arial" w:hAnsi="Arial"/>
                <w:spacing w:val="-9"/>
                <w:sz w:val="20"/>
                <w:lang w:val="en-US"/>
              </w:rPr>
              <w:t>(near_pldbl)</w:t>
            </w:r>
          </w:p>
        </w:tc>
        <w:tc>
          <w:tcPr>
            <w:tcW w:w="1125" w:type="dxa"/>
            <w:hideMark/>
          </w:tcPr>
          <w:p w:rsidR="00767D19" w:rsidRDefault="00767D19">
            <w:pPr>
              <w:rPr>
                <w:rFonts w:ascii="Arial" w:hAnsi="Arial"/>
                <w:sz w:val="20"/>
              </w:rPr>
            </w:pPr>
            <w:r>
              <w:rPr>
                <w:rFonts w:ascii="Arial" w:hAnsi="Arial"/>
                <w:spacing w:val="-11"/>
                <w:sz w:val="20"/>
              </w:rPr>
              <w:t>= 2</w:t>
            </w:r>
          </w:p>
        </w:tc>
      </w:tr>
    </w:tbl>
    <w:p w:rsidR="00767D19" w:rsidRDefault="00767D19" w:rsidP="00767D19">
      <w:pPr>
        <w:pStyle w:val="Main"/>
        <w:rPr>
          <w:lang w:val="ru-RU"/>
        </w:rPr>
      </w:pPr>
    </w:p>
    <w:p w:rsidR="007C3F4B" w:rsidRDefault="007C3F4B" w:rsidP="007C3F4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defined</w:t>
      </w:r>
      <w:r>
        <w:rPr>
          <w:rFonts w:ascii="Courier New" w:hAnsi="Courier New" w:cs="Courier New"/>
          <w:noProof/>
          <w:sz w:val="20"/>
          <w:szCs w:val="20"/>
          <w:lang w:val="en-US" w:eastAsia="en-US"/>
        </w:rPr>
        <w:t>(ARRAY_SIZE)</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ARRAY_SIZE(x)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((x))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((x)[0]))</w:t>
      </w:r>
    </w:p>
    <w:p w:rsidR="007C3F4B" w:rsidRDefault="007C3F4B" w:rsidP="007C3F4B">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#endif</w:t>
      </w:r>
    </w:p>
    <w:p w:rsidR="007C3F4B" w:rsidRDefault="007C3F4B" w:rsidP="007C3F4B">
      <w:pPr>
        <w:autoSpaceDE w:val="0"/>
        <w:autoSpaceDN w:val="0"/>
        <w:adjustRightInd w:val="0"/>
        <w:rPr>
          <w:rFonts w:ascii="Courier New" w:hAnsi="Courier New" w:cs="Courier New"/>
          <w:noProof/>
          <w:color w:val="0000FF"/>
          <w:sz w:val="20"/>
          <w:szCs w:val="20"/>
          <w:lang w:val="en-US" w:eastAsia="en-US"/>
        </w:rPr>
      </w:pP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days[] = {1,2,3,4,5};</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*ptr = days;</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"%u\n"</w:t>
      </w:r>
      <w:r>
        <w:rPr>
          <w:rFonts w:ascii="Courier New" w:hAnsi="Courier New" w:cs="Courier New"/>
          <w:noProof/>
          <w:sz w:val="20"/>
          <w:szCs w:val="20"/>
          <w:lang w:val="en-US" w:eastAsia="en-US"/>
        </w:rPr>
        <w:t>, ARRAY_SIZE(days));</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w:t>
      </w:r>
      <w:r>
        <w:rPr>
          <w:rFonts w:ascii="Courier New" w:hAnsi="Courier New" w:cs="Courier New"/>
          <w:noProof/>
          <w:color w:val="A31515"/>
          <w:sz w:val="20"/>
          <w:szCs w:val="20"/>
          <w:lang w:val="en-US" w:eastAsia="en-US"/>
        </w:rPr>
        <w:t>"%u\n"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7C3F4B" w:rsidRDefault="007C3F4B" w:rsidP="007C3F4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C3F4B" w:rsidRDefault="007C3F4B" w:rsidP="00AF4A05">
      <w:pPr>
        <w:pStyle w:val="Main"/>
        <w:ind w:firstLine="0"/>
        <w:jc w:val="center"/>
        <w:rPr>
          <w:lang w:val="ru-RU"/>
        </w:rPr>
      </w:pPr>
    </w:p>
    <w:p w:rsidR="00AF4A05" w:rsidRDefault="00AF4A05" w:rsidP="00AF4A05">
      <w:pPr>
        <w:pStyle w:val="Main"/>
        <w:ind w:firstLine="0"/>
        <w:jc w:val="center"/>
        <w:rPr>
          <w:lang w:val="ru-RU"/>
        </w:rPr>
      </w:pPr>
      <w:r>
        <w:rPr>
          <w:noProof/>
          <w:lang w:val="ru-RU" w:eastAsia="ru-RU"/>
        </w:rPr>
        <w:drawing>
          <wp:inline distT="0" distB="0" distL="0" distR="0">
            <wp:extent cx="202565" cy="306705"/>
            <wp:effectExtent l="19050" t="0" r="6985" b="0"/>
            <wp:docPr id="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202565" cy="306705"/>
                    </a:xfrm>
                    <a:prstGeom prst="rect">
                      <a:avLst/>
                    </a:prstGeom>
                    <a:noFill/>
                    <a:ln w="9525">
                      <a:noFill/>
                      <a:miter lim="800000"/>
                      <a:headEnd/>
                      <a:tailEnd/>
                    </a:ln>
                  </pic:spPr>
                </pic:pic>
              </a:graphicData>
            </a:graphic>
          </wp:inline>
        </w:drawing>
      </w:r>
    </w:p>
    <w:p w:rsidR="007C3F4B" w:rsidRDefault="007C3F4B" w:rsidP="00AF4A05">
      <w:pPr>
        <w:pStyle w:val="Main"/>
        <w:ind w:firstLine="0"/>
        <w:jc w:val="center"/>
        <w:rPr>
          <w:lang w:val="ru-RU"/>
        </w:rPr>
      </w:pPr>
    </w:p>
    <w:p w:rsidR="00AF4A05" w:rsidRDefault="00AF4A05" w:rsidP="00AF4A05">
      <w:pPr>
        <w:pStyle w:val="Main"/>
        <w:rPr>
          <w:lang w:val="ru-RU"/>
        </w:rPr>
      </w:pPr>
    </w:p>
    <w:p w:rsidR="00AF4A05" w:rsidRDefault="00AF4A05" w:rsidP="00AF4A0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&lt;stdio.h&gt;</w:t>
      </w:r>
    </w:p>
    <w:p w:rsidR="00AF4A05" w:rsidRDefault="00AF4A05" w:rsidP="00AF4A05">
      <w:pPr>
        <w:autoSpaceDE w:val="0"/>
        <w:autoSpaceDN w:val="0"/>
        <w:adjustRightInd w:val="0"/>
        <w:rPr>
          <w:rFonts w:ascii="Courier New" w:hAnsi="Courier New" w:cs="Courier New"/>
          <w:noProof/>
          <w:color w:val="A31515"/>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NUM_DAYS 5</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typedef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days_t[ NUM_DAYS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noProof/>
          <w:sz w:val="20"/>
          <w:szCs w:val="20"/>
          <w:lang w:val="en-US" w:eastAsia="en-US"/>
        </w:rPr>
        <w:t xml:space="preserve"> SIZEOF_DAYS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days_t ) )</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days_t  days;</w:t>
      </w:r>
    </w:p>
    <w:p w:rsidR="00AF4A05" w:rsidRPr="00E02E9D"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days_t *ptr = &amp;days;</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"SIZEOF_DAYS:  %u\n"</w:t>
      </w:r>
      <w:r>
        <w:rPr>
          <w:rFonts w:ascii="Courier New" w:hAnsi="Courier New" w:cs="Courier New"/>
          <w:noProof/>
          <w:sz w:val="20"/>
          <w:szCs w:val="20"/>
          <w:lang w:val="en-US" w:eastAsia="en-US"/>
        </w:rPr>
        <w:t>, SIZEOF_DAYS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"sizeof(days):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(days)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"sizeof(*ptr):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 );</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printf( </w:t>
      </w:r>
      <w:r>
        <w:rPr>
          <w:rFonts w:ascii="Courier New" w:hAnsi="Courier New" w:cs="Courier New"/>
          <w:noProof/>
          <w:color w:val="A31515"/>
          <w:sz w:val="20"/>
          <w:szCs w:val="20"/>
          <w:lang w:val="en-US" w:eastAsia="en-US"/>
        </w:rPr>
        <w:t>"sizeof(ptr):  %u\n"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(ptr)  );</w:t>
      </w:r>
    </w:p>
    <w:p w:rsidR="00AF4A05" w:rsidRDefault="00AF4A05" w:rsidP="00AF4A05">
      <w:pPr>
        <w:autoSpaceDE w:val="0"/>
        <w:autoSpaceDN w:val="0"/>
        <w:adjustRightInd w:val="0"/>
        <w:rPr>
          <w:rFonts w:ascii="Courier New" w:hAnsi="Courier New" w:cs="Courier New"/>
          <w:noProof/>
          <w:sz w:val="20"/>
          <w:szCs w:val="20"/>
          <w:lang w:val="en-US" w:eastAsia="en-US"/>
        </w:rPr>
      </w:pP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getchar();</w:t>
      </w:r>
    </w:p>
    <w:p w:rsidR="00AF4A05" w:rsidRDefault="00AF4A05" w:rsidP="00AF4A0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AF4A05" w:rsidRPr="00AF4A05" w:rsidRDefault="00AF4A05" w:rsidP="00AF4A0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w:t>
      </w:r>
    </w:p>
    <w:p w:rsidR="00AF4A05" w:rsidRPr="00AF4A05" w:rsidRDefault="00AF4A05" w:rsidP="00AF4A05">
      <w:pPr>
        <w:pStyle w:val="Main"/>
        <w:ind w:firstLine="0"/>
        <w:jc w:val="center"/>
        <w:rPr>
          <w:noProof/>
          <w:lang w:eastAsia="en-US"/>
        </w:rPr>
      </w:pPr>
    </w:p>
    <w:p w:rsidR="00AF4A05" w:rsidRPr="00AF4A05" w:rsidRDefault="00AF4A05" w:rsidP="00AF4A05">
      <w:pPr>
        <w:pStyle w:val="Main"/>
        <w:ind w:firstLine="0"/>
        <w:jc w:val="center"/>
        <w:rPr>
          <w:noProof/>
          <w:lang w:eastAsia="en-US"/>
        </w:rPr>
      </w:pPr>
      <w:r>
        <w:rPr>
          <w:noProof/>
          <w:lang w:val="ru-RU" w:eastAsia="ru-RU"/>
        </w:rPr>
        <w:drawing>
          <wp:inline distT="0" distB="0" distL="0" distR="0">
            <wp:extent cx="1123315" cy="516255"/>
            <wp:effectExtent l="19050" t="0" r="635" b="0"/>
            <wp:docPr id="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123315" cy="516255"/>
                    </a:xfrm>
                    <a:prstGeom prst="rect">
                      <a:avLst/>
                    </a:prstGeom>
                    <a:noFill/>
                    <a:ln w="9525">
                      <a:noFill/>
                      <a:miter lim="800000"/>
                      <a:headEnd/>
                      <a:tailEnd/>
                    </a:ln>
                  </pic:spPr>
                </pic:pic>
              </a:graphicData>
            </a:graphic>
          </wp:inline>
        </w:drawing>
      </w:r>
    </w:p>
    <w:p w:rsidR="00AF4A05" w:rsidRPr="00AF4A05" w:rsidRDefault="00AF4A05" w:rsidP="00AF4A05">
      <w:pPr>
        <w:pStyle w:val="Main"/>
        <w:ind w:firstLine="0"/>
        <w:jc w:val="center"/>
        <w:rPr>
          <w:noProof/>
          <w:lang w:eastAsia="en-US"/>
        </w:rPr>
      </w:pPr>
    </w:p>
    <w:p w:rsidR="00767D19" w:rsidRPr="00767D19" w:rsidRDefault="00767D19" w:rsidP="00BB6345">
      <w:pPr>
        <w:pStyle w:val="2"/>
        <w:keepNext w:val="0"/>
        <w:numPr>
          <w:ilvl w:val="1"/>
          <w:numId w:val="13"/>
        </w:numPr>
        <w:spacing w:before="0" w:after="0"/>
        <w:ind w:left="426" w:firstLine="0"/>
        <w:rPr>
          <w:i w:val="0"/>
          <w:sz w:val="20"/>
          <w:szCs w:val="20"/>
        </w:rPr>
      </w:pPr>
      <w:bookmarkStart w:id="68" w:name="_Toc305219102"/>
      <w:bookmarkStart w:id="69" w:name="_Toc531685279"/>
      <w:bookmarkStart w:id="70" w:name="AP0791302"/>
      <w:r w:rsidRPr="00767D19">
        <w:rPr>
          <w:i w:val="0"/>
          <w:sz w:val="20"/>
          <w:szCs w:val="20"/>
        </w:rPr>
        <w:t>Указатели на функции.</w:t>
      </w:r>
      <w:bookmarkEnd w:id="68"/>
      <w:bookmarkEnd w:id="69"/>
    </w:p>
    <w:bookmarkEnd w:id="70"/>
    <w:p w:rsidR="00767D19" w:rsidRPr="002975F6" w:rsidRDefault="00767D19" w:rsidP="00767D19">
      <w:pPr>
        <w:pStyle w:val="Main"/>
        <w:rPr>
          <w:lang w:val="ru-RU"/>
        </w:rPr>
      </w:pPr>
      <w:r w:rsidRPr="002975F6">
        <w:rPr>
          <w:lang w:val="ru-RU"/>
        </w:rPr>
        <w:t xml:space="preserve">В C++ указатели могут ссылаться на функции. </w:t>
      </w:r>
      <w:r w:rsidRPr="002975F6">
        <w:rPr>
          <w:highlight w:val="lightGray"/>
          <w:lang w:val="ru-RU"/>
        </w:rPr>
        <w:t>Имя функции само по себе представляет константный указатель на эту функцию, то есть содержит адрес входа в нее</w:t>
      </w:r>
      <w:r w:rsidRPr="002975F6">
        <w:rPr>
          <w:lang w:val="ru-RU"/>
        </w:rPr>
        <w:t>. Однако можно задать свой собственный указатель на данную функцию:</w:t>
      </w:r>
    </w:p>
    <w:p w:rsidR="00767D19" w:rsidRPr="002975F6" w:rsidRDefault="00767D19" w:rsidP="00767D19">
      <w:pPr>
        <w:pStyle w:val="Main"/>
        <w:rPr>
          <w:lang w:val="ru-RU"/>
        </w:rPr>
      </w:pPr>
    </w:p>
    <w:p w:rsidR="00767D19" w:rsidRPr="002975F6" w:rsidRDefault="00767D19" w:rsidP="00767D19">
      <w:pPr>
        <w:pStyle w:val="Main"/>
        <w:rPr>
          <w:lang w:val="ru-RU"/>
        </w:rPr>
      </w:pPr>
      <w:r w:rsidRPr="002975F6">
        <w:rPr>
          <w:lang w:val="ru-RU"/>
        </w:rPr>
        <w:t>тип (*имя указателя) (список_типа_аргументов)</w:t>
      </w:r>
    </w:p>
    <w:p w:rsidR="00767D19" w:rsidRPr="002975F6" w:rsidRDefault="00767D19" w:rsidP="00767D19">
      <w:pPr>
        <w:pStyle w:val="Main"/>
        <w:rPr>
          <w:lang w:val="ru-RU"/>
        </w:rPr>
      </w:pPr>
    </w:p>
    <w:p w:rsidR="00767D19" w:rsidRPr="001B4D2E" w:rsidRDefault="00767D19" w:rsidP="00767D19">
      <w:pPr>
        <w:pStyle w:val="Main"/>
      </w:pPr>
      <w:r w:rsidRPr="002975F6">
        <w:rPr>
          <w:lang w:val="ru-RU"/>
        </w:rPr>
        <w:t>Например</w:t>
      </w:r>
      <w:r w:rsidRPr="002975F6">
        <w:t>,</w:t>
      </w:r>
    </w:p>
    <w:p w:rsidR="00767D19" w:rsidRPr="001B4D2E" w:rsidRDefault="00767D19" w:rsidP="00767D19">
      <w:pPr>
        <w:pStyle w:val="Main"/>
      </w:pPr>
    </w:p>
    <w:p w:rsidR="00767D19" w:rsidRPr="001B4D2E" w:rsidRDefault="00767D19" w:rsidP="00767D19">
      <w:pPr>
        <w:pStyle w:val="Main"/>
      </w:pPr>
      <w:r>
        <w:rPr>
          <w:color w:val="0000FF"/>
        </w:rPr>
        <w:t>bool</w:t>
      </w:r>
      <w:r w:rsidRPr="001B4D2E">
        <w:t xml:space="preserve"> (*</w:t>
      </w:r>
      <w:r>
        <w:t>MyFuncPtr</w:t>
      </w:r>
      <w:r w:rsidRPr="001B4D2E">
        <w:t>)(</w:t>
      </w:r>
      <w:r>
        <w:rPr>
          <w:color w:val="0000FF"/>
        </w:rPr>
        <w:t>char</w:t>
      </w:r>
      <w:r w:rsidRPr="001B4D2E">
        <w:t xml:space="preserve">, </w:t>
      </w:r>
      <w:r>
        <w:rPr>
          <w:color w:val="0000FF"/>
        </w:rPr>
        <w:t>long</w:t>
      </w:r>
      <w:r w:rsidRPr="001B4D2E">
        <w:t>);</w:t>
      </w:r>
    </w:p>
    <w:p w:rsidR="00767D19" w:rsidRPr="001B4D2E" w:rsidRDefault="00767D19" w:rsidP="00767D19">
      <w:pPr>
        <w:pStyle w:val="Main"/>
      </w:pPr>
    </w:p>
    <w:p w:rsidR="00767D19" w:rsidRPr="002975F6" w:rsidRDefault="00767D19" w:rsidP="00767D19">
      <w:pPr>
        <w:pStyle w:val="Main"/>
        <w:rPr>
          <w:lang w:val="ru-RU"/>
        </w:rPr>
      </w:pPr>
      <w:r w:rsidRPr="002975F6">
        <w:rPr>
          <w:lang w:val="ru-RU"/>
        </w:rPr>
        <w:t>объявляет указатель MyFuncPtr. ссылающийся на функцию, возвращающую логическое значение и принимающую в качестве параметров одну символьную и одну целую длинную переменную.</w:t>
      </w:r>
    </w:p>
    <w:p w:rsidR="00767D19" w:rsidRPr="002975F6" w:rsidRDefault="00767D19" w:rsidP="00767D19">
      <w:pPr>
        <w:pStyle w:val="Main"/>
        <w:rPr>
          <w:lang w:val="ru-RU"/>
        </w:rPr>
      </w:pPr>
      <w:r w:rsidRPr="002975F6">
        <w:rPr>
          <w:lang w:val="ru-RU"/>
        </w:rPr>
        <w:t>Вызов функции через указатель осуществляется так, будто имя указателя является просто именем вызываемой функции. То есть после имени указателя следует список аргументов, ожидаемых функцией. Так, для приведенного выше указателя на функцию MyFuncPtr вызов может выглядеть, например, следующим образом:</w:t>
      </w:r>
    </w:p>
    <w:p w:rsidR="00767D19" w:rsidRPr="002975F6" w:rsidRDefault="00767D19" w:rsidP="00767D19">
      <w:pPr>
        <w:pStyle w:val="Main"/>
        <w:rPr>
          <w:lang w:val="ru-RU"/>
        </w:rPr>
      </w:pPr>
    </w:p>
    <w:p w:rsidR="00767D19" w:rsidRPr="002975F6" w:rsidRDefault="00767D19" w:rsidP="00767D19">
      <w:pPr>
        <w:pStyle w:val="Main"/>
      </w:pPr>
      <w:r w:rsidRPr="002975F6">
        <w:rPr>
          <w:color w:val="0000FF"/>
        </w:rPr>
        <w:lastRenderedPageBreak/>
        <w:t>boo</w:t>
      </w:r>
      <w:r w:rsidRPr="002975F6">
        <w:t>l bVar;</w:t>
      </w:r>
    </w:p>
    <w:p w:rsidR="00767D19" w:rsidRPr="002975F6" w:rsidRDefault="00767D19" w:rsidP="00767D19">
      <w:pPr>
        <w:pStyle w:val="Main"/>
      </w:pPr>
      <w:r w:rsidRPr="002975F6">
        <w:rPr>
          <w:color w:val="0000FF"/>
        </w:rPr>
        <w:t>char</w:t>
      </w:r>
      <w:r w:rsidRPr="002975F6">
        <w:t xml:space="preserve"> Symbol = 'x';</w:t>
      </w:r>
    </w:p>
    <w:p w:rsidR="00767D19" w:rsidRPr="002975F6" w:rsidRDefault="00767D19" w:rsidP="00767D19">
      <w:pPr>
        <w:pStyle w:val="Main"/>
      </w:pPr>
      <w:r w:rsidRPr="002975F6">
        <w:rPr>
          <w:color w:val="0000FF"/>
        </w:rPr>
        <w:t>long</w:t>
      </w:r>
      <w:r w:rsidRPr="002975F6">
        <w:t xml:space="preserve"> </w:t>
      </w:r>
      <w:r w:rsidR="002907FC" w:rsidRPr="002975F6">
        <w:t>l</w:t>
      </w:r>
      <w:r w:rsidRPr="002975F6">
        <w:t>Num = 0L;</w:t>
      </w:r>
    </w:p>
    <w:p w:rsidR="00767D19" w:rsidRPr="002975F6" w:rsidRDefault="00767D19" w:rsidP="00767D19">
      <w:pPr>
        <w:pStyle w:val="Main"/>
      </w:pPr>
      <w:r w:rsidRPr="002975F6">
        <w:t xml:space="preserve">bVar = MyFuncPtr(Symbol, </w:t>
      </w:r>
      <w:r w:rsidR="002907FC" w:rsidRPr="002975F6">
        <w:t>l</w:t>
      </w:r>
      <w:r w:rsidRPr="002975F6">
        <w:t>Num);</w:t>
      </w:r>
    </w:p>
    <w:p w:rsidR="00767D19" w:rsidRPr="002975F6" w:rsidRDefault="00767D19" w:rsidP="00767D19">
      <w:pPr>
        <w:pStyle w:val="Main"/>
      </w:pPr>
    </w:p>
    <w:p w:rsidR="00767D19" w:rsidRDefault="00767D19" w:rsidP="00767D19">
      <w:pPr>
        <w:pStyle w:val="Main"/>
        <w:rPr>
          <w:lang w:val="ru-RU"/>
        </w:rPr>
      </w:pPr>
      <w:r w:rsidRPr="002975F6">
        <w:rPr>
          <w:lang w:val="ru-RU"/>
        </w:rPr>
        <w:t>Рассмотрим пример использования указателя на функцию. Пусть задано какое-либо целое число, характеризующее месяц в году. Требуется определить, к какому- сезону года относится данный месяц.</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eastAsia="en-US"/>
        </w:rPr>
      </w:pPr>
      <w:r>
        <w:rPr>
          <w:rFonts w:ascii="Arial" w:hAnsi="Arial" w:cs="Arial"/>
          <w:noProof/>
          <w:color w:val="0000FF"/>
          <w:sz w:val="20"/>
          <w:szCs w:val="20"/>
          <w:lang w:eastAsia="en-US"/>
        </w:rPr>
        <w:t>#</w:t>
      </w:r>
      <w:r>
        <w:rPr>
          <w:rFonts w:ascii="Arial" w:hAnsi="Arial" w:cs="Arial"/>
          <w:noProof/>
          <w:color w:val="0000FF"/>
          <w:sz w:val="20"/>
          <w:szCs w:val="20"/>
          <w:lang w:val="en-US" w:eastAsia="en-US"/>
        </w:rPr>
        <w:t>include</w:t>
      </w:r>
      <w:r>
        <w:rPr>
          <w:rFonts w:ascii="Arial" w:hAnsi="Arial" w:cs="Arial"/>
          <w:noProof/>
          <w:sz w:val="20"/>
          <w:szCs w:val="20"/>
          <w:lang w:eastAsia="en-US"/>
        </w:rPr>
        <w:t xml:space="preserve"> </w:t>
      </w:r>
      <w:r>
        <w:rPr>
          <w:rFonts w:ascii="Arial" w:hAnsi="Arial" w:cs="Arial"/>
          <w:noProof/>
          <w:color w:val="A31515"/>
          <w:sz w:val="20"/>
          <w:szCs w:val="20"/>
          <w:lang w:eastAsia="en-US"/>
        </w:rPr>
        <w:t>&lt;</w:t>
      </w:r>
      <w:r>
        <w:rPr>
          <w:rFonts w:ascii="Arial" w:hAnsi="Arial" w:cs="Arial"/>
          <w:noProof/>
          <w:color w:val="A31515"/>
          <w:sz w:val="20"/>
          <w:szCs w:val="20"/>
          <w:lang w:val="en-US" w:eastAsia="en-US"/>
        </w:rPr>
        <w:t>iostream</w:t>
      </w:r>
      <w:r>
        <w:rPr>
          <w:rFonts w:ascii="Arial" w:hAnsi="Arial" w:cs="Arial"/>
          <w:noProof/>
          <w:color w:val="A31515"/>
          <w:sz w:val="20"/>
          <w:szCs w:val="20"/>
          <w:lang w:eastAsia="en-US"/>
        </w:rPr>
        <w:t>&gt;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IsSpring(</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IsSummer(</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IsAutumn(</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IsWinter(</w:t>
      </w:r>
      <w:r>
        <w:rPr>
          <w:rFonts w:ascii="Arial" w:hAnsi="Arial" w:cs="Arial"/>
          <w:noProof/>
          <w:color w:val="0000FF"/>
          <w:sz w:val="20"/>
          <w:szCs w:val="20"/>
          <w:lang w:val="en-US" w:eastAsia="en-US"/>
        </w:rPr>
        <w:t>int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Month = 4;</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(*pFunc)(</w:t>
      </w:r>
      <w:r>
        <w:rPr>
          <w:rFonts w:ascii="Arial" w:hAnsi="Arial" w:cs="Arial"/>
          <w:noProof/>
          <w:color w:val="0000FF"/>
          <w:sz w:val="20"/>
          <w:szCs w:val="20"/>
          <w:lang w:val="en-US" w:eastAsia="en-US"/>
        </w:rPr>
        <w:t>int</w:t>
      </w:r>
      <w:r>
        <w:rPr>
          <w:rFonts w:ascii="Arial" w:hAnsi="Arial" w:cs="Arial"/>
          <w:noProof/>
          <w:sz w:val="20"/>
          <w:szCs w:val="20"/>
          <w:lang w:val="en-US" w:eastAsia="en-US"/>
        </w:rPr>
        <w:t>) = IsWinter;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"Зима"</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pFunc = IsAutumn;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"Осень"</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pFunc = IsSummer;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"Лето"</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pFunc = IsSpring; </w:t>
      </w:r>
      <w:r>
        <w:rPr>
          <w:rFonts w:ascii="Arial" w:hAnsi="Arial" w:cs="Arial"/>
          <w:noProof/>
          <w:color w:val="0000FF"/>
          <w:sz w:val="20"/>
          <w:szCs w:val="20"/>
          <w:lang w:val="en-US" w:eastAsia="en-US"/>
        </w:rPr>
        <w:t>if</w:t>
      </w:r>
      <w:r>
        <w:rPr>
          <w:rFonts w:ascii="Arial" w:hAnsi="Arial" w:cs="Arial"/>
          <w:noProof/>
          <w:sz w:val="20"/>
          <w:szCs w:val="20"/>
          <w:lang w:val="en-US" w:eastAsia="en-US"/>
        </w:rPr>
        <w:t>(pFunc(Month))</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cout &lt;&lt; </w:t>
      </w:r>
      <w:r>
        <w:rPr>
          <w:rFonts w:ascii="Arial" w:hAnsi="Arial" w:cs="Arial"/>
          <w:noProof/>
          <w:color w:val="A31515"/>
          <w:sz w:val="20"/>
          <w:szCs w:val="20"/>
          <w:lang w:val="en-US" w:eastAsia="en-US"/>
        </w:rPr>
        <w:t>"Весна"</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IsSpring(</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(x&gt;2 &amp;&amp; x&lt;6);}</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IsSummer(</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(x&gt;5 &amp;&amp; x&lt;9);}</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IsAutumn(</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(x&gt;8 &amp;&amp; x&lt;12);}</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bool</w:t>
      </w:r>
      <w:r>
        <w:rPr>
          <w:rFonts w:ascii="Arial" w:hAnsi="Arial" w:cs="Arial"/>
          <w:noProof/>
          <w:sz w:val="20"/>
          <w:szCs w:val="20"/>
          <w:lang w:val="en-US" w:eastAsia="en-US"/>
        </w:rPr>
        <w:t xml:space="preserve"> IsWinter(</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(x&gt;11 &amp;&amp; x&lt;3);}</w:t>
      </w:r>
    </w:p>
    <w:p w:rsidR="00767D19" w:rsidRDefault="00767D19" w:rsidP="00767D19">
      <w:pPr>
        <w:pStyle w:val="Center"/>
        <w:rPr>
          <w:lang w:val="en-US"/>
        </w:rPr>
      </w:pPr>
    </w:p>
    <w:p w:rsidR="00767D19" w:rsidRDefault="00767D19" w:rsidP="00767D19">
      <w:pPr>
        <w:pStyle w:val="Center"/>
        <w:rPr>
          <w:lang w:val="en-US"/>
        </w:rPr>
      </w:pPr>
      <w:r>
        <w:rPr>
          <w:noProof/>
          <w:lang w:eastAsia="ru-RU"/>
        </w:rPr>
        <w:drawing>
          <wp:inline distT="0" distB="0" distL="0" distR="0">
            <wp:extent cx="518795" cy="132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a:stretch>
                      <a:fillRect/>
                    </a:stretch>
                  </pic:blipFill>
                  <pic:spPr bwMode="auto">
                    <a:xfrm>
                      <a:off x="0" y="0"/>
                      <a:ext cx="518795" cy="13208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Pr>
          <w:lang w:val="ru-RU"/>
        </w:rPr>
        <w:t>В приведенной программе создается указатель (pFunc) на функцию (принимающую один целочисленный аргумент и возвращающую логическое значение), инициализированный адресом функции IsWinter. Далее через указатель поочередно вызываются функции, определяющие, попадает ли принятый аргумент в заданный диапазон. Возвращаемые функциями логические значения определяют, выводить ли на экран сообщение.</w:t>
      </w:r>
    </w:p>
    <w:p w:rsidR="00767D19" w:rsidRPr="00C030C2" w:rsidRDefault="00767D19" w:rsidP="00767D19">
      <w:pPr>
        <w:pStyle w:val="Main"/>
        <w:rPr>
          <w:lang w:val="ru-RU"/>
        </w:rPr>
      </w:pPr>
      <w:r w:rsidRPr="00C030C2">
        <w:rPr>
          <w:highlight w:val="lightGray"/>
          <w:lang w:val="ru-RU"/>
        </w:rPr>
        <w:t>Указатели на функции используются часто в качестве аргументов других функций</w:t>
      </w:r>
      <w:r w:rsidRPr="00C030C2">
        <w:rPr>
          <w:lang w:val="ru-RU"/>
        </w:rPr>
        <w:t>. Таким образом создаются универсальные функции, значительно упрощающие текст сложной программы (например, численное решение уравнений дифференцирование интегрирование). Некоторые библиотечные функции в качестве параметра также принимают указатели на функции.</w:t>
      </w:r>
    </w:p>
    <w:p w:rsidR="00767D19" w:rsidRDefault="00767D19" w:rsidP="00767D19">
      <w:pPr>
        <w:pStyle w:val="Main"/>
        <w:rPr>
          <w:lang w:val="ru-RU"/>
        </w:rPr>
      </w:pPr>
      <w:r w:rsidRPr="00C030C2">
        <w:rPr>
          <w:lang w:val="ru-RU"/>
        </w:rPr>
        <w:t>Во всех рассмотренных до сих пор примерах показывалось, как можно обращаться к данным различных типов при помощи указателей. Оказывается, что используя указатель на функцию можно обратиться также и к фрагментам кода программы. Указатели на функции служат тем же целям, что и указатели на данные: они позволяют обращаться к функции косвенно — так же, как указатели на данные обеспечивают косвенное обращение к данным</w:t>
      </w:r>
      <w:r>
        <w:rPr>
          <w:lang w:val="ru-RU"/>
        </w:rPr>
        <w:t>.</w:t>
      </w:r>
    </w:p>
    <w:p w:rsidR="00767D19" w:rsidRDefault="00767D19" w:rsidP="00767D19">
      <w:pPr>
        <w:pStyle w:val="Main"/>
        <w:rPr>
          <w:lang w:val="ru-RU"/>
        </w:rPr>
      </w:pPr>
      <w:r w:rsidRPr="00C030C2">
        <w:rPr>
          <w:lang w:val="ru-RU"/>
        </w:rPr>
        <w:t xml:space="preserve">Указатель на функцию можно использовать в нескольких важных случаях. Рассмотрим, например, функцию qsort(). Одним из ее параметров является указатель на функцию. Адресуемая функция </w:t>
      </w:r>
      <w:r w:rsidRPr="00C030C2">
        <w:rPr>
          <w:lang w:val="ru-RU"/>
        </w:rPr>
        <w:lastRenderedPageBreak/>
        <w:t xml:space="preserve">осуществляет необходимое сравнение, которое должно выполняться для элементов сортируемого массива. Применение в qsort() указателя на функцию вызвано тем, что процесс сравнения двух элементов может быть весьма сложным, и при помощи одного управляющего флага его представить нельзя. </w:t>
      </w:r>
      <w:bookmarkStart w:id="71" w:name="АР01327"/>
      <w:r w:rsidRPr="00C030C2">
        <w:rPr>
          <w:highlight w:val="lightGray"/>
          <w:lang w:val="ru-RU"/>
        </w:rPr>
        <w:t xml:space="preserve">Функцию нельзя передать по значению </w:t>
      </w:r>
      <w:bookmarkEnd w:id="71"/>
      <w:r w:rsidRPr="00C030C2">
        <w:rPr>
          <w:highlight w:val="lightGray"/>
          <w:lang w:val="ru-RU"/>
        </w:rPr>
        <w:t>— то есть, передать ее код. Однако, в С можно передать указатель на код или указатель на функцию.</w:t>
      </w:r>
    </w:p>
    <w:p w:rsidR="00767D19" w:rsidRPr="00C030C2" w:rsidRDefault="00767D19" w:rsidP="00767D19">
      <w:pPr>
        <w:pStyle w:val="Main"/>
        <w:rPr>
          <w:lang w:val="ru-RU"/>
        </w:rPr>
      </w:pPr>
      <w:r w:rsidRPr="00C030C2">
        <w:rPr>
          <w:lang w:val="ru-RU"/>
        </w:rPr>
        <w:t>Концепцию указателей на функцию обычно иллюстрируют при помощи поставляемой вместе с компилятором функции qsort(). К сожалению, нередко встречаются объявления указателей и на другие библиотечные функции. Следующие ниже программы на С и C++ показывают, как описать указатель на функцию и как передать пользовательскую функцию в функцию qsort(), объявленную в файле stdlib.h.</w:t>
      </w:r>
    </w:p>
    <w:p w:rsidR="00767D19" w:rsidRPr="00C030C2" w:rsidRDefault="00767D19" w:rsidP="00767D19">
      <w:pPr>
        <w:pStyle w:val="Main"/>
        <w:rPr>
          <w:lang w:val="ru-RU"/>
        </w:rPr>
      </w:pPr>
      <w:r w:rsidRPr="00C030C2">
        <w:rPr>
          <w:lang w:val="ru-RU"/>
        </w:rPr>
        <w:t>Вот программа на С:</w:t>
      </w:r>
    </w:p>
    <w:p w:rsidR="00767D19" w:rsidRPr="00C030C2" w:rsidRDefault="00767D19" w:rsidP="00767D19">
      <w:pPr>
        <w:pStyle w:val="Program0"/>
        <w:rPr>
          <w:lang w:val="ru-RU"/>
        </w:rPr>
      </w:pPr>
    </w:p>
    <w:p w:rsidR="00767D19" w:rsidRPr="00C030C2" w:rsidRDefault="00767D19" w:rsidP="00767D19">
      <w:pPr>
        <w:pStyle w:val="Program0"/>
        <w:rPr>
          <w:color w:val="008000"/>
          <w:lang w:val="ru-RU"/>
        </w:rPr>
      </w:pPr>
      <w:r w:rsidRPr="00C030C2">
        <w:rPr>
          <w:color w:val="008000"/>
          <w:lang w:val="ru-RU"/>
        </w:rPr>
        <w:t>/*10FNCPTR.C</w:t>
      </w:r>
    </w:p>
    <w:p w:rsidR="00767D19" w:rsidRPr="00C030C2" w:rsidRDefault="00767D19" w:rsidP="00767D19">
      <w:pPr>
        <w:pStyle w:val="Program0"/>
        <w:rPr>
          <w:color w:val="008000"/>
          <w:lang w:val="ru-RU"/>
        </w:rPr>
      </w:pPr>
      <w:r w:rsidRPr="00C030C2">
        <w:rPr>
          <w:color w:val="008000"/>
          <w:lang w:val="ru-RU"/>
        </w:rPr>
        <w:t>Программа на С, иллюстрирующая объявление пользовательской функции</w:t>
      </w:r>
    </w:p>
    <w:p w:rsidR="00767D19" w:rsidRDefault="00767D19" w:rsidP="00767D19">
      <w:pPr>
        <w:pStyle w:val="Program0"/>
        <w:rPr>
          <w:color w:val="008000"/>
          <w:lang w:val="ru-RU"/>
        </w:rPr>
      </w:pPr>
      <w:r w:rsidRPr="00C030C2">
        <w:rPr>
          <w:color w:val="008000"/>
          <w:lang w:val="ru-RU"/>
        </w:rPr>
        <w:t>и указателя на функц</w:t>
      </w:r>
      <w:r>
        <w:rPr>
          <w:color w:val="008000"/>
          <w:lang w:val="ru-RU"/>
        </w:rPr>
        <w:t>ию, используемого с qsort().*/</w:t>
      </w: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IMAXVALUES 10</w:t>
      </w: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rPr>
          <w:color w:val="0000FF"/>
        </w:rPr>
        <w:t>int</w:t>
      </w:r>
      <w:r>
        <w:t xml:space="preserve"> (*ifunct_ptr)(</w:t>
      </w:r>
      <w:r>
        <w:rPr>
          <w:color w:val="0000FF"/>
        </w:rPr>
        <w:t>const</w:t>
      </w:r>
      <w:r>
        <w:t xml:space="preserve"> </w:t>
      </w:r>
      <w:r>
        <w:rPr>
          <w:color w:val="0000FF"/>
        </w:rPr>
        <w:t>void</w:t>
      </w:r>
      <w:r>
        <w:t xml:space="preserve"> *,</w:t>
      </w:r>
      <w:r>
        <w:rPr>
          <w:color w:val="0000FF"/>
        </w:rPr>
        <w:t>const</w:t>
      </w:r>
      <w:r>
        <w:t xml:space="preserve"> </w:t>
      </w:r>
      <w:r>
        <w:rPr>
          <w:color w:val="0000FF"/>
        </w:rPr>
        <w:t>void</w:t>
      </w:r>
      <w:r>
        <w:t xml:space="preserve"> *);</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int</w:t>
      </w:r>
      <w:r>
        <w:t xml:space="preserve"> iarray[IMAXVALUES]={0,5,3,2,8,7,9,1,4,6};</w:t>
      </w:r>
    </w:p>
    <w:p w:rsidR="00767D19" w:rsidRDefault="00767D19" w:rsidP="00767D19">
      <w:pPr>
        <w:pStyle w:val="Program0"/>
      </w:pPr>
      <w:r>
        <w:tab/>
        <w:t>ifunct_ptr=icompare_funct;</w:t>
      </w:r>
    </w:p>
    <w:p w:rsidR="00767D19" w:rsidRDefault="00767D19" w:rsidP="00767D19">
      <w:pPr>
        <w:pStyle w:val="Program0"/>
      </w:pPr>
      <w:r>
        <w:tab/>
        <w:t xml:space="preserve">qsort(iarray,IMAXVALUES, </w:t>
      </w:r>
      <w:r>
        <w:rPr>
          <w:color w:val="0000FF"/>
        </w:rPr>
        <w:t>sizeof</w:t>
      </w:r>
      <w:r>
        <w:t>(</w:t>
      </w:r>
      <w:r>
        <w:rPr>
          <w:color w:val="0000FF"/>
        </w:rPr>
        <w:t>int</w:t>
      </w:r>
      <w:r>
        <w:t>), ifunct_ptr);</w:t>
      </w:r>
    </w:p>
    <w:p w:rsidR="00767D19" w:rsidRDefault="00767D19" w:rsidP="00767D19">
      <w:pPr>
        <w:pStyle w:val="Program0"/>
      </w:pPr>
      <w:r>
        <w:tab/>
      </w:r>
      <w:r>
        <w:rPr>
          <w:color w:val="0000FF"/>
        </w:rPr>
        <w:t>for</w:t>
      </w:r>
      <w:r>
        <w:t>(i=0; i &lt; IMAXVALUES; i++)</w:t>
      </w:r>
    </w:p>
    <w:p w:rsidR="00767D19" w:rsidRDefault="00767D19" w:rsidP="00767D19">
      <w:pPr>
        <w:pStyle w:val="Program0"/>
      </w:pPr>
      <w:r>
        <w:tab/>
      </w:r>
      <w:r>
        <w:tab/>
        <w:t>printf("%d ",iarray[i]);</w:t>
      </w:r>
    </w:p>
    <w:p w:rsidR="00767D19" w:rsidRDefault="00767D19" w:rsidP="00767D19">
      <w:pPr>
        <w:pStyle w:val="Program0"/>
      </w:pPr>
      <w:r>
        <w:tab/>
        <w:t>printf("\n");</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 xml:space="preserve"> (0);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t>{</w:t>
      </w:r>
    </w:p>
    <w:p w:rsidR="00767D19" w:rsidRDefault="00767D19" w:rsidP="00767D19">
      <w:pPr>
        <w:pStyle w:val="Program0"/>
      </w:pPr>
      <w:r>
        <w:tab/>
      </w:r>
      <w:r>
        <w:rPr>
          <w:color w:val="0000FF"/>
        </w:rPr>
        <w:t>return</w:t>
      </w:r>
      <w:r>
        <w:t>((*(</w:t>
      </w:r>
      <w:r>
        <w:rPr>
          <w:color w:val="0000FF"/>
        </w:rPr>
        <w:t>int</w:t>
      </w:r>
      <w:r>
        <w:t xml:space="preserve"> *)iresult_a)-(*(</w:t>
      </w:r>
      <w:r>
        <w:rPr>
          <w:color w:val="0000FF"/>
        </w:rPr>
        <w:t>int</w:t>
      </w:r>
      <w:r>
        <w:t xml:space="preserve"> *) iresult_b));</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C030C2" w:rsidRDefault="00767D19" w:rsidP="00767D19">
      <w:pPr>
        <w:pStyle w:val="Main"/>
        <w:rPr>
          <w:lang w:val="ru-RU"/>
        </w:rPr>
      </w:pPr>
      <w:r w:rsidRPr="00C030C2">
        <w:rPr>
          <w:lang w:val="ru-RU"/>
        </w:rPr>
        <w:t>Функция icompare_funct() (которая будет называться вызываемой функцией) имеет прототип, соответствующий требованиям четвертого параметра функции qsort() (которая будет называться вызывающей функцией).</w:t>
      </w:r>
    </w:p>
    <w:p w:rsidR="00767D19" w:rsidRPr="00C030C2" w:rsidRDefault="00767D19" w:rsidP="00767D19">
      <w:pPr>
        <w:pStyle w:val="Main"/>
        <w:rPr>
          <w:lang w:val="ru-RU"/>
        </w:rPr>
      </w:pPr>
      <w:r w:rsidRPr="00C030C2">
        <w:rPr>
          <w:lang w:val="ru-RU"/>
        </w:rPr>
        <w:t>Несколько отклоняясь в сторону, можно пояснить: четвертый параметр функции qsort() должен быть указателем на функцию. Вызываемая функция должна получать два параметра типа const void * и возвращать значение типа int. Это объясняется тем, что qsort() использует вызываемую функцию для реализации алгоритма сравнения при сортировке. Теперь, когда вам стал понятен прототип вызываемой функции icompare_funct(), уделите немного внимания изучению ее программного кода.</w:t>
      </w:r>
    </w:p>
    <w:p w:rsidR="00767D19" w:rsidRPr="00C030C2" w:rsidRDefault="00767D19" w:rsidP="00767D19">
      <w:pPr>
        <w:pStyle w:val="Main"/>
        <w:rPr>
          <w:lang w:val="ru-RU"/>
        </w:rPr>
      </w:pPr>
      <w:r w:rsidRPr="00C030C2">
        <w:rPr>
          <w:lang w:val="ru-RU"/>
        </w:rPr>
        <w:t>Если вызываемая функция возвращает значение &lt; 0, то первый ее параметр меньше, чем значение второго параметра. Ноль свидетельствует о равенстве параметров, а значение &gt; 0 указывает на то, что второй параметр больше первого. Все эти отношения реализованы в функции icompare_funct() при помощи единственного оператора:</w:t>
      </w:r>
    </w:p>
    <w:p w:rsidR="00767D19" w:rsidRPr="00C030C2" w:rsidRDefault="00767D19" w:rsidP="00767D19">
      <w:pPr>
        <w:pStyle w:val="Program0"/>
        <w:rPr>
          <w:lang w:val="ru-RU"/>
        </w:rPr>
      </w:pPr>
    </w:p>
    <w:p w:rsidR="00767D19" w:rsidRDefault="00767D19" w:rsidP="00767D19">
      <w:pPr>
        <w:pStyle w:val="Program0"/>
      </w:pPr>
      <w:r w:rsidRPr="00C030C2">
        <w:rPr>
          <w:color w:val="0000FF"/>
        </w:rPr>
        <w:t>return</w:t>
      </w:r>
      <w:r>
        <w:t>((*(int *)iresult_a) - (*(int *) iresult_b));</w:t>
      </w:r>
    </w:p>
    <w:p w:rsidR="00767D19" w:rsidRDefault="00767D19" w:rsidP="00767D19">
      <w:pPr>
        <w:pStyle w:val="Program0"/>
      </w:pPr>
    </w:p>
    <w:p w:rsidR="00767D19" w:rsidRPr="00C030C2" w:rsidRDefault="00767D19" w:rsidP="00767D19">
      <w:pPr>
        <w:pStyle w:val="Main"/>
        <w:rPr>
          <w:lang w:val="ru-RU"/>
        </w:rPr>
      </w:pPr>
      <w:r w:rsidRPr="00C030C2">
        <w:rPr>
          <w:lang w:val="ru-RU"/>
        </w:rPr>
        <w:t>Поскольку оба указателя передаются как тип void *, они преобразуются в соответствующий тип указателей int *, а затем по отношению к ним применяется операция разыменования (*). Результат вычитания двух величин, на которые ссылаются указатели, удовлетворяет критерию сравнения функции qsort().</w:t>
      </w:r>
    </w:p>
    <w:p w:rsidR="00767D19" w:rsidRDefault="00767D19" w:rsidP="00767D19">
      <w:pPr>
        <w:pStyle w:val="Main"/>
        <w:rPr>
          <w:lang w:val="ru-RU"/>
        </w:rPr>
      </w:pPr>
      <w:r w:rsidRPr="00C030C2">
        <w:rPr>
          <w:lang w:val="ru-RU"/>
        </w:rPr>
        <w:t>После анализа прототипа функции icompare</w:t>
      </w:r>
      <w:r>
        <w:rPr>
          <w:lang w:val="ru-RU"/>
        </w:rPr>
        <w:t>_funct() нужно обратить внимание на объявление указателя на функцию, которое следует за этим прототипом:</w:t>
      </w:r>
    </w:p>
    <w:p w:rsidR="00767D19" w:rsidRDefault="00767D19" w:rsidP="00767D19">
      <w:pPr>
        <w:pStyle w:val="Program0"/>
        <w:rPr>
          <w:lang w:val="ru-RU"/>
        </w:rPr>
      </w:pPr>
    </w:p>
    <w:p w:rsidR="00767D19" w:rsidRDefault="00767D19" w:rsidP="00767D19">
      <w:pPr>
        <w:pStyle w:val="Program0"/>
      </w:pPr>
      <w:r>
        <w:rPr>
          <w:color w:val="0000FF"/>
        </w:rPr>
        <w:t>int</w:t>
      </w:r>
      <w:r>
        <w:t xml:space="preserve"> icompare_funct(const void *iresult_a, const void *iresult_b);</w:t>
      </w:r>
    </w:p>
    <w:p w:rsidR="00767D19" w:rsidRDefault="00767D19" w:rsidP="00767D19">
      <w:pPr>
        <w:pStyle w:val="Program0"/>
      </w:pPr>
      <w:r>
        <w:rPr>
          <w:color w:val="0000FF"/>
        </w:rPr>
        <w:t>int</w:t>
      </w:r>
      <w:r>
        <w:t xml:space="preserve"> (*ifunct_ptr)(const void *, const void *);</w:t>
      </w:r>
    </w:p>
    <w:p w:rsidR="00767D19" w:rsidRDefault="00767D19" w:rsidP="00767D19">
      <w:pPr>
        <w:pStyle w:val="Program0"/>
      </w:pPr>
    </w:p>
    <w:p w:rsidR="00767D19" w:rsidRDefault="00767D19" w:rsidP="00767D19">
      <w:pPr>
        <w:pStyle w:val="Main"/>
        <w:rPr>
          <w:lang w:val="ru-RU"/>
        </w:rPr>
      </w:pPr>
      <w:bookmarkStart w:id="72" w:name="АР01328"/>
      <w:r w:rsidRPr="00E8318C">
        <w:rPr>
          <w:highlight w:val="lightGray"/>
          <w:lang w:val="ru-RU"/>
        </w:rPr>
        <w:lastRenderedPageBreak/>
        <w:t xml:space="preserve">Тип функции определяется </w:t>
      </w:r>
      <w:bookmarkEnd w:id="72"/>
      <w:r w:rsidRPr="00E8318C">
        <w:rPr>
          <w:highlight w:val="lightGray"/>
          <w:lang w:val="ru-RU"/>
        </w:rPr>
        <w:t>ее возвращаемым значением и списком аргументов.</w:t>
      </w:r>
      <w:r w:rsidRPr="00E8318C">
        <w:rPr>
          <w:lang w:val="ru-RU"/>
        </w:rPr>
        <w:t xml:space="preserve"> Указатель на icompare_funct() должен иметь такой же список параметров и тип возвращаемого значения. Можно предположить, что следующий оператор отвечает этим требованиям:</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ifunct</w:t>
      </w:r>
      <w:r w:rsidRPr="001B4D2E">
        <w:rPr>
          <w:lang w:val="ru-RU"/>
        </w:rPr>
        <w:t>_</w:t>
      </w:r>
      <w:r>
        <w:t>ptr</w:t>
      </w:r>
      <w:r w:rsidRPr="001B4D2E">
        <w:rPr>
          <w:lang w:val="ru-RU"/>
        </w:rPr>
        <w:t>(</w:t>
      </w:r>
      <w:r>
        <w:t>const</w:t>
      </w:r>
      <w:r w:rsidRPr="001B4D2E">
        <w:rPr>
          <w:lang w:val="ru-RU"/>
        </w:rPr>
        <w:t xml:space="preserve"> </w:t>
      </w:r>
      <w:r>
        <w:t>void</w:t>
      </w:r>
      <w:r w:rsidRPr="001B4D2E">
        <w:rPr>
          <w:lang w:val="ru-RU"/>
        </w:rPr>
        <w:t xml:space="preserve"> *, </w:t>
      </w:r>
      <w:r>
        <w:t>const</w:t>
      </w:r>
      <w:r w:rsidRPr="001B4D2E">
        <w:rPr>
          <w:lang w:val="ru-RU"/>
        </w:rPr>
        <w:t xml:space="preserve"> </w:t>
      </w:r>
      <w:r>
        <w:t>void</w:t>
      </w:r>
      <w:r w:rsidRPr="001B4D2E">
        <w:rPr>
          <w:lang w:val="ru-RU"/>
        </w:rPr>
        <w:t xml:space="preserve"> *);</w:t>
      </w:r>
    </w:p>
    <w:p w:rsidR="00767D19" w:rsidRPr="001B4D2E" w:rsidRDefault="00767D19" w:rsidP="00767D19">
      <w:pPr>
        <w:pStyle w:val="Program0"/>
        <w:rPr>
          <w:lang w:val="ru-RU"/>
        </w:rPr>
      </w:pPr>
    </w:p>
    <w:p w:rsidR="00767D19" w:rsidRPr="00E8318C" w:rsidRDefault="00767D19" w:rsidP="00767D19">
      <w:pPr>
        <w:pStyle w:val="Main"/>
        <w:rPr>
          <w:lang w:val="ru-RU"/>
        </w:rPr>
      </w:pPr>
      <w:r w:rsidRPr="00E8318C">
        <w:rPr>
          <w:lang w:val="ru-RU"/>
        </w:rPr>
        <w:t>Это почти правильно. Проблема в том, что компилятор интерпретирует этот оператор как описание функции ifunct_ptr(), получающей два параметра и возвращающей указатель типа int *. Операция разыменования связана не с функцией ifunct_ptr(), а с описателем типа. Для того чтобы связать операцию разыменования с ifunct_ptr(), необходимы круглые скобки.</w:t>
      </w:r>
    </w:p>
    <w:p w:rsidR="00767D19" w:rsidRPr="00E8318C" w:rsidRDefault="00767D19" w:rsidP="00767D19">
      <w:pPr>
        <w:pStyle w:val="Main"/>
        <w:rPr>
          <w:lang w:val="ru-RU"/>
        </w:rPr>
      </w:pPr>
      <w:r w:rsidRPr="00E8318C">
        <w:rPr>
          <w:lang w:val="ru-RU"/>
        </w:rPr>
        <w:t>Исправленный таким образом оператор объявляет ifunct_ptr() как указатель на функцию, получающую два параметра и возвращающую тип int, -то есть как указатель того типа, который нужен в качестве четвертого параметра функции qsort().</w:t>
      </w:r>
    </w:p>
    <w:p w:rsidR="00767D19" w:rsidRPr="00E8318C" w:rsidRDefault="00767D19" w:rsidP="00767D19">
      <w:pPr>
        <w:pStyle w:val="Main"/>
        <w:rPr>
          <w:lang w:val="ru-RU"/>
        </w:rPr>
      </w:pPr>
      <w:r w:rsidRPr="00E8318C">
        <w:rPr>
          <w:lang w:val="ru-RU"/>
        </w:rPr>
        <w:t>Единственное, что остается сделать в теле функции main(), это инициализировать указатель ifunct_ptr и присвоить ему адрес функции icompare_funct(). Параметрами функции qsort() являются следующие величины: адрес нулевого элемента сортируемой таблицы (iarray), количество элементов в таблице (IMAXVALUES), размер каждого элемента (sizeof(int)) и указатель на функцию сравнения (ifunct_ptr()).</w:t>
      </w:r>
    </w:p>
    <w:p w:rsidR="00767D19" w:rsidRPr="00E8318C" w:rsidRDefault="00767D19" w:rsidP="00767D19">
      <w:pPr>
        <w:pStyle w:val="Main"/>
        <w:rPr>
          <w:lang w:val="ru-RU"/>
        </w:rPr>
      </w:pPr>
      <w:r w:rsidRPr="00E8318C">
        <w:rPr>
          <w:lang w:val="ru-RU"/>
        </w:rPr>
        <w:t>Эквивалентная программа на C++:</w:t>
      </w:r>
    </w:p>
    <w:p w:rsidR="00767D19" w:rsidRPr="00E8318C" w:rsidRDefault="00767D19" w:rsidP="00767D19">
      <w:pPr>
        <w:pStyle w:val="Program0"/>
        <w:rPr>
          <w:color w:val="008000"/>
          <w:lang w:val="ru-RU"/>
        </w:rPr>
      </w:pPr>
    </w:p>
    <w:p w:rsidR="00767D19" w:rsidRPr="00E8318C" w:rsidRDefault="00767D19" w:rsidP="00767D19">
      <w:pPr>
        <w:pStyle w:val="Program0"/>
        <w:rPr>
          <w:color w:val="008000"/>
          <w:lang w:val="ru-RU"/>
        </w:rPr>
      </w:pPr>
      <w:r w:rsidRPr="00E8318C">
        <w:rPr>
          <w:color w:val="008000"/>
          <w:lang w:val="ru-RU"/>
        </w:rPr>
        <w:t>// 10QSORT.CPP</w:t>
      </w:r>
    </w:p>
    <w:p w:rsidR="00767D19" w:rsidRDefault="00767D19" w:rsidP="00767D19">
      <w:pPr>
        <w:pStyle w:val="Program0"/>
        <w:rPr>
          <w:color w:val="008000"/>
          <w:lang w:val="ru-RU"/>
        </w:rPr>
      </w:pPr>
      <w:r w:rsidRPr="00E8318C">
        <w:rPr>
          <w:color w:val="008000"/>
          <w:lang w:val="ru-RU"/>
        </w:rPr>
        <w:t>// Программа на C++, иллюстрирующая объявление</w:t>
      </w:r>
      <w:r>
        <w:rPr>
          <w:color w:val="008000"/>
          <w:lang w:val="ru-RU"/>
        </w:rPr>
        <w:t xml:space="preserve"> пользовательской</w:t>
      </w:r>
    </w:p>
    <w:p w:rsidR="00767D19" w:rsidRDefault="00767D19" w:rsidP="00767D19">
      <w:pPr>
        <w:pStyle w:val="Program0"/>
        <w:rPr>
          <w:color w:val="008000"/>
          <w:lang w:val="ru-RU"/>
        </w:rPr>
      </w:pPr>
      <w:r>
        <w:rPr>
          <w:color w:val="008000"/>
          <w:lang w:val="ru-RU"/>
        </w:rPr>
        <w:t xml:space="preserve">// функции и указателя на функцию, которая используется вместе с </w:t>
      </w:r>
      <w:r>
        <w:rPr>
          <w:color w:val="008000"/>
        </w:rPr>
        <w:t>qsort</w:t>
      </w:r>
      <w:r>
        <w:rPr>
          <w:color w:val="008000"/>
          <w:lang w:val="ru-RU"/>
        </w:rPr>
        <w:t>()</w:t>
      </w:r>
    </w:p>
    <w:p w:rsidR="00767D19" w:rsidRDefault="00767D19" w:rsidP="00767D19">
      <w:pPr>
        <w:pStyle w:val="Program0"/>
        <w:rPr>
          <w:color w:val="008000"/>
          <w:lang w:val="ru-RU"/>
        </w:rPr>
      </w:pPr>
    </w:p>
    <w:p w:rsidR="00767D19" w:rsidRPr="00F836C3" w:rsidRDefault="00767D19" w:rsidP="00767D19">
      <w:pPr>
        <w:pStyle w:val="Program0"/>
      </w:pPr>
      <w:r w:rsidRPr="00F836C3">
        <w:rPr>
          <w:color w:val="0000FF"/>
        </w:rPr>
        <w:t>#</w:t>
      </w:r>
      <w:r>
        <w:rPr>
          <w:color w:val="0000FF"/>
        </w:rPr>
        <w:t>include</w:t>
      </w:r>
      <w:r w:rsidRPr="00F836C3">
        <w:t xml:space="preserve"> "</w:t>
      </w:r>
      <w:r>
        <w:t>stdafx</w:t>
      </w:r>
      <w:r w:rsidRPr="00F836C3">
        <w:t>.</w:t>
      </w:r>
      <w:r>
        <w:t>h</w:t>
      </w:r>
      <w:r w:rsidRPr="00F836C3">
        <w:t>"</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IMAXVALUES 10</w:t>
      </w: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rPr>
          <w:color w:val="0000FF"/>
        </w:rPr>
        <w:t>int</w:t>
      </w:r>
      <w:r>
        <w:t xml:space="preserve"> (*ifunct_ptr)(</w:t>
      </w:r>
      <w:r>
        <w:rPr>
          <w:color w:val="0000FF"/>
        </w:rPr>
        <w:t>const</w:t>
      </w:r>
      <w:r>
        <w:t xml:space="preserve"> </w:t>
      </w:r>
      <w:r>
        <w:rPr>
          <w:color w:val="0000FF"/>
        </w:rPr>
        <w:t>void</w:t>
      </w:r>
      <w:r>
        <w:t xml:space="preserve"> *,</w:t>
      </w:r>
      <w:r>
        <w:rPr>
          <w:color w:val="0000FF"/>
        </w:rPr>
        <w:t>const</w:t>
      </w:r>
      <w:r>
        <w:t xml:space="preserve"> </w:t>
      </w:r>
      <w:r>
        <w:rPr>
          <w:color w:val="0000FF"/>
        </w:rPr>
        <w:t>void</w:t>
      </w:r>
      <w:r>
        <w:t xml:space="preserve"> *);</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i;</w:t>
      </w:r>
    </w:p>
    <w:p w:rsidR="00767D19" w:rsidRDefault="00767D19" w:rsidP="00767D19">
      <w:pPr>
        <w:pStyle w:val="Program0"/>
      </w:pPr>
      <w:r>
        <w:tab/>
      </w:r>
      <w:r>
        <w:rPr>
          <w:color w:val="0000FF"/>
        </w:rPr>
        <w:t>int</w:t>
      </w:r>
      <w:r>
        <w:t xml:space="preserve"> iarray[IMAXVALUES]={0,5,3,2,8,7,9,1,4,6};</w:t>
      </w:r>
    </w:p>
    <w:p w:rsidR="00767D19" w:rsidRDefault="00767D19" w:rsidP="00767D19">
      <w:pPr>
        <w:pStyle w:val="Program0"/>
      </w:pPr>
      <w:r>
        <w:tab/>
        <w:t>ifunct_ptr=icompare_funct;</w:t>
      </w:r>
    </w:p>
    <w:p w:rsidR="00767D19" w:rsidRDefault="00767D19" w:rsidP="00767D19">
      <w:pPr>
        <w:pStyle w:val="Program0"/>
      </w:pPr>
      <w:r>
        <w:tab/>
        <w:t xml:space="preserve">qsort(iarray,IMAXVALUES, </w:t>
      </w:r>
      <w:r>
        <w:rPr>
          <w:color w:val="0000FF"/>
        </w:rPr>
        <w:t>sizeof</w:t>
      </w:r>
      <w:r>
        <w:t>(</w:t>
      </w:r>
      <w:r>
        <w:rPr>
          <w:color w:val="0000FF"/>
        </w:rPr>
        <w:t>int</w:t>
      </w:r>
      <w:r>
        <w:t>), ifunct_ptr);</w:t>
      </w:r>
    </w:p>
    <w:p w:rsidR="00767D19" w:rsidRDefault="00767D19" w:rsidP="00767D19">
      <w:pPr>
        <w:pStyle w:val="Program0"/>
      </w:pPr>
      <w:r>
        <w:tab/>
      </w:r>
      <w:r>
        <w:rPr>
          <w:color w:val="0000FF"/>
        </w:rPr>
        <w:t>for</w:t>
      </w:r>
      <w:r>
        <w:t>(i=0; i &lt; IMAXVALUES; i++)</w:t>
      </w:r>
    </w:p>
    <w:p w:rsidR="00767D19" w:rsidRDefault="00767D19" w:rsidP="00767D19">
      <w:pPr>
        <w:pStyle w:val="Program0"/>
      </w:pPr>
      <w:r>
        <w:tab/>
      </w:r>
      <w:r>
        <w:tab/>
        <w:t>cout &lt;&lt; " " &lt;&lt; iarray[i];</w:t>
      </w:r>
    </w:p>
    <w:p w:rsidR="00767D19" w:rsidRDefault="00767D19" w:rsidP="00767D19">
      <w:pPr>
        <w:pStyle w:val="Program0"/>
      </w:pPr>
      <w:r>
        <w:tab/>
        <w:t>cout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 xml:space="preserve"> (0);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icompare_funct(</w:t>
      </w:r>
      <w:r>
        <w:rPr>
          <w:color w:val="0000FF"/>
        </w:rPr>
        <w:t>const</w:t>
      </w:r>
      <w:r>
        <w:t xml:space="preserve"> </w:t>
      </w:r>
      <w:r>
        <w:rPr>
          <w:color w:val="0000FF"/>
        </w:rPr>
        <w:t>void</w:t>
      </w:r>
      <w:r>
        <w:t xml:space="preserve"> *iresult_a, </w:t>
      </w:r>
      <w:r>
        <w:rPr>
          <w:color w:val="0000FF"/>
        </w:rPr>
        <w:t>const</w:t>
      </w:r>
      <w:r>
        <w:t xml:space="preserve"> </w:t>
      </w:r>
      <w:r>
        <w:rPr>
          <w:color w:val="0000FF"/>
        </w:rPr>
        <w:t>void</w:t>
      </w:r>
      <w:r>
        <w:t xml:space="preserve"> *iresult_b)</w:t>
      </w:r>
    </w:p>
    <w:p w:rsidR="00767D19" w:rsidRDefault="00767D19" w:rsidP="00767D19">
      <w:pPr>
        <w:pStyle w:val="Program0"/>
      </w:pPr>
      <w:r>
        <w:t>{</w:t>
      </w:r>
    </w:p>
    <w:p w:rsidR="00767D19" w:rsidRDefault="00767D19" w:rsidP="00767D19">
      <w:pPr>
        <w:pStyle w:val="Program0"/>
      </w:pPr>
      <w:r>
        <w:tab/>
      </w:r>
      <w:r>
        <w:rPr>
          <w:color w:val="0000FF"/>
        </w:rPr>
        <w:t>return</w:t>
      </w:r>
      <w:r>
        <w:t>((*(</w:t>
      </w:r>
      <w:r>
        <w:rPr>
          <w:color w:val="0000FF"/>
        </w:rPr>
        <w:t>int</w:t>
      </w:r>
      <w:r>
        <w:t xml:space="preserve"> *)iresult_a)-(*(</w:t>
      </w:r>
      <w:r>
        <w:rPr>
          <w:color w:val="0000FF"/>
        </w:rPr>
        <w:t>int</w:t>
      </w:r>
      <w:r>
        <w:t xml:space="preserve"> *) iresult_b));</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E8318C" w:rsidRDefault="00767D19" w:rsidP="00767D19">
      <w:pPr>
        <w:pStyle w:val="Main"/>
        <w:rPr>
          <w:lang w:val="ru-RU"/>
        </w:rPr>
      </w:pPr>
      <w:r w:rsidRPr="00E8318C">
        <w:rPr>
          <w:lang w:val="ru-RU"/>
        </w:rPr>
        <w:t>Понимание синтаксиса указателей на функцию может оказаться непростым. Рассмотрим несколько примеров:</w:t>
      </w:r>
    </w:p>
    <w:p w:rsidR="00767D19" w:rsidRPr="00E8318C" w:rsidRDefault="00767D19" w:rsidP="00767D19">
      <w:pPr>
        <w:pStyle w:val="Program0"/>
        <w:rPr>
          <w:lang w:val="ru-RU"/>
        </w:rPr>
      </w:pPr>
    </w:p>
    <w:p w:rsidR="00767D19" w:rsidRPr="00E8318C" w:rsidRDefault="00767D19" w:rsidP="00767D19">
      <w:pPr>
        <w:pStyle w:val="Program0"/>
        <w:rPr>
          <w:lang w:val="ru-RU"/>
        </w:rPr>
      </w:pPr>
      <w:r w:rsidRPr="00E8318C">
        <w:rPr>
          <w:color w:val="0000FF"/>
        </w:rPr>
        <w:t>int</w:t>
      </w:r>
      <w:r w:rsidRPr="00E8318C">
        <w:rPr>
          <w:color w:val="0000FF"/>
          <w:lang w:val="ru-RU"/>
        </w:rPr>
        <w:t xml:space="preserve"> </w:t>
      </w:r>
      <w:r w:rsidRPr="00E8318C">
        <w:rPr>
          <w:lang w:val="ru-RU"/>
        </w:rPr>
        <w:t>*(* (*</w:t>
      </w:r>
      <w:r w:rsidRPr="00E8318C">
        <w:t>ifunct</w:t>
      </w:r>
      <w:r w:rsidRPr="00E8318C">
        <w:rPr>
          <w:lang w:val="ru-RU"/>
        </w:rPr>
        <w:t>_</w:t>
      </w:r>
      <w:r w:rsidRPr="00E8318C">
        <w:t>ptr</w:t>
      </w:r>
      <w:r w:rsidRPr="00E8318C">
        <w:rPr>
          <w:lang w:val="ru-RU"/>
        </w:rPr>
        <w:t>) (</w:t>
      </w:r>
      <w:r w:rsidRPr="00E8318C">
        <w:t>int</w:t>
      </w:r>
      <w:r w:rsidRPr="00E8318C">
        <w:rPr>
          <w:lang w:val="ru-RU"/>
        </w:rPr>
        <w:t>)) [5];</w:t>
      </w:r>
    </w:p>
    <w:p w:rsidR="00767D19" w:rsidRPr="00E8318C" w:rsidRDefault="00767D19" w:rsidP="00767D19">
      <w:pPr>
        <w:pStyle w:val="Program0"/>
        <w:rPr>
          <w:lang w:val="ru-RU"/>
        </w:rPr>
      </w:pPr>
      <w:r w:rsidRPr="00E8318C">
        <w:rPr>
          <w:color w:val="0000FF"/>
        </w:rPr>
        <w:t>float</w:t>
      </w:r>
      <w:r w:rsidRPr="00E8318C">
        <w:rPr>
          <w:lang w:val="ru-RU"/>
        </w:rPr>
        <w:t xml:space="preserve"> (*(*</w:t>
      </w:r>
      <w:r w:rsidRPr="00E8318C">
        <w:t>ffunct</w:t>
      </w:r>
      <w:r w:rsidRPr="00E8318C">
        <w:rPr>
          <w:lang w:val="ru-RU"/>
        </w:rPr>
        <w:t>_</w:t>
      </w:r>
      <w:r w:rsidRPr="00E8318C">
        <w:t>ptr</w:t>
      </w:r>
      <w:r w:rsidRPr="00E8318C">
        <w:rPr>
          <w:lang w:val="ru-RU"/>
        </w:rPr>
        <w:t>)(</w:t>
      </w:r>
      <w:r w:rsidRPr="00E8318C">
        <w:t>int</w:t>
      </w:r>
      <w:r w:rsidRPr="00E8318C">
        <w:rPr>
          <w:lang w:val="ru-RU"/>
        </w:rPr>
        <w:t>,</w:t>
      </w:r>
      <w:r w:rsidRPr="00E8318C">
        <w:t>int</w:t>
      </w:r>
      <w:r w:rsidRPr="00E8318C">
        <w:rPr>
          <w:lang w:val="ru-RU"/>
        </w:rPr>
        <w:t>))(</w:t>
      </w:r>
      <w:r w:rsidRPr="00E8318C">
        <w:t>float</w:t>
      </w:r>
      <w:r w:rsidRPr="00E8318C">
        <w:rPr>
          <w:lang w:val="ru-RU"/>
        </w:rPr>
        <w:t>);</w:t>
      </w:r>
    </w:p>
    <w:p w:rsidR="00767D19" w:rsidRPr="00E8318C" w:rsidRDefault="00767D19" w:rsidP="00767D19">
      <w:pPr>
        <w:pStyle w:val="Program0"/>
      </w:pPr>
      <w:r w:rsidRPr="00E8318C">
        <w:rPr>
          <w:color w:val="0000FF"/>
        </w:rPr>
        <w:t>typedef double</w:t>
      </w:r>
      <w:r w:rsidRPr="00E8318C">
        <w:t xml:space="preserve"> (*(*(*dfunct_ptr)())[5])();</w:t>
      </w:r>
    </w:p>
    <w:p w:rsidR="00767D19" w:rsidRPr="00E8318C" w:rsidRDefault="00767D19" w:rsidP="00767D19">
      <w:pPr>
        <w:pStyle w:val="Program0"/>
      </w:pPr>
      <w:r w:rsidRPr="00E8318C">
        <w:t>dfunct_ptr A_dfunct_ptr; (*(* function_ary_ptrs()) [5]) () ;</w:t>
      </w:r>
    </w:p>
    <w:p w:rsidR="00767D19" w:rsidRPr="00E8318C" w:rsidRDefault="00767D19" w:rsidP="00767D19">
      <w:pPr>
        <w:pStyle w:val="Program0"/>
      </w:pPr>
    </w:p>
    <w:p w:rsidR="00767D19" w:rsidRPr="00E8318C" w:rsidRDefault="00767D19" w:rsidP="00767D19">
      <w:pPr>
        <w:pStyle w:val="Main"/>
        <w:rPr>
          <w:lang w:val="ru-RU"/>
        </w:rPr>
      </w:pPr>
      <w:r w:rsidRPr="00E8318C">
        <w:rPr>
          <w:lang w:val="ru-RU"/>
        </w:rPr>
        <w:t>Первый оператор описывает ifunct_ptr() как указатель на функцию, которая получает целочисленный параметр и возвращает указатель на массив из пяти указателей типа int.</w:t>
      </w:r>
    </w:p>
    <w:p w:rsidR="00767D19" w:rsidRPr="00E8318C" w:rsidRDefault="00767D19" w:rsidP="00767D19">
      <w:pPr>
        <w:pStyle w:val="Main"/>
        <w:rPr>
          <w:lang w:val="ru-RU"/>
        </w:rPr>
      </w:pPr>
      <w:r w:rsidRPr="00E8318C">
        <w:rPr>
          <w:lang w:val="ru-RU"/>
        </w:rPr>
        <w:t>Второй оператор описывает ffunct_ptr() как указатель на функцию, получающую два целых параметра и возвращающую указатель на функцию, у которой аргумент и возвращаемое значение типа float.</w:t>
      </w:r>
    </w:p>
    <w:p w:rsidR="00767D19" w:rsidRPr="00E8318C" w:rsidRDefault="00767D19" w:rsidP="00767D19">
      <w:pPr>
        <w:pStyle w:val="Main"/>
        <w:rPr>
          <w:lang w:val="ru-RU"/>
        </w:rPr>
      </w:pPr>
      <w:r w:rsidRPr="00E8318C">
        <w:rPr>
          <w:lang w:val="ru-RU"/>
        </w:rPr>
        <w:t>Используя описание typedef, можно избежать ненужного повторения сложных объявлений. Описание typedef читается следующим образом: dfunct_ptr() определяется как указатель на функцию без параметров, которая возвращает указатель на массив из пяти указателей, ссылающихся на функции, не имеющие параметров и возвращающие значение типа double.</w:t>
      </w:r>
    </w:p>
    <w:p w:rsidR="00767D19" w:rsidRDefault="00767D19" w:rsidP="00767D19">
      <w:pPr>
        <w:pStyle w:val="Main"/>
        <w:rPr>
          <w:lang w:val="ru-RU"/>
        </w:rPr>
      </w:pPr>
      <w:r w:rsidRPr="00E8318C">
        <w:rPr>
          <w:lang w:val="ru-RU"/>
        </w:rPr>
        <w:lastRenderedPageBreak/>
        <w:t>Последний оператор — это объявление функции, а не переменной. Оператор описывает function_ary_ptrs() как функцию без параметров, которая возвращает указатель на массив из пяти указателей, ссылающихся на функции, не имеющие аргументов и возвращающие значение типа int (тип int задается в С и C++ по умол</w:t>
      </w:r>
      <w:r>
        <w:rPr>
          <w:lang w:val="ru-RU"/>
        </w:rPr>
        <w:t>чанию).</w:t>
      </w:r>
    </w:p>
    <w:p w:rsidR="00767D19" w:rsidRDefault="00767D19" w:rsidP="00767D19">
      <w:pPr>
        <w:pStyle w:val="Main"/>
        <w:rPr>
          <w:lang w:val="ru-RU"/>
        </w:rPr>
      </w:pPr>
      <w:r>
        <w:rPr>
          <w:lang w:val="ru-RU"/>
        </w:rPr>
        <w:t>Здесь может порадовать только то, что такие сложные объявления и описания встречаются достаточно редко. Но если вы разберетесь с подобным синтаксисом, то сможете уверенно анализировать любые конструкции.</w:t>
      </w:r>
    </w:p>
    <w:p w:rsidR="00767D19" w:rsidRDefault="00767D19" w:rsidP="00767D19">
      <w:pPr>
        <w:pStyle w:val="Main"/>
        <w:rPr>
          <w:lang w:val="ru-RU"/>
        </w:rPr>
      </w:pPr>
    </w:p>
    <w:p w:rsidR="00767D19" w:rsidRPr="00767D19" w:rsidRDefault="00767D19" w:rsidP="00BB6345">
      <w:pPr>
        <w:pStyle w:val="2"/>
        <w:keepNext w:val="0"/>
        <w:numPr>
          <w:ilvl w:val="1"/>
          <w:numId w:val="13"/>
        </w:numPr>
        <w:spacing w:before="0" w:after="0"/>
        <w:ind w:left="426" w:firstLine="0"/>
        <w:rPr>
          <w:i w:val="0"/>
          <w:sz w:val="20"/>
          <w:szCs w:val="20"/>
        </w:rPr>
      </w:pPr>
      <w:bookmarkStart w:id="73" w:name="_Toc305219103"/>
      <w:bookmarkStart w:id="74" w:name="_Toc531685280"/>
      <w:bookmarkStart w:id="75" w:name="AP0791303"/>
      <w:r w:rsidRPr="00767D19">
        <w:rPr>
          <w:i w:val="0"/>
          <w:sz w:val="20"/>
          <w:szCs w:val="20"/>
        </w:rPr>
        <w:t>Динамическая память.</w:t>
      </w:r>
      <w:bookmarkEnd w:id="73"/>
      <w:bookmarkEnd w:id="74"/>
    </w:p>
    <w:p w:rsidR="00767D19" w:rsidRDefault="00767D19" w:rsidP="00767D19">
      <w:pPr>
        <w:pStyle w:val="Main"/>
        <w:rPr>
          <w:highlight w:val="yellow"/>
          <w:lang w:val="ru-RU"/>
        </w:rPr>
      </w:pPr>
      <w:bookmarkStart w:id="76" w:name="АР01329"/>
      <w:bookmarkEnd w:id="75"/>
      <w:r w:rsidRPr="00E8318C">
        <w:rPr>
          <w:lang w:val="ru-RU"/>
        </w:rPr>
        <w:t xml:space="preserve">При компиляции программы на С память </w:t>
      </w:r>
      <w:bookmarkEnd w:id="76"/>
      <w:r w:rsidRPr="00E8318C">
        <w:rPr>
          <w:lang w:val="ru-RU"/>
        </w:rPr>
        <w:t xml:space="preserve">компьютера разбивается на четыре области, содержащие код программы, все глобальные данные, стек и динамически распределяемую область памяти (иногда ее называют heap-куча). </w:t>
      </w:r>
      <w:r w:rsidRPr="00E8318C">
        <w:rPr>
          <w:highlight w:val="lightGray"/>
          <w:lang w:val="ru-RU"/>
        </w:rPr>
        <w:t>Динамическая память (heap) — это просто свободная область памяти, с которой работают при помощи функций динамического выделения памяти malloc() и free().</w:t>
      </w:r>
    </w:p>
    <w:p w:rsidR="00767D19" w:rsidRPr="00E8318C" w:rsidRDefault="00767D19" w:rsidP="00767D19">
      <w:pPr>
        <w:pStyle w:val="Main"/>
        <w:rPr>
          <w:lang w:val="ru-RU"/>
        </w:rPr>
      </w:pPr>
      <w:r w:rsidRPr="00E8318C">
        <w:rPr>
          <w:lang w:val="ru-RU"/>
        </w:rPr>
        <w:t>При вызове функции malloc() выделяется непрерывный блок памяти для указанного объекта и возвращается указатель на начало этого блока. Функция free() возвращает выделенный блок обратно в динамическую область памяти для повторного использования.</w:t>
      </w:r>
    </w:p>
    <w:p w:rsidR="00767D19" w:rsidRDefault="00767D19" w:rsidP="00767D19">
      <w:pPr>
        <w:pStyle w:val="Main"/>
        <w:rPr>
          <w:lang w:val="ru-RU"/>
        </w:rPr>
      </w:pPr>
      <w:r w:rsidRPr="00E8318C">
        <w:rPr>
          <w:lang w:val="ru-RU"/>
        </w:rPr>
        <w:t>Аргумент, передаваемый функции malloc(), представляет собой объем необходимой памяти в байтах. Если имеется свободная память, функция возвращает указатель типа void *, который можно преобразовать в любой необходимый тип указателя. Концепция указателей типа void была предложена стандартом ANSI С; она распространяется на указатели неизвестного типа или родовые (generic) указатели. Сам по себе указатель типа void не может использоваться для ссылки на какой бы то ни было объект (поскольку он не указывает ни на какой тип данных), однако он может содержать указатель любого другого типа. Следовательно, любой указатель можно преобразовать в указатель типа void и наоборот, без потери информации. В следующем фрагменте кода выделяется память для 300 чисел типа float:</w:t>
      </w:r>
    </w:p>
    <w:p w:rsidR="00767D19" w:rsidRDefault="00767D19" w:rsidP="00767D19">
      <w:pPr>
        <w:pStyle w:val="Program0"/>
        <w:rPr>
          <w:lang w:val="ru-RU"/>
        </w:rPr>
      </w:pPr>
    </w:p>
    <w:p w:rsidR="00767D19" w:rsidRDefault="00767D19" w:rsidP="00767D19">
      <w:pPr>
        <w:pStyle w:val="Program0"/>
      </w:pPr>
      <w:r>
        <w:rPr>
          <w:color w:val="0000FF"/>
        </w:rPr>
        <w:t>float</w:t>
      </w:r>
      <w:r>
        <w:t xml:space="preserve"> *pf;</w:t>
      </w:r>
    </w:p>
    <w:p w:rsidR="00767D19" w:rsidRDefault="00767D19" w:rsidP="00767D19">
      <w:pPr>
        <w:pStyle w:val="Program0"/>
      </w:pPr>
      <w:r>
        <w:rPr>
          <w:color w:val="0000FF"/>
        </w:rPr>
        <w:t>int</w:t>
      </w:r>
      <w:r>
        <w:t xml:space="preserve"> inum_floats = 300;</w:t>
      </w:r>
    </w:p>
    <w:p w:rsidR="00767D19" w:rsidRDefault="00767D19" w:rsidP="00767D19">
      <w:pPr>
        <w:pStyle w:val="Program0"/>
      </w:pPr>
      <w:r>
        <w:t>pf = (</w:t>
      </w:r>
      <w:r>
        <w:rPr>
          <w:color w:val="0000FF"/>
        </w:rPr>
        <w:t>float</w:t>
      </w:r>
      <w:r>
        <w:t xml:space="preserve"> *) malloc(inum_floats * </w:t>
      </w:r>
      <w:r>
        <w:rPr>
          <w:color w:val="0000FF"/>
        </w:rPr>
        <w:t>sizeof</w:t>
      </w:r>
      <w:r>
        <w:t>(float));</w:t>
      </w:r>
    </w:p>
    <w:p w:rsidR="00767D19" w:rsidRDefault="00767D19" w:rsidP="00767D19">
      <w:pPr>
        <w:pStyle w:val="Program0"/>
      </w:pPr>
    </w:p>
    <w:p w:rsidR="00767D19" w:rsidRPr="00E8318C" w:rsidRDefault="00767D19" w:rsidP="00767D19">
      <w:pPr>
        <w:pStyle w:val="Main"/>
        <w:rPr>
          <w:lang w:val="ru-RU"/>
        </w:rPr>
      </w:pPr>
      <w:r>
        <w:rPr>
          <w:lang w:val="ru-RU"/>
        </w:rPr>
        <w:t xml:space="preserve">Функции malloc() был сделан запрос на выделение памяти некоторого объема; этот объем определяется как 300, умноженное на действительный размер числа типа float, и выражается в байтах. Для того чтобы получить указатель типа float, использована операция приведения типа (float *). Каждый блок выделяемой памяти совершенно отделен и независим от любых других блоков памяти. О расположении блоков нельзя сделать </w:t>
      </w:r>
      <w:r w:rsidRPr="00E8318C">
        <w:rPr>
          <w:lang w:val="ru-RU"/>
        </w:rPr>
        <w:t>абсолютно никаких предположений. Блоки обычно "помечаются" некоторыми признаками, позволяющими операционной системе управлять их положением и размером. Когда блок становится ненужным, его можно вернуть операционной системе, используя, следующий оператор:</w:t>
      </w:r>
    </w:p>
    <w:p w:rsidR="00767D19" w:rsidRPr="00E8318C" w:rsidRDefault="00767D19" w:rsidP="00767D19">
      <w:pPr>
        <w:pStyle w:val="Program0"/>
        <w:rPr>
          <w:lang w:val="ru-RU"/>
        </w:rPr>
      </w:pPr>
    </w:p>
    <w:p w:rsidR="00767D19" w:rsidRPr="00F836C3" w:rsidRDefault="00767D19" w:rsidP="00767D19">
      <w:pPr>
        <w:pStyle w:val="Program0"/>
        <w:rPr>
          <w:lang w:val="ru-RU"/>
        </w:rPr>
      </w:pPr>
      <w:r w:rsidRPr="00E8318C">
        <w:t>free</w:t>
      </w:r>
      <w:r w:rsidRPr="00E8318C">
        <w:rPr>
          <w:lang w:val="ru-RU"/>
        </w:rPr>
        <w:t>((</w:t>
      </w:r>
      <w:r w:rsidRPr="00E8318C">
        <w:rPr>
          <w:color w:val="0000FF"/>
        </w:rPr>
        <w:t>void</w:t>
      </w:r>
      <w:r w:rsidRPr="00E8318C">
        <w:rPr>
          <w:color w:val="0000FF"/>
          <w:lang w:val="ru-RU"/>
        </w:rPr>
        <w:t xml:space="preserve"> </w:t>
      </w:r>
      <w:r w:rsidRPr="00E8318C">
        <w:rPr>
          <w:lang w:val="ru-RU"/>
        </w:rPr>
        <w:t xml:space="preserve">*) </w:t>
      </w:r>
      <w:r w:rsidRPr="00E8318C">
        <w:t>pf</w:t>
      </w:r>
      <w:r w:rsidRPr="00E8318C">
        <w:rPr>
          <w:lang w:val="ru-RU"/>
        </w:rPr>
        <w:t>);</w:t>
      </w:r>
    </w:p>
    <w:p w:rsidR="00767D19" w:rsidRPr="00F836C3" w:rsidRDefault="00767D19" w:rsidP="00767D19">
      <w:pPr>
        <w:pStyle w:val="Program0"/>
        <w:rPr>
          <w:lang w:val="ru-RU"/>
        </w:rPr>
      </w:pPr>
    </w:p>
    <w:p w:rsidR="00767D19" w:rsidRPr="00E8318C" w:rsidRDefault="00767D19" w:rsidP="00767D19">
      <w:pPr>
        <w:pStyle w:val="Main"/>
        <w:rPr>
          <w:lang w:val="ru-RU"/>
        </w:rPr>
      </w:pPr>
      <w:r w:rsidRPr="00E8318C">
        <w:rPr>
          <w:lang w:val="ru-RU"/>
        </w:rPr>
        <w:t>Так же как в С, в языке C++ имеющаяся память распределяется двумя способами. Когда объявляются переменные, они создаются в стеке, и при этом указатель стека сдвигается вниз. Когда область действия переменных заканчивается (например, когда локальная переменная больше не нужна), память для таких переменных автоматически освобождается путем смещения указателя стека вверх. Размер стековой памяти всегда должен быть известен при компиляции.</w:t>
      </w:r>
    </w:p>
    <w:p w:rsidR="00767D19" w:rsidRPr="00E8318C" w:rsidRDefault="00767D19" w:rsidP="00767D19">
      <w:pPr>
        <w:pStyle w:val="Main"/>
        <w:rPr>
          <w:lang w:val="ru-RU"/>
        </w:rPr>
      </w:pPr>
      <w:r w:rsidRPr="00E8318C">
        <w:rPr>
          <w:lang w:val="ru-RU"/>
        </w:rPr>
        <w:t>В программе возможно существование переменных, размер которых при компиляции неизвестен. Для них необходимо самостоятельно выделять память из свободной области. Свободная память занимает нижнюю часть памяти программы и растет снизу вверх, а стек занимает верхнюю часть и растет сверху вниз.</w:t>
      </w:r>
    </w:p>
    <w:p w:rsidR="00767D19" w:rsidRPr="00E8318C" w:rsidRDefault="00767D19" w:rsidP="00767D19">
      <w:pPr>
        <w:pStyle w:val="Main"/>
        <w:rPr>
          <w:lang w:val="ru-RU"/>
        </w:rPr>
      </w:pPr>
      <w:r w:rsidRPr="00E8318C">
        <w:rPr>
          <w:lang w:val="ru-RU"/>
        </w:rPr>
        <w:t>Программы на С и C++ могут в любой момент выделять и освобождать динамическую память. Важно помнить, что на переменные, память для которых выделена в динамической области, не распространяются правила области действия, которые справедливы для других переменных. Эти переменные действуют всегда; поэтому, если вы выделили динамическую область памяти, то не должны забывать о ее освобождении. Если повторно выделить динамическую память, предварительно не освободив ее, то выполнение программы, скорее всего закончится крахом.</w:t>
      </w:r>
    </w:p>
    <w:p w:rsidR="00767D19" w:rsidRPr="00E8318C" w:rsidRDefault="00767D19" w:rsidP="00767D19">
      <w:pPr>
        <w:pStyle w:val="Main"/>
        <w:rPr>
          <w:lang w:val="ru-RU"/>
        </w:rPr>
      </w:pPr>
      <w:bookmarkStart w:id="77" w:name="АР01330"/>
      <w:r w:rsidRPr="00E8318C">
        <w:rPr>
          <w:lang w:val="ru-RU"/>
        </w:rPr>
        <w:t xml:space="preserve">Для распределения </w:t>
      </w:r>
      <w:bookmarkEnd w:id="77"/>
      <w:r w:rsidRPr="00E8318C">
        <w:rPr>
          <w:lang w:val="ru-RU"/>
        </w:rPr>
        <w:t>динамической памяти в большинстве компиляторов С используются описанные выше библиотечные функции malloc() и free(), однако, в C++ эти средства считаются настолько важными, что они включены в ядро языка. В C++ для выделения и освобождения динамической памяти используются операторы new и delete. Для new аргументом является выражение, определяющее число выделяемых байт, а возвращаемое значение — это указатель на начало блока памяти. Аргументом для delete является начальный адрес освобождаемого блока памяти. Следующие две программы иллюстрируют сходство и различия приложений С и C++, использующих выделение динамической памяти. Вот пример на С:</w:t>
      </w:r>
    </w:p>
    <w:p w:rsidR="00767D19" w:rsidRPr="00E8318C" w:rsidRDefault="00767D19" w:rsidP="00767D19">
      <w:pPr>
        <w:pStyle w:val="Program0"/>
        <w:rPr>
          <w:lang w:val="ru-RU"/>
        </w:rPr>
      </w:pPr>
    </w:p>
    <w:p w:rsidR="00767D19" w:rsidRPr="00E8318C" w:rsidRDefault="00767D19" w:rsidP="00767D19">
      <w:pPr>
        <w:pStyle w:val="Program0"/>
        <w:rPr>
          <w:lang w:val="ru-RU"/>
        </w:rPr>
      </w:pPr>
    </w:p>
    <w:p w:rsidR="00767D19" w:rsidRPr="00E8318C" w:rsidRDefault="00767D19" w:rsidP="00767D19">
      <w:pPr>
        <w:pStyle w:val="Program0"/>
        <w:rPr>
          <w:color w:val="008000"/>
          <w:lang w:val="ru-RU"/>
        </w:rPr>
      </w:pPr>
      <w:r w:rsidRPr="00E8318C">
        <w:rPr>
          <w:color w:val="008000"/>
          <w:lang w:val="ru-RU"/>
        </w:rPr>
        <w:t>/*10MALLOC.C, версия 1</w:t>
      </w:r>
    </w:p>
    <w:p w:rsidR="00767D19" w:rsidRPr="00E8318C" w:rsidRDefault="00767D19" w:rsidP="00767D19">
      <w:pPr>
        <w:pStyle w:val="Program0"/>
        <w:rPr>
          <w:color w:val="008000"/>
          <w:lang w:val="ru-RU"/>
        </w:rPr>
      </w:pPr>
      <w:r w:rsidRPr="00E8318C">
        <w:rPr>
          <w:color w:val="008000"/>
          <w:lang w:val="ru-RU"/>
        </w:rPr>
        <w:t>Программа на С, использующая функции malloc() и free()*/</w:t>
      </w:r>
    </w:p>
    <w:p w:rsidR="00767D19" w:rsidRPr="00E8318C" w:rsidRDefault="00767D19" w:rsidP="00767D19">
      <w:pPr>
        <w:pStyle w:val="Program0"/>
        <w:rPr>
          <w:lang w:val="ru-RU"/>
        </w:rPr>
      </w:pPr>
    </w:p>
    <w:p w:rsidR="00767D19" w:rsidRPr="00E8318C" w:rsidRDefault="00767D19" w:rsidP="00767D19">
      <w:pPr>
        <w:pStyle w:val="Program0"/>
      </w:pPr>
      <w:r w:rsidRPr="00E8318C">
        <w:rPr>
          <w:color w:val="0000FF"/>
        </w:rPr>
        <w:lastRenderedPageBreak/>
        <w:t>#include</w:t>
      </w:r>
      <w:r w:rsidRPr="00E8318C">
        <w:t xml:space="preserve"> &lt;stdio.h&gt;</w:t>
      </w:r>
    </w:p>
    <w:p w:rsidR="00767D19" w:rsidRPr="00E8318C" w:rsidRDefault="00767D19" w:rsidP="00767D19">
      <w:pPr>
        <w:pStyle w:val="Program0"/>
      </w:pPr>
      <w:r w:rsidRPr="00E8318C">
        <w:rPr>
          <w:color w:val="0000FF"/>
        </w:rPr>
        <w:t>#include</w:t>
      </w:r>
      <w:r w:rsidRPr="00E8318C">
        <w:t xml:space="preserve"> &lt;stdlib.h&gt;</w:t>
      </w:r>
    </w:p>
    <w:p w:rsidR="00767D19" w:rsidRPr="00E8318C" w:rsidRDefault="00767D19" w:rsidP="00767D19">
      <w:pPr>
        <w:pStyle w:val="Program0"/>
      </w:pPr>
    </w:p>
    <w:p w:rsidR="00767D19" w:rsidRPr="00E8318C" w:rsidRDefault="00767D19" w:rsidP="00767D19">
      <w:pPr>
        <w:pStyle w:val="Program0"/>
      </w:pPr>
      <w:r w:rsidRPr="00E8318C">
        <w:rPr>
          <w:color w:val="0000FF"/>
        </w:rPr>
        <w:t>#define</w:t>
      </w:r>
      <w:r w:rsidRPr="00E8318C">
        <w:t xml:space="preserve"> ISIZE 512</w:t>
      </w:r>
    </w:p>
    <w:p w:rsidR="00767D19" w:rsidRPr="00E8318C" w:rsidRDefault="00767D19" w:rsidP="00767D19">
      <w:pPr>
        <w:pStyle w:val="Program0"/>
      </w:pPr>
    </w:p>
    <w:p w:rsidR="00767D19" w:rsidRPr="00E8318C" w:rsidRDefault="00767D19" w:rsidP="00767D19">
      <w:pPr>
        <w:pStyle w:val="Program0"/>
      </w:pPr>
      <w:r w:rsidRPr="00E8318C">
        <w:rPr>
          <w:color w:val="0000FF"/>
        </w:rPr>
        <w:t>void</w:t>
      </w:r>
      <w:r w:rsidRPr="00E8318C">
        <w:t xml:space="preserve"> main()</w:t>
      </w:r>
    </w:p>
    <w:p w:rsidR="00767D19" w:rsidRPr="00E8318C" w:rsidRDefault="00767D19" w:rsidP="00767D19">
      <w:pPr>
        <w:pStyle w:val="Program0"/>
        <w:rPr>
          <w:color w:val="0000FF"/>
        </w:rPr>
      </w:pPr>
      <w:r w:rsidRPr="00E8318C">
        <w:t>{</w:t>
      </w:r>
    </w:p>
    <w:p w:rsidR="00767D19" w:rsidRPr="00E8318C" w:rsidRDefault="00767D19" w:rsidP="00767D19">
      <w:pPr>
        <w:pStyle w:val="Program0"/>
      </w:pPr>
      <w:r w:rsidRPr="00E8318C">
        <w:rPr>
          <w:color w:val="0000FF"/>
        </w:rPr>
        <w:tab/>
        <w:t>int</w:t>
      </w:r>
      <w:r w:rsidRPr="00E8318C">
        <w:t xml:space="preserve"> *pimemory_buffer;</w:t>
      </w:r>
    </w:p>
    <w:p w:rsidR="00767D19" w:rsidRPr="00E8318C" w:rsidRDefault="00767D19" w:rsidP="00767D19">
      <w:pPr>
        <w:pStyle w:val="Program0"/>
      </w:pPr>
      <w:r w:rsidRPr="00E8318C">
        <w:tab/>
        <w:t>pimemory_buffer=malloc(ISIZE * sizeof(int));</w:t>
      </w:r>
    </w:p>
    <w:p w:rsidR="00767D19" w:rsidRPr="00E8318C" w:rsidRDefault="00767D19" w:rsidP="00767D19">
      <w:pPr>
        <w:pStyle w:val="Program0"/>
      </w:pPr>
      <w:r w:rsidRPr="00E8318C">
        <w:rPr>
          <w:color w:val="0000FF"/>
        </w:rPr>
        <w:tab/>
        <w:t>if</w:t>
      </w:r>
      <w:r w:rsidRPr="00E8318C">
        <w:t>(pimemory_buffer == NULL)</w:t>
      </w:r>
    </w:p>
    <w:p w:rsidR="00767D19" w:rsidRPr="00E8318C" w:rsidRDefault="00767D19" w:rsidP="00767D19">
      <w:pPr>
        <w:pStyle w:val="Program0"/>
      </w:pPr>
      <w:r w:rsidRPr="00E8318C">
        <w:tab/>
      </w:r>
      <w:r w:rsidRPr="00E8318C">
        <w:tab/>
        <w:t>printf("Insufficient memory\n");</w:t>
      </w:r>
    </w:p>
    <w:p w:rsidR="00767D19" w:rsidRPr="00E8318C" w:rsidRDefault="00767D19" w:rsidP="00767D19">
      <w:pPr>
        <w:pStyle w:val="Program0"/>
        <w:rPr>
          <w:color w:val="0000FF"/>
        </w:rPr>
      </w:pPr>
      <w:r w:rsidRPr="00E8318C">
        <w:rPr>
          <w:color w:val="0000FF"/>
        </w:rPr>
        <w:tab/>
        <w:t>else</w:t>
      </w:r>
    </w:p>
    <w:p w:rsidR="00767D19" w:rsidRPr="00E8318C" w:rsidRDefault="00767D19" w:rsidP="00767D19">
      <w:pPr>
        <w:pStyle w:val="Program0"/>
      </w:pPr>
      <w:r w:rsidRPr="00E8318C">
        <w:tab/>
      </w:r>
      <w:r w:rsidRPr="00E8318C">
        <w:tab/>
        <w:t>printf("Memory allocated\n");</w:t>
      </w:r>
    </w:p>
    <w:p w:rsidR="00767D19" w:rsidRPr="00E8318C" w:rsidRDefault="00767D19" w:rsidP="00767D19">
      <w:pPr>
        <w:pStyle w:val="Program0"/>
      </w:pPr>
      <w:r w:rsidRPr="00E8318C">
        <w:tab/>
        <w:t>free(pimemory_buffer);</w:t>
      </w:r>
    </w:p>
    <w:p w:rsidR="00767D19" w:rsidRPr="00E8318C" w:rsidRDefault="00767D19" w:rsidP="00767D19">
      <w:pPr>
        <w:pStyle w:val="Program0"/>
      </w:pPr>
      <w:r w:rsidRPr="00E8318C">
        <w:t>}</w:t>
      </w:r>
    </w:p>
    <w:p w:rsidR="00767D19" w:rsidRPr="00E8318C" w:rsidRDefault="00767D19" w:rsidP="00767D19">
      <w:pPr>
        <w:pStyle w:val="Program0"/>
      </w:pPr>
    </w:p>
    <w:p w:rsidR="00767D19" w:rsidRPr="00E8318C" w:rsidRDefault="00767D19" w:rsidP="00767D19">
      <w:pPr>
        <w:pStyle w:val="Program0"/>
        <w:rPr>
          <w:color w:val="008000"/>
        </w:rPr>
      </w:pPr>
      <w:r w:rsidRPr="00E8318C">
        <w:rPr>
          <w:color w:val="008000"/>
        </w:rPr>
        <w:t xml:space="preserve">/*10MALLOC.C, </w:t>
      </w:r>
      <w:r w:rsidRPr="00E8318C">
        <w:rPr>
          <w:color w:val="008000"/>
          <w:lang w:val="ru-RU"/>
        </w:rPr>
        <w:t>версия</w:t>
      </w:r>
      <w:r w:rsidRPr="00E8318C">
        <w:rPr>
          <w:color w:val="008000"/>
        </w:rPr>
        <w:t xml:space="preserve"> 2</w:t>
      </w:r>
    </w:p>
    <w:p w:rsidR="00767D19" w:rsidRPr="00E8318C" w:rsidRDefault="00767D19" w:rsidP="00767D19">
      <w:pPr>
        <w:pStyle w:val="Program0"/>
        <w:rPr>
          <w:color w:val="008000"/>
          <w:lang w:val="ru-RU"/>
        </w:rPr>
      </w:pPr>
      <w:r w:rsidRPr="00E8318C">
        <w:rPr>
          <w:color w:val="008000"/>
          <w:lang w:val="ru-RU"/>
        </w:rPr>
        <w:t>Программа на С, использующая функции malloc() и free()*/</w:t>
      </w:r>
    </w:p>
    <w:p w:rsidR="00767D19" w:rsidRPr="00E8318C" w:rsidRDefault="00767D19" w:rsidP="00767D19">
      <w:pPr>
        <w:pStyle w:val="Program0"/>
      </w:pPr>
      <w:r w:rsidRPr="00E8318C">
        <w:rPr>
          <w:color w:val="0000FF"/>
        </w:rPr>
        <w:t>#include</w:t>
      </w:r>
      <w:r w:rsidRPr="00E8318C">
        <w:t xml:space="preserve"> &lt;stdio.h&gt;</w:t>
      </w:r>
    </w:p>
    <w:p w:rsidR="00767D19" w:rsidRPr="00E8318C" w:rsidRDefault="00767D19" w:rsidP="00767D19">
      <w:pPr>
        <w:pStyle w:val="Program0"/>
      </w:pPr>
      <w:r w:rsidRPr="00E8318C">
        <w:rPr>
          <w:color w:val="0000FF"/>
        </w:rPr>
        <w:t>#include</w:t>
      </w:r>
      <w:r w:rsidRPr="00E8318C">
        <w:t xml:space="preserve"> &lt;stdlib.h&gt;</w:t>
      </w:r>
    </w:p>
    <w:p w:rsidR="00767D19" w:rsidRPr="00E8318C" w:rsidRDefault="00767D19" w:rsidP="00767D19">
      <w:pPr>
        <w:pStyle w:val="Program0"/>
        <w:rPr>
          <w:color w:val="0000FF"/>
        </w:rPr>
      </w:pPr>
    </w:p>
    <w:p w:rsidR="00767D19" w:rsidRPr="00E8318C" w:rsidRDefault="00767D19" w:rsidP="00767D19">
      <w:pPr>
        <w:pStyle w:val="Program0"/>
      </w:pPr>
      <w:r w:rsidRPr="00E8318C">
        <w:rPr>
          <w:color w:val="0000FF"/>
        </w:rPr>
        <w:t>#define</w:t>
      </w:r>
      <w:r w:rsidRPr="00E8318C">
        <w:t xml:space="preserve"> ISIZE 512</w:t>
      </w:r>
    </w:p>
    <w:p w:rsidR="00767D19" w:rsidRPr="00E8318C" w:rsidRDefault="00767D19" w:rsidP="00767D19">
      <w:pPr>
        <w:pStyle w:val="Program0"/>
      </w:pPr>
    </w:p>
    <w:p w:rsidR="00767D19" w:rsidRPr="00E8318C" w:rsidRDefault="00767D19" w:rsidP="00767D19">
      <w:pPr>
        <w:pStyle w:val="Program0"/>
      </w:pPr>
      <w:r w:rsidRPr="00E8318C">
        <w:rPr>
          <w:color w:val="0000FF"/>
        </w:rPr>
        <w:t>void</w:t>
      </w:r>
      <w:r w:rsidRPr="00E8318C">
        <w:t xml:space="preserve"> main()</w:t>
      </w:r>
    </w:p>
    <w:p w:rsidR="00767D19" w:rsidRDefault="00767D19" w:rsidP="00767D19">
      <w:pPr>
        <w:pStyle w:val="Program0"/>
      </w:pPr>
      <w:r w:rsidRPr="00E8318C">
        <w:t>{</w:t>
      </w:r>
    </w:p>
    <w:p w:rsidR="00767D19" w:rsidRDefault="00767D19" w:rsidP="00767D19">
      <w:pPr>
        <w:pStyle w:val="Program0"/>
        <w:ind w:left="284"/>
      </w:pPr>
      <w:r>
        <w:rPr>
          <w:color w:val="0000FF"/>
        </w:rPr>
        <w:t xml:space="preserve">int </w:t>
      </w:r>
      <w:r>
        <w:t>pimemory_buffer;</w:t>
      </w:r>
    </w:p>
    <w:p w:rsidR="00767D19" w:rsidRDefault="00767D19" w:rsidP="00767D19">
      <w:pPr>
        <w:pStyle w:val="Program0"/>
        <w:ind w:left="284"/>
      </w:pPr>
      <w:r>
        <w:t>pimemory_buffer=(int)malloc(ISIZE * sizeof(int));</w:t>
      </w:r>
    </w:p>
    <w:p w:rsidR="00767D19" w:rsidRDefault="00767D19" w:rsidP="00767D19">
      <w:pPr>
        <w:pStyle w:val="Program0"/>
        <w:ind w:left="284"/>
      </w:pPr>
      <w:r>
        <w:rPr>
          <w:color w:val="0000FF"/>
        </w:rPr>
        <w:t>if</w:t>
      </w:r>
      <w:r>
        <w:t>(pimemory_buffer == NULL)</w:t>
      </w:r>
    </w:p>
    <w:p w:rsidR="00767D19" w:rsidRDefault="00767D19" w:rsidP="00767D19">
      <w:pPr>
        <w:pStyle w:val="Program0"/>
        <w:ind w:left="284"/>
      </w:pPr>
      <w:r>
        <w:t>printf("Insufficient memory\n");</w:t>
      </w:r>
    </w:p>
    <w:p w:rsidR="00767D19" w:rsidRDefault="00767D19" w:rsidP="00767D19">
      <w:pPr>
        <w:pStyle w:val="Program0"/>
        <w:ind w:left="284"/>
        <w:rPr>
          <w:color w:val="0000FF"/>
        </w:rPr>
      </w:pPr>
      <w:r>
        <w:rPr>
          <w:color w:val="0000FF"/>
        </w:rPr>
        <w:t>else</w:t>
      </w:r>
    </w:p>
    <w:p w:rsidR="00767D19" w:rsidRDefault="00767D19" w:rsidP="00767D19">
      <w:pPr>
        <w:pStyle w:val="Program0"/>
        <w:ind w:left="284"/>
      </w:pPr>
      <w:r>
        <w:t>printf("Memory allocated\n");</w:t>
      </w:r>
    </w:p>
    <w:p w:rsidR="00767D19" w:rsidRPr="00F836C3" w:rsidRDefault="00767D19" w:rsidP="00767D19">
      <w:pPr>
        <w:pStyle w:val="Program0"/>
        <w:ind w:left="284"/>
        <w:rPr>
          <w:lang w:val="ru-RU"/>
        </w:rPr>
      </w:pPr>
      <w:r>
        <w:t>free</w:t>
      </w:r>
      <w:r w:rsidRPr="00F836C3">
        <w:rPr>
          <w:lang w:val="ru-RU"/>
        </w:rPr>
        <w:t>((</w:t>
      </w:r>
      <w:r>
        <w:rPr>
          <w:color w:val="0000FF"/>
        </w:rPr>
        <w:t>void</w:t>
      </w:r>
      <w:r w:rsidRPr="00F836C3">
        <w:rPr>
          <w:lang w:val="ru-RU"/>
        </w:rPr>
        <w:t>*)</w:t>
      </w:r>
      <w:r>
        <w:t>pimemory</w:t>
      </w:r>
      <w:r w:rsidRPr="00F836C3">
        <w:rPr>
          <w:lang w:val="ru-RU"/>
        </w:rPr>
        <w:t>_</w:t>
      </w:r>
      <w:r>
        <w:t>buffer</w:t>
      </w:r>
      <w:r w:rsidRPr="00F836C3">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Pr="00E8318C" w:rsidRDefault="00767D19" w:rsidP="00767D19">
      <w:pPr>
        <w:pStyle w:val="Main"/>
        <w:rPr>
          <w:lang w:val="ru-RU"/>
        </w:rPr>
      </w:pPr>
      <w:r>
        <w:rPr>
          <w:lang w:val="ru-RU"/>
        </w:rPr>
        <w:t xml:space="preserve">Первое, что представляет интерес, это второй оператор #include, включающий в программу заголовочный файл stdlib.h, в котором содержатся описания функций malloc() и free(). После описания указателя pimemory_buffer, имеющего тип int *, вызывается функция malloc(), которая возвращает адрес блока памяти размером ISIZE * sizeof(int) байт. Для надежности всегда нужно проверять результат операции выделения памяти, для этого служит следующий далее оператор if-else. Если памяти для выделения блока недостаточно, то функция malloc() всегда возвращает null. В конце этой простой </w:t>
      </w:r>
      <w:r w:rsidRPr="00E8318C">
        <w:rPr>
          <w:lang w:val="ru-RU"/>
        </w:rPr>
        <w:t>программы выделенная область возвращается обратно в динамическую память при помощи функции free(), которой передается начальный адрес выделенного блока.</w:t>
      </w:r>
    </w:p>
    <w:p w:rsidR="00767D19" w:rsidRPr="00E8318C" w:rsidRDefault="00767D19" w:rsidP="00767D19">
      <w:pPr>
        <w:pStyle w:val="Main"/>
        <w:rPr>
          <w:lang w:val="ru-RU"/>
        </w:rPr>
      </w:pPr>
      <w:r w:rsidRPr="00E8318C">
        <w:rPr>
          <w:lang w:val="ru-RU"/>
        </w:rPr>
        <w:t>Программа на C++ не слишком отличается:</w:t>
      </w:r>
    </w:p>
    <w:p w:rsidR="00767D19" w:rsidRPr="00E8318C" w:rsidRDefault="00767D19" w:rsidP="00767D19">
      <w:pPr>
        <w:pStyle w:val="Program0"/>
        <w:rPr>
          <w:lang w:val="ru-RU"/>
        </w:rPr>
      </w:pPr>
    </w:p>
    <w:p w:rsidR="00767D19" w:rsidRPr="00E8318C" w:rsidRDefault="00767D19" w:rsidP="00767D19">
      <w:pPr>
        <w:pStyle w:val="Program0"/>
        <w:rPr>
          <w:color w:val="008000"/>
          <w:lang w:val="ru-RU"/>
        </w:rPr>
      </w:pPr>
      <w:r w:rsidRPr="00E8318C">
        <w:rPr>
          <w:color w:val="008000"/>
          <w:lang w:val="ru-RU"/>
        </w:rPr>
        <w:t>// 10NEWDEL.CPP</w:t>
      </w:r>
    </w:p>
    <w:p w:rsidR="00767D19" w:rsidRPr="00E8318C" w:rsidRDefault="00767D19" w:rsidP="00767D19">
      <w:pPr>
        <w:pStyle w:val="Program0"/>
        <w:rPr>
          <w:color w:val="008000"/>
          <w:lang w:val="ru-RU"/>
        </w:rPr>
      </w:pPr>
      <w:r w:rsidRPr="00E8318C">
        <w:rPr>
          <w:color w:val="008000"/>
          <w:lang w:val="ru-RU"/>
        </w:rPr>
        <w:t>// Простая программа на C++, использующая операции new и delete</w:t>
      </w:r>
    </w:p>
    <w:p w:rsidR="00767D19" w:rsidRDefault="00767D19" w:rsidP="00767D19">
      <w:pPr>
        <w:pStyle w:val="Program0"/>
      </w:pPr>
      <w:r w:rsidRPr="00E8318C">
        <w:rPr>
          <w:color w:val="0000FF"/>
        </w:rPr>
        <w:t>#include</w:t>
      </w:r>
      <w:r w:rsidRPr="00E8318C">
        <w:t xml:space="preserve"> "stdafx</w:t>
      </w:r>
      <w:r>
        <w:t>.h"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NULL 0</w:t>
      </w:r>
    </w:p>
    <w:p w:rsidR="00767D19" w:rsidRDefault="00767D19" w:rsidP="00767D19">
      <w:pPr>
        <w:pStyle w:val="Program0"/>
      </w:pPr>
      <w:r>
        <w:rPr>
          <w:color w:val="0000FF"/>
        </w:rPr>
        <w:t>#define</w:t>
      </w:r>
      <w:r>
        <w:t xml:space="preserve"> ISIZE 512</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*primemory_buffer;</w:t>
      </w:r>
    </w:p>
    <w:p w:rsidR="00767D19" w:rsidRDefault="00767D19" w:rsidP="00767D19">
      <w:pPr>
        <w:pStyle w:val="Program0"/>
      </w:pPr>
      <w:r>
        <w:tab/>
        <w:t>primemory_buffer=</w:t>
      </w:r>
      <w:r>
        <w:rPr>
          <w:color w:val="0000FF"/>
        </w:rPr>
        <w:t>new</w:t>
      </w:r>
      <w:r>
        <w:t xml:space="preserve"> </w:t>
      </w:r>
      <w:r>
        <w:rPr>
          <w:color w:val="0000FF"/>
        </w:rPr>
        <w:t>int</w:t>
      </w:r>
      <w:r>
        <w:t>[ISIZE];</w:t>
      </w:r>
    </w:p>
    <w:p w:rsidR="00767D19" w:rsidRDefault="00767D19" w:rsidP="00767D19">
      <w:pPr>
        <w:pStyle w:val="Program0"/>
      </w:pPr>
      <w:r>
        <w:tab/>
      </w:r>
      <w:r>
        <w:rPr>
          <w:color w:val="0000FF"/>
        </w:rPr>
        <w:t>if</w:t>
      </w:r>
      <w:r>
        <w:t>(primemory_buffer == NULL)</w:t>
      </w:r>
    </w:p>
    <w:p w:rsidR="00767D19" w:rsidRDefault="00767D19" w:rsidP="00767D19">
      <w:pPr>
        <w:pStyle w:val="Program0"/>
        <w:rPr>
          <w:color w:val="008000"/>
        </w:rPr>
      </w:pPr>
      <w:r>
        <w:tab/>
      </w:r>
      <w:r>
        <w:tab/>
        <w:t xml:space="preserve">cout &lt;&lt; "Insufficient memory" &lt;&lt; endl; </w:t>
      </w:r>
      <w:r>
        <w:rPr>
          <w:color w:val="008000"/>
        </w:rPr>
        <w:t>//</w:t>
      </w:r>
      <w:r>
        <w:rPr>
          <w:color w:val="008000"/>
          <w:lang w:val="ru-RU"/>
        </w:rPr>
        <w:t>Недостаточно</w:t>
      </w:r>
      <w:r w:rsidRPr="00F836C3">
        <w:rPr>
          <w:color w:val="008000"/>
        </w:rPr>
        <w:t xml:space="preserve"> </w:t>
      </w:r>
      <w:r>
        <w:rPr>
          <w:color w:val="008000"/>
          <w:lang w:val="ru-RU"/>
        </w:rPr>
        <w:t>памяти</w:t>
      </w:r>
    </w:p>
    <w:p w:rsidR="00767D19" w:rsidRDefault="00767D19" w:rsidP="00767D19">
      <w:pPr>
        <w:pStyle w:val="Program0"/>
        <w:rPr>
          <w:color w:val="0000FF"/>
        </w:rPr>
      </w:pPr>
      <w:r>
        <w:tab/>
      </w:r>
      <w:r>
        <w:rPr>
          <w:color w:val="0000FF"/>
        </w:rPr>
        <w:t>else</w:t>
      </w:r>
    </w:p>
    <w:p w:rsidR="00767D19" w:rsidRDefault="00767D19" w:rsidP="00767D19">
      <w:pPr>
        <w:pStyle w:val="Program0"/>
        <w:rPr>
          <w:color w:val="008000"/>
        </w:rPr>
      </w:pPr>
      <w:r>
        <w:tab/>
      </w:r>
      <w:r>
        <w:tab/>
        <w:t xml:space="preserve">cout &lt;&lt; "Memory allocated" &lt;&lt; endl; </w:t>
      </w:r>
      <w:r>
        <w:rPr>
          <w:color w:val="008000"/>
        </w:rPr>
        <w:t>//</w:t>
      </w:r>
      <w:r>
        <w:rPr>
          <w:color w:val="008000"/>
          <w:lang w:val="ru-RU"/>
        </w:rPr>
        <w:t>Память</w:t>
      </w:r>
      <w:r w:rsidRPr="00F836C3">
        <w:rPr>
          <w:color w:val="008000"/>
        </w:rPr>
        <w:t xml:space="preserve"> </w:t>
      </w:r>
      <w:r>
        <w:rPr>
          <w:color w:val="008000"/>
          <w:lang w:val="ru-RU"/>
        </w:rPr>
        <w:t>выделена</w:t>
      </w:r>
    </w:p>
    <w:p w:rsidR="00767D19" w:rsidRDefault="00767D19" w:rsidP="00767D19">
      <w:pPr>
        <w:pStyle w:val="Program0"/>
      </w:pPr>
      <w:r>
        <w:tab/>
      </w:r>
      <w:r>
        <w:rPr>
          <w:color w:val="0000FF"/>
        </w:rPr>
        <w:t>delete</w:t>
      </w:r>
      <w:r>
        <w:t>(primemory_buffer);</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tab/>
      </w:r>
      <w:r>
        <w:rPr>
          <w:color w:val="0000FF"/>
          <w:lang w:val="ru-RU"/>
        </w:rPr>
        <w:t>return</w:t>
      </w:r>
      <w:r>
        <w:rPr>
          <w:lang w:val="ru-RU"/>
        </w:rPr>
        <w:t xml:space="preserve"> (0);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sidRPr="00E8318C">
        <w:rPr>
          <w:lang w:val="ru-RU"/>
        </w:rPr>
        <w:t>Единственным существенным отличием между этими двумя программами является синтаксис, используемый в функции m</w:t>
      </w:r>
      <w:r w:rsidRPr="00E8318C">
        <w:t>a</w:t>
      </w:r>
      <w:r w:rsidRPr="00E8318C">
        <w:rPr>
          <w:lang w:val="ru-RU"/>
        </w:rPr>
        <w:t>lloc() и операции new. В то время, как для правильной работы функции malloс() необходима операция sizeof, операция new автоматически выполняет функцию sizeof() с объявленным типом данных. Обе программы выделяют 512 2-х байтных блоков непрерывной памяти (для систем, в которых целое число занимает 2 байта).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78" w:name="_Toc305219104"/>
      <w:bookmarkStart w:id="79" w:name="_Toc531685281"/>
      <w:r w:rsidRPr="00767D19">
        <w:rPr>
          <w:sz w:val="20"/>
          <w:szCs w:val="20"/>
        </w:rPr>
        <w:t>Использование указателей типа void.</w:t>
      </w:r>
      <w:bookmarkEnd w:id="78"/>
      <w:bookmarkEnd w:id="79"/>
    </w:p>
    <w:p w:rsidR="00767D19" w:rsidRDefault="00767D19" w:rsidP="00767D19">
      <w:pPr>
        <w:pStyle w:val="Main"/>
        <w:rPr>
          <w:lang w:val="ru-RU"/>
        </w:rPr>
      </w:pPr>
      <w:r>
        <w:rPr>
          <w:lang w:val="ru-RU"/>
        </w:rPr>
        <w:t xml:space="preserve">Теперь, когда вы уже глубоко понимаете природу переменных-указателей, становится понятной необходимость указателей типа void. </w:t>
      </w:r>
      <w:r w:rsidRPr="00EF0962">
        <w:rPr>
          <w:highlight w:val="lightGray"/>
          <w:lang w:val="ru-RU"/>
        </w:rPr>
        <w:t>Суть указателя в том, что это переменная, в которой хранится адрес другой переменной</w:t>
      </w:r>
      <w:r w:rsidRPr="00EF0962">
        <w:rPr>
          <w:lang w:val="ru-RU"/>
        </w:rPr>
        <w:t>. Если бы вы всегда знали размер указателя, то на этапе компиляции не нужно было бы определять его тип. Тогда можно было бы передать в функцию адрес данных любого типа. Затем функция могла бы преобразовать этот адрес в указатель нужного типа (на основании другой информации) и выполнить операции, определяющие результат. Этот процесс позволил бы создавать функции, работающие со множеством различных типов данных.</w:t>
      </w:r>
    </w:p>
    <w:p w:rsidR="00767D19" w:rsidRPr="00EF0962" w:rsidRDefault="00767D19" w:rsidP="00767D19">
      <w:pPr>
        <w:pStyle w:val="Main"/>
        <w:rPr>
          <w:lang w:val="ru-RU"/>
        </w:rPr>
      </w:pPr>
      <w:r w:rsidRPr="00EF0962">
        <w:rPr>
          <w:lang w:val="ru-RU"/>
        </w:rPr>
        <w:t xml:space="preserve">Именно поэтому в C++ появился тип указателей void. Если описатель void используется с указателем, то его смысл отличается от того, который подразумевается при описании списка параметров функции и ее возвращаемого значения (там он означает "пусто"). </w:t>
      </w:r>
      <w:r w:rsidRPr="00EF0962">
        <w:rPr>
          <w:highlight w:val="lightGray"/>
          <w:lang w:val="ru-RU"/>
        </w:rPr>
        <w:t>Указатель на void ссылается на любой тип данных.</w:t>
      </w:r>
      <w:r>
        <w:rPr>
          <w:highlight w:val="yellow"/>
          <w:lang w:val="ru-RU"/>
        </w:rPr>
        <w:t xml:space="preserve"> </w:t>
      </w:r>
      <w:r w:rsidRPr="00EF0962">
        <w:rPr>
          <w:lang w:val="ru-RU"/>
        </w:rPr>
        <w:t>Следующая программа на C++ иллюстрирует использование указателей void:</w:t>
      </w:r>
    </w:p>
    <w:p w:rsidR="00767D19" w:rsidRPr="00EF0962" w:rsidRDefault="00767D19" w:rsidP="00767D19">
      <w:pPr>
        <w:pStyle w:val="Program0"/>
        <w:rPr>
          <w:lang w:val="ru-RU"/>
        </w:rPr>
      </w:pPr>
    </w:p>
    <w:p w:rsidR="00767D19" w:rsidRPr="00EF0962" w:rsidRDefault="00767D19" w:rsidP="00767D19">
      <w:pPr>
        <w:pStyle w:val="Program0"/>
        <w:rPr>
          <w:color w:val="008000"/>
          <w:lang w:val="ru-RU"/>
        </w:rPr>
      </w:pPr>
      <w:r w:rsidRPr="00EF0962">
        <w:rPr>
          <w:color w:val="008000"/>
          <w:lang w:val="ru-RU"/>
        </w:rPr>
        <w:t>// 10VOIDPT.CPP</w:t>
      </w:r>
    </w:p>
    <w:p w:rsidR="00767D19" w:rsidRDefault="00767D19" w:rsidP="00767D19">
      <w:pPr>
        <w:pStyle w:val="Program0"/>
        <w:rPr>
          <w:color w:val="008000"/>
          <w:lang w:val="ru-RU"/>
        </w:rPr>
      </w:pPr>
      <w:r w:rsidRPr="00EF0962">
        <w:rPr>
          <w:color w:val="008000"/>
          <w:lang w:val="ru-RU"/>
        </w:rPr>
        <w:t>// Программа на C++, использующая указатели void</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ISTRING_MAX 50</w:t>
      </w:r>
    </w:p>
    <w:p w:rsidR="00767D19" w:rsidRDefault="00767D19" w:rsidP="00767D19">
      <w:pPr>
        <w:pStyle w:val="Program0"/>
      </w:pPr>
      <w:r>
        <w:rPr>
          <w:color w:val="0000FF"/>
        </w:rPr>
        <w:t>void</w:t>
      </w:r>
      <w:r>
        <w:t xml:space="preserve"> voutput(</w:t>
      </w:r>
      <w:r>
        <w:rPr>
          <w:color w:val="0000FF"/>
        </w:rPr>
        <w:t>void</w:t>
      </w:r>
      <w:r>
        <w:t xml:space="preserve"> *pobject, </w:t>
      </w:r>
      <w:r>
        <w:rPr>
          <w:color w:val="0000FF"/>
        </w:rPr>
        <w:t>char</w:t>
      </w:r>
      <w:r>
        <w:t xml:space="preserve"> cflag);</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int</w:t>
      </w:r>
      <w:r>
        <w:t xml:space="preserve"> *pi;</w:t>
      </w:r>
    </w:p>
    <w:p w:rsidR="00767D19" w:rsidRDefault="00767D19" w:rsidP="00767D19">
      <w:pPr>
        <w:pStyle w:val="Program0"/>
      </w:pPr>
      <w:r>
        <w:tab/>
      </w:r>
      <w:r>
        <w:rPr>
          <w:color w:val="0000FF"/>
        </w:rPr>
        <w:t>char</w:t>
      </w:r>
      <w:r>
        <w:t xml:space="preserve"> *psz;</w:t>
      </w:r>
    </w:p>
    <w:p w:rsidR="00767D19" w:rsidRDefault="00767D19" w:rsidP="00767D19">
      <w:pPr>
        <w:pStyle w:val="Program0"/>
      </w:pPr>
      <w:r>
        <w:tab/>
      </w:r>
      <w:r>
        <w:rPr>
          <w:color w:val="0000FF"/>
        </w:rPr>
        <w:t>float</w:t>
      </w:r>
      <w:r>
        <w:t xml:space="preserve"> *pf;</w:t>
      </w:r>
    </w:p>
    <w:p w:rsidR="00767D19" w:rsidRDefault="00767D19" w:rsidP="00767D19">
      <w:pPr>
        <w:pStyle w:val="Program0"/>
      </w:pPr>
      <w:r>
        <w:tab/>
      </w:r>
      <w:r>
        <w:rPr>
          <w:color w:val="0000FF"/>
        </w:rPr>
        <w:t>char</w:t>
      </w:r>
      <w:r>
        <w:t xml:space="preserve"> cresponse, cnewline;</w:t>
      </w:r>
    </w:p>
    <w:p w:rsidR="00767D19" w:rsidRDefault="00767D19" w:rsidP="00767D19">
      <w:pPr>
        <w:pStyle w:val="Program0"/>
      </w:pPr>
      <w:r>
        <w:tab/>
        <w:t>cout &lt;&lt; "Please enter the dynamic data type\n";</w:t>
      </w:r>
    </w:p>
    <w:p w:rsidR="00767D19" w:rsidRDefault="00767D19" w:rsidP="00767D19">
      <w:pPr>
        <w:pStyle w:val="Program0"/>
      </w:pPr>
      <w:r>
        <w:tab/>
        <w:t>cout &lt;&lt; "you woud like to create.\n\n";</w:t>
      </w:r>
    </w:p>
    <w:p w:rsidR="00767D19" w:rsidRDefault="00767D19" w:rsidP="00767D19">
      <w:pPr>
        <w:pStyle w:val="Program0"/>
      </w:pPr>
      <w:r>
        <w:tab/>
        <w:t>cout &lt;&lt; "Use (s)tring, (i)nt or (f)loat";</w:t>
      </w:r>
    </w:p>
    <w:p w:rsidR="00767D19" w:rsidRDefault="00767D19" w:rsidP="00767D19">
      <w:pPr>
        <w:pStyle w:val="Program0"/>
      </w:pPr>
      <w:r>
        <w:tab/>
        <w:t>cout &lt;&lt; endl;</w:t>
      </w:r>
    </w:p>
    <w:p w:rsidR="00767D19" w:rsidRDefault="00767D19" w:rsidP="00767D19">
      <w:pPr>
        <w:pStyle w:val="Program0"/>
      </w:pPr>
      <w:r>
        <w:tab/>
        <w:t>cin &gt;&gt; cresponse;</w:t>
      </w:r>
    </w:p>
    <w:p w:rsidR="00767D19" w:rsidRDefault="00767D19" w:rsidP="00767D19">
      <w:pPr>
        <w:pStyle w:val="Program0"/>
      </w:pPr>
      <w:r>
        <w:tab/>
        <w:t>cin.get(cnewline);</w:t>
      </w:r>
    </w:p>
    <w:p w:rsidR="00767D19" w:rsidRDefault="00767D19" w:rsidP="00767D19">
      <w:pPr>
        <w:pStyle w:val="Program0"/>
      </w:pPr>
      <w:r>
        <w:tab/>
      </w:r>
      <w:r>
        <w:rPr>
          <w:color w:val="0000FF"/>
        </w:rPr>
        <w:t>switch</w:t>
      </w:r>
      <w:r>
        <w:t>(cresponse)</w:t>
      </w:r>
    </w:p>
    <w:p w:rsidR="00767D19" w:rsidRDefault="00767D19" w:rsidP="00767D19">
      <w:pPr>
        <w:pStyle w:val="Program0"/>
      </w:pPr>
      <w:r>
        <w:tab/>
        <w:t>{</w:t>
      </w:r>
    </w:p>
    <w:p w:rsidR="00767D19" w:rsidRDefault="00767D19" w:rsidP="00767D19">
      <w:pPr>
        <w:pStyle w:val="Program0"/>
      </w:pPr>
      <w:r>
        <w:tab/>
      </w:r>
      <w:r>
        <w:rPr>
          <w:color w:val="0000FF"/>
        </w:rPr>
        <w:t>case</w:t>
      </w:r>
      <w:r>
        <w:t xml:space="preserve"> 's':</w:t>
      </w:r>
    </w:p>
    <w:p w:rsidR="00767D19" w:rsidRDefault="00767D19" w:rsidP="00767D19">
      <w:pPr>
        <w:pStyle w:val="Program0"/>
      </w:pPr>
      <w:r>
        <w:tab/>
      </w:r>
      <w:r>
        <w:tab/>
        <w:t>psz=</w:t>
      </w:r>
      <w:r>
        <w:rPr>
          <w:color w:val="0000FF"/>
        </w:rPr>
        <w:t>new</w:t>
      </w:r>
      <w:r>
        <w:t xml:space="preserve"> </w:t>
      </w:r>
      <w:r>
        <w:rPr>
          <w:color w:val="0000FF"/>
        </w:rPr>
        <w:t>char</w:t>
      </w:r>
      <w:r>
        <w:t>[ISTRING_MAX];</w:t>
      </w:r>
    </w:p>
    <w:p w:rsidR="00767D19" w:rsidRDefault="00767D19" w:rsidP="00767D19">
      <w:pPr>
        <w:pStyle w:val="Program0"/>
      </w:pPr>
      <w:r>
        <w:tab/>
      </w:r>
      <w:r>
        <w:tab/>
        <w:t>cout &lt;&lt; "\nPliase enter a string: ";</w:t>
      </w:r>
    </w:p>
    <w:p w:rsidR="00767D19" w:rsidRDefault="00767D19" w:rsidP="00767D19">
      <w:pPr>
        <w:pStyle w:val="Program0"/>
      </w:pPr>
      <w:r>
        <w:tab/>
      </w:r>
      <w:r>
        <w:tab/>
        <w:t>cin.get(psz,ISTRING_MAX);</w:t>
      </w:r>
    </w:p>
    <w:p w:rsidR="00767D19" w:rsidRDefault="00767D19" w:rsidP="00767D19">
      <w:pPr>
        <w:pStyle w:val="Program0"/>
      </w:pPr>
      <w:r>
        <w:tab/>
      </w:r>
      <w:r>
        <w:tab/>
        <w:t>voutput(psz,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'i':</w:t>
      </w:r>
    </w:p>
    <w:p w:rsidR="00767D19" w:rsidRDefault="00767D19" w:rsidP="00767D19">
      <w:pPr>
        <w:pStyle w:val="Program0"/>
      </w:pPr>
      <w:r>
        <w:tab/>
      </w:r>
      <w:r>
        <w:tab/>
        <w:t>pi=</w:t>
      </w:r>
      <w:r>
        <w:rPr>
          <w:color w:val="0000FF"/>
        </w:rPr>
        <w:t>new</w:t>
      </w:r>
      <w:r>
        <w:t xml:space="preserve"> </w:t>
      </w:r>
      <w:r>
        <w:rPr>
          <w:color w:val="0000FF"/>
        </w:rPr>
        <w:t>int</w:t>
      </w:r>
      <w:r>
        <w:t>;</w:t>
      </w:r>
    </w:p>
    <w:p w:rsidR="00767D19" w:rsidRDefault="00767D19" w:rsidP="00767D19">
      <w:pPr>
        <w:pStyle w:val="Program0"/>
      </w:pPr>
      <w:r>
        <w:tab/>
      </w:r>
      <w:r>
        <w:tab/>
        <w:t>cout &lt;&lt; "\nPliase enter an integer: ";</w:t>
      </w:r>
    </w:p>
    <w:p w:rsidR="00767D19" w:rsidRDefault="00767D19" w:rsidP="00767D19">
      <w:pPr>
        <w:pStyle w:val="Program0"/>
      </w:pPr>
      <w:r>
        <w:tab/>
      </w:r>
      <w:r>
        <w:tab/>
        <w:t>cin &gt;&gt; *pi;</w:t>
      </w:r>
    </w:p>
    <w:p w:rsidR="00767D19" w:rsidRDefault="00767D19" w:rsidP="00767D19">
      <w:pPr>
        <w:pStyle w:val="Program0"/>
      </w:pPr>
      <w:r>
        <w:tab/>
      </w:r>
      <w:r>
        <w:tab/>
        <w:t>voutput(pi,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'f':</w:t>
      </w:r>
    </w:p>
    <w:p w:rsidR="00767D19" w:rsidRDefault="00767D19" w:rsidP="00767D19">
      <w:pPr>
        <w:pStyle w:val="Program0"/>
      </w:pPr>
      <w:r>
        <w:tab/>
      </w:r>
      <w:r>
        <w:tab/>
        <w:t>pf=</w:t>
      </w:r>
      <w:r>
        <w:rPr>
          <w:color w:val="0000FF"/>
        </w:rPr>
        <w:t>new</w:t>
      </w:r>
      <w:r>
        <w:t xml:space="preserve"> </w:t>
      </w:r>
      <w:r>
        <w:rPr>
          <w:color w:val="0000FF"/>
        </w:rPr>
        <w:t>float</w:t>
      </w:r>
      <w:r>
        <w:t>;</w:t>
      </w:r>
    </w:p>
    <w:p w:rsidR="00767D19" w:rsidRDefault="00767D19" w:rsidP="00767D19">
      <w:pPr>
        <w:pStyle w:val="Program0"/>
      </w:pPr>
      <w:r>
        <w:tab/>
      </w:r>
      <w:r>
        <w:tab/>
        <w:t>cout &lt;&lt; "\nPliase enter a float: ";</w:t>
      </w:r>
    </w:p>
    <w:p w:rsidR="00767D19" w:rsidRDefault="00767D19" w:rsidP="00767D19">
      <w:pPr>
        <w:pStyle w:val="Program0"/>
      </w:pPr>
      <w:r>
        <w:tab/>
      </w:r>
      <w:r>
        <w:tab/>
        <w:t>cin &gt;&gt; *pf;</w:t>
      </w:r>
    </w:p>
    <w:p w:rsidR="00767D19" w:rsidRDefault="00767D19" w:rsidP="00767D19">
      <w:pPr>
        <w:pStyle w:val="Program0"/>
      </w:pPr>
      <w:r>
        <w:tab/>
      </w:r>
      <w:r>
        <w:tab/>
        <w:t>voutput(pf, cresponse);</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default</w:t>
      </w:r>
      <w:r>
        <w:t>:</w:t>
      </w:r>
    </w:p>
    <w:p w:rsidR="00767D19" w:rsidRDefault="00767D19" w:rsidP="00767D19">
      <w:pPr>
        <w:pStyle w:val="Program0"/>
      </w:pPr>
      <w:r>
        <w:tab/>
      </w:r>
      <w:r>
        <w:tab/>
        <w:t>cout &lt;&lt; "\n\nObject type not implemented!";</w:t>
      </w:r>
    </w:p>
    <w:p w:rsidR="00767D19" w:rsidRDefault="00767D19" w:rsidP="00767D19">
      <w:pPr>
        <w:pStyle w:val="Program0"/>
      </w:pPr>
      <w:r>
        <w:tab/>
        <w:t>}</w:t>
      </w:r>
    </w:p>
    <w:p w:rsidR="00767D19" w:rsidRDefault="00767D19" w:rsidP="00767D19">
      <w:pPr>
        <w:pStyle w:val="Program0"/>
      </w:pPr>
    </w:p>
    <w:p w:rsidR="00767D19" w:rsidRDefault="00767D19" w:rsidP="00767D19">
      <w:pPr>
        <w:pStyle w:val="Program0"/>
        <w:rPr>
          <w:color w:val="008000"/>
        </w:rPr>
      </w:pPr>
      <w:r>
        <w:lastRenderedPageBreak/>
        <w:tab/>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voutput(</w:t>
      </w:r>
      <w:r>
        <w:rPr>
          <w:color w:val="0000FF"/>
        </w:rPr>
        <w:t>void</w:t>
      </w:r>
      <w:r>
        <w:t xml:space="preserve"> *pobject, </w:t>
      </w:r>
      <w:r>
        <w:rPr>
          <w:color w:val="0000FF"/>
        </w:rPr>
        <w:t>char</w:t>
      </w:r>
      <w:r>
        <w:t xml:space="preserve"> cflag)</w:t>
      </w:r>
    </w:p>
    <w:p w:rsidR="00767D19" w:rsidRDefault="00767D19" w:rsidP="00767D19">
      <w:pPr>
        <w:pStyle w:val="Program0"/>
      </w:pPr>
      <w:r>
        <w:t>{</w:t>
      </w:r>
    </w:p>
    <w:p w:rsidR="00767D19" w:rsidRDefault="00767D19" w:rsidP="00767D19">
      <w:pPr>
        <w:pStyle w:val="Program0"/>
      </w:pPr>
      <w:r>
        <w:tab/>
      </w:r>
      <w:r>
        <w:rPr>
          <w:color w:val="0000FF"/>
        </w:rPr>
        <w:t>switch</w:t>
      </w:r>
      <w:r>
        <w:t>(cflag)</w:t>
      </w:r>
    </w:p>
    <w:p w:rsidR="00767D19" w:rsidRDefault="00767D19" w:rsidP="00767D19">
      <w:pPr>
        <w:pStyle w:val="Program0"/>
      </w:pPr>
      <w:r>
        <w:tab/>
        <w:t>{</w:t>
      </w:r>
    </w:p>
    <w:p w:rsidR="00767D19" w:rsidRDefault="00767D19" w:rsidP="00767D19">
      <w:pPr>
        <w:pStyle w:val="Program0"/>
      </w:pPr>
      <w:r>
        <w:tab/>
      </w:r>
      <w:r>
        <w:tab/>
        <w:t>cout &lt;&lt; "\n\nThe string read in: " &lt;&lt; (</w:t>
      </w:r>
      <w:r>
        <w:rPr>
          <w:color w:val="0000FF"/>
        </w:rPr>
        <w:t>char</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'i':</w:t>
      </w:r>
    </w:p>
    <w:p w:rsidR="00767D19" w:rsidRDefault="00767D19" w:rsidP="00767D19">
      <w:pPr>
        <w:pStyle w:val="Program0"/>
      </w:pPr>
      <w:r>
        <w:tab/>
      </w:r>
      <w:r>
        <w:tab/>
        <w:t>cout &lt;&lt; "\n\nThe integer read in: " &lt;&lt; *((</w:t>
      </w:r>
      <w:r>
        <w:rPr>
          <w:color w:val="0000FF"/>
        </w:rPr>
        <w:t>int</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Default="00767D19" w:rsidP="00767D19">
      <w:pPr>
        <w:pStyle w:val="Program0"/>
      </w:pPr>
      <w:r>
        <w:tab/>
      </w:r>
      <w:r>
        <w:rPr>
          <w:color w:val="0000FF"/>
        </w:rPr>
        <w:t>case</w:t>
      </w:r>
      <w:r>
        <w:t xml:space="preserve"> 'f':</w:t>
      </w:r>
    </w:p>
    <w:p w:rsidR="00767D19" w:rsidRDefault="00767D19" w:rsidP="00767D19">
      <w:pPr>
        <w:pStyle w:val="Program0"/>
      </w:pPr>
      <w:r>
        <w:tab/>
      </w:r>
      <w:r>
        <w:tab/>
        <w:t>cout &lt;&lt; "\n\nThe float read in: " &lt;&lt; *((</w:t>
      </w:r>
      <w:r>
        <w:rPr>
          <w:color w:val="0000FF"/>
        </w:rPr>
        <w:t>float</w:t>
      </w:r>
      <w:r>
        <w:t xml:space="preserve"> *) pobject);</w:t>
      </w:r>
    </w:p>
    <w:p w:rsidR="00767D19" w:rsidRDefault="00767D19" w:rsidP="00767D19">
      <w:pPr>
        <w:pStyle w:val="Program0"/>
      </w:pPr>
      <w:r>
        <w:tab/>
      </w:r>
      <w:r>
        <w:tab/>
      </w:r>
      <w:r>
        <w:rPr>
          <w:color w:val="0000FF"/>
        </w:rPr>
        <w:t>delete</w:t>
      </w:r>
      <w:r>
        <w:t xml:space="preserve"> pobject;</w:t>
      </w:r>
    </w:p>
    <w:p w:rsidR="00767D19" w:rsidRDefault="00767D19" w:rsidP="00767D19">
      <w:pPr>
        <w:pStyle w:val="Program0"/>
      </w:pPr>
      <w:r>
        <w:tab/>
      </w:r>
      <w:r>
        <w:tab/>
      </w:r>
      <w:r>
        <w:rPr>
          <w:color w:val="0000FF"/>
        </w:rPr>
        <w:t>break</w:t>
      </w:r>
      <w:r>
        <w:t>;</w:t>
      </w:r>
    </w:p>
    <w:p w:rsidR="00767D19" w:rsidRPr="00F836C3" w:rsidRDefault="00767D19" w:rsidP="00767D19">
      <w:pPr>
        <w:pStyle w:val="Program0"/>
      </w:pPr>
      <w:r>
        <w:tab/>
      </w:r>
      <w:r w:rsidRPr="00F836C3">
        <w:t>}</w:t>
      </w:r>
    </w:p>
    <w:p w:rsidR="00767D19" w:rsidRPr="00F836C3" w:rsidRDefault="00767D19" w:rsidP="00767D19">
      <w:pPr>
        <w:pStyle w:val="Program0"/>
      </w:pPr>
      <w:r w:rsidRPr="00F836C3">
        <w:tab/>
        <w:t>cout &lt;&lt; endl;</w:t>
      </w:r>
    </w:p>
    <w:p w:rsidR="00767D19" w:rsidRPr="001B4D2E" w:rsidRDefault="00767D19" w:rsidP="00767D19">
      <w:pPr>
        <w:pStyle w:val="Program0"/>
        <w:rPr>
          <w:lang w:val="ru-RU"/>
        </w:rPr>
      </w:pPr>
      <w:r w:rsidRPr="001B4D2E">
        <w:rPr>
          <w:lang w:val="ru-RU"/>
        </w:rPr>
        <w:t>}</w:t>
      </w:r>
    </w:p>
    <w:p w:rsidR="00767D19" w:rsidRPr="001B4D2E" w:rsidRDefault="00767D19" w:rsidP="00767D19">
      <w:pPr>
        <w:pStyle w:val="Program0"/>
        <w:rPr>
          <w:lang w:val="ru-RU"/>
        </w:rPr>
      </w:pPr>
    </w:p>
    <w:p w:rsidR="00767D19" w:rsidRPr="00EF0962" w:rsidRDefault="00767D19" w:rsidP="00767D19">
      <w:pPr>
        <w:pStyle w:val="Main"/>
        <w:rPr>
          <w:lang w:val="ru-RU"/>
        </w:rPr>
      </w:pPr>
      <w:r w:rsidRPr="00EF0962">
        <w:rPr>
          <w:lang w:val="ru-RU"/>
        </w:rPr>
        <w:t>Первый оператор программы, который представляет интерес, это прототип функции voutput(). Обратите внимание на то, что первый формальный параметр, pobject, имеет тип void *, то есть является родовым указателем. Просматривая объявления данных, вы обнаружите указатели трех различных типов: int *, char * и float *. Очевидно, что им присваиваются реальные адреса ячеек памяти соответствующих типов.</w:t>
      </w:r>
    </w:p>
    <w:p w:rsidR="00767D19" w:rsidRPr="00EF0962" w:rsidRDefault="00767D19" w:rsidP="00767D19">
      <w:pPr>
        <w:pStyle w:val="Main"/>
        <w:rPr>
          <w:lang w:val="ru-RU"/>
        </w:rPr>
      </w:pPr>
      <w:r w:rsidRPr="00EF0962">
        <w:rPr>
          <w:lang w:val="ru-RU"/>
        </w:rPr>
        <w:t>Выполнение программы начинается с ввода типа данных, который пользователь хотел бы динамически создать. Вас может удивить то, что для обработки ответа пользователя используются два отдельных оператора ввода. Первый оператор cin считывает ответ в виде одного символа, но оставляет символ перевода строки \n. Эта ситуация исправляется при помощи второго оператора ввода cin.get(cnewline).</w:t>
      </w:r>
    </w:p>
    <w:p w:rsidR="00767D19" w:rsidRPr="00EF0962" w:rsidRDefault="00767D19" w:rsidP="00767D19">
      <w:pPr>
        <w:pStyle w:val="Main"/>
        <w:rPr>
          <w:lang w:val="ru-RU"/>
        </w:rPr>
      </w:pPr>
      <w:r w:rsidRPr="00EF0962">
        <w:rPr>
          <w:lang w:val="ru-RU"/>
        </w:rPr>
        <w:t>Оператор switch анализирует ответ пользователя и вызывает соответствующий запрос и инициализацию указателя. Указатели инициализируются при помощи одного из трех способов:</w:t>
      </w:r>
    </w:p>
    <w:p w:rsidR="00767D19" w:rsidRPr="00EF0962" w:rsidRDefault="00767D19" w:rsidP="00767D19">
      <w:pPr>
        <w:pStyle w:val="Program0"/>
        <w:rPr>
          <w:lang w:val="ru-RU"/>
        </w:rPr>
      </w:pPr>
    </w:p>
    <w:p w:rsidR="00767D19" w:rsidRPr="00EF0962" w:rsidRDefault="00767D19" w:rsidP="00767D19">
      <w:pPr>
        <w:pStyle w:val="Program0"/>
        <w:rPr>
          <w:lang w:val="ru-RU"/>
        </w:rPr>
      </w:pPr>
      <w:r w:rsidRPr="00EF0962">
        <w:t>psz</w:t>
      </w:r>
      <w:r w:rsidRPr="00EF0962">
        <w:rPr>
          <w:lang w:val="ru-RU"/>
        </w:rPr>
        <w:t>=</w:t>
      </w:r>
      <w:r w:rsidRPr="00EF0962">
        <w:rPr>
          <w:color w:val="0000FF"/>
        </w:rPr>
        <w:t>new</w:t>
      </w:r>
      <w:r w:rsidRPr="00EF0962">
        <w:rPr>
          <w:color w:val="0000FF"/>
          <w:lang w:val="ru-RU"/>
        </w:rPr>
        <w:t xml:space="preserve"> </w:t>
      </w:r>
      <w:r w:rsidRPr="00EF0962">
        <w:rPr>
          <w:color w:val="0000FF"/>
        </w:rPr>
        <w:t>char</w:t>
      </w:r>
      <w:r w:rsidRPr="00EF0962">
        <w:rPr>
          <w:lang w:val="ru-RU"/>
        </w:rPr>
        <w:t xml:space="preserve">; </w:t>
      </w:r>
      <w:r w:rsidRPr="00EF0962">
        <w:t>pi</w:t>
      </w:r>
      <w:r w:rsidRPr="00EF0962">
        <w:rPr>
          <w:lang w:val="ru-RU"/>
        </w:rPr>
        <w:t>=</w:t>
      </w:r>
      <w:r w:rsidRPr="00EF0962">
        <w:rPr>
          <w:color w:val="0000FF"/>
        </w:rPr>
        <w:t>new</w:t>
      </w:r>
      <w:r w:rsidRPr="00EF0962">
        <w:rPr>
          <w:color w:val="0000FF"/>
          <w:lang w:val="ru-RU"/>
        </w:rPr>
        <w:t xml:space="preserve"> </w:t>
      </w:r>
      <w:r w:rsidRPr="00EF0962">
        <w:rPr>
          <w:color w:val="0000FF"/>
        </w:rPr>
        <w:t>int</w:t>
      </w:r>
      <w:r w:rsidRPr="00EF0962">
        <w:rPr>
          <w:lang w:val="ru-RU"/>
        </w:rPr>
        <w:t xml:space="preserve">; </w:t>
      </w:r>
      <w:r w:rsidRPr="00EF0962">
        <w:t>pf</w:t>
      </w:r>
      <w:r w:rsidRPr="00EF0962">
        <w:rPr>
          <w:lang w:val="ru-RU"/>
        </w:rPr>
        <w:t>=</w:t>
      </w:r>
      <w:r w:rsidRPr="00EF0962">
        <w:rPr>
          <w:color w:val="0000FF"/>
        </w:rPr>
        <w:t>new</w:t>
      </w:r>
      <w:r w:rsidRPr="00EF0962">
        <w:rPr>
          <w:color w:val="0000FF"/>
          <w:lang w:val="ru-RU"/>
        </w:rPr>
        <w:t xml:space="preserve"> </w:t>
      </w:r>
      <w:r w:rsidRPr="00EF0962">
        <w:rPr>
          <w:color w:val="0000FF"/>
        </w:rPr>
        <w:t>float</w:t>
      </w:r>
      <w:r w:rsidRPr="00EF0962">
        <w:rPr>
          <w:lang w:val="ru-RU"/>
        </w:rPr>
        <w:t>;</w:t>
      </w:r>
    </w:p>
    <w:p w:rsidR="00767D19" w:rsidRPr="00EF0962" w:rsidRDefault="00767D19" w:rsidP="00767D19">
      <w:pPr>
        <w:pStyle w:val="Program0"/>
        <w:rPr>
          <w:lang w:val="ru-RU"/>
        </w:rPr>
      </w:pPr>
    </w:p>
    <w:p w:rsidR="00767D19" w:rsidRPr="00EF0962" w:rsidRDefault="00767D19" w:rsidP="00767D19">
      <w:pPr>
        <w:pStyle w:val="Main"/>
        <w:rPr>
          <w:lang w:val="ru-RU"/>
        </w:rPr>
      </w:pPr>
      <w:r w:rsidRPr="00EF0962">
        <w:rPr>
          <w:lang w:val="ru-RU"/>
        </w:rPr>
        <w:t>Следующий оператор используется для ввода строки символов; в данном примере длина строки ограничена ISTRING_MAX (50) символами.</w:t>
      </w:r>
    </w:p>
    <w:p w:rsidR="00767D19" w:rsidRPr="00EF0962" w:rsidRDefault="00767D19" w:rsidP="00767D19">
      <w:pPr>
        <w:pStyle w:val="Program0"/>
        <w:rPr>
          <w:lang w:val="ru-RU"/>
        </w:rPr>
      </w:pPr>
    </w:p>
    <w:p w:rsidR="00767D19" w:rsidRPr="00EF0962" w:rsidRDefault="00767D19" w:rsidP="00767D19">
      <w:pPr>
        <w:pStyle w:val="Program0"/>
      </w:pPr>
      <w:r w:rsidRPr="00EF0962">
        <w:t>cin.get(psz,ISTRING_MAX);</w:t>
      </w:r>
    </w:p>
    <w:p w:rsidR="00767D19" w:rsidRPr="00EF0962" w:rsidRDefault="00767D19" w:rsidP="00767D19">
      <w:pPr>
        <w:pStyle w:val="Program0"/>
      </w:pPr>
    </w:p>
    <w:p w:rsidR="00767D19" w:rsidRPr="00EF0962" w:rsidRDefault="00767D19" w:rsidP="00767D19">
      <w:pPr>
        <w:pStyle w:val="Main"/>
        <w:rPr>
          <w:lang w:val="ru-RU"/>
        </w:rPr>
      </w:pPr>
      <w:r w:rsidRPr="00EF0962">
        <w:rPr>
          <w:lang w:val="ru-RU"/>
        </w:rPr>
        <w:t>Поскольку первый параметр оператора ввода cin.get() является указателем на строку, при вызове функции voutput() нет необходимости выполнять разыменование переменной:</w:t>
      </w:r>
    </w:p>
    <w:p w:rsidR="00767D19" w:rsidRPr="00EF0962" w:rsidRDefault="00767D19" w:rsidP="00767D19">
      <w:pPr>
        <w:pStyle w:val="Program0"/>
        <w:rPr>
          <w:lang w:val="ru-RU"/>
        </w:rPr>
      </w:pPr>
    </w:p>
    <w:p w:rsidR="00767D19" w:rsidRPr="00EF0962" w:rsidRDefault="00767D19" w:rsidP="00767D19">
      <w:pPr>
        <w:pStyle w:val="Program0"/>
        <w:rPr>
          <w:lang w:val="ru-RU"/>
        </w:rPr>
      </w:pPr>
      <w:r w:rsidRPr="00EF0962">
        <w:t>voutput</w:t>
      </w:r>
      <w:r w:rsidRPr="00EF0962">
        <w:rPr>
          <w:lang w:val="ru-RU"/>
        </w:rPr>
        <w:t>(</w:t>
      </w:r>
      <w:r w:rsidRPr="00EF0962">
        <w:t>psz</w:t>
      </w:r>
      <w:r w:rsidRPr="00EF0962">
        <w:rPr>
          <w:lang w:val="ru-RU"/>
        </w:rPr>
        <w:t>,</w:t>
      </w:r>
      <w:r w:rsidRPr="00EF0962">
        <w:t>cresponse</w:t>
      </w:r>
      <w:r w:rsidRPr="00EF0962">
        <w:rPr>
          <w:lang w:val="ru-RU"/>
        </w:rPr>
        <w:t>);</w:t>
      </w:r>
    </w:p>
    <w:p w:rsidR="00767D19" w:rsidRPr="00EF0962" w:rsidRDefault="00767D19" w:rsidP="00767D19">
      <w:pPr>
        <w:pStyle w:val="Program0"/>
        <w:rPr>
          <w:lang w:val="ru-RU"/>
        </w:rPr>
      </w:pPr>
    </w:p>
    <w:p w:rsidR="00767D19" w:rsidRPr="00EF0962" w:rsidRDefault="00767D19" w:rsidP="00767D19">
      <w:pPr>
        <w:pStyle w:val="Main"/>
        <w:rPr>
          <w:lang w:val="ru-RU"/>
        </w:rPr>
      </w:pPr>
      <w:r w:rsidRPr="00EF0962">
        <w:rPr>
          <w:lang w:val="ru-RU"/>
        </w:rPr>
        <w:t>Ситуация упрощается, если пользователь вводит целое или вещественное число. Два этих случая аналогичны, и отличаются только сообщением на экране и типом ссылочной переменной.</w:t>
      </w:r>
    </w:p>
    <w:p w:rsidR="00767D19" w:rsidRPr="00EF0962" w:rsidRDefault="00767D19" w:rsidP="00767D19">
      <w:pPr>
        <w:pStyle w:val="Main"/>
        <w:rPr>
          <w:lang w:val="ru-RU"/>
        </w:rPr>
      </w:pPr>
      <w:r w:rsidRPr="00EF0962">
        <w:rPr>
          <w:lang w:val="ru-RU"/>
        </w:rPr>
        <w:t>Обратите внимание на то, что три вызова функции voutput() имеют различные типы указателей:</w:t>
      </w:r>
    </w:p>
    <w:p w:rsidR="00767D19" w:rsidRPr="00EF0962" w:rsidRDefault="00767D19" w:rsidP="00767D19">
      <w:pPr>
        <w:pStyle w:val="Program0"/>
        <w:rPr>
          <w:lang w:val="ru-RU"/>
        </w:rPr>
      </w:pPr>
    </w:p>
    <w:p w:rsidR="00767D19" w:rsidRPr="00EF0962" w:rsidRDefault="00767D19" w:rsidP="00767D19">
      <w:pPr>
        <w:pStyle w:val="Program0"/>
      </w:pPr>
      <w:r w:rsidRPr="00EF0962">
        <w:t>voutput(psz,cresponse);</w:t>
      </w:r>
    </w:p>
    <w:p w:rsidR="00767D19" w:rsidRPr="00EF0962" w:rsidRDefault="00767D19" w:rsidP="00767D19">
      <w:pPr>
        <w:pStyle w:val="Program0"/>
      </w:pPr>
      <w:r w:rsidRPr="00EF0962">
        <w:t>voutput(pi,cresponse);</w:t>
      </w:r>
    </w:p>
    <w:p w:rsidR="00767D19" w:rsidRPr="00EF0962" w:rsidRDefault="00767D19" w:rsidP="00767D19">
      <w:pPr>
        <w:pStyle w:val="Program0"/>
        <w:rPr>
          <w:lang w:val="ru-RU"/>
        </w:rPr>
      </w:pPr>
      <w:r w:rsidRPr="00EF0962">
        <w:t>voutput</w:t>
      </w:r>
      <w:r w:rsidRPr="00EF0962">
        <w:rPr>
          <w:lang w:val="ru-RU"/>
        </w:rPr>
        <w:t>(</w:t>
      </w:r>
      <w:r w:rsidRPr="00EF0962">
        <w:t>pf</w:t>
      </w:r>
      <w:r w:rsidRPr="00EF0962">
        <w:rPr>
          <w:lang w:val="ru-RU"/>
        </w:rPr>
        <w:t>,</w:t>
      </w:r>
      <w:r w:rsidRPr="00EF0962">
        <w:t>cresponse</w:t>
      </w:r>
      <w:r w:rsidRPr="00EF0962">
        <w:rPr>
          <w:lang w:val="ru-RU"/>
        </w:rPr>
        <w:t>);</w:t>
      </w:r>
    </w:p>
    <w:p w:rsidR="00767D19" w:rsidRPr="00EF0962" w:rsidRDefault="00767D19" w:rsidP="00767D19">
      <w:pPr>
        <w:pStyle w:val="Program0"/>
        <w:rPr>
          <w:lang w:val="ru-RU"/>
        </w:rPr>
      </w:pPr>
    </w:p>
    <w:p w:rsidR="00767D19" w:rsidRPr="00EF0962" w:rsidRDefault="00767D19" w:rsidP="00767D19">
      <w:pPr>
        <w:pStyle w:val="Main"/>
        <w:rPr>
          <w:lang w:val="ru-RU"/>
        </w:rPr>
      </w:pPr>
      <w:r w:rsidRPr="00EF0962">
        <w:rPr>
          <w:lang w:val="ru-RU"/>
        </w:rPr>
        <w:t>Функция voutput() может получать эти параметры только потому, что тип соответствующего формального параметра — void *. Напоминаем, что для использования этих указателей необходимо сначала преобразовать их в соответствующий тип. Если в cout используется указатель на строку, то необходимо преобразовать указатель в тип char *.</w:t>
      </w:r>
    </w:p>
    <w:p w:rsidR="00767D19" w:rsidRPr="00EF0962" w:rsidRDefault="00767D19" w:rsidP="00767D19">
      <w:pPr>
        <w:pStyle w:val="Main"/>
        <w:rPr>
          <w:lang w:val="ru-RU"/>
        </w:rPr>
      </w:pPr>
      <w:r w:rsidRPr="00EF0962">
        <w:rPr>
          <w:lang w:val="ru-RU"/>
        </w:rPr>
        <w:t>Создание и печать динамических переменных целого и вещественного типов аналогичны. Отличия только в последних двух операторах case, в которых выдается сообщение и выполняется операция приведения типа.</w:t>
      </w:r>
    </w:p>
    <w:p w:rsidR="00767D19" w:rsidRPr="00EF0962" w:rsidRDefault="00767D19" w:rsidP="00767D19">
      <w:pPr>
        <w:pStyle w:val="Main"/>
        <w:rPr>
          <w:lang w:val="ru-RU"/>
        </w:rPr>
      </w:pPr>
      <w:r w:rsidRPr="00EF0962">
        <w:rPr>
          <w:lang w:val="ru-RU"/>
        </w:rPr>
        <w:t>Хотя по завершении программы все динамические переменные бесследно исчезают, в каждой опции оператора case выполняется явное удаление указателя. Когда и где программа создает и удаляет динамические объекты — зависит от приложения.</w:t>
      </w:r>
    </w:p>
    <w:p w:rsidR="00767D19" w:rsidRPr="00EF0962" w:rsidRDefault="00767D19" w:rsidP="00767D19">
      <w:pPr>
        <w:pStyle w:val="Main"/>
        <w:rPr>
          <w:lang w:val="ru-RU"/>
        </w:rPr>
      </w:pPr>
    </w:p>
    <w:p w:rsidR="00767D19" w:rsidRPr="00767D19" w:rsidRDefault="00767D19" w:rsidP="00BB6345">
      <w:pPr>
        <w:pStyle w:val="2"/>
        <w:keepNext w:val="0"/>
        <w:numPr>
          <w:ilvl w:val="1"/>
          <w:numId w:val="13"/>
        </w:numPr>
        <w:spacing w:before="0" w:after="0"/>
        <w:ind w:left="426" w:firstLine="0"/>
        <w:rPr>
          <w:i w:val="0"/>
          <w:sz w:val="20"/>
          <w:szCs w:val="20"/>
        </w:rPr>
      </w:pPr>
      <w:bookmarkStart w:id="80" w:name="_Toc305219105"/>
      <w:bookmarkStart w:id="81" w:name="_Toc531685282"/>
      <w:bookmarkStart w:id="82" w:name="AP0791304"/>
      <w:r w:rsidRPr="00EF0962">
        <w:rPr>
          <w:i w:val="0"/>
          <w:sz w:val="20"/>
          <w:szCs w:val="20"/>
        </w:rPr>
        <w:lastRenderedPageBreak/>
        <w:t>Указатели и мас</w:t>
      </w:r>
      <w:r w:rsidRPr="00767D19">
        <w:rPr>
          <w:i w:val="0"/>
          <w:sz w:val="20"/>
          <w:szCs w:val="20"/>
        </w:rPr>
        <w:t>сивы.</w:t>
      </w:r>
      <w:bookmarkEnd w:id="80"/>
      <w:bookmarkEnd w:id="81"/>
    </w:p>
    <w:bookmarkEnd w:id="82"/>
    <w:p w:rsidR="00767D19" w:rsidRDefault="00767D19" w:rsidP="00767D19">
      <w:pPr>
        <w:pStyle w:val="Main"/>
        <w:rPr>
          <w:lang w:val="ru-RU"/>
        </w:rPr>
      </w:pPr>
      <w:r w:rsidRPr="00EF0962">
        <w:rPr>
          <w:lang w:val="ru-RU"/>
        </w:rPr>
        <w:t>В следующих разделах приводится множество примеров, в которых затрагиваются концепция массивов и их связь с указателями</w:t>
      </w:r>
      <w:r>
        <w:rPr>
          <w:lang w:val="ru-RU"/>
        </w:rPr>
        <w:t>.</w:t>
      </w:r>
    </w:p>
    <w:p w:rsidR="00767D19" w:rsidRPr="00EF0962" w:rsidRDefault="00767D19" w:rsidP="00767D19">
      <w:pPr>
        <w:pStyle w:val="Main"/>
        <w:rPr>
          <w:lang w:val="ru-RU"/>
        </w:rPr>
      </w:pPr>
      <w:r w:rsidRPr="00EF0962">
        <w:rPr>
          <w:lang w:val="ru-RU"/>
        </w:rPr>
        <w:t xml:space="preserve">Указатели позволяют нам работать с символическими адресами. Поскольку в реализуемых аппаратно командах вычислительной машины интенсивно используются адреса, указатели предоставляют возможность применять адреса примерно так, как это делается в самой машине, и тем самым повышать эффективность программ. </w:t>
      </w:r>
      <w:r w:rsidRPr="00453BED">
        <w:rPr>
          <w:highlight w:val="lightGray"/>
          <w:lang w:val="ru-RU"/>
        </w:rPr>
        <w:t>В частности, указатели позволяют эффективно организовать работу с массивами</w:t>
      </w:r>
      <w:r w:rsidRPr="00EF0962">
        <w:rPr>
          <w:lang w:val="ru-RU"/>
        </w:rPr>
        <w:t>. Действительно, как мы могли убедиться, наше обозначение массива представляет собой просто скрытую форму использования указателей.</w:t>
      </w:r>
    </w:p>
    <w:p w:rsidR="00767D19" w:rsidRPr="00EF0962" w:rsidRDefault="00767D19" w:rsidP="00767D19">
      <w:pPr>
        <w:pStyle w:val="Main"/>
        <w:rPr>
          <w:lang w:val="ru-RU"/>
        </w:rPr>
      </w:pPr>
      <w:r w:rsidRPr="00EF0962">
        <w:rPr>
          <w:lang w:val="ru-RU"/>
        </w:rPr>
        <w:t xml:space="preserve">Например, имя массива определяет также его первый элемент,  т.е. если </w:t>
      </w:r>
      <w:r w:rsidRPr="00EF0962">
        <w:t>flizny</w:t>
      </w:r>
      <w:r w:rsidRPr="00EF0962">
        <w:rPr>
          <w:lang w:val="ru-RU"/>
        </w:rPr>
        <w:t xml:space="preserve">[] — массив, то </w:t>
      </w:r>
      <w:r w:rsidRPr="00EF0962">
        <w:t>flizny</w:t>
      </w:r>
      <w:r w:rsidRPr="00EF0962">
        <w:rPr>
          <w:lang w:val="ru-RU"/>
        </w:rPr>
        <w:t xml:space="preserve"> == &amp;</w:t>
      </w:r>
      <w:r w:rsidRPr="00EF0962">
        <w:t>flizny</w:t>
      </w:r>
      <w:r w:rsidRPr="00EF0962">
        <w:rPr>
          <w:lang w:val="ru-RU"/>
        </w:rPr>
        <w:t>[0] и об</w:t>
      </w:r>
      <w:r w:rsidRPr="00EF0962">
        <w:t>e</w:t>
      </w:r>
      <w:r w:rsidRPr="00EF0962">
        <w:rPr>
          <w:lang w:val="ru-RU"/>
        </w:rPr>
        <w:t xml:space="preserve"> части равенства определяют адрес первого элемента массива. (Вспомним, что операция &amp; выдает адрес.) Оба обозначения являются константами типа указатель, поскольку они не изменяются на протяжении всей программы. Однако их можно присваивать (как значения) переменной типа указатель и изменять значение переменной, как показано в нижеследующем примере. Посмотрите, что происходит со значением указателя, если к нему прибавить число.</w:t>
      </w:r>
    </w:p>
    <w:p w:rsidR="00767D19" w:rsidRPr="00EF0962" w:rsidRDefault="00767D19" w:rsidP="00767D19">
      <w:pPr>
        <w:pStyle w:val="Program0"/>
        <w:rPr>
          <w:lang w:val="ru-RU"/>
        </w:rPr>
      </w:pPr>
    </w:p>
    <w:p w:rsidR="00767D19" w:rsidRPr="00EF0962" w:rsidRDefault="00767D19" w:rsidP="00767D19">
      <w:pPr>
        <w:pStyle w:val="Program0"/>
        <w:rPr>
          <w:color w:val="008000"/>
          <w:lang w:val="ru-RU"/>
        </w:rPr>
      </w:pPr>
      <w:r w:rsidRPr="00EF0962">
        <w:rPr>
          <w:color w:val="008000"/>
          <w:highlight w:val="lightGray"/>
          <w:lang w:val="ru-RU"/>
        </w:rPr>
        <w:t>/* прибавление к указателю */</w:t>
      </w:r>
    </w:p>
    <w:p w:rsidR="00767D19" w:rsidRPr="00EF0962" w:rsidRDefault="00767D19" w:rsidP="00767D19">
      <w:pPr>
        <w:pStyle w:val="Program0"/>
        <w:rPr>
          <w:lang w:val="ru-RU"/>
        </w:rPr>
      </w:pPr>
      <w:r w:rsidRPr="00EF0962">
        <w:rPr>
          <w:color w:val="0000FF"/>
          <w:lang w:val="ru-RU"/>
        </w:rPr>
        <w:t>#</w:t>
      </w:r>
      <w:r w:rsidRPr="00EF0962">
        <w:rPr>
          <w:color w:val="0000FF"/>
        </w:rPr>
        <w:t>include</w:t>
      </w:r>
      <w:r w:rsidRPr="00EF0962">
        <w:rPr>
          <w:lang w:val="ru-RU"/>
        </w:rPr>
        <w:t>&lt;</w:t>
      </w:r>
      <w:r w:rsidRPr="00EF0962">
        <w:t>stdio</w:t>
      </w:r>
      <w:r w:rsidRPr="00EF0962">
        <w:rPr>
          <w:lang w:val="ru-RU"/>
        </w:rPr>
        <w:t>.</w:t>
      </w:r>
      <w:r w:rsidRPr="00EF0962">
        <w:t>h</w:t>
      </w:r>
      <w:r w:rsidRPr="00EF0962">
        <w:rPr>
          <w:lang w:val="ru-RU"/>
        </w:rPr>
        <w:t>&gt;</w:t>
      </w:r>
    </w:p>
    <w:p w:rsidR="00767D19" w:rsidRPr="00EF0962" w:rsidRDefault="00767D19" w:rsidP="00767D19">
      <w:pPr>
        <w:pStyle w:val="Program0"/>
      </w:pPr>
      <w:r w:rsidRPr="00EF0962">
        <w:t>main ()</w:t>
      </w:r>
    </w:p>
    <w:p w:rsidR="00767D19" w:rsidRPr="00EF0962" w:rsidRDefault="00767D19" w:rsidP="00767D19">
      <w:pPr>
        <w:pStyle w:val="Program0"/>
      </w:pPr>
      <w:r w:rsidRPr="00EF0962">
        <w:t>{</w:t>
      </w:r>
    </w:p>
    <w:p w:rsidR="00767D19" w:rsidRPr="00EF0962" w:rsidRDefault="00767D19" w:rsidP="00767D19">
      <w:pPr>
        <w:pStyle w:val="Program0"/>
        <w:ind w:left="284"/>
      </w:pPr>
      <w:r w:rsidRPr="00EF0962">
        <w:rPr>
          <w:color w:val="0000FF"/>
        </w:rPr>
        <w:t>int</w:t>
      </w:r>
      <w:r w:rsidRPr="00EF0962">
        <w:t xml:space="preserve"> dates[4], *pti, index;</w:t>
      </w:r>
    </w:p>
    <w:p w:rsidR="00767D19" w:rsidRPr="00EF0962" w:rsidRDefault="00767D19" w:rsidP="00767D19">
      <w:pPr>
        <w:pStyle w:val="Program0"/>
        <w:ind w:left="284"/>
        <w:rPr>
          <w:lang w:val="ru-RU"/>
        </w:rPr>
      </w:pPr>
      <w:r w:rsidRPr="00EF0962">
        <w:rPr>
          <w:color w:val="0000FF"/>
        </w:rPr>
        <w:t>float</w:t>
      </w:r>
      <w:r w:rsidRPr="00EF0962">
        <w:rPr>
          <w:lang w:val="ru-RU"/>
        </w:rPr>
        <w:t xml:space="preserve"> </w:t>
      </w:r>
      <w:r w:rsidRPr="00EF0962">
        <w:t>bills</w:t>
      </w:r>
      <w:r w:rsidRPr="00EF0962">
        <w:rPr>
          <w:lang w:val="ru-RU"/>
        </w:rPr>
        <w:t xml:space="preserve"> [4], *</w:t>
      </w:r>
      <w:r w:rsidRPr="00EF0962">
        <w:t>ptf</w:t>
      </w:r>
      <w:r w:rsidRPr="00EF0962">
        <w:rPr>
          <w:lang w:val="ru-RU"/>
        </w:rPr>
        <w:t>;</w:t>
      </w:r>
    </w:p>
    <w:p w:rsidR="00767D19" w:rsidRPr="00EF0962" w:rsidRDefault="00767D19" w:rsidP="00767D19">
      <w:pPr>
        <w:pStyle w:val="Program0"/>
        <w:ind w:left="284"/>
        <w:rPr>
          <w:lang w:val="ru-RU"/>
        </w:rPr>
      </w:pPr>
      <w:r w:rsidRPr="00EF0962">
        <w:t>pti</w:t>
      </w:r>
      <w:r w:rsidRPr="00EF0962">
        <w:rPr>
          <w:lang w:val="ru-RU"/>
        </w:rPr>
        <w:t xml:space="preserve"> = </w:t>
      </w:r>
      <w:r w:rsidRPr="00EF0962">
        <w:t>dates</w:t>
      </w:r>
      <w:r w:rsidRPr="00EF0962">
        <w:rPr>
          <w:lang w:val="ru-RU"/>
        </w:rPr>
        <w:t xml:space="preserve">; </w:t>
      </w:r>
      <w:r w:rsidRPr="00EF0962">
        <w:rPr>
          <w:color w:val="008000"/>
          <w:lang w:val="ru-RU"/>
        </w:rPr>
        <w:t>/* присваивает адрес указателю массива */</w:t>
      </w:r>
    </w:p>
    <w:p w:rsidR="00767D19" w:rsidRDefault="00767D19" w:rsidP="00767D19">
      <w:pPr>
        <w:pStyle w:val="Program0"/>
        <w:ind w:left="284"/>
      </w:pPr>
      <w:r w:rsidRPr="00EF0962">
        <w:t>ptf = bills;</w:t>
      </w:r>
    </w:p>
    <w:p w:rsidR="00767D19" w:rsidRDefault="00767D19" w:rsidP="00767D19">
      <w:pPr>
        <w:pStyle w:val="Program0"/>
        <w:ind w:left="284"/>
      </w:pPr>
      <w:r>
        <w:rPr>
          <w:color w:val="0000FF"/>
        </w:rPr>
        <w:t>for</w:t>
      </w:r>
      <w:r>
        <w:t xml:space="preserve"> (index = 0; index &lt; 4; index++ )</w:t>
      </w:r>
    </w:p>
    <w:p w:rsidR="00767D19" w:rsidRDefault="00767D19" w:rsidP="00767D19">
      <w:pPr>
        <w:pStyle w:val="Program0"/>
        <w:ind w:left="284"/>
      </w:pPr>
      <w:r>
        <w:tab/>
        <w:t>printf(“ ukazatel + %d: %10 u %10u\n", index, pti + index, ptf + index);</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Program0"/>
        <w:rPr>
          <w:lang w:val="ru-RU"/>
        </w:rPr>
      </w:pPr>
      <w:r>
        <w:rPr>
          <w:lang w:val="ru-RU"/>
        </w:rPr>
        <w:t>Результат работы программы</w:t>
      </w:r>
    </w:p>
    <w:p w:rsidR="00767D19" w:rsidRDefault="00767D19" w:rsidP="00767D19">
      <w:pPr>
        <w:pStyle w:val="Program0"/>
        <w:rPr>
          <w:lang w:val="ru-RU"/>
        </w:rPr>
      </w:pPr>
      <w:r>
        <w:rPr>
          <w:noProof/>
          <w:lang w:val="ru-RU" w:eastAsia="ru-RU"/>
        </w:rPr>
        <w:drawing>
          <wp:inline distT="0" distB="0" distL="0" distR="0">
            <wp:extent cx="2562225" cy="121094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767D19" w:rsidRDefault="00767D19" w:rsidP="00767D19">
      <w:pPr>
        <w:pStyle w:val="Main"/>
        <w:rPr>
          <w:lang w:val="ru-RU"/>
        </w:rPr>
      </w:pPr>
    </w:p>
    <w:p w:rsidR="00767D19" w:rsidRPr="00EF0962" w:rsidRDefault="00767D19" w:rsidP="00767D19">
      <w:pPr>
        <w:pStyle w:val="Main"/>
        <w:rPr>
          <w:lang w:val="ru-RU"/>
        </w:rPr>
      </w:pPr>
      <w:r w:rsidRPr="00EF0962">
        <w:rPr>
          <w:lang w:val="ru-RU"/>
        </w:rPr>
        <w:t>Первая напечатанная строка содержит начальные адреса двух массивов, а следующая строка — результат прибавления единицы к адресу и т. д. Почему так получается?</w:t>
      </w:r>
    </w:p>
    <w:p w:rsidR="00767D19" w:rsidRPr="00EF0962" w:rsidRDefault="00767D19" w:rsidP="00767D19">
      <w:pPr>
        <w:pStyle w:val="Main"/>
        <w:rPr>
          <w:lang w:val="ru-RU"/>
        </w:rPr>
      </w:pPr>
    </w:p>
    <w:p w:rsidR="00767D19" w:rsidRPr="00EF0962" w:rsidRDefault="00767D19" w:rsidP="00767D19">
      <w:pPr>
        <w:pStyle w:val="Main"/>
        <w:rPr>
          <w:lang w:val="ru-RU"/>
        </w:rPr>
      </w:pPr>
      <w:r w:rsidRPr="00EF0962">
        <w:rPr>
          <w:lang w:val="ru-RU"/>
        </w:rPr>
        <w:t>56014 + 1 = 56016?</w:t>
      </w:r>
    </w:p>
    <w:p w:rsidR="00767D19" w:rsidRPr="00EF0962" w:rsidRDefault="00767D19" w:rsidP="00767D19">
      <w:pPr>
        <w:pStyle w:val="Main"/>
        <w:rPr>
          <w:lang w:val="ru-RU"/>
        </w:rPr>
      </w:pPr>
      <w:r w:rsidRPr="00EF0962">
        <w:rPr>
          <w:lang w:val="ru-RU"/>
        </w:rPr>
        <w:t>56026 + 1 = 56030?</w:t>
      </w:r>
    </w:p>
    <w:p w:rsidR="00767D19" w:rsidRPr="00EF0962" w:rsidRDefault="00767D19" w:rsidP="00767D19">
      <w:pPr>
        <w:pStyle w:val="Main"/>
        <w:rPr>
          <w:lang w:val="ru-RU"/>
        </w:rPr>
      </w:pPr>
    </w:p>
    <w:p w:rsidR="00767D19" w:rsidRDefault="00767D19" w:rsidP="00767D19">
      <w:pPr>
        <w:pStyle w:val="Main"/>
        <w:rPr>
          <w:lang w:val="ru-RU"/>
        </w:rPr>
      </w:pPr>
      <w:r w:rsidRPr="00EF0962">
        <w:rPr>
          <w:lang w:val="ru-RU"/>
        </w:rPr>
        <w:t>В нашей системе единицей адресации является</w:t>
      </w:r>
      <w:r>
        <w:rPr>
          <w:lang w:val="ru-RU"/>
        </w:rPr>
        <w:t xml:space="preserve"> байт, но тип </w:t>
      </w:r>
      <w:r>
        <w:t>int</w:t>
      </w:r>
      <w:r>
        <w:rPr>
          <w:lang w:val="ru-RU"/>
        </w:rPr>
        <w:t xml:space="preserve"> использует два байта, а тип </w:t>
      </w:r>
      <w:r>
        <w:t>float</w:t>
      </w:r>
      <w:r>
        <w:rPr>
          <w:lang w:val="ru-RU"/>
        </w:rPr>
        <w:t xml:space="preserve"> — четыре. Что произойдет, если вы скажете: «прибавить единицу к указателю?» Компилятор языка Си добавит единицу памяти. Для массивов это означает, что мы перейдем к адресу следующего элемента, а не следующего байта. Вот почему мы должны специально оговаривать тип объекта, на который ссылается указатель; одного адреса здесь недостаточно, так как машина должна знать, сколько байтов потребуется для запоминания объекта. (Это справедливо также для указателей на скалярные переменные; иными словами, при помощи операции *</w:t>
      </w:r>
      <w:r>
        <w:t>pt</w:t>
      </w:r>
      <w:r>
        <w:rPr>
          <w:lang w:val="ru-RU"/>
        </w:rPr>
        <w:t xml:space="preserve"> нельзя получить значение.)</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5288915" cy="2578735"/>
            <wp:effectExtent l="19050" t="0" r="0" b="0"/>
            <wp:docPr id="30" name="Рисунок 30" descr="1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3_01"/>
                    <pic:cNvPicPr>
                      <a:picLocks noChangeAspect="1" noChangeArrowheads="1"/>
                    </pic:cNvPicPr>
                  </pic:nvPicPr>
                  <pic:blipFill>
                    <a:blip r:embed="rId44" cstate="print"/>
                    <a:srcRect/>
                    <a:stretch>
                      <a:fillRect/>
                    </a:stretch>
                  </pic:blipFill>
                  <pic:spPr bwMode="auto">
                    <a:xfrm>
                      <a:off x="0" y="0"/>
                      <a:ext cx="5288915" cy="257873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Pr="00453BED" w:rsidRDefault="00767D19" w:rsidP="00767D19">
      <w:pPr>
        <w:pStyle w:val="Main"/>
        <w:rPr>
          <w:lang w:val="ru-RU"/>
        </w:rPr>
      </w:pPr>
      <w:r w:rsidRPr="00453BED">
        <w:rPr>
          <w:lang w:val="ru-RU"/>
        </w:rPr>
        <w:t>Благодаря тому, что компилятор языка Си умеет это делать, мы имеем следующие равенства:</w:t>
      </w:r>
    </w:p>
    <w:p w:rsidR="00767D19" w:rsidRPr="00453BED" w:rsidRDefault="00767D19" w:rsidP="00767D19">
      <w:pPr>
        <w:pStyle w:val="Program0"/>
        <w:rPr>
          <w:lang w:val="ru-RU"/>
        </w:rPr>
      </w:pPr>
    </w:p>
    <w:p w:rsidR="00767D19" w:rsidRPr="00453BED" w:rsidRDefault="00767D19" w:rsidP="00767D19">
      <w:pPr>
        <w:pStyle w:val="Program0"/>
        <w:rPr>
          <w:lang w:val="ru-RU"/>
        </w:rPr>
      </w:pPr>
      <w:r w:rsidRPr="00453BED">
        <w:t>dates</w:t>
      </w:r>
      <w:r w:rsidRPr="00453BED">
        <w:rPr>
          <w:lang w:val="ru-RU"/>
        </w:rPr>
        <w:t xml:space="preserve"> + 2 == &amp;</w:t>
      </w:r>
      <w:r w:rsidRPr="00453BED">
        <w:t>dates</w:t>
      </w:r>
      <w:r w:rsidRPr="00453BED">
        <w:rPr>
          <w:lang w:val="ru-RU"/>
        </w:rPr>
        <w:t xml:space="preserve">[2] </w:t>
      </w:r>
      <w:r w:rsidRPr="00453BED">
        <w:rPr>
          <w:color w:val="008000"/>
          <w:lang w:val="ru-RU"/>
        </w:rPr>
        <w:t>/* один и тот же адрес */</w:t>
      </w:r>
    </w:p>
    <w:p w:rsidR="00767D19" w:rsidRDefault="00767D19" w:rsidP="00767D19">
      <w:pPr>
        <w:pStyle w:val="Program0"/>
        <w:rPr>
          <w:color w:val="008000"/>
          <w:lang w:val="ru-RU"/>
        </w:rPr>
      </w:pPr>
      <w:r w:rsidRPr="00453BED">
        <w:rPr>
          <w:lang w:val="ru-RU"/>
        </w:rPr>
        <w:t>*(</w:t>
      </w:r>
      <w:r w:rsidRPr="00453BED">
        <w:t>dates</w:t>
      </w:r>
      <w:r w:rsidRPr="00453BED">
        <w:rPr>
          <w:lang w:val="ru-RU"/>
        </w:rPr>
        <w:t xml:space="preserve"> + 2) == </w:t>
      </w:r>
      <w:r w:rsidRPr="00453BED">
        <w:t>dates</w:t>
      </w:r>
      <w:r w:rsidRPr="00453BED">
        <w:rPr>
          <w:lang w:val="ru-RU"/>
        </w:rPr>
        <w:t xml:space="preserve">[2] </w:t>
      </w:r>
      <w:r w:rsidRPr="00453BED">
        <w:rPr>
          <w:color w:val="008000"/>
          <w:lang w:val="ru-RU"/>
        </w:rPr>
        <w:t>/* одно и</w:t>
      </w:r>
      <w:r>
        <w:rPr>
          <w:color w:val="008000"/>
          <w:lang w:val="ru-RU"/>
        </w:rPr>
        <w:t xml:space="preserve"> то же значение */</w:t>
      </w:r>
    </w:p>
    <w:p w:rsidR="00767D19" w:rsidRDefault="00767D19" w:rsidP="00767D19">
      <w:pPr>
        <w:pStyle w:val="Program0"/>
        <w:rPr>
          <w:lang w:val="ru-RU"/>
        </w:rPr>
      </w:pPr>
    </w:p>
    <w:p w:rsidR="00767D19" w:rsidRPr="00453BED" w:rsidRDefault="00767D19" w:rsidP="00767D19">
      <w:pPr>
        <w:pStyle w:val="Main"/>
        <w:rPr>
          <w:lang w:val="ru-RU"/>
        </w:rPr>
      </w:pPr>
      <w:r w:rsidRPr="00453BED">
        <w:rPr>
          <w:lang w:val="ru-RU"/>
        </w:rPr>
        <w:t xml:space="preserve">Эти соотношения суммируют тесную связь между массивами и указателями. Они показывают, что </w:t>
      </w:r>
      <w:r w:rsidRPr="00453BED">
        <w:rPr>
          <w:highlight w:val="lightGray"/>
          <w:lang w:val="ru-RU"/>
        </w:rPr>
        <w:t>можно использовать указатель для определения отдельного элемента массива, а также для получения его значения</w:t>
      </w:r>
      <w:r w:rsidRPr="00453BED">
        <w:rPr>
          <w:lang w:val="ru-RU"/>
        </w:rPr>
        <w:t>. По существу мы имеем два различных обозначения для одного и того же. Действительно, компилятор превращает обозначение массива в указатели, поэтому метод указателей более предпочтителен.</w:t>
      </w:r>
    </w:p>
    <w:p w:rsidR="00767D19" w:rsidRPr="00F836C3" w:rsidRDefault="00767D19" w:rsidP="00767D19">
      <w:pPr>
        <w:pStyle w:val="Main"/>
        <w:rPr>
          <w:lang w:val="ru-RU"/>
        </w:rPr>
      </w:pPr>
      <w:r w:rsidRPr="00453BED">
        <w:rPr>
          <w:lang w:val="ru-RU"/>
        </w:rPr>
        <w:t>Между прочим, постарайтесь различать выражения * (</w:t>
      </w:r>
      <w:r w:rsidRPr="00453BED">
        <w:t>dates</w:t>
      </w:r>
      <w:r w:rsidRPr="00453BED">
        <w:rPr>
          <w:lang w:val="ru-RU"/>
        </w:rPr>
        <w:t xml:space="preserve"> + 2), и *</w:t>
      </w:r>
      <w:r w:rsidRPr="00453BED">
        <w:t>dates</w:t>
      </w:r>
      <w:r w:rsidRPr="00453BED">
        <w:rPr>
          <w:lang w:val="ru-RU"/>
        </w:rPr>
        <w:t xml:space="preserve"> + 2. Операция (*) имеет более высокий приоритет, чем +, поэтому последнее выражение означает (* </w:t>
      </w:r>
      <w:r w:rsidRPr="00453BED">
        <w:t>dates</w:t>
      </w:r>
      <w:r w:rsidRPr="00453BED">
        <w:rPr>
          <w:lang w:val="ru-RU"/>
        </w:rPr>
        <w:t>) + 2:</w:t>
      </w:r>
    </w:p>
    <w:p w:rsidR="00767D19" w:rsidRPr="00F836C3" w:rsidRDefault="00767D19" w:rsidP="00767D19">
      <w:pPr>
        <w:pStyle w:val="Main"/>
        <w:rPr>
          <w:lang w:val="ru-RU"/>
        </w:rPr>
      </w:pPr>
    </w:p>
    <w:p w:rsidR="00767D19" w:rsidRDefault="00767D19" w:rsidP="00767D19">
      <w:pPr>
        <w:pStyle w:val="Program0"/>
        <w:rPr>
          <w:lang w:val="ru-RU"/>
        </w:rPr>
      </w:pPr>
      <w:r>
        <w:rPr>
          <w:lang w:val="ru-RU"/>
        </w:rPr>
        <w:t>*(</w:t>
      </w:r>
      <w:r>
        <w:t>dates</w:t>
      </w:r>
      <w:r>
        <w:rPr>
          <w:lang w:val="ru-RU"/>
        </w:rPr>
        <w:t xml:space="preserve"> + 2) </w:t>
      </w:r>
      <w:r>
        <w:rPr>
          <w:color w:val="008000"/>
          <w:lang w:val="ru-RU"/>
        </w:rPr>
        <w:t xml:space="preserve">/* значение 3-го элемента массива </w:t>
      </w:r>
      <w:r>
        <w:rPr>
          <w:color w:val="008000"/>
        </w:rPr>
        <w:t>dates</w:t>
      </w:r>
      <w:r>
        <w:rPr>
          <w:color w:val="008000"/>
          <w:lang w:val="ru-RU"/>
        </w:rPr>
        <w:t xml:space="preserve"> */</w:t>
      </w:r>
    </w:p>
    <w:p w:rsidR="00767D19" w:rsidRDefault="00767D19" w:rsidP="00767D19">
      <w:pPr>
        <w:pStyle w:val="Program0"/>
        <w:rPr>
          <w:lang w:val="ru-RU"/>
        </w:rPr>
      </w:pPr>
      <w:r>
        <w:rPr>
          <w:lang w:val="ru-RU"/>
        </w:rPr>
        <w:t>*</w:t>
      </w:r>
      <w:r>
        <w:t>dates</w:t>
      </w:r>
      <w:r>
        <w:rPr>
          <w:lang w:val="ru-RU"/>
        </w:rPr>
        <w:t xml:space="preserve"> + 2 </w:t>
      </w:r>
      <w:r>
        <w:rPr>
          <w:color w:val="008000"/>
          <w:lang w:val="ru-RU"/>
        </w:rPr>
        <w:t>/* 2 добавляется к значению 1-го элемента массива */</w:t>
      </w:r>
    </w:p>
    <w:p w:rsidR="00767D19" w:rsidRDefault="00767D19" w:rsidP="00767D19">
      <w:pPr>
        <w:pStyle w:val="Program0"/>
        <w:rPr>
          <w:lang w:val="ru-RU"/>
        </w:rPr>
      </w:pPr>
    </w:p>
    <w:p w:rsidR="00767D19" w:rsidRDefault="00767D19" w:rsidP="00767D19">
      <w:pPr>
        <w:pStyle w:val="Main"/>
        <w:rPr>
          <w:lang w:val="ru-RU"/>
        </w:rPr>
      </w:pPr>
      <w:r>
        <w:rPr>
          <w:lang w:val="ru-RU"/>
        </w:rPr>
        <w:t>Связь между массивами и указателями часто позволяет нам применять оба подхода при создании программ. Одним из примеров этого является функция с массивом в качестве аргумента.</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3" w:name="_Toc305219106"/>
      <w:bookmarkStart w:id="84" w:name="_Toc531685283"/>
      <w:r w:rsidRPr="00767D19">
        <w:rPr>
          <w:sz w:val="20"/>
          <w:szCs w:val="20"/>
        </w:rPr>
        <w:t>Функции, массивы и указатели.</w:t>
      </w:r>
      <w:bookmarkEnd w:id="83"/>
      <w:bookmarkEnd w:id="84"/>
    </w:p>
    <w:p w:rsidR="00767D19" w:rsidRPr="00453BED" w:rsidRDefault="00767D19" w:rsidP="00767D19">
      <w:pPr>
        <w:pStyle w:val="Main"/>
        <w:rPr>
          <w:lang w:val="ru-RU"/>
        </w:rPr>
      </w:pPr>
      <w:r w:rsidRPr="00E35443">
        <w:rPr>
          <w:highlight w:val="lightGray"/>
          <w:lang w:val="ru-RU"/>
        </w:rPr>
        <w:t>Массивы можно использовать в программе двояко. Во-первых, их можно описать в теле функции. Во-вторых, они могут быть аргументами функции</w:t>
      </w:r>
      <w:r w:rsidRPr="00453BED">
        <w:rPr>
          <w:lang w:val="ru-RU"/>
        </w:rPr>
        <w:t>. Все, что было сказано в этой главе о массивах, относится к первому их применению; теперь рассмотрим массивы в качестве аргументов.</w:t>
      </w:r>
    </w:p>
    <w:p w:rsidR="00767D19" w:rsidRPr="00453BED" w:rsidRDefault="00767D19" w:rsidP="00767D19">
      <w:pPr>
        <w:pStyle w:val="Main"/>
        <w:rPr>
          <w:lang w:val="ru-RU"/>
        </w:rPr>
      </w:pPr>
      <w:r w:rsidRPr="00453BED">
        <w:rPr>
          <w:lang w:val="ru-RU"/>
        </w:rPr>
        <w:t>Об этом уже говорилось в гл. 10. Сейчас, когда мы познакомились с указателями, можно заняться более глубоким изучением массивов-аргументов. Давайте проанализируем скелет программы, обращая внимание на описания:</w:t>
      </w:r>
    </w:p>
    <w:p w:rsidR="00767D19" w:rsidRPr="00453BED" w:rsidRDefault="00767D19" w:rsidP="00767D19">
      <w:pPr>
        <w:pStyle w:val="Program0"/>
        <w:rPr>
          <w:color w:val="008000"/>
          <w:lang w:val="ru-RU"/>
        </w:rPr>
      </w:pPr>
    </w:p>
    <w:p w:rsidR="00767D19" w:rsidRPr="00453BED" w:rsidRDefault="00767D19" w:rsidP="00767D19">
      <w:pPr>
        <w:pStyle w:val="Program0"/>
        <w:rPr>
          <w:lang w:val="ru-RU"/>
        </w:rPr>
      </w:pPr>
      <w:r w:rsidRPr="00453BED">
        <w:rPr>
          <w:color w:val="008000"/>
          <w:lang w:val="ru-RU"/>
        </w:rPr>
        <w:t>/* массив-аргумент */</w:t>
      </w:r>
    </w:p>
    <w:p w:rsidR="00767D19" w:rsidRPr="00453BED" w:rsidRDefault="00767D19" w:rsidP="00767D19">
      <w:pPr>
        <w:pStyle w:val="Program0"/>
        <w:rPr>
          <w:lang w:val="ru-RU"/>
        </w:rPr>
      </w:pPr>
      <w:r w:rsidRPr="00453BED">
        <w:t>main</w:t>
      </w:r>
      <w:r w:rsidRPr="00453BED">
        <w:rPr>
          <w:lang w:val="ru-RU"/>
        </w:rPr>
        <w:t xml:space="preserve"> ()</w:t>
      </w:r>
    </w:p>
    <w:p w:rsidR="00767D19" w:rsidRPr="00453BED" w:rsidRDefault="00767D19" w:rsidP="00767D19">
      <w:pPr>
        <w:pStyle w:val="Program0"/>
        <w:rPr>
          <w:lang w:val="ru-RU"/>
        </w:rPr>
      </w:pPr>
      <w:r w:rsidRPr="00453BED">
        <w:rPr>
          <w:lang w:val="ru-RU"/>
        </w:rPr>
        <w:t>{</w:t>
      </w:r>
    </w:p>
    <w:p w:rsidR="00767D19" w:rsidRPr="00453BED" w:rsidRDefault="00767D19" w:rsidP="00767D19">
      <w:pPr>
        <w:pStyle w:val="Program0"/>
        <w:ind w:left="284"/>
        <w:rPr>
          <w:lang w:val="ru-RU"/>
        </w:rPr>
      </w:pPr>
      <w:r w:rsidRPr="00453BED">
        <w:rPr>
          <w:color w:val="0000FF"/>
        </w:rPr>
        <w:t>int</w:t>
      </w:r>
      <w:r w:rsidRPr="00453BED">
        <w:rPr>
          <w:lang w:val="ru-RU"/>
        </w:rPr>
        <w:t xml:space="preserve"> </w:t>
      </w:r>
      <w:r w:rsidRPr="00453BED">
        <w:t>ages</w:t>
      </w:r>
      <w:r w:rsidRPr="00453BED">
        <w:rPr>
          <w:lang w:val="ru-RU"/>
        </w:rPr>
        <w:t xml:space="preserve"> [50]; </w:t>
      </w:r>
      <w:r w:rsidRPr="00453BED">
        <w:rPr>
          <w:color w:val="008000"/>
          <w:lang w:val="ru-RU"/>
        </w:rPr>
        <w:t>/* массив из 50 элементов */</w:t>
      </w:r>
    </w:p>
    <w:p w:rsidR="00767D19" w:rsidRPr="00453BED" w:rsidRDefault="00767D19" w:rsidP="00767D19">
      <w:pPr>
        <w:pStyle w:val="Program0"/>
        <w:ind w:left="284"/>
      </w:pPr>
      <w:r w:rsidRPr="00453BED">
        <w:t>convert(ages);</w:t>
      </w:r>
    </w:p>
    <w:p w:rsidR="00767D19" w:rsidRPr="00453BED" w:rsidRDefault="00767D19" w:rsidP="00767D19">
      <w:pPr>
        <w:pStyle w:val="Program0"/>
        <w:ind w:left="284"/>
      </w:pPr>
      <w:r w:rsidRPr="00453BED">
        <w:t>…</w:t>
      </w:r>
    </w:p>
    <w:p w:rsidR="00767D19" w:rsidRPr="00453BED" w:rsidRDefault="00767D19" w:rsidP="00767D19">
      <w:pPr>
        <w:pStyle w:val="Program0"/>
      </w:pPr>
      <w:r w:rsidRPr="00453BED">
        <w:t>}</w:t>
      </w:r>
    </w:p>
    <w:p w:rsidR="00767D19" w:rsidRPr="00453BED" w:rsidRDefault="00767D19" w:rsidP="00767D19">
      <w:pPr>
        <w:pStyle w:val="Program0"/>
      </w:pPr>
    </w:p>
    <w:p w:rsidR="00767D19" w:rsidRPr="00453BED" w:rsidRDefault="00767D19" w:rsidP="00767D19">
      <w:pPr>
        <w:pStyle w:val="Program0"/>
      </w:pPr>
      <w:r w:rsidRPr="00453BED">
        <w:t>convert (years)</w:t>
      </w:r>
    </w:p>
    <w:p w:rsidR="00767D19" w:rsidRPr="00453BED" w:rsidRDefault="00767D19" w:rsidP="00767D19">
      <w:pPr>
        <w:pStyle w:val="Program0"/>
        <w:rPr>
          <w:lang w:val="ru-RU"/>
        </w:rPr>
      </w:pPr>
      <w:r w:rsidRPr="00453BED">
        <w:rPr>
          <w:color w:val="0000FF"/>
        </w:rPr>
        <w:t>int</w:t>
      </w:r>
      <w:r w:rsidRPr="00453BED">
        <w:t xml:space="preserve"> years []; </w:t>
      </w:r>
      <w:r w:rsidRPr="00453BED">
        <w:rPr>
          <w:color w:val="008000"/>
        </w:rPr>
        <w:t xml:space="preserve">/* </w:t>
      </w:r>
      <w:r w:rsidRPr="00453BED">
        <w:rPr>
          <w:color w:val="008000"/>
          <w:lang w:val="ru-RU"/>
        </w:rPr>
        <w:t>каков</w:t>
      </w:r>
      <w:r w:rsidRPr="00453BED">
        <w:rPr>
          <w:color w:val="008000"/>
        </w:rPr>
        <w:t xml:space="preserve"> </w:t>
      </w:r>
      <w:r w:rsidRPr="00453BED">
        <w:rPr>
          <w:color w:val="008000"/>
          <w:lang w:val="ru-RU"/>
        </w:rPr>
        <w:t>размер</w:t>
      </w:r>
      <w:r w:rsidRPr="00453BED">
        <w:rPr>
          <w:color w:val="008000"/>
        </w:rPr>
        <w:t xml:space="preserve"> </w:t>
      </w:r>
      <w:r w:rsidRPr="00453BED">
        <w:rPr>
          <w:color w:val="008000"/>
          <w:lang w:val="ru-RU"/>
        </w:rPr>
        <w:t>массива</w:t>
      </w:r>
      <w:r w:rsidRPr="00453BED">
        <w:rPr>
          <w:color w:val="008000"/>
        </w:rPr>
        <w:t xml:space="preserve">? </w:t>
      </w:r>
      <w:r w:rsidRPr="00453BED">
        <w:rPr>
          <w:color w:val="008000"/>
          <w:lang w:val="ru-RU"/>
        </w:rPr>
        <w:t>*/</w:t>
      </w:r>
    </w:p>
    <w:p w:rsidR="00767D19" w:rsidRPr="00453BED" w:rsidRDefault="00767D19" w:rsidP="00767D19">
      <w:pPr>
        <w:pStyle w:val="Program0"/>
        <w:rPr>
          <w:lang w:val="ru-RU"/>
        </w:rPr>
      </w:pPr>
      <w:r w:rsidRPr="00453BED">
        <w:rPr>
          <w:lang w:val="ru-RU"/>
        </w:rPr>
        <w:t>{</w:t>
      </w:r>
    </w:p>
    <w:p w:rsidR="00767D19" w:rsidRPr="00453BED" w:rsidRDefault="00767D19" w:rsidP="00767D19">
      <w:pPr>
        <w:pStyle w:val="Program0"/>
        <w:rPr>
          <w:lang w:val="ru-RU"/>
        </w:rPr>
      </w:pPr>
      <w:r w:rsidRPr="00453BED">
        <w:rPr>
          <w:lang w:val="ru-RU"/>
        </w:rPr>
        <w:t>…</w:t>
      </w:r>
    </w:p>
    <w:p w:rsidR="00767D19" w:rsidRPr="00453BED" w:rsidRDefault="00767D19" w:rsidP="00767D19">
      <w:pPr>
        <w:pStyle w:val="Program0"/>
        <w:rPr>
          <w:lang w:val="ru-RU"/>
        </w:rPr>
      </w:pPr>
      <w:r w:rsidRPr="00453BED">
        <w:rPr>
          <w:lang w:val="ru-RU"/>
        </w:rPr>
        <w:t>}</w:t>
      </w:r>
    </w:p>
    <w:p w:rsidR="00767D19" w:rsidRPr="00453BED" w:rsidRDefault="00767D19" w:rsidP="00767D19">
      <w:pPr>
        <w:pStyle w:val="Program0"/>
        <w:rPr>
          <w:lang w:val="ru-RU"/>
        </w:rPr>
      </w:pPr>
    </w:p>
    <w:p w:rsidR="00767D19" w:rsidRPr="00453BED" w:rsidRDefault="00767D19" w:rsidP="00767D19">
      <w:pPr>
        <w:pStyle w:val="Main"/>
        <w:rPr>
          <w:lang w:val="ru-RU"/>
        </w:rPr>
      </w:pPr>
      <w:r w:rsidRPr="00453BED">
        <w:rPr>
          <w:lang w:val="ru-RU"/>
        </w:rPr>
        <w:t xml:space="preserve">Очевидно, что массив </w:t>
      </w:r>
      <w:r w:rsidRPr="00453BED">
        <w:t>ages</w:t>
      </w:r>
      <w:r w:rsidRPr="00453BED">
        <w:rPr>
          <w:lang w:val="ru-RU"/>
        </w:rPr>
        <w:t xml:space="preserve"> состоит из 50 элементов. А что можно сказать о массиве </w:t>
      </w:r>
      <w:r w:rsidRPr="00453BED">
        <w:t>years</w:t>
      </w:r>
      <w:r w:rsidRPr="00453BED">
        <w:rPr>
          <w:lang w:val="ru-RU"/>
        </w:rPr>
        <w:t>? Оказывается, в программе нет такого массива. Описатель</w:t>
      </w:r>
    </w:p>
    <w:p w:rsidR="00767D19" w:rsidRPr="00453BED" w:rsidRDefault="00767D19" w:rsidP="00767D19">
      <w:pPr>
        <w:pStyle w:val="Main"/>
        <w:rPr>
          <w:lang w:val="ru-RU"/>
        </w:rPr>
      </w:pPr>
    </w:p>
    <w:p w:rsidR="00767D19" w:rsidRPr="00453BED" w:rsidRDefault="00767D19" w:rsidP="00767D19">
      <w:pPr>
        <w:pStyle w:val="Main"/>
        <w:rPr>
          <w:lang w:val="ru-RU"/>
        </w:rPr>
      </w:pPr>
      <w:r w:rsidRPr="00453BED">
        <w:t>int</w:t>
      </w:r>
      <w:r w:rsidRPr="00453BED">
        <w:rPr>
          <w:lang w:val="ru-RU"/>
        </w:rPr>
        <w:t xml:space="preserve"> </w:t>
      </w:r>
      <w:r w:rsidRPr="00453BED">
        <w:t>years</w:t>
      </w:r>
      <w:r w:rsidRPr="00453BED">
        <w:rPr>
          <w:lang w:val="ru-RU"/>
        </w:rPr>
        <w:t>[];</w:t>
      </w:r>
    </w:p>
    <w:p w:rsidR="00767D19" w:rsidRPr="00453BED" w:rsidRDefault="00767D19" w:rsidP="00767D19">
      <w:pPr>
        <w:pStyle w:val="Main"/>
        <w:rPr>
          <w:lang w:val="ru-RU"/>
        </w:rPr>
      </w:pPr>
    </w:p>
    <w:p w:rsidR="00767D19" w:rsidRPr="00453BED" w:rsidRDefault="00767D19" w:rsidP="00767D19">
      <w:pPr>
        <w:pStyle w:val="Main"/>
        <w:rPr>
          <w:lang w:val="ru-RU"/>
        </w:rPr>
      </w:pPr>
      <w:r w:rsidRPr="00453BED">
        <w:rPr>
          <w:lang w:val="ru-RU"/>
        </w:rPr>
        <w:t xml:space="preserve">создает не массив, а указатель на него. </w:t>
      </w:r>
    </w:p>
    <w:p w:rsidR="00767D19" w:rsidRPr="00453BED" w:rsidRDefault="00767D19" w:rsidP="00767D19">
      <w:pPr>
        <w:pStyle w:val="Main"/>
        <w:rPr>
          <w:lang w:val="ru-RU"/>
        </w:rPr>
      </w:pPr>
    </w:p>
    <w:p w:rsidR="00767D19" w:rsidRDefault="00767D19" w:rsidP="00767D19">
      <w:pPr>
        <w:pStyle w:val="Main"/>
        <w:rPr>
          <w:lang w:val="ru-RU"/>
        </w:rPr>
      </w:pPr>
      <w:r w:rsidRPr="00453BED">
        <w:rPr>
          <w:lang w:val="ru-RU"/>
        </w:rPr>
        <w:lastRenderedPageBreak/>
        <w:t>Вот вызов нашей функции:</w:t>
      </w:r>
    </w:p>
    <w:p w:rsidR="00767D19" w:rsidRDefault="00767D19" w:rsidP="00767D19">
      <w:pPr>
        <w:pStyle w:val="Program0"/>
        <w:rPr>
          <w:lang w:val="ru-RU"/>
        </w:rPr>
      </w:pPr>
    </w:p>
    <w:p w:rsidR="00767D19" w:rsidRPr="001B4D2E" w:rsidRDefault="00767D19" w:rsidP="00767D19">
      <w:pPr>
        <w:pStyle w:val="Program0"/>
        <w:rPr>
          <w:lang w:val="ru-RU"/>
        </w:rPr>
      </w:pPr>
      <w:r>
        <w:t>convert</w:t>
      </w:r>
      <w:r w:rsidRPr="001B4D2E">
        <w:rPr>
          <w:lang w:val="ru-RU"/>
        </w:rPr>
        <w:t>(</w:t>
      </w:r>
      <w:r>
        <w:t>ages</w:t>
      </w:r>
      <w:r w:rsidRPr="001B4D2E">
        <w:rPr>
          <w:lang w:val="ru-RU"/>
        </w:rPr>
        <w:t>);</w:t>
      </w:r>
    </w:p>
    <w:p w:rsidR="00767D19" w:rsidRPr="001B4D2E" w:rsidRDefault="00767D19" w:rsidP="00767D19">
      <w:pPr>
        <w:pStyle w:val="Program0"/>
        <w:rPr>
          <w:lang w:val="ru-RU"/>
        </w:rPr>
      </w:pPr>
    </w:p>
    <w:p w:rsidR="00767D19" w:rsidRPr="00E35443" w:rsidRDefault="00767D19" w:rsidP="00767D19">
      <w:pPr>
        <w:pStyle w:val="Main"/>
        <w:rPr>
          <w:lang w:val="ru-RU"/>
        </w:rPr>
      </w:pPr>
      <w:r w:rsidRPr="00E35443">
        <w:rPr>
          <w:highlight w:val="lightGray"/>
        </w:rPr>
        <w:t>ages</w:t>
      </w:r>
      <w:r w:rsidRPr="00E35443">
        <w:rPr>
          <w:highlight w:val="lightGray"/>
          <w:lang w:val="ru-RU"/>
        </w:rPr>
        <w:t xml:space="preserve"> — аргумент функции </w:t>
      </w:r>
      <w:r w:rsidRPr="00E35443">
        <w:rPr>
          <w:highlight w:val="lightGray"/>
        </w:rPr>
        <w:t>convert</w:t>
      </w:r>
      <w:r w:rsidRPr="00E35443">
        <w:rPr>
          <w:lang w:val="ru-RU"/>
        </w:rPr>
        <w:t xml:space="preserve">. Вы помните, что имя </w:t>
      </w:r>
      <w:r w:rsidRPr="00E35443">
        <w:t>ages</w:t>
      </w:r>
      <w:r w:rsidRPr="00E35443">
        <w:rPr>
          <w:lang w:val="ru-RU"/>
        </w:rPr>
        <w:t xml:space="preserve"> является указателем на первый элемент массива, состоящего из 50 элементов. Таким образом, </w:t>
      </w:r>
      <w:r w:rsidRPr="00E35443">
        <w:rPr>
          <w:highlight w:val="lightGray"/>
          <w:lang w:val="ru-RU"/>
        </w:rPr>
        <w:t xml:space="preserve">оператор вызова функции передает ей указатель, т. е. адрес функции </w:t>
      </w:r>
      <w:r w:rsidRPr="00E35443">
        <w:rPr>
          <w:highlight w:val="lightGray"/>
        </w:rPr>
        <w:t>convert</w:t>
      </w:r>
      <w:r w:rsidRPr="00E35443">
        <w:rPr>
          <w:highlight w:val="lightGray"/>
          <w:lang w:val="ru-RU"/>
        </w:rPr>
        <w:t xml:space="preserve"> (). Это значит, что аргумент функции является указателем</w:t>
      </w:r>
      <w:r w:rsidRPr="00E35443">
        <w:rPr>
          <w:lang w:val="ru-RU"/>
        </w:rPr>
        <w:t xml:space="preserve">, и мы можем написать функцию </w:t>
      </w:r>
      <w:r w:rsidRPr="00E35443">
        <w:t>convert</w:t>
      </w:r>
      <w:r w:rsidRPr="00E35443">
        <w:rPr>
          <w:lang w:val="ru-RU"/>
        </w:rPr>
        <w:t xml:space="preserve"> () следующим образом:</w:t>
      </w:r>
    </w:p>
    <w:p w:rsidR="00767D19" w:rsidRPr="00E35443" w:rsidRDefault="00767D19" w:rsidP="00767D19">
      <w:pPr>
        <w:pStyle w:val="Program0"/>
        <w:rPr>
          <w:lang w:val="ru-RU"/>
        </w:rPr>
      </w:pPr>
    </w:p>
    <w:p w:rsidR="00767D19" w:rsidRPr="00E35443" w:rsidRDefault="00767D19" w:rsidP="00767D19">
      <w:pPr>
        <w:pStyle w:val="Program0"/>
        <w:rPr>
          <w:lang w:val="ru-RU"/>
        </w:rPr>
      </w:pPr>
      <w:r w:rsidRPr="00E35443">
        <w:t>convert</w:t>
      </w:r>
      <w:r w:rsidRPr="00E35443">
        <w:rPr>
          <w:lang w:val="ru-RU"/>
        </w:rPr>
        <w:t xml:space="preserve"> (у</w:t>
      </w:r>
      <w:r w:rsidRPr="00E35443">
        <w:t>ears</w:t>
      </w:r>
      <w:r w:rsidRPr="00E35443">
        <w:rPr>
          <w:lang w:val="ru-RU"/>
        </w:rPr>
        <w:t>)</w:t>
      </w:r>
    </w:p>
    <w:p w:rsidR="00767D19" w:rsidRPr="00E35443" w:rsidRDefault="00767D19" w:rsidP="00767D19">
      <w:pPr>
        <w:pStyle w:val="Program0"/>
        <w:rPr>
          <w:lang w:val="ru-RU"/>
        </w:rPr>
      </w:pPr>
      <w:r w:rsidRPr="00E35443">
        <w:rPr>
          <w:color w:val="0000FF"/>
        </w:rPr>
        <w:t>int</w:t>
      </w:r>
      <w:r w:rsidRPr="00E35443">
        <w:rPr>
          <w:lang w:val="ru-RU"/>
        </w:rPr>
        <w:t xml:space="preserve"> *</w:t>
      </w:r>
      <w:r w:rsidRPr="00E35443">
        <w:t>years</w:t>
      </w:r>
      <w:r w:rsidRPr="00E35443">
        <w:rPr>
          <w:lang w:val="ru-RU"/>
        </w:rPr>
        <w:t>;</w:t>
      </w:r>
    </w:p>
    <w:p w:rsidR="00767D19" w:rsidRPr="00E35443" w:rsidRDefault="00767D19" w:rsidP="00767D19">
      <w:pPr>
        <w:pStyle w:val="Program0"/>
        <w:rPr>
          <w:lang w:val="ru-RU"/>
        </w:rPr>
      </w:pPr>
      <w:r w:rsidRPr="00E35443">
        <w:rPr>
          <w:lang w:val="ru-RU"/>
        </w:rPr>
        <w:t>{</w:t>
      </w:r>
    </w:p>
    <w:p w:rsidR="00767D19" w:rsidRPr="00E35443" w:rsidRDefault="00767D19" w:rsidP="00767D19">
      <w:pPr>
        <w:pStyle w:val="Program0"/>
        <w:rPr>
          <w:lang w:val="ru-RU"/>
        </w:rPr>
      </w:pPr>
      <w:r w:rsidRPr="00E35443">
        <w:rPr>
          <w:lang w:val="ru-RU"/>
        </w:rPr>
        <w:t>}</w:t>
      </w:r>
    </w:p>
    <w:p w:rsidR="00767D19" w:rsidRPr="00E35443" w:rsidRDefault="00767D19" w:rsidP="00767D19">
      <w:pPr>
        <w:pStyle w:val="Program0"/>
        <w:rPr>
          <w:lang w:val="ru-RU"/>
        </w:rPr>
      </w:pPr>
    </w:p>
    <w:p w:rsidR="00767D19" w:rsidRPr="00E35443" w:rsidRDefault="00767D19" w:rsidP="00767D19">
      <w:pPr>
        <w:pStyle w:val="Main"/>
        <w:rPr>
          <w:lang w:val="ru-RU"/>
        </w:rPr>
      </w:pPr>
      <w:r w:rsidRPr="00E35443">
        <w:rPr>
          <w:lang w:val="ru-RU"/>
        </w:rPr>
        <w:t>Действительно, операторы</w:t>
      </w:r>
    </w:p>
    <w:p w:rsidR="00767D19" w:rsidRPr="00E35443" w:rsidRDefault="00767D19" w:rsidP="00767D19">
      <w:pPr>
        <w:pStyle w:val="Program0"/>
        <w:rPr>
          <w:lang w:val="ru-RU"/>
        </w:rPr>
      </w:pPr>
    </w:p>
    <w:p w:rsidR="00767D19" w:rsidRPr="00E35443" w:rsidRDefault="00767D19" w:rsidP="00767D19">
      <w:pPr>
        <w:pStyle w:val="Program0"/>
      </w:pPr>
      <w:r w:rsidRPr="00E35443">
        <w:rPr>
          <w:color w:val="0000FF"/>
        </w:rPr>
        <w:t>int</w:t>
      </w:r>
      <w:r w:rsidRPr="00E35443">
        <w:t xml:space="preserve"> years [];</w:t>
      </w:r>
    </w:p>
    <w:p w:rsidR="00767D19" w:rsidRPr="00E35443" w:rsidRDefault="00767D19" w:rsidP="00767D19">
      <w:pPr>
        <w:pStyle w:val="Program0"/>
      </w:pPr>
      <w:r w:rsidRPr="00E35443">
        <w:rPr>
          <w:color w:val="0000FF"/>
        </w:rPr>
        <w:t>int</w:t>
      </w:r>
      <w:r w:rsidRPr="00E35443">
        <w:t xml:space="preserve"> *years;</w:t>
      </w:r>
    </w:p>
    <w:p w:rsidR="00767D19" w:rsidRPr="00E35443" w:rsidRDefault="00767D19" w:rsidP="00767D19">
      <w:pPr>
        <w:pStyle w:val="Program0"/>
      </w:pPr>
    </w:p>
    <w:p w:rsidR="00767D19" w:rsidRPr="00E35443" w:rsidRDefault="00767D19" w:rsidP="00767D19">
      <w:pPr>
        <w:pStyle w:val="Main"/>
        <w:rPr>
          <w:lang w:val="ru-RU"/>
        </w:rPr>
      </w:pPr>
      <w:r w:rsidRPr="00E35443">
        <w:t xml:space="preserve">синонимы. </w:t>
      </w:r>
      <w:r w:rsidRPr="00E35443">
        <w:rPr>
          <w:lang w:val="ru-RU"/>
        </w:rPr>
        <w:t xml:space="preserve">Оба они объявляют переменную </w:t>
      </w:r>
      <w:r w:rsidRPr="00E35443">
        <w:t>years</w:t>
      </w:r>
      <w:r w:rsidRPr="00E35443">
        <w:rPr>
          <w:lang w:val="ru-RU"/>
        </w:rPr>
        <w:t xml:space="preserve"> указателем массива целых чисел. Однако главное их отличие состоит в том, что первый из них напоминает нам, что указатель </w:t>
      </w:r>
      <w:r w:rsidRPr="00E35443">
        <w:t>years</w:t>
      </w:r>
      <w:r w:rsidRPr="00E35443">
        <w:rPr>
          <w:lang w:val="ru-RU"/>
        </w:rPr>
        <w:t xml:space="preserve"> ссылается на массив.</w:t>
      </w:r>
    </w:p>
    <w:p w:rsidR="00767D19" w:rsidRPr="00E35443" w:rsidRDefault="00767D19" w:rsidP="00767D19">
      <w:pPr>
        <w:pStyle w:val="Main"/>
        <w:rPr>
          <w:lang w:val="ru-RU"/>
        </w:rPr>
      </w:pPr>
      <w:r w:rsidRPr="00E35443">
        <w:rPr>
          <w:lang w:val="ru-RU"/>
        </w:rPr>
        <w:t xml:space="preserve">Как теперь связать его с массивом </w:t>
      </w:r>
      <w:r w:rsidRPr="00E35443">
        <w:t>ages</w:t>
      </w:r>
      <w:r w:rsidRPr="00E35443">
        <w:rPr>
          <w:lang w:val="ru-RU"/>
        </w:rPr>
        <w:t xml:space="preserve">? Вспомним, что при использовании указателя в качестве аргумента, функция взаимодействует с соответствующей переменной в вызывающей программе, т.е. операторы, использующие указатель </w:t>
      </w:r>
      <w:r w:rsidRPr="00E35443">
        <w:t>years</w:t>
      </w:r>
      <w:r w:rsidRPr="00E35443">
        <w:rPr>
          <w:lang w:val="ru-RU"/>
        </w:rPr>
        <w:t xml:space="preserve"> в функции </w:t>
      </w:r>
      <w:r w:rsidRPr="00E35443">
        <w:t>convert</w:t>
      </w:r>
      <w:r w:rsidRPr="00E35443">
        <w:rPr>
          <w:lang w:val="ru-RU"/>
        </w:rPr>
        <w:t xml:space="preserve"> (), фактически работают с массивом </w:t>
      </w:r>
      <w:r w:rsidRPr="00E35443">
        <w:t>ages</w:t>
      </w:r>
      <w:r w:rsidRPr="00E35443">
        <w:rPr>
          <w:lang w:val="ru-RU"/>
        </w:rPr>
        <w:t xml:space="preserve">, находящимся в теле функции </w:t>
      </w:r>
      <w:r w:rsidRPr="00E35443">
        <w:t>main</w:t>
      </w:r>
      <w:r w:rsidRPr="00E35443">
        <w:rPr>
          <w:lang w:val="ru-RU"/>
        </w:rPr>
        <w:t xml:space="preserve"> ().</w:t>
      </w:r>
    </w:p>
    <w:p w:rsidR="00767D19" w:rsidRDefault="00767D19" w:rsidP="00767D19">
      <w:pPr>
        <w:pStyle w:val="Main"/>
        <w:rPr>
          <w:lang w:val="ru-RU"/>
        </w:rPr>
      </w:pPr>
      <w:r w:rsidRPr="00E35443">
        <w:rPr>
          <w:lang w:val="ru-RU"/>
        </w:rPr>
        <w:t xml:space="preserve">Посмотрим, как работает этот механизм. Во-первых, вызов функции инициализирует указатель </w:t>
      </w:r>
      <w:r w:rsidRPr="00E35443">
        <w:t>years</w:t>
      </w:r>
      <w:r w:rsidRPr="00E35443">
        <w:rPr>
          <w:lang w:val="ru-RU"/>
        </w:rPr>
        <w:t xml:space="preserve">, ссылаясь на </w:t>
      </w:r>
      <w:r w:rsidRPr="00E35443">
        <w:t>ages</w:t>
      </w:r>
      <w:r w:rsidRPr="00E35443">
        <w:rPr>
          <w:lang w:val="ru-RU"/>
        </w:rPr>
        <w:t xml:space="preserve">[0]. Теперь предположим, что где-то внутри функции </w:t>
      </w:r>
      <w:r w:rsidRPr="00E35443">
        <w:t>convert</w:t>
      </w:r>
      <w:r w:rsidRPr="00E35443">
        <w:rPr>
          <w:lang w:val="ru-RU"/>
        </w:rPr>
        <w:t xml:space="preserve"> () есть выражение </w:t>
      </w:r>
      <w:r w:rsidRPr="00E35443">
        <w:t>years</w:t>
      </w:r>
      <w:r w:rsidRPr="00E35443">
        <w:rPr>
          <w:lang w:val="ru-RU"/>
        </w:rPr>
        <w:t xml:space="preserve"> [3]. Как вы видели в предыдущем</w:t>
      </w:r>
      <w:r>
        <w:rPr>
          <w:lang w:val="ru-RU"/>
        </w:rPr>
        <w:t xml:space="preserve"> разделе, оно аналогично (</w:t>
      </w:r>
      <w:r>
        <w:t>years</w:t>
      </w:r>
      <w:r>
        <w:rPr>
          <w:lang w:val="ru-RU"/>
        </w:rPr>
        <w:t xml:space="preserve"> + 3). Однако если </w:t>
      </w:r>
      <w:r>
        <w:t>years</w:t>
      </w:r>
      <w:r>
        <w:rPr>
          <w:lang w:val="ru-RU"/>
        </w:rPr>
        <w:t xml:space="preserve"> указывает на </w:t>
      </w:r>
      <w:r>
        <w:t>ages</w:t>
      </w:r>
      <w:r>
        <w:rPr>
          <w:lang w:val="ru-RU"/>
        </w:rPr>
        <w:t xml:space="preserve">[0], то </w:t>
      </w:r>
      <w:r>
        <w:t>years</w:t>
      </w:r>
      <w:r>
        <w:rPr>
          <w:lang w:val="ru-RU"/>
        </w:rPr>
        <w:t xml:space="preserve"> + 3 ссылается на </w:t>
      </w:r>
      <w:r>
        <w:t>ages</w:t>
      </w:r>
      <w:r>
        <w:rPr>
          <w:lang w:val="ru-RU"/>
        </w:rPr>
        <w:t>[3]. Это приводит к тому, что *(</w:t>
      </w:r>
      <w:r>
        <w:t>years</w:t>
      </w:r>
      <w:r>
        <w:rPr>
          <w:lang w:val="ru-RU"/>
        </w:rPr>
        <w:t xml:space="preserve"> + 3) означает </w:t>
      </w:r>
      <w:r>
        <w:t>ages</w:t>
      </w:r>
      <w:r>
        <w:rPr>
          <w:lang w:val="ru-RU"/>
        </w:rPr>
        <w:t xml:space="preserve">[3]. Если внимательно проследить данную цепочку, то мы увидим, что </w:t>
      </w:r>
      <w:r>
        <w:t>years</w:t>
      </w:r>
      <w:r>
        <w:rPr>
          <w:lang w:val="ru-RU"/>
        </w:rPr>
        <w:t xml:space="preserve"> [3] аналогично (</w:t>
      </w:r>
      <w:r>
        <w:t>years</w:t>
      </w:r>
      <w:r>
        <w:rPr>
          <w:lang w:val="ru-RU"/>
        </w:rPr>
        <w:t xml:space="preserve"> + 3), которое в свою очередь совпадает с </w:t>
      </w:r>
      <w:r>
        <w:t>ages</w:t>
      </w:r>
      <w:r>
        <w:rPr>
          <w:lang w:val="ru-RU"/>
        </w:rPr>
        <w:t xml:space="preserve">[3]. Что и требовалось доказать, т. е. операции над указателем </w:t>
      </w:r>
      <w:r>
        <w:t>years</w:t>
      </w:r>
      <w:r>
        <w:rPr>
          <w:lang w:val="ru-RU"/>
        </w:rPr>
        <w:t xml:space="preserve"> приводят к тем же результатам, что и операции над массивом </w:t>
      </w:r>
      <w:r>
        <w:t>ages</w:t>
      </w:r>
      <w:r>
        <w:rPr>
          <w:lang w:val="ru-RU"/>
        </w:rPr>
        <w:t xml:space="preserve">. Короче говоря, когда имя массива применяется в качестве аргумента, функции передается указатель. Затем функция использует этот указатель для выполнения изменений в исходном массиве, принадлежащем программе, вызвавшей функцию. </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5" w:name="_Toc305219107"/>
      <w:bookmarkStart w:id="86" w:name="_Toc531685284"/>
      <w:r w:rsidRPr="00767D19">
        <w:rPr>
          <w:sz w:val="20"/>
          <w:szCs w:val="20"/>
        </w:rPr>
        <w:t>Использование указателей при работе с массивами.</w:t>
      </w:r>
      <w:bookmarkEnd w:id="85"/>
      <w:bookmarkEnd w:id="86"/>
    </w:p>
    <w:p w:rsidR="00767D19" w:rsidRPr="00E35443" w:rsidRDefault="00767D19" w:rsidP="00767D19">
      <w:pPr>
        <w:pStyle w:val="Main"/>
        <w:rPr>
          <w:lang w:val="ru-RU"/>
        </w:rPr>
      </w:pPr>
      <w:r w:rsidRPr="00E35443">
        <w:rPr>
          <w:lang w:val="ru-RU"/>
        </w:rPr>
        <w:t>Попробуем написать функцию, использующую массивы, а затем перепишем ее, применяя указатели.</w:t>
      </w:r>
    </w:p>
    <w:p w:rsidR="00767D19" w:rsidRPr="00E35443" w:rsidRDefault="00767D19" w:rsidP="00767D19">
      <w:pPr>
        <w:pStyle w:val="Main"/>
        <w:rPr>
          <w:lang w:val="ru-RU"/>
        </w:rPr>
      </w:pPr>
      <w:r w:rsidRPr="00E35443">
        <w:rPr>
          <w:lang w:val="ru-RU"/>
        </w:rPr>
        <w:t xml:space="preserve">Рассмотрим простую функцию, которая находит (или пытается найти) среднее значение массива целых чисел. На входе функции мы имеем имя массива и количество элементов. На выходе получаем среднее значение, которое передается при помощи оператора </w:t>
      </w:r>
      <w:r w:rsidRPr="00E35443">
        <w:t>return</w:t>
      </w:r>
      <w:r w:rsidRPr="00E35443">
        <w:rPr>
          <w:lang w:val="ru-RU"/>
        </w:rPr>
        <w:t>. Оператор вызова функции может выглядеть следующим образом:</w:t>
      </w:r>
    </w:p>
    <w:p w:rsidR="00767D19" w:rsidRPr="00E35443" w:rsidRDefault="00767D19" w:rsidP="00767D19">
      <w:pPr>
        <w:pStyle w:val="Program0"/>
        <w:rPr>
          <w:lang w:val="ru-RU"/>
        </w:rPr>
      </w:pPr>
    </w:p>
    <w:p w:rsidR="00767D19" w:rsidRPr="00E35443" w:rsidRDefault="00767D19" w:rsidP="00767D19">
      <w:pPr>
        <w:pStyle w:val="Program0"/>
        <w:rPr>
          <w:color w:val="008000"/>
          <w:lang w:val="ru-RU"/>
        </w:rPr>
      </w:pPr>
      <w:r w:rsidRPr="00E35443">
        <w:rPr>
          <w:color w:val="008000"/>
          <w:lang w:val="ru-RU"/>
        </w:rPr>
        <w:t xml:space="preserve">/* </w:t>
      </w:r>
      <w:r w:rsidRPr="00E35443">
        <w:rPr>
          <w:color w:val="008000"/>
        </w:rPr>
        <w:t>X</w:t>
      </w:r>
      <w:r w:rsidRPr="00E35443">
        <w:rPr>
          <w:color w:val="008000"/>
          <w:lang w:val="ru-RU"/>
        </w:rPr>
        <w:t>54.</w:t>
      </w:r>
      <w:r w:rsidRPr="00E35443">
        <w:rPr>
          <w:color w:val="008000"/>
        </w:rPr>
        <w:t>C</w:t>
      </w:r>
      <w:r w:rsidRPr="00E35443">
        <w:rPr>
          <w:color w:val="008000"/>
          <w:lang w:val="ru-RU"/>
        </w:rPr>
        <w:t xml:space="preserve"> */ </w:t>
      </w:r>
    </w:p>
    <w:p w:rsidR="00767D19" w:rsidRPr="00E35443" w:rsidRDefault="00767D19" w:rsidP="00767D19">
      <w:pPr>
        <w:pStyle w:val="Program0"/>
        <w:rPr>
          <w:lang w:val="ru-RU"/>
        </w:rPr>
      </w:pPr>
      <w:r w:rsidRPr="00E35443">
        <w:rPr>
          <w:color w:val="0000FF"/>
          <w:lang w:val="ru-RU"/>
        </w:rPr>
        <w:t>#</w:t>
      </w:r>
      <w:r w:rsidRPr="00E35443">
        <w:rPr>
          <w:color w:val="0000FF"/>
        </w:rPr>
        <w:t>include</w:t>
      </w:r>
      <w:r w:rsidRPr="00E35443">
        <w:rPr>
          <w:color w:val="0000FF"/>
          <w:lang w:val="ru-RU"/>
        </w:rPr>
        <w:t xml:space="preserve"> </w:t>
      </w:r>
      <w:r w:rsidRPr="00E35443">
        <w:rPr>
          <w:lang w:val="ru-RU"/>
        </w:rPr>
        <w:t>&lt;</w:t>
      </w:r>
      <w:r w:rsidRPr="00E35443">
        <w:t>stdio</w:t>
      </w:r>
      <w:r w:rsidRPr="00E35443">
        <w:rPr>
          <w:lang w:val="ru-RU"/>
        </w:rPr>
        <w:t>.</w:t>
      </w:r>
      <w:r w:rsidRPr="00E35443">
        <w:t>h</w:t>
      </w:r>
      <w:r w:rsidRPr="00E35443">
        <w:rPr>
          <w:lang w:val="ru-RU"/>
        </w:rPr>
        <w:t>&gt;</w:t>
      </w:r>
    </w:p>
    <w:p w:rsidR="00767D19" w:rsidRPr="00E35443" w:rsidRDefault="00767D19" w:rsidP="00767D19">
      <w:pPr>
        <w:pStyle w:val="Program0"/>
      </w:pPr>
      <w:r w:rsidRPr="00E35443">
        <w:rPr>
          <w:color w:val="0000FF"/>
        </w:rPr>
        <w:t>void</w:t>
      </w:r>
      <w:r w:rsidRPr="00E35443">
        <w:t xml:space="preserve"> main(</w:t>
      </w:r>
      <w:r w:rsidRPr="00E35443">
        <w:rPr>
          <w:color w:val="0000FF"/>
        </w:rPr>
        <w:t>void</w:t>
      </w:r>
      <w:r w:rsidRPr="00E35443">
        <w:t>)</w:t>
      </w:r>
    </w:p>
    <w:p w:rsidR="00767D19" w:rsidRPr="00E35443" w:rsidRDefault="00767D19" w:rsidP="00767D19">
      <w:pPr>
        <w:pStyle w:val="Program0"/>
      </w:pPr>
      <w:r w:rsidRPr="00E35443">
        <w:t>{</w:t>
      </w:r>
    </w:p>
    <w:p w:rsidR="00767D19" w:rsidRDefault="00767D19" w:rsidP="00767D19">
      <w:pPr>
        <w:pStyle w:val="Program0"/>
      </w:pPr>
      <w:r w:rsidRPr="00E35443">
        <w:tab/>
      </w:r>
      <w:r w:rsidRPr="00E35443">
        <w:rPr>
          <w:color w:val="0000FF"/>
        </w:rPr>
        <w:t>int</w:t>
      </w:r>
      <w:r w:rsidRPr="00E35443">
        <w:t xml:space="preserve"> n1=</w:t>
      </w:r>
      <w:r>
        <w:t>9,i, *pa1,*pa,n;</w:t>
      </w:r>
    </w:p>
    <w:p w:rsidR="00767D19" w:rsidRDefault="00767D19" w:rsidP="00767D19">
      <w:pPr>
        <w:pStyle w:val="Program0"/>
      </w:pPr>
      <w:r>
        <w:tab/>
      </w:r>
      <w:r>
        <w:rPr>
          <w:color w:val="0000FF"/>
        </w:rPr>
        <w:t>int</w:t>
      </w:r>
      <w:r>
        <w:t xml:space="preserve"> array[] = {9,5,3,1,0,-9,-5,-3,-1};</w:t>
      </w:r>
    </w:p>
    <w:p w:rsidR="00767D19" w:rsidRDefault="00767D19" w:rsidP="00767D19">
      <w:pPr>
        <w:pStyle w:val="Program0"/>
      </w:pPr>
      <w:r>
        <w:tab/>
        <w:t>pa1=array;</w:t>
      </w:r>
    </w:p>
    <w:p w:rsidR="00767D19" w:rsidRDefault="00767D19" w:rsidP="00767D19">
      <w:pPr>
        <w:pStyle w:val="Program0"/>
      </w:pPr>
      <w:r>
        <w:tab/>
      </w:r>
      <w:r>
        <w:rPr>
          <w:color w:val="0000FF"/>
        </w:rPr>
        <w:t xml:space="preserve">int </w:t>
      </w:r>
      <w:r>
        <w:t>mean(</w:t>
      </w:r>
      <w:r>
        <w:rPr>
          <w:color w:val="0000FF"/>
        </w:rPr>
        <w:t>int</w:t>
      </w:r>
      <w:r>
        <w:t xml:space="preserve"> *pa,</w:t>
      </w:r>
      <w:r>
        <w:rPr>
          <w:color w:val="0000FF"/>
        </w:rPr>
        <w:t>int</w:t>
      </w:r>
      <w:r>
        <w:t xml:space="preserve"> n);</w:t>
      </w:r>
    </w:p>
    <w:p w:rsidR="00767D19" w:rsidRDefault="00767D19" w:rsidP="00767D19">
      <w:pPr>
        <w:pStyle w:val="Program0"/>
      </w:pPr>
      <w:r>
        <w:tab/>
        <w:t>i = mean(pa1,n1);</w:t>
      </w:r>
    </w:p>
    <w:p w:rsidR="00767D19" w:rsidRDefault="00767D19" w:rsidP="00767D19">
      <w:pPr>
        <w:pStyle w:val="Program0"/>
      </w:pPr>
      <w:r>
        <w:tab/>
        <w:t>printf("Average is  %d\n",i);</w:t>
      </w:r>
    </w:p>
    <w:p w:rsidR="00767D19" w:rsidRDefault="00767D19" w:rsidP="00767D19">
      <w:pPr>
        <w:pStyle w:val="Program0"/>
      </w:pPr>
      <w:r>
        <w:t>}</w:t>
      </w:r>
    </w:p>
    <w:p w:rsidR="00767D19" w:rsidRDefault="00767D19" w:rsidP="00767D19">
      <w:pPr>
        <w:pStyle w:val="Program0"/>
      </w:pPr>
      <w:r>
        <w:rPr>
          <w:color w:val="0000FF"/>
        </w:rPr>
        <w:t xml:space="preserve">int </w:t>
      </w:r>
      <w:r>
        <w:t>mean(</w:t>
      </w:r>
      <w:r>
        <w:rPr>
          <w:color w:val="0000FF"/>
        </w:rPr>
        <w:t>int</w:t>
      </w:r>
      <w:r>
        <w:t xml:space="preserve"> *pa,</w:t>
      </w:r>
      <w:r>
        <w:rPr>
          <w:color w:val="0000FF"/>
        </w:rPr>
        <w:t>int</w:t>
      </w:r>
      <w:r>
        <w:t xml:space="preserve"> n)</w:t>
      </w:r>
    </w:p>
    <w:p w:rsidR="00767D19" w:rsidRDefault="00767D19" w:rsidP="00767D19">
      <w:pPr>
        <w:pStyle w:val="Program0"/>
      </w:pPr>
      <w:r>
        <w:tab/>
      </w:r>
      <w:r>
        <w:tab/>
      </w:r>
    </w:p>
    <w:p w:rsidR="00767D19" w:rsidRDefault="00767D19" w:rsidP="00767D19">
      <w:pPr>
        <w:pStyle w:val="Program0"/>
      </w:pPr>
      <w:r>
        <w:tab/>
        <w:t>{</w:t>
      </w:r>
    </w:p>
    <w:p w:rsidR="00767D19" w:rsidRDefault="00767D19" w:rsidP="00767D19">
      <w:pPr>
        <w:pStyle w:val="Program0"/>
      </w:pPr>
      <w:r>
        <w:tab/>
      </w:r>
      <w:r>
        <w:rPr>
          <w:color w:val="0000FF"/>
        </w:rPr>
        <w:t>int</w:t>
      </w:r>
      <w:r>
        <w:t xml:space="preserve"> index;</w:t>
      </w:r>
    </w:p>
    <w:p w:rsidR="00767D19" w:rsidRDefault="00767D19" w:rsidP="00767D19">
      <w:pPr>
        <w:pStyle w:val="Program0"/>
      </w:pPr>
      <w:r>
        <w:tab/>
      </w:r>
      <w:r>
        <w:rPr>
          <w:color w:val="0000FF"/>
        </w:rPr>
        <w:t>long</w:t>
      </w:r>
      <w:r>
        <w:t xml:space="preserve"> sum;</w:t>
      </w:r>
    </w:p>
    <w:p w:rsidR="00767D19" w:rsidRDefault="00767D19" w:rsidP="00767D19">
      <w:pPr>
        <w:pStyle w:val="Program0"/>
      </w:pPr>
      <w:r>
        <w:tab/>
      </w:r>
      <w:r>
        <w:rPr>
          <w:color w:val="0000FF"/>
        </w:rPr>
        <w:t>if</w:t>
      </w:r>
      <w:r>
        <w:t>(n &gt; 0)</w:t>
      </w:r>
    </w:p>
    <w:p w:rsidR="00767D19" w:rsidRDefault="00767D19" w:rsidP="00767D19">
      <w:pPr>
        <w:pStyle w:val="Program0"/>
      </w:pPr>
      <w:r>
        <w:tab/>
      </w:r>
      <w:r>
        <w:tab/>
        <w:t>{</w:t>
      </w:r>
    </w:p>
    <w:p w:rsidR="00767D19" w:rsidRDefault="00767D19" w:rsidP="00767D19">
      <w:pPr>
        <w:pStyle w:val="Program0"/>
      </w:pPr>
      <w:r>
        <w:tab/>
      </w:r>
      <w:r>
        <w:tab/>
      </w:r>
      <w:r>
        <w:rPr>
          <w:color w:val="0000FF"/>
        </w:rPr>
        <w:t>for</w:t>
      </w:r>
      <w:r>
        <w:t>(index = 0, sum = 0; index &lt; n; index++)</w:t>
      </w:r>
    </w:p>
    <w:p w:rsidR="00767D19" w:rsidRDefault="00767D19" w:rsidP="00767D19">
      <w:pPr>
        <w:pStyle w:val="Program0"/>
      </w:pPr>
      <w:r>
        <w:tab/>
      </w:r>
      <w:r>
        <w:tab/>
      </w:r>
      <w:r>
        <w:tab/>
        <w:t>sum += *(pa+index);</w:t>
      </w:r>
    </w:p>
    <w:p w:rsidR="00767D19" w:rsidRDefault="00767D19" w:rsidP="00767D19">
      <w:pPr>
        <w:pStyle w:val="Program0"/>
      </w:pPr>
      <w:r>
        <w:tab/>
      </w:r>
      <w:r>
        <w:tab/>
      </w:r>
      <w:r>
        <w:rPr>
          <w:color w:val="0000FF"/>
        </w:rPr>
        <w:t>return</w:t>
      </w:r>
      <w:r>
        <w:t>((</w:t>
      </w:r>
      <w:r>
        <w:rPr>
          <w:color w:val="0000FF"/>
        </w:rPr>
        <w:t>int</w:t>
      </w:r>
      <w:r>
        <w:t>) (sum/n));</w:t>
      </w:r>
    </w:p>
    <w:p w:rsidR="00767D19" w:rsidRDefault="00767D19" w:rsidP="00767D19">
      <w:pPr>
        <w:pStyle w:val="Program0"/>
      </w:pPr>
      <w:r>
        <w:tab/>
      </w:r>
      <w:r>
        <w:tab/>
        <w:t>}</w:t>
      </w:r>
    </w:p>
    <w:p w:rsidR="00767D19" w:rsidRDefault="00767D19" w:rsidP="00767D19">
      <w:pPr>
        <w:pStyle w:val="Program0"/>
        <w:rPr>
          <w:color w:val="0000FF"/>
        </w:rPr>
      </w:pPr>
      <w:r>
        <w:tab/>
      </w:r>
      <w:r>
        <w:rPr>
          <w:color w:val="0000FF"/>
        </w:rPr>
        <w:t>else</w:t>
      </w:r>
    </w:p>
    <w:p w:rsidR="00767D19" w:rsidRDefault="00767D19" w:rsidP="00767D19">
      <w:pPr>
        <w:pStyle w:val="Program0"/>
      </w:pPr>
      <w:r>
        <w:tab/>
      </w:r>
      <w:r>
        <w:tab/>
        <w:t>{</w:t>
      </w:r>
    </w:p>
    <w:p w:rsidR="00767D19" w:rsidRDefault="00767D19" w:rsidP="00767D19">
      <w:pPr>
        <w:pStyle w:val="Program0"/>
      </w:pPr>
      <w:r>
        <w:lastRenderedPageBreak/>
        <w:tab/>
      </w:r>
      <w:r>
        <w:tab/>
        <w:t>printf("Net massiva\n");</w:t>
      </w:r>
    </w:p>
    <w:p w:rsidR="00767D19" w:rsidRDefault="00767D19" w:rsidP="00767D19">
      <w:pPr>
        <w:pStyle w:val="Program0"/>
      </w:pPr>
      <w:r>
        <w:tab/>
      </w:r>
      <w:r>
        <w:tab/>
      </w:r>
      <w:r>
        <w:rPr>
          <w:color w:val="0000FF"/>
        </w:rPr>
        <w:t>return</w:t>
      </w:r>
      <w:r>
        <w:t>(0);</w:t>
      </w:r>
    </w:p>
    <w:p w:rsidR="00767D19" w:rsidRDefault="00767D19" w:rsidP="00767D19">
      <w:pPr>
        <w:pStyle w:val="Program0"/>
      </w:pPr>
      <w:r>
        <w:tab/>
      </w:r>
      <w:r>
        <w:tab/>
        <w:t>}</w:t>
      </w:r>
    </w:p>
    <w:p w:rsidR="00767D19" w:rsidRDefault="00767D19" w:rsidP="00767D19">
      <w:pPr>
        <w:pStyle w:val="Program0"/>
      </w:pPr>
      <w:r>
        <w:tab/>
        <w:t>}</w:t>
      </w:r>
    </w:p>
    <w:p w:rsidR="00767D19" w:rsidRDefault="00767D19" w:rsidP="00767D19">
      <w:pPr>
        <w:pStyle w:val="Program0"/>
        <w:rPr>
          <w:lang w:val="ru-RU"/>
        </w:rPr>
      </w:pPr>
      <w:r>
        <w:rPr>
          <w:lang w:val="ru-RU"/>
        </w:rPr>
        <w:t>Результат работы программы</w:t>
      </w:r>
    </w:p>
    <w:p w:rsidR="00767D19" w:rsidRDefault="00767D19" w:rsidP="00767D19">
      <w:pPr>
        <w:pStyle w:val="Program0"/>
        <w:rPr>
          <w:lang w:val="ru-RU"/>
        </w:rPr>
      </w:pPr>
      <w:r>
        <w:rPr>
          <w:noProof/>
          <w:lang w:val="ru-RU" w:eastAsia="ru-RU"/>
        </w:rPr>
        <w:drawing>
          <wp:inline distT="0" distB="0" distL="0" distR="0">
            <wp:extent cx="2405380" cy="86487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405380" cy="864870"/>
                    </a:xfrm>
                    <a:prstGeom prst="rect">
                      <a:avLst/>
                    </a:prstGeom>
                    <a:noFill/>
                    <a:ln w="9525">
                      <a:noFill/>
                      <a:miter lim="800000"/>
                      <a:headEnd/>
                      <a:tailEnd/>
                    </a:ln>
                  </pic:spPr>
                </pic:pic>
              </a:graphicData>
            </a:graphic>
          </wp:inline>
        </w:drawing>
      </w:r>
    </w:p>
    <w:p w:rsidR="00767D19" w:rsidRDefault="00767D19" w:rsidP="00767D19">
      <w:pPr>
        <w:pStyle w:val="Main"/>
        <w:rPr>
          <w:lang w:val="ru-RU"/>
        </w:rPr>
      </w:pPr>
      <w:r>
        <w:rPr>
          <w:lang w:val="ru-RU"/>
        </w:rPr>
        <w:t xml:space="preserve">Эту программу легко переделать, применяя указатели. Объявим ра указателем на тип </w:t>
      </w:r>
      <w:r>
        <w:t>int</w:t>
      </w:r>
      <w:r>
        <w:rPr>
          <w:lang w:val="ru-RU"/>
        </w:rPr>
        <w:t xml:space="preserve">. Затем заменим элемент массива </w:t>
      </w:r>
      <w:r>
        <w:t>array</w:t>
      </w:r>
      <w:r>
        <w:rPr>
          <w:lang w:val="ru-RU"/>
        </w:rPr>
        <w:t>[</w:t>
      </w:r>
      <w:r>
        <w:t>index</w:t>
      </w:r>
      <w:r>
        <w:rPr>
          <w:lang w:val="ru-RU"/>
        </w:rPr>
        <w:t xml:space="preserve">] на соответствующее значение: *(ра + </w:t>
      </w:r>
      <w:r>
        <w:t>index</w:t>
      </w:r>
      <w:r>
        <w:rPr>
          <w:lang w:val="ru-RU"/>
        </w:rPr>
        <w:t>).</w:t>
      </w:r>
    </w:p>
    <w:p w:rsidR="00767D19" w:rsidRDefault="00767D19" w:rsidP="00767D19">
      <w:pPr>
        <w:pStyle w:val="Program0"/>
        <w:rPr>
          <w:lang w:val="ru-RU"/>
        </w:rPr>
      </w:pPr>
    </w:p>
    <w:p w:rsidR="00767D19" w:rsidRPr="00E35443" w:rsidRDefault="00767D19" w:rsidP="00767D19">
      <w:pPr>
        <w:pStyle w:val="Program0"/>
        <w:rPr>
          <w:color w:val="008000"/>
          <w:highlight w:val="lightGray"/>
          <w:lang w:val="ru-RU"/>
        </w:rPr>
      </w:pPr>
      <w:r w:rsidRPr="00E35443">
        <w:rPr>
          <w:color w:val="008000"/>
          <w:highlight w:val="lightGray"/>
          <w:lang w:val="ru-RU"/>
        </w:rPr>
        <w:t>/* Использование указателей для нахождения среднего значения</w:t>
      </w:r>
    </w:p>
    <w:p w:rsidR="00767D19" w:rsidRDefault="00767D19" w:rsidP="00767D19">
      <w:pPr>
        <w:pStyle w:val="Program0"/>
        <w:rPr>
          <w:color w:val="008000"/>
          <w:lang w:val="ru-RU"/>
        </w:rPr>
      </w:pPr>
      <w:r w:rsidRPr="00E35443">
        <w:rPr>
          <w:color w:val="008000"/>
          <w:highlight w:val="lightGray"/>
          <w:lang w:val="ru-RU"/>
        </w:rPr>
        <w:t xml:space="preserve">массива </w:t>
      </w:r>
      <w:r w:rsidRPr="00E35443">
        <w:rPr>
          <w:color w:val="008000"/>
          <w:highlight w:val="lightGray"/>
        </w:rPr>
        <w:t>n</w:t>
      </w:r>
      <w:r w:rsidRPr="00E35443">
        <w:rPr>
          <w:color w:val="008000"/>
          <w:highlight w:val="lightGray"/>
          <w:lang w:val="ru-RU"/>
        </w:rPr>
        <w:t xml:space="preserve"> целых чисел */</w:t>
      </w:r>
    </w:p>
    <w:p w:rsidR="00767D19" w:rsidRPr="001B4D2E" w:rsidRDefault="00767D19" w:rsidP="00767D19">
      <w:pPr>
        <w:pStyle w:val="Program0"/>
        <w:rPr>
          <w:lang w:val="ru-RU"/>
        </w:rPr>
      </w:pPr>
      <w:r>
        <w:rPr>
          <w:color w:val="0000FF"/>
        </w:rPr>
        <w:t>int</w:t>
      </w:r>
      <w:r w:rsidRPr="001B4D2E">
        <w:rPr>
          <w:lang w:val="ru-RU"/>
        </w:rPr>
        <w:t xml:space="preserve"> </w:t>
      </w:r>
      <w:r>
        <w:t>mean</w:t>
      </w:r>
      <w:r w:rsidRPr="001B4D2E">
        <w:rPr>
          <w:lang w:val="ru-RU"/>
        </w:rPr>
        <w:t>(</w:t>
      </w:r>
      <w:r>
        <w:t>pa</w:t>
      </w:r>
      <w:r w:rsidRPr="001B4D2E">
        <w:rPr>
          <w:lang w:val="ru-RU"/>
        </w:rPr>
        <w:t xml:space="preserve">, </w:t>
      </w:r>
      <w:r>
        <w:t>n</w:t>
      </w:r>
      <w:r w:rsidRPr="001B4D2E">
        <w:rPr>
          <w:lang w:val="ru-RU"/>
        </w:rPr>
        <w:t>)</w:t>
      </w:r>
    </w:p>
    <w:p w:rsidR="00767D19" w:rsidRDefault="00767D19" w:rsidP="00767D19">
      <w:pPr>
        <w:pStyle w:val="Program0"/>
      </w:pPr>
      <w:r>
        <w:rPr>
          <w:color w:val="0000FF"/>
        </w:rPr>
        <w:t>int</w:t>
      </w:r>
      <w:r>
        <w:t xml:space="preserve"> *pa, n;</w:t>
      </w:r>
    </w:p>
    <w:p w:rsidR="00767D19" w:rsidRPr="00F836C3" w:rsidRDefault="00767D19" w:rsidP="00767D19">
      <w:pPr>
        <w:pStyle w:val="Program0"/>
      </w:pPr>
      <w:r w:rsidRPr="00F836C3">
        <w:t>{</w:t>
      </w:r>
    </w:p>
    <w:p w:rsidR="00767D19" w:rsidRPr="001B4D2E" w:rsidRDefault="00767D19" w:rsidP="00767D19">
      <w:pPr>
        <w:pStyle w:val="Program0"/>
        <w:ind w:left="284"/>
      </w:pPr>
      <w:r>
        <w:rPr>
          <w:color w:val="0000FF"/>
        </w:rPr>
        <w:t>int</w:t>
      </w:r>
      <w:r w:rsidRPr="001B4D2E">
        <w:t xml:space="preserve"> </w:t>
      </w:r>
      <w:r>
        <w:t>index</w:t>
      </w:r>
      <w:r w:rsidRPr="001B4D2E">
        <w:t>;</w:t>
      </w:r>
    </w:p>
    <w:p w:rsidR="00767D19" w:rsidRDefault="00767D19" w:rsidP="00767D19">
      <w:pPr>
        <w:pStyle w:val="Program0"/>
        <w:ind w:left="284"/>
        <w:rPr>
          <w:lang w:val="ru-RU"/>
        </w:rPr>
      </w:pPr>
      <w:r>
        <w:rPr>
          <w:color w:val="0000FF"/>
        </w:rPr>
        <w:t>long</w:t>
      </w:r>
      <w:r>
        <w:rPr>
          <w:lang w:val="ru-RU"/>
        </w:rPr>
        <w:t xml:space="preserve"> </w:t>
      </w:r>
      <w:r>
        <w:t>sum</w:t>
      </w:r>
      <w:r>
        <w:rPr>
          <w:lang w:val="ru-RU"/>
        </w:rPr>
        <w:t xml:space="preserve">; </w:t>
      </w:r>
      <w:r>
        <w:rPr>
          <w:color w:val="008000"/>
          <w:lang w:val="ru-RU"/>
        </w:rPr>
        <w:t xml:space="preserve">/*Если целых слишком много, их можно суммировать в формате </w:t>
      </w:r>
      <w:r>
        <w:rPr>
          <w:color w:val="008000"/>
        </w:rPr>
        <w:t>long</w:t>
      </w:r>
      <w:r>
        <w:rPr>
          <w:color w:val="008000"/>
          <w:lang w:val="ru-RU"/>
        </w:rPr>
        <w:t xml:space="preserve"> </w:t>
      </w:r>
      <w:r>
        <w:rPr>
          <w:color w:val="008000"/>
        </w:rPr>
        <w:t>int</w:t>
      </w:r>
      <w:r>
        <w:rPr>
          <w:color w:val="008000"/>
          <w:lang w:val="ru-RU"/>
        </w:rPr>
        <w:t xml:space="preserve"> */</w:t>
      </w:r>
    </w:p>
    <w:p w:rsidR="00767D19" w:rsidRDefault="00767D19" w:rsidP="00767D19">
      <w:pPr>
        <w:pStyle w:val="Program0"/>
        <w:ind w:left="284"/>
      </w:pPr>
      <w:r>
        <w:rPr>
          <w:color w:val="0000FF"/>
        </w:rPr>
        <w:t xml:space="preserve">if </w:t>
      </w:r>
      <w:r>
        <w:t>(n &gt; 0)</w:t>
      </w:r>
    </w:p>
    <w:p w:rsidR="00767D19" w:rsidRDefault="00767D19" w:rsidP="00767D19">
      <w:pPr>
        <w:pStyle w:val="Program0"/>
        <w:ind w:left="284"/>
      </w:pPr>
      <w:r>
        <w:t>{</w:t>
      </w:r>
    </w:p>
    <w:p w:rsidR="00767D19" w:rsidRDefault="00767D19" w:rsidP="00767D19">
      <w:pPr>
        <w:pStyle w:val="Program0"/>
        <w:ind w:left="284"/>
      </w:pPr>
      <w:r>
        <w:tab/>
      </w:r>
      <w:r>
        <w:rPr>
          <w:color w:val="0000FF"/>
        </w:rPr>
        <w:t>for</w:t>
      </w:r>
      <w:r>
        <w:t xml:space="preserve"> (index = 0, sum = 0; index &lt; n: index++)</w:t>
      </w:r>
    </w:p>
    <w:p w:rsidR="00767D19" w:rsidRDefault="00767D19" w:rsidP="00767D19">
      <w:pPr>
        <w:pStyle w:val="Program0"/>
        <w:ind w:left="284"/>
      </w:pPr>
      <w:r>
        <w:tab/>
      </w:r>
      <w:r>
        <w:tab/>
        <w:t>sum += *(pa + index);</w:t>
      </w:r>
    </w:p>
    <w:p w:rsidR="00767D19" w:rsidRDefault="00767D19" w:rsidP="00767D19">
      <w:pPr>
        <w:pStyle w:val="Program0"/>
        <w:ind w:left="284"/>
      </w:pPr>
      <w:r>
        <w:rPr>
          <w:color w:val="0000FF"/>
        </w:rPr>
        <w:tab/>
      </w:r>
      <w:r>
        <w:rPr>
          <w:color w:val="0000FF"/>
        </w:rPr>
        <w:tab/>
        <w:t>return</w:t>
      </w:r>
      <w:r>
        <w:t>((</w:t>
      </w:r>
      <w:r>
        <w:rPr>
          <w:color w:val="0000FF"/>
        </w:rPr>
        <w:t>int</w:t>
      </w:r>
      <w:r>
        <w:t xml:space="preserve">) (sum/n) ); </w:t>
      </w:r>
      <w:r>
        <w:rPr>
          <w:color w:val="008000"/>
        </w:rPr>
        <w:t>/* Возвращает целое */</w:t>
      </w:r>
    </w:p>
    <w:p w:rsidR="00767D19" w:rsidRPr="000654B9" w:rsidRDefault="00767D19" w:rsidP="00767D19">
      <w:pPr>
        <w:pStyle w:val="Program0"/>
        <w:ind w:left="284"/>
        <w:rPr>
          <w:lang w:val="ru-RU"/>
        </w:rPr>
      </w:pPr>
      <w:r w:rsidRPr="000654B9">
        <w:rPr>
          <w:lang w:val="ru-RU"/>
        </w:rPr>
        <w:t>}</w:t>
      </w:r>
    </w:p>
    <w:p w:rsidR="00767D19" w:rsidRPr="000654B9" w:rsidRDefault="00767D19" w:rsidP="00767D19">
      <w:pPr>
        <w:pStyle w:val="Program0"/>
        <w:ind w:left="284"/>
        <w:rPr>
          <w:color w:val="0000FF"/>
          <w:lang w:val="ru-RU"/>
        </w:rPr>
      </w:pPr>
      <w:r>
        <w:rPr>
          <w:color w:val="0000FF"/>
        </w:rPr>
        <w:t>else</w:t>
      </w:r>
    </w:p>
    <w:p w:rsidR="00767D19" w:rsidRPr="000654B9" w:rsidRDefault="00767D19" w:rsidP="00767D19">
      <w:pPr>
        <w:pStyle w:val="Program0"/>
        <w:ind w:left="284"/>
        <w:rPr>
          <w:lang w:val="ru-RU"/>
        </w:rPr>
      </w:pPr>
      <w:r w:rsidRPr="000654B9">
        <w:rPr>
          <w:lang w:val="ru-RU"/>
        </w:rPr>
        <w:t>{</w:t>
      </w:r>
    </w:p>
    <w:p w:rsidR="00767D19" w:rsidRPr="000654B9" w:rsidRDefault="00767D19" w:rsidP="00767D19">
      <w:pPr>
        <w:pStyle w:val="Program0"/>
        <w:ind w:left="284"/>
        <w:rPr>
          <w:lang w:val="ru-RU"/>
        </w:rPr>
      </w:pPr>
      <w:r w:rsidRPr="000654B9">
        <w:rPr>
          <w:lang w:val="ru-RU"/>
        </w:rPr>
        <w:tab/>
      </w:r>
      <w:r>
        <w:t>printf</w:t>
      </w:r>
      <w:r w:rsidRPr="000654B9">
        <w:rPr>
          <w:lang w:val="ru-RU"/>
        </w:rPr>
        <w:t xml:space="preserve">(" </w:t>
      </w:r>
      <w:r>
        <w:rPr>
          <w:lang w:val="ru-RU"/>
        </w:rPr>
        <w:t>Нет</w:t>
      </w:r>
      <w:r w:rsidRPr="000654B9">
        <w:rPr>
          <w:lang w:val="ru-RU"/>
        </w:rPr>
        <w:t xml:space="preserve"> </w:t>
      </w:r>
      <w:r>
        <w:rPr>
          <w:lang w:val="ru-RU"/>
        </w:rPr>
        <w:t>массива</w:t>
      </w:r>
      <w:r w:rsidRPr="000654B9">
        <w:rPr>
          <w:lang w:val="ru-RU"/>
        </w:rPr>
        <w:t>. \</w:t>
      </w:r>
      <w:r>
        <w:t>n</w:t>
      </w:r>
      <w:r w:rsidRPr="000654B9">
        <w:rPr>
          <w:lang w:val="ru-RU"/>
        </w:rPr>
        <w:t>");</w:t>
      </w:r>
    </w:p>
    <w:p w:rsidR="00767D19" w:rsidRPr="000654B9" w:rsidRDefault="00767D19" w:rsidP="00767D19">
      <w:pPr>
        <w:pStyle w:val="Program0"/>
        <w:ind w:left="284"/>
        <w:rPr>
          <w:lang w:val="ru-RU"/>
        </w:rPr>
      </w:pPr>
      <w:r w:rsidRPr="000654B9">
        <w:rPr>
          <w:lang w:val="ru-RU"/>
        </w:rPr>
        <w:tab/>
      </w:r>
      <w:r>
        <w:rPr>
          <w:color w:val="0000FF"/>
        </w:rPr>
        <w:t>return</w:t>
      </w:r>
      <w:r w:rsidRPr="000654B9">
        <w:rPr>
          <w:lang w:val="ru-RU"/>
        </w:rPr>
        <w:t>(0);</w:t>
      </w:r>
    </w:p>
    <w:p w:rsidR="00767D19" w:rsidRPr="000654B9" w:rsidRDefault="00767D19" w:rsidP="00767D19">
      <w:pPr>
        <w:pStyle w:val="Program0"/>
        <w:ind w:left="284"/>
        <w:rPr>
          <w:lang w:val="ru-RU"/>
        </w:rPr>
      </w:pPr>
      <w:r w:rsidRPr="000654B9">
        <w:rPr>
          <w:lang w:val="ru-RU"/>
        </w:rPr>
        <w:t>}</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 xml:space="preserve">Это оказалось несложным, но возникает вопрос: должны ли мы изменить при этом вызов функции, в частности </w:t>
      </w:r>
      <w:r>
        <w:t>numbs</w:t>
      </w:r>
      <w:r>
        <w:rPr>
          <w:lang w:val="ru-RU"/>
        </w:rPr>
        <w:t xml:space="preserve">, который был именем массива в операторе </w:t>
      </w:r>
      <w:r>
        <w:t>mean</w:t>
      </w:r>
      <w:r>
        <w:rPr>
          <w:lang w:val="ru-RU"/>
        </w:rPr>
        <w:t xml:space="preserve"> (</w:t>
      </w:r>
      <w:r>
        <w:t>numbs</w:t>
      </w:r>
      <w:r>
        <w:rPr>
          <w:lang w:val="ru-RU"/>
        </w:rPr>
        <w:t xml:space="preserve">, </w:t>
      </w:r>
      <w:r>
        <w:t>size</w:t>
      </w:r>
      <w:r>
        <w:rPr>
          <w:lang w:val="ru-RU"/>
        </w:rPr>
        <w:t>)? Ничего не нужно менять, поскольку имя массива является указателем. Как мы уже говорили в предыдущем разделе, операторы описания</w:t>
      </w:r>
    </w:p>
    <w:p w:rsidR="00767D19" w:rsidRDefault="00767D19" w:rsidP="00767D19">
      <w:pPr>
        <w:pStyle w:val="Program0"/>
        <w:rPr>
          <w:lang w:val="ru-RU"/>
        </w:rPr>
      </w:pPr>
    </w:p>
    <w:p w:rsidR="00767D19" w:rsidRDefault="00767D19" w:rsidP="00767D19">
      <w:pPr>
        <w:pStyle w:val="Program0"/>
      </w:pPr>
      <w:r>
        <w:rPr>
          <w:color w:val="0000FF"/>
        </w:rPr>
        <w:t>int</w:t>
      </w:r>
      <w:r>
        <w:t xml:space="preserve"> pa[];</w:t>
      </w:r>
    </w:p>
    <w:p w:rsidR="00767D19" w:rsidRDefault="00767D19" w:rsidP="00767D19">
      <w:pPr>
        <w:pStyle w:val="Main"/>
      </w:pPr>
      <w:r>
        <w:t>и</w:t>
      </w:r>
    </w:p>
    <w:p w:rsidR="00767D19" w:rsidRDefault="00767D19" w:rsidP="00767D19">
      <w:pPr>
        <w:pStyle w:val="Program0"/>
      </w:pPr>
      <w:r>
        <w:rPr>
          <w:color w:val="0000FF"/>
        </w:rPr>
        <w:t>int</w:t>
      </w:r>
      <w:r>
        <w:t xml:space="preserve"> *pa;</w:t>
      </w:r>
    </w:p>
    <w:p w:rsidR="00767D19" w:rsidRDefault="00767D19" w:rsidP="00767D19">
      <w:pPr>
        <w:pStyle w:val="Main"/>
        <w:rPr>
          <w:lang w:val="ru-RU"/>
        </w:rPr>
      </w:pPr>
      <w:r>
        <w:rPr>
          <w:lang w:val="ru-RU"/>
        </w:rPr>
        <w:t xml:space="preserve">идентичны по действию: оба объявляют ра указателем. В программе можно применять любой из них, хотя до сих пор мы использовали второй в виде *(ра + </w:t>
      </w:r>
      <w:r>
        <w:t>index</w:t>
      </w:r>
      <w:r>
        <w:rPr>
          <w:lang w:val="ru-RU"/>
        </w:rPr>
        <w:t>).</w:t>
      </w:r>
    </w:p>
    <w:p w:rsidR="00767D19" w:rsidRDefault="00767D19" w:rsidP="00767D19">
      <w:pPr>
        <w:pStyle w:val="Main"/>
        <w:rPr>
          <w:lang w:val="ru-RU"/>
        </w:rPr>
      </w:pPr>
      <w:r>
        <w:rPr>
          <w:lang w:val="ru-RU"/>
        </w:rPr>
        <w:t xml:space="preserve">Понятно ли вам, как работать с указателями? Указатель устанавливается на первый элемент массива, и значение, находящееся там, добавляется в </w:t>
      </w:r>
      <w:r>
        <w:t>sum</w:t>
      </w:r>
      <w:r>
        <w:rPr>
          <w:lang w:val="ru-RU"/>
        </w:rPr>
        <w:t xml:space="preserve">. Затем указатель передвигается на следующий элемент (к указателю прибавляется единица), и значение, находящееся в нем, также прибавляется к </w:t>
      </w:r>
      <w:r>
        <w:t>sum</w:t>
      </w:r>
      <w:r>
        <w:rPr>
          <w:lang w:val="ru-RU"/>
        </w:rPr>
        <w:t xml:space="preserve"> и т. д. Это похоже на механизм работы с массивом, где индекс действует как стрелка часов, показывающая по очереди на каждый элемент массива.</w:t>
      </w:r>
    </w:p>
    <w:p w:rsidR="00767D19" w:rsidRDefault="00767D19" w:rsidP="00767D19">
      <w:pPr>
        <w:pStyle w:val="Main"/>
        <w:rPr>
          <w:lang w:val="ru-RU"/>
        </w:rPr>
      </w:pPr>
      <w:r>
        <w:rPr>
          <w:lang w:val="ru-RU"/>
        </w:rPr>
        <w:t>Теперь у нас есть два подхода: какой же из них выбрать? Во-первых, хотя массивы и указатели тесно связаны, у них есть отличия. Указатели являются более общим и широко применяемым средством, однако многие пользователи (по крайней мере, начинающие) считают, что массивы более привычны и понятны. Во-вторых, при использовании указателей у нас нет простого эквивалента для задания размера массива. Самую типичную ситуацию, в которой можно применять указатель, мы уже показали: это функция работающая с массивом, который находится где-то в другой части программы. Мы предлагаем использовать любой из подходов по вашему желанию. Однако несомненное преимущество использования указателей в приведенном выше примере должно научить вас легко применять их, когда в этом возникает необходимость.</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7" w:name="_Toc305219108"/>
      <w:bookmarkStart w:id="88" w:name="_Toc531685285"/>
      <w:r w:rsidRPr="00767D19">
        <w:rPr>
          <w:sz w:val="20"/>
          <w:szCs w:val="20"/>
        </w:rPr>
        <w:t>Строки (массивы типа char).</w:t>
      </w:r>
      <w:bookmarkEnd w:id="87"/>
      <w:bookmarkEnd w:id="88"/>
    </w:p>
    <w:p w:rsidR="00767D19" w:rsidRPr="00A71085" w:rsidRDefault="00767D19" w:rsidP="00767D19">
      <w:pPr>
        <w:pStyle w:val="Main"/>
        <w:rPr>
          <w:lang w:val="ru-RU"/>
        </w:rPr>
      </w:pPr>
      <w:r w:rsidRPr="00A71085">
        <w:rPr>
          <w:highlight w:val="lightGray"/>
          <w:lang w:val="ru-RU"/>
        </w:rPr>
        <w:t>Многие строковые операции в С обычно выполняются с использованием указателей и арифметических операций с указателями для доступа к элементам символьного массива</w:t>
      </w:r>
      <w:r w:rsidRPr="00A71085">
        <w:rPr>
          <w:lang w:val="ru-RU"/>
        </w:rPr>
        <w:t xml:space="preserve">. Это обусловлено тем, что </w:t>
      </w:r>
      <w:r w:rsidRPr="00A71085">
        <w:rPr>
          <w:highlight w:val="lightGray"/>
          <w:lang w:val="ru-RU"/>
        </w:rPr>
        <w:t>символьные массивы или строки</w:t>
      </w:r>
      <w:r w:rsidRPr="00A71085">
        <w:rPr>
          <w:lang w:val="ru-RU"/>
        </w:rPr>
        <w:t xml:space="preserve">, как правило, </w:t>
      </w:r>
      <w:r w:rsidRPr="00A71085">
        <w:rPr>
          <w:highlight w:val="lightGray"/>
          <w:lang w:val="ru-RU"/>
        </w:rPr>
        <w:t>обрабатываются строго последовательно</w:t>
      </w:r>
      <w:r w:rsidRPr="00A71085">
        <w:rPr>
          <w:lang w:val="ru-RU"/>
        </w:rPr>
        <w:t>. Напоминаем, что все строки в С заканчиваются символом null (\0). Следующая программа на C++ представляет собой модификацию описанного ранее примера печати палиндрома; она иллюстрирует использование указателей с символьными массивами:</w:t>
      </w:r>
    </w:p>
    <w:p w:rsidR="00767D19" w:rsidRPr="00A71085" w:rsidRDefault="00767D19" w:rsidP="00767D19">
      <w:pPr>
        <w:pStyle w:val="Program0"/>
        <w:rPr>
          <w:lang w:val="ru-RU"/>
        </w:rPr>
      </w:pPr>
    </w:p>
    <w:p w:rsidR="00767D19" w:rsidRPr="00A71085" w:rsidRDefault="00767D19" w:rsidP="00767D19">
      <w:pPr>
        <w:pStyle w:val="Program0"/>
        <w:rPr>
          <w:color w:val="008000"/>
          <w:lang w:val="ru-RU"/>
        </w:rPr>
      </w:pPr>
    </w:p>
    <w:p w:rsidR="00767D19" w:rsidRPr="00A71085" w:rsidRDefault="00767D19" w:rsidP="00767D19">
      <w:pPr>
        <w:pStyle w:val="Program0"/>
        <w:rPr>
          <w:color w:val="008000"/>
          <w:lang w:val="ru-RU"/>
        </w:rPr>
      </w:pPr>
      <w:r w:rsidRPr="00A71085">
        <w:rPr>
          <w:color w:val="008000"/>
          <w:lang w:val="ru-RU"/>
        </w:rPr>
        <w:t>// 10CHRARY.CPP</w:t>
      </w:r>
    </w:p>
    <w:p w:rsidR="00767D19" w:rsidRPr="00A71085" w:rsidRDefault="00767D19" w:rsidP="00767D19">
      <w:pPr>
        <w:pStyle w:val="Program0"/>
        <w:rPr>
          <w:color w:val="008000"/>
          <w:lang w:val="ru-RU"/>
        </w:rPr>
      </w:pPr>
      <w:r w:rsidRPr="00A71085">
        <w:rPr>
          <w:color w:val="008000"/>
          <w:lang w:val="ru-RU"/>
        </w:rPr>
        <w:t>// Программа на C++, печатающая массив символов в обратном порядке</w:t>
      </w:r>
    </w:p>
    <w:p w:rsidR="00767D19" w:rsidRPr="00A71085" w:rsidRDefault="00767D19" w:rsidP="00767D19">
      <w:pPr>
        <w:pStyle w:val="Program0"/>
        <w:rPr>
          <w:color w:val="008000"/>
          <w:lang w:val="ru-RU"/>
        </w:rPr>
      </w:pPr>
      <w:r w:rsidRPr="00A71085">
        <w:rPr>
          <w:color w:val="008000"/>
          <w:lang w:val="ru-RU"/>
        </w:rPr>
        <w:t>// и использующая указатель на символ и оператор декремента</w:t>
      </w:r>
    </w:p>
    <w:p w:rsidR="00767D19" w:rsidRPr="00A71085" w:rsidRDefault="00767D19" w:rsidP="00767D19">
      <w:pPr>
        <w:pStyle w:val="Program0"/>
        <w:rPr>
          <w:color w:val="008000"/>
          <w:lang w:val="ru-RU"/>
        </w:rPr>
      </w:pPr>
    </w:p>
    <w:p w:rsidR="00767D19" w:rsidRPr="00A71085" w:rsidRDefault="00767D19" w:rsidP="00767D19">
      <w:pPr>
        <w:pStyle w:val="Program0"/>
      </w:pPr>
      <w:r w:rsidRPr="00A71085">
        <w:rPr>
          <w:color w:val="0000FF"/>
        </w:rPr>
        <w:t>#include</w:t>
      </w:r>
      <w:r w:rsidRPr="00A71085">
        <w:t xml:space="preserve"> "stdafx.h"</w:t>
      </w:r>
    </w:p>
    <w:p w:rsidR="00767D19" w:rsidRDefault="00767D19" w:rsidP="00767D19">
      <w:pPr>
        <w:pStyle w:val="Program0"/>
      </w:pPr>
      <w:r w:rsidRPr="00A71085">
        <w:rPr>
          <w:color w:val="0000FF"/>
        </w:rPr>
        <w:t>#include</w:t>
      </w:r>
      <w:r w:rsidRPr="00A71085">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char</w:t>
      </w:r>
      <w:r>
        <w:t xml:space="preserve"> pszpalindrome[]="POOR DAN IN A DROOP";</w:t>
      </w:r>
    </w:p>
    <w:p w:rsidR="00767D19" w:rsidRDefault="00767D19" w:rsidP="00767D19">
      <w:pPr>
        <w:pStyle w:val="Program0"/>
      </w:pPr>
      <w:r>
        <w:tab/>
      </w:r>
      <w:r>
        <w:rPr>
          <w:color w:val="0000FF"/>
        </w:rPr>
        <w:t>char</w:t>
      </w:r>
      <w:r>
        <w:t xml:space="preserve"> *pc;</w:t>
      </w:r>
    </w:p>
    <w:p w:rsidR="00767D19" w:rsidRDefault="00767D19" w:rsidP="00767D19">
      <w:pPr>
        <w:pStyle w:val="Program0"/>
      </w:pPr>
      <w:r>
        <w:tab/>
        <w:t>pc=&amp;pszpalindrome[0]+(strlen(pszpalindrome)-1);</w:t>
      </w:r>
    </w:p>
    <w:p w:rsidR="00767D19" w:rsidRDefault="00767D19" w:rsidP="00767D19">
      <w:pPr>
        <w:pStyle w:val="Program0"/>
        <w:rPr>
          <w:color w:val="0000FF"/>
        </w:rPr>
      </w:pPr>
      <w:r>
        <w:tab/>
      </w:r>
      <w:r>
        <w:rPr>
          <w:color w:val="0000FF"/>
        </w:rPr>
        <w:t>do</w:t>
      </w:r>
    </w:p>
    <w:p w:rsidR="00767D19" w:rsidRDefault="00767D19" w:rsidP="00767D19">
      <w:pPr>
        <w:pStyle w:val="Program0"/>
      </w:pPr>
      <w:r>
        <w:tab/>
        <w:t>{</w:t>
      </w:r>
    </w:p>
    <w:p w:rsidR="00767D19" w:rsidRDefault="00767D19" w:rsidP="00767D19">
      <w:pPr>
        <w:pStyle w:val="Program0"/>
      </w:pPr>
      <w:r>
        <w:tab/>
      </w:r>
      <w:r>
        <w:tab/>
        <w:t>cout &lt;&lt; *pc;</w:t>
      </w:r>
    </w:p>
    <w:p w:rsidR="00767D19" w:rsidRDefault="00767D19" w:rsidP="00767D19">
      <w:pPr>
        <w:pStyle w:val="Program0"/>
      </w:pPr>
      <w:r>
        <w:tab/>
      </w:r>
      <w:r>
        <w:tab/>
        <w:t>pc--;</w:t>
      </w:r>
    </w:p>
    <w:p w:rsidR="00767D19" w:rsidRDefault="00767D19" w:rsidP="00767D19">
      <w:pPr>
        <w:pStyle w:val="Program0"/>
      </w:pPr>
      <w:r>
        <w:tab/>
        <w:t xml:space="preserve">} </w:t>
      </w:r>
      <w:r>
        <w:rPr>
          <w:color w:val="0000FF"/>
        </w:rPr>
        <w:t>while</w:t>
      </w:r>
      <w:r>
        <w:t xml:space="preserve"> (pc &gt;= pszpalindrome);</w:t>
      </w:r>
    </w:p>
    <w:p w:rsidR="00767D19" w:rsidRDefault="00767D19" w:rsidP="00767D19">
      <w:pPr>
        <w:pStyle w:val="Program0"/>
      </w:pPr>
      <w:r>
        <w:tab/>
        <w:t>cout &lt;&lt;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После того, как в программе объявлен и инициализирован палиндром pszpalindrome, создается указатель рс типа char *. Напоминаем, что имя массива само по себе является адресной переменной. Выполнение программы начинается с того, что указателю рс присваивается адрес последнего символа массива. Затем выполняется вызов функции strlen(), которая определяет размер символьного массива.</w:t>
      </w:r>
    </w:p>
    <w:p w:rsidR="00767D19" w:rsidRDefault="00767D19" w:rsidP="00767D19">
      <w:pPr>
        <w:pStyle w:val="Main"/>
        <w:rPr>
          <w:lang w:val="ru-RU"/>
        </w:rPr>
      </w:pPr>
    </w:p>
    <w:p w:rsidR="00767D19" w:rsidRDefault="00767D19" w:rsidP="00767D19">
      <w:pPr>
        <w:pStyle w:val="Main"/>
        <w:rPr>
          <w:b/>
          <w:lang w:val="ru-RU"/>
        </w:rPr>
      </w:pPr>
      <w:r>
        <w:rPr>
          <w:b/>
          <w:lang w:val="ru-RU"/>
        </w:rPr>
        <w:t>ПРИМЕЧАНИЕ.</w:t>
      </w:r>
    </w:p>
    <w:p w:rsidR="00767D19" w:rsidRDefault="00767D19" w:rsidP="00767D19">
      <w:pPr>
        <w:pStyle w:val="Main"/>
        <w:rPr>
          <w:lang w:val="ru-RU"/>
        </w:rPr>
      </w:pPr>
      <w:r>
        <w:rPr>
          <w:lang w:val="ru-RU"/>
        </w:rPr>
        <w:t>Функция strlen() считает только символы. Она не включает в результат null - символ \0</w:t>
      </w:r>
    </w:p>
    <w:p w:rsidR="00767D19" w:rsidRDefault="00767D19" w:rsidP="00767D19">
      <w:pPr>
        <w:pStyle w:val="Main"/>
        <w:rPr>
          <w:lang w:val="ru-RU"/>
        </w:rPr>
      </w:pPr>
    </w:p>
    <w:p w:rsidR="00767D19" w:rsidRDefault="00767D19" w:rsidP="00767D19">
      <w:pPr>
        <w:pStyle w:val="Main"/>
        <w:rPr>
          <w:lang w:val="ru-RU"/>
        </w:rPr>
      </w:pPr>
      <w:r>
        <w:rPr>
          <w:lang w:val="ru-RU"/>
        </w:rPr>
        <w:t>На то, что из результата, полученного функцией, вычитается единица, есть своя причина. Программа учитывает тот факт, что адрес первого элемента массива имеет нулевое смещение. Следовательно, адрес смещения в указателе нужно увеличить на число, которое на единицу меньше реального количества символов.</w:t>
      </w:r>
    </w:p>
    <w:p w:rsidR="00767D19" w:rsidRDefault="00767D19" w:rsidP="00767D19">
      <w:pPr>
        <w:pStyle w:val="Main"/>
        <w:rPr>
          <w:lang w:val="ru-RU"/>
        </w:rPr>
      </w:pPr>
      <w:r>
        <w:rPr>
          <w:lang w:val="ru-RU"/>
        </w:rPr>
        <w:t>После вычисления значения указателя, для последнего символа массива выполняется цикл do-while, в котором указатель используется для обращения к ячейке памяти, хранящей выводимый символ, и этот символ печатается. Затем вычисляется адрес следующего символа и его значение сравнивается с начальным адресом pszpalindrome. Если результат сравнения &gt;=, то цикл повторяется.</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89" w:name="_Toc305219109"/>
      <w:bookmarkStart w:id="90" w:name="_Toc531685286"/>
      <w:r w:rsidRPr="00767D19">
        <w:rPr>
          <w:sz w:val="20"/>
          <w:szCs w:val="20"/>
        </w:rPr>
        <w:t>Массивы указателей.</w:t>
      </w:r>
      <w:bookmarkEnd w:id="89"/>
      <w:bookmarkEnd w:id="90"/>
    </w:p>
    <w:p w:rsidR="00767D19" w:rsidRPr="00A71085" w:rsidRDefault="00767D19" w:rsidP="00767D19">
      <w:pPr>
        <w:pStyle w:val="Main"/>
        <w:rPr>
          <w:lang w:val="ru-RU"/>
        </w:rPr>
      </w:pPr>
      <w:r w:rsidRPr="00A71085">
        <w:rPr>
          <w:lang w:val="ru-RU"/>
        </w:rPr>
        <w:t xml:space="preserve">В языках С и C++ можно создавать не только простые массивы и указатели. Их можно объединить в очень полезную конструкцию — массив указателей. </w:t>
      </w:r>
      <w:r w:rsidRPr="00A71085">
        <w:rPr>
          <w:highlight w:val="lightGray"/>
          <w:lang w:val="ru-RU"/>
        </w:rPr>
        <w:t>Массив указателей — это такой массив, элементы которого являются указателями на другие объекты</w:t>
      </w:r>
      <w:r w:rsidRPr="00A71085">
        <w:rPr>
          <w:lang w:val="ru-RU"/>
        </w:rPr>
        <w:t>. Эти объекты, в свою очередь, могут быть указателями. Это означает, что можно иметь массив указателей, которые ссылаются на другие указатели.</w:t>
      </w:r>
    </w:p>
    <w:p w:rsidR="00767D19" w:rsidRDefault="00767D19" w:rsidP="00767D19">
      <w:pPr>
        <w:pStyle w:val="Main"/>
        <w:rPr>
          <w:lang w:val="ru-RU"/>
        </w:rPr>
      </w:pPr>
      <w:r w:rsidRPr="00A71085">
        <w:rPr>
          <w:lang w:val="ru-RU"/>
        </w:rPr>
        <w:t>Концепция массива указателей на указатели широко используется для аргументов командной строки argc и argv. Следующая программа находит наибольшее и наименьшее значение, введенное из командной строки. Аргументы командной строки могут быть только</w:t>
      </w:r>
      <w:r>
        <w:rPr>
          <w:lang w:val="ru-RU"/>
        </w:rPr>
        <w:t xml:space="preserve"> числами, перед которыми вводится команда, определяющая поиск наименьшего (-s,-S) или наибольшего значения (-1,-L).</w:t>
      </w:r>
    </w:p>
    <w:p w:rsidR="00767D19" w:rsidRDefault="00767D19" w:rsidP="00767D19">
      <w:pPr>
        <w:pStyle w:val="Program0"/>
        <w:rPr>
          <w:lang w:val="ru-RU"/>
        </w:rPr>
      </w:pPr>
    </w:p>
    <w:p w:rsidR="00767D19" w:rsidRDefault="00767D19" w:rsidP="00767D19">
      <w:pPr>
        <w:pStyle w:val="Program0"/>
        <w:rPr>
          <w:color w:val="008000"/>
          <w:lang w:val="ru-RU"/>
        </w:rPr>
      </w:pPr>
    </w:p>
    <w:p w:rsidR="00767D19" w:rsidRDefault="00767D19" w:rsidP="00767D19">
      <w:pPr>
        <w:pStyle w:val="Program0"/>
        <w:rPr>
          <w:color w:val="008000"/>
          <w:lang w:val="ru-RU"/>
        </w:rPr>
      </w:pPr>
      <w:r>
        <w:rPr>
          <w:color w:val="008000"/>
          <w:lang w:val="ru-RU"/>
        </w:rPr>
        <w:t>// 10ARGCGV.CPP</w:t>
      </w:r>
    </w:p>
    <w:p w:rsidR="00767D19" w:rsidRDefault="00767D19" w:rsidP="00767D19">
      <w:pPr>
        <w:pStyle w:val="Program0"/>
        <w:rPr>
          <w:color w:val="008000"/>
          <w:lang w:val="ru-RU"/>
        </w:rPr>
      </w:pPr>
      <w:r>
        <w:rPr>
          <w:color w:val="008000"/>
          <w:lang w:val="ru-RU"/>
        </w:rPr>
        <w:t>// Программа на C++, использующая массив указателей для обработки</w:t>
      </w:r>
    </w:p>
    <w:p w:rsidR="00767D19" w:rsidRDefault="00767D19" w:rsidP="00767D19">
      <w:pPr>
        <w:pStyle w:val="Program0"/>
        <w:rPr>
          <w:color w:val="008000"/>
          <w:lang w:val="ru-RU"/>
        </w:rPr>
      </w:pPr>
      <w:r>
        <w:rPr>
          <w:color w:val="008000"/>
          <w:lang w:val="ru-RU"/>
        </w:rPr>
        <w:t>// аргументов командной строки argc and argv</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IFIND_SMALLEST 0</w:t>
      </w:r>
    </w:p>
    <w:p w:rsidR="00767D19" w:rsidRDefault="00767D19" w:rsidP="00767D19">
      <w:pPr>
        <w:pStyle w:val="Program0"/>
      </w:pPr>
      <w:r>
        <w:rPr>
          <w:color w:val="0000FF"/>
        </w:rPr>
        <w:t>#define</w:t>
      </w:r>
      <w:r>
        <w:t xml:space="preserve"> IFIND_LARGEST 1</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lastRenderedPageBreak/>
        <w:t>int</w:t>
      </w:r>
      <w:r>
        <w:t xml:space="preserve"> main(</w:t>
      </w:r>
      <w:r>
        <w:rPr>
          <w:color w:val="0000FF"/>
        </w:rPr>
        <w:t>int</w:t>
      </w:r>
      <w:r>
        <w:t xml:space="preserve"> argc, </w:t>
      </w:r>
      <w:r>
        <w:rPr>
          <w:color w:val="0000FF"/>
        </w:rPr>
        <w:t>char</w:t>
      </w:r>
      <w:r>
        <w:t xml:space="preserve"> *argv[])</w:t>
      </w:r>
    </w:p>
    <w:p w:rsidR="00767D19" w:rsidRDefault="00767D19" w:rsidP="00767D19">
      <w:pPr>
        <w:pStyle w:val="Program0"/>
      </w:pPr>
      <w:r>
        <w:t>{</w:t>
      </w:r>
    </w:p>
    <w:p w:rsidR="00767D19" w:rsidRDefault="00767D19" w:rsidP="00767D19">
      <w:pPr>
        <w:pStyle w:val="Program0"/>
      </w:pPr>
      <w:r>
        <w:tab/>
      </w:r>
      <w:r>
        <w:rPr>
          <w:color w:val="0000FF"/>
        </w:rPr>
        <w:t>char</w:t>
      </w:r>
      <w:r>
        <w:t xml:space="preserve"> *psz;</w:t>
      </w:r>
    </w:p>
    <w:p w:rsidR="00767D19" w:rsidRDefault="00767D19" w:rsidP="00767D19">
      <w:pPr>
        <w:pStyle w:val="Program0"/>
      </w:pPr>
      <w:r>
        <w:tab/>
      </w:r>
      <w:r>
        <w:rPr>
          <w:color w:val="0000FF"/>
        </w:rPr>
        <w:t>int</w:t>
      </w:r>
      <w:r>
        <w:t xml:space="preserve"> ihow_many;</w:t>
      </w:r>
    </w:p>
    <w:p w:rsidR="00767D19" w:rsidRDefault="00767D19" w:rsidP="00767D19">
      <w:pPr>
        <w:pStyle w:val="Program0"/>
      </w:pPr>
      <w:r>
        <w:tab/>
      </w:r>
      <w:r>
        <w:rPr>
          <w:color w:val="0000FF"/>
        </w:rPr>
        <w:t>int</w:t>
      </w:r>
      <w:r>
        <w:t xml:space="preserve"> iwhich_extreme=0;</w:t>
      </w:r>
    </w:p>
    <w:p w:rsidR="00767D19" w:rsidRDefault="00767D19" w:rsidP="00767D19">
      <w:pPr>
        <w:pStyle w:val="Program0"/>
      </w:pPr>
      <w:r>
        <w:tab/>
      </w:r>
      <w:r>
        <w:rPr>
          <w:color w:val="0000FF"/>
        </w:rPr>
        <w:t>int</w:t>
      </w:r>
      <w:r>
        <w:t xml:space="preserve"> irange_boundary=32767;</w:t>
      </w:r>
    </w:p>
    <w:p w:rsidR="00767D19" w:rsidRDefault="00767D19" w:rsidP="00767D19">
      <w:pPr>
        <w:pStyle w:val="Program0"/>
        <w:rPr>
          <w:color w:val="008000"/>
          <w:lang w:val="ru-RU"/>
        </w:rPr>
      </w:pPr>
      <w:r>
        <w:tab/>
      </w:r>
      <w:r>
        <w:rPr>
          <w:color w:val="0000FF"/>
          <w:lang w:val="ru-RU"/>
        </w:rPr>
        <w:t>if</w:t>
      </w:r>
      <w:r>
        <w:rPr>
          <w:lang w:val="ru-RU"/>
        </w:rPr>
        <w:t xml:space="preserve">(argc &lt; 2) </w:t>
      </w:r>
      <w:r>
        <w:rPr>
          <w:color w:val="008000"/>
          <w:lang w:val="ru-RU"/>
        </w:rPr>
        <w:t>// сколько аргументов?</w:t>
      </w:r>
    </w:p>
    <w:p w:rsidR="00767D19" w:rsidRDefault="00767D19" w:rsidP="00767D19">
      <w:pPr>
        <w:pStyle w:val="Program0"/>
        <w:rPr>
          <w:lang w:val="ru-RU"/>
        </w:rPr>
      </w:pPr>
      <w:r>
        <w:rPr>
          <w:lang w:val="ru-RU"/>
        </w:rPr>
        <w:tab/>
        <w:t>{</w:t>
      </w:r>
    </w:p>
    <w:p w:rsidR="00767D19" w:rsidRDefault="00767D19" w:rsidP="00767D19">
      <w:pPr>
        <w:pStyle w:val="Program0"/>
        <w:rPr>
          <w:color w:val="008000"/>
          <w:lang w:val="ru-RU"/>
        </w:rPr>
      </w:pPr>
      <w:r>
        <w:rPr>
          <w:lang w:val="ru-RU"/>
        </w:rPr>
        <w:tab/>
      </w:r>
      <w:r>
        <w:rPr>
          <w:lang w:val="ru-RU"/>
        </w:rPr>
        <w:tab/>
      </w:r>
      <w:r>
        <w:rPr>
          <w:color w:val="008000"/>
          <w:lang w:val="ru-RU"/>
        </w:rPr>
        <w:t>// Вам нужно ввести -S,-s,-L,-l и хотя бы одно число</w:t>
      </w:r>
    </w:p>
    <w:p w:rsidR="00767D19" w:rsidRDefault="00767D19" w:rsidP="00767D19">
      <w:pPr>
        <w:pStyle w:val="Program0"/>
      </w:pPr>
      <w:r>
        <w:rPr>
          <w:lang w:val="ru-RU"/>
        </w:rPr>
        <w:tab/>
      </w:r>
      <w:r>
        <w:rPr>
          <w:lang w:val="ru-RU"/>
        </w:rPr>
        <w:tab/>
      </w:r>
      <w:r>
        <w:t>cout &lt;&lt; "\nYou need to enter an -S, -s, -L, -l"</w:t>
      </w:r>
    </w:p>
    <w:p w:rsidR="00767D19" w:rsidRDefault="00767D19" w:rsidP="00767D19">
      <w:pPr>
        <w:pStyle w:val="Program0"/>
      </w:pPr>
      <w:r>
        <w:tab/>
      </w:r>
      <w:r>
        <w:tab/>
      </w:r>
      <w:r>
        <w:tab/>
        <w:t>&lt;&lt; " and at least one integer value" &lt;&lt; endl;</w:t>
      </w:r>
    </w:p>
    <w:p w:rsidR="00767D19" w:rsidRPr="00F836C3" w:rsidRDefault="00767D19" w:rsidP="00767D19">
      <w:pPr>
        <w:pStyle w:val="Program0"/>
        <w:rPr>
          <w:lang w:val="ru-RU"/>
        </w:rPr>
      </w:pPr>
      <w:r>
        <w:tab/>
      </w:r>
      <w:r>
        <w:tab/>
        <w:t>exit</w:t>
      </w:r>
      <w:r w:rsidRPr="00F836C3">
        <w:rPr>
          <w:lang w:val="ru-RU"/>
        </w:rPr>
        <w:t>(1);</w:t>
      </w:r>
    </w:p>
    <w:p w:rsidR="00767D19" w:rsidRDefault="00767D19" w:rsidP="00767D19">
      <w:pPr>
        <w:pStyle w:val="Program0"/>
        <w:rPr>
          <w:lang w:val="ru-RU"/>
        </w:rPr>
      </w:pPr>
      <w:r w:rsidRPr="00F836C3">
        <w:rPr>
          <w:lang w:val="ru-RU"/>
        </w:rPr>
        <w:tab/>
        <w:t>}</w:t>
      </w:r>
    </w:p>
    <w:p w:rsidR="00767D19" w:rsidRDefault="00767D19" w:rsidP="00767D19">
      <w:pPr>
        <w:pStyle w:val="Program0"/>
        <w:rPr>
          <w:color w:val="008000"/>
          <w:lang w:val="ru-RU"/>
        </w:rPr>
      </w:pPr>
      <w:r>
        <w:rPr>
          <w:lang w:val="ru-RU"/>
        </w:rPr>
        <w:tab/>
      </w:r>
      <w:r>
        <w:rPr>
          <w:color w:val="008000"/>
          <w:lang w:val="ru-RU"/>
        </w:rPr>
        <w:t>// проверка аргументов слева направо</w:t>
      </w:r>
    </w:p>
    <w:p w:rsidR="00767D19" w:rsidRDefault="00767D19" w:rsidP="00767D19">
      <w:pPr>
        <w:pStyle w:val="Program0"/>
        <w:rPr>
          <w:color w:val="008000"/>
          <w:lang w:val="ru-RU"/>
        </w:rPr>
      </w:pPr>
      <w:r>
        <w:rPr>
          <w:color w:val="008000"/>
          <w:lang w:val="ru-RU"/>
        </w:rPr>
        <w:tab/>
        <w:t>// далее следует ключ «-»</w:t>
      </w:r>
    </w:p>
    <w:p w:rsidR="00767D19" w:rsidRPr="001B4D2E" w:rsidRDefault="00767D19" w:rsidP="00767D19">
      <w:pPr>
        <w:pStyle w:val="Program0"/>
      </w:pPr>
      <w:r w:rsidRPr="00F836C3">
        <w:rPr>
          <w:lang w:val="ru-RU"/>
        </w:rPr>
        <w:tab/>
      </w:r>
      <w:r>
        <w:rPr>
          <w:color w:val="0000FF"/>
        </w:rPr>
        <w:t>while</w:t>
      </w:r>
      <w:r w:rsidRPr="001B4D2E">
        <w:t>(--</w:t>
      </w:r>
      <w:r>
        <w:t>argc</w:t>
      </w:r>
      <w:r w:rsidRPr="001B4D2E">
        <w:t xml:space="preserve"> &gt; 0 &amp;&amp; (*++</w:t>
      </w:r>
      <w:r>
        <w:t>argv</w:t>
      </w:r>
      <w:r w:rsidRPr="001B4D2E">
        <w:t>)[0] == '-')</w:t>
      </w:r>
    </w:p>
    <w:p w:rsidR="00767D19" w:rsidRPr="001B4D2E" w:rsidRDefault="00767D19" w:rsidP="00767D19">
      <w:pPr>
        <w:pStyle w:val="Program0"/>
      </w:pPr>
      <w:r w:rsidRPr="001B4D2E">
        <w:tab/>
        <w:t>{</w:t>
      </w:r>
    </w:p>
    <w:p w:rsidR="00767D19" w:rsidRPr="001B4D2E" w:rsidRDefault="00767D19" w:rsidP="00767D19">
      <w:pPr>
        <w:pStyle w:val="Program0"/>
      </w:pPr>
      <w:r w:rsidRPr="001B4D2E">
        <w:tab/>
      </w:r>
      <w:r w:rsidRPr="001B4D2E">
        <w:tab/>
      </w:r>
      <w:r>
        <w:rPr>
          <w:color w:val="0000FF"/>
        </w:rPr>
        <w:t>for</w:t>
      </w:r>
      <w:r w:rsidRPr="001B4D2E">
        <w:t>(</w:t>
      </w:r>
      <w:r>
        <w:t>psz</w:t>
      </w:r>
      <w:r w:rsidRPr="001B4D2E">
        <w:t>=</w:t>
      </w:r>
      <w:r>
        <w:t>argv</w:t>
      </w:r>
      <w:r w:rsidRPr="001B4D2E">
        <w:t>[0]+1; *</w:t>
      </w:r>
      <w:r>
        <w:t>psz</w:t>
      </w:r>
      <w:r w:rsidRPr="001B4D2E">
        <w:t xml:space="preserve"> != '\0'; </w:t>
      </w:r>
      <w:r>
        <w:t>psz</w:t>
      </w:r>
      <w:r w:rsidRPr="001B4D2E">
        <w:t xml:space="preserve">++) </w:t>
      </w:r>
      <w:r w:rsidRPr="001B4D2E">
        <w:rPr>
          <w:color w:val="008000"/>
        </w:rPr>
        <w:t xml:space="preserve">// </w:t>
      </w:r>
      <w:r>
        <w:rPr>
          <w:color w:val="008000"/>
          <w:lang w:val="ru-RU"/>
        </w:rPr>
        <w:t>второй</w:t>
      </w:r>
      <w:r w:rsidRPr="001B4D2E">
        <w:rPr>
          <w:color w:val="008000"/>
        </w:rPr>
        <w:t xml:space="preserve"> </w:t>
      </w:r>
      <w:r>
        <w:rPr>
          <w:color w:val="008000"/>
          <w:lang w:val="ru-RU"/>
        </w:rPr>
        <w:t>элемент</w:t>
      </w:r>
      <w:r w:rsidRPr="001B4D2E">
        <w:rPr>
          <w:color w:val="008000"/>
        </w:rPr>
        <w:t xml:space="preserve"> </w:t>
      </w:r>
      <w:r>
        <w:rPr>
          <w:color w:val="008000"/>
          <w:lang w:val="ru-RU"/>
        </w:rPr>
        <w:t>аргумента</w:t>
      </w:r>
      <w:r w:rsidRPr="001B4D2E">
        <w:rPr>
          <w:color w:val="008000"/>
        </w:rPr>
        <w:t xml:space="preserve"> </w:t>
      </w:r>
      <w:r w:rsidRPr="002907FC">
        <w:rPr>
          <w:color w:val="008000"/>
        </w:rPr>
        <w:t>S</w:t>
      </w:r>
      <w:r w:rsidRPr="001B4D2E">
        <w:rPr>
          <w:color w:val="008000"/>
        </w:rPr>
        <w:t xml:space="preserve"> </w:t>
      </w:r>
      <w:r>
        <w:rPr>
          <w:color w:val="008000"/>
          <w:lang w:val="ru-RU"/>
        </w:rPr>
        <w:t>или</w:t>
      </w:r>
      <w:r w:rsidRPr="001B4D2E">
        <w:rPr>
          <w:color w:val="008000"/>
        </w:rPr>
        <w:t xml:space="preserve"> </w:t>
      </w:r>
      <w:r w:rsidRPr="002907FC">
        <w:rPr>
          <w:color w:val="008000"/>
        </w:rPr>
        <w:t>L</w:t>
      </w:r>
    </w:p>
    <w:p w:rsidR="00767D19" w:rsidRPr="00F836C3" w:rsidRDefault="00767D19" w:rsidP="00767D19">
      <w:pPr>
        <w:pStyle w:val="Program0"/>
        <w:rPr>
          <w:lang w:val="ru-RU"/>
        </w:rPr>
      </w:pPr>
      <w:r w:rsidRPr="001B4D2E">
        <w:tab/>
      </w:r>
      <w:r w:rsidRPr="001B4D2E">
        <w:tab/>
      </w:r>
      <w:r w:rsidRPr="00F836C3">
        <w:rPr>
          <w:lang w:val="ru-RU"/>
        </w:rPr>
        <w:t>{</w:t>
      </w:r>
    </w:p>
    <w:p w:rsidR="00767D19" w:rsidRDefault="00767D19" w:rsidP="00767D19">
      <w:pPr>
        <w:pStyle w:val="Program0"/>
        <w:rPr>
          <w:lang w:val="ru-RU"/>
        </w:rPr>
      </w:pPr>
      <w:r w:rsidRPr="00F836C3">
        <w:rPr>
          <w:lang w:val="ru-RU"/>
        </w:rPr>
        <w:tab/>
      </w:r>
      <w:r w:rsidRPr="00F836C3">
        <w:rPr>
          <w:lang w:val="ru-RU"/>
        </w:rPr>
        <w:tab/>
      </w:r>
      <w:r w:rsidRPr="00F836C3">
        <w:rPr>
          <w:lang w:val="ru-RU"/>
        </w:rPr>
        <w:tab/>
      </w:r>
      <w:r>
        <w:rPr>
          <w:color w:val="0000FF"/>
        </w:rPr>
        <w:t>switch</w:t>
      </w:r>
      <w:r>
        <w:rPr>
          <w:lang w:val="ru-RU"/>
        </w:rPr>
        <w:t>(*</w:t>
      </w:r>
      <w:r>
        <w:t>psz</w:t>
      </w:r>
      <w:r>
        <w:rPr>
          <w:lang w:val="ru-RU"/>
        </w:rPr>
        <w:t xml:space="preserve">) </w:t>
      </w:r>
      <w:r>
        <w:rPr>
          <w:color w:val="008000"/>
          <w:lang w:val="ru-RU"/>
        </w:rPr>
        <w:t>// вычисляется наименьшее или наибольшее</w:t>
      </w:r>
    </w:p>
    <w:p w:rsidR="00767D19" w:rsidRDefault="00767D19" w:rsidP="00767D19">
      <w:pPr>
        <w:pStyle w:val="Program0"/>
      </w:pPr>
      <w:r>
        <w:rPr>
          <w:lang w:val="ru-RU"/>
        </w:rPr>
        <w:tab/>
      </w:r>
      <w:r>
        <w:rPr>
          <w:lang w:val="ru-RU"/>
        </w:rPr>
        <w:tab/>
      </w:r>
      <w:r>
        <w:rPr>
          <w:lang w:val="ru-RU"/>
        </w:rPr>
        <w:tab/>
      </w:r>
      <w:r>
        <w:t>{</w:t>
      </w:r>
    </w:p>
    <w:p w:rsidR="00767D19" w:rsidRDefault="00767D19" w:rsidP="00767D19">
      <w:pPr>
        <w:pStyle w:val="Program0"/>
      </w:pPr>
      <w:r>
        <w:tab/>
      </w:r>
      <w:r>
        <w:tab/>
      </w:r>
      <w:r>
        <w:tab/>
      </w:r>
      <w:r>
        <w:rPr>
          <w:color w:val="0000FF"/>
        </w:rPr>
        <w:t>case</w:t>
      </w:r>
      <w:r>
        <w:t xml:space="preserve"> 's':</w:t>
      </w:r>
    </w:p>
    <w:p w:rsidR="00767D19" w:rsidRDefault="00767D19" w:rsidP="00767D19">
      <w:pPr>
        <w:pStyle w:val="Program0"/>
      </w:pPr>
      <w:r>
        <w:tab/>
      </w:r>
      <w:r>
        <w:tab/>
      </w:r>
      <w:r>
        <w:tab/>
      </w:r>
      <w:r>
        <w:rPr>
          <w:color w:val="0000FF"/>
        </w:rPr>
        <w:t>case</w:t>
      </w:r>
      <w:r>
        <w:t xml:space="preserve"> 'S':</w:t>
      </w:r>
    </w:p>
    <w:p w:rsidR="00767D19" w:rsidRDefault="00767D19" w:rsidP="00767D19">
      <w:pPr>
        <w:pStyle w:val="Program0"/>
      </w:pPr>
      <w:r>
        <w:tab/>
      </w:r>
      <w:r>
        <w:tab/>
      </w:r>
      <w:r>
        <w:tab/>
      </w:r>
      <w:r>
        <w:tab/>
        <w:t>iwhich_extreme=IFIND_SMALLEST;</w:t>
      </w:r>
    </w:p>
    <w:p w:rsidR="00767D19" w:rsidRDefault="00767D19" w:rsidP="00767D19">
      <w:pPr>
        <w:pStyle w:val="Program0"/>
      </w:pPr>
      <w:r>
        <w:tab/>
      </w:r>
      <w:r>
        <w:tab/>
      </w:r>
      <w:r>
        <w:tab/>
      </w:r>
      <w:r>
        <w:tab/>
        <w:t>irange_boundary=32767;</w:t>
      </w:r>
    </w:p>
    <w:p w:rsidR="00767D19" w:rsidRDefault="00767D19" w:rsidP="00767D19">
      <w:pPr>
        <w:pStyle w:val="Program0"/>
      </w:pPr>
      <w:r>
        <w:tab/>
      </w:r>
      <w:r>
        <w:tab/>
      </w:r>
      <w:r>
        <w:tab/>
      </w:r>
      <w:r>
        <w:tab/>
      </w:r>
      <w:r>
        <w:rPr>
          <w:color w:val="0000FF"/>
        </w:rPr>
        <w:t>break</w:t>
      </w:r>
      <w:r>
        <w:t>;</w:t>
      </w:r>
    </w:p>
    <w:p w:rsidR="00767D19" w:rsidRDefault="00767D19" w:rsidP="00767D19">
      <w:pPr>
        <w:pStyle w:val="Program0"/>
      </w:pPr>
      <w:r>
        <w:tab/>
      </w:r>
      <w:r>
        <w:tab/>
      </w:r>
      <w:r>
        <w:tab/>
      </w:r>
      <w:r>
        <w:rPr>
          <w:color w:val="0000FF"/>
        </w:rPr>
        <w:t>case</w:t>
      </w:r>
      <w:r>
        <w:t xml:space="preserve"> 'l':</w:t>
      </w:r>
    </w:p>
    <w:p w:rsidR="00767D19" w:rsidRDefault="00767D19" w:rsidP="00767D19">
      <w:pPr>
        <w:pStyle w:val="Program0"/>
      </w:pPr>
      <w:r>
        <w:tab/>
      </w:r>
      <w:r>
        <w:tab/>
      </w:r>
      <w:r>
        <w:tab/>
      </w:r>
      <w:r>
        <w:rPr>
          <w:color w:val="0000FF"/>
        </w:rPr>
        <w:t>case</w:t>
      </w:r>
      <w:r>
        <w:t xml:space="preserve"> 'L':</w:t>
      </w:r>
    </w:p>
    <w:p w:rsidR="00767D19" w:rsidRDefault="00767D19" w:rsidP="00767D19">
      <w:pPr>
        <w:pStyle w:val="Program0"/>
      </w:pPr>
      <w:r>
        <w:tab/>
      </w:r>
      <w:r>
        <w:tab/>
      </w:r>
      <w:r>
        <w:tab/>
      </w:r>
      <w:r>
        <w:tab/>
        <w:t>iwhich_extreme=IFIND_LARGEST;</w:t>
      </w:r>
    </w:p>
    <w:p w:rsidR="00767D19" w:rsidRPr="001B4D2E" w:rsidRDefault="00767D19" w:rsidP="00767D19">
      <w:pPr>
        <w:pStyle w:val="Program0"/>
        <w:rPr>
          <w:lang w:val="ru-RU"/>
        </w:rPr>
      </w:pPr>
      <w:r>
        <w:tab/>
      </w:r>
      <w:r>
        <w:tab/>
      </w:r>
      <w:r>
        <w:tab/>
      </w:r>
      <w:r>
        <w:tab/>
        <w:t>irange</w:t>
      </w:r>
      <w:r w:rsidRPr="001B4D2E">
        <w:rPr>
          <w:lang w:val="ru-RU"/>
        </w:rPr>
        <w:t>_</w:t>
      </w:r>
      <w:r>
        <w:t>boundary</w:t>
      </w:r>
      <w:r w:rsidRPr="001B4D2E">
        <w:rPr>
          <w:lang w:val="ru-RU"/>
        </w:rPr>
        <w:t>=0;</w:t>
      </w:r>
    </w:p>
    <w:p w:rsidR="00767D19" w:rsidRPr="00F836C3" w:rsidRDefault="00767D19" w:rsidP="00767D19">
      <w:pPr>
        <w:pStyle w:val="Program0"/>
        <w:rPr>
          <w:lang w:val="ru-RU"/>
        </w:rPr>
      </w:pPr>
      <w:r w:rsidRPr="001B4D2E">
        <w:rPr>
          <w:lang w:val="ru-RU"/>
        </w:rPr>
        <w:tab/>
      </w:r>
      <w:r w:rsidRPr="001B4D2E">
        <w:rPr>
          <w:lang w:val="ru-RU"/>
        </w:rPr>
        <w:tab/>
      </w:r>
      <w:r w:rsidRPr="001B4D2E">
        <w:rPr>
          <w:lang w:val="ru-RU"/>
        </w:rPr>
        <w:tab/>
      </w:r>
      <w:r w:rsidRPr="001B4D2E">
        <w:rPr>
          <w:lang w:val="ru-RU"/>
        </w:rPr>
        <w:tab/>
      </w:r>
      <w:r>
        <w:rPr>
          <w:color w:val="0000FF"/>
        </w:rPr>
        <w:t>break</w:t>
      </w:r>
      <w:r w:rsidRPr="00F836C3">
        <w:rPr>
          <w:lang w:val="ru-RU"/>
        </w:rPr>
        <w:t>;</w:t>
      </w:r>
    </w:p>
    <w:p w:rsidR="00767D19" w:rsidRPr="00F836C3" w:rsidRDefault="00767D19" w:rsidP="00767D19">
      <w:pPr>
        <w:pStyle w:val="Program0"/>
        <w:rPr>
          <w:lang w:val="ru-RU"/>
        </w:rPr>
      </w:pPr>
      <w:r w:rsidRPr="00F836C3">
        <w:rPr>
          <w:lang w:val="ru-RU"/>
        </w:rPr>
        <w:tab/>
      </w:r>
      <w:r w:rsidRPr="00F836C3">
        <w:rPr>
          <w:lang w:val="ru-RU"/>
        </w:rPr>
        <w:tab/>
      </w:r>
      <w:r w:rsidRPr="00F836C3">
        <w:rPr>
          <w:lang w:val="ru-RU"/>
        </w:rPr>
        <w:tab/>
      </w:r>
      <w:r>
        <w:rPr>
          <w:color w:val="0000FF"/>
        </w:rPr>
        <w:t>default</w:t>
      </w:r>
      <w:r w:rsidRPr="00F836C3">
        <w:rPr>
          <w:lang w:val="ru-RU"/>
        </w:rPr>
        <w:t>:</w:t>
      </w:r>
    </w:p>
    <w:p w:rsidR="00767D19" w:rsidRDefault="00767D19" w:rsidP="00767D19">
      <w:pPr>
        <w:pStyle w:val="Program0"/>
        <w:rPr>
          <w:color w:val="008000"/>
          <w:lang w:val="ru-RU"/>
        </w:rPr>
      </w:pPr>
      <w:r w:rsidRPr="00F836C3">
        <w:rPr>
          <w:lang w:val="ru-RU"/>
        </w:rPr>
        <w:tab/>
      </w:r>
      <w:r w:rsidRPr="00F836C3">
        <w:rPr>
          <w:lang w:val="ru-RU"/>
        </w:rPr>
        <w:tab/>
      </w:r>
      <w:r w:rsidRPr="00F836C3">
        <w:rPr>
          <w:lang w:val="ru-RU"/>
        </w:rPr>
        <w:tab/>
      </w:r>
      <w:r w:rsidRPr="00F836C3">
        <w:rPr>
          <w:lang w:val="ru-RU"/>
        </w:rPr>
        <w:tab/>
      </w:r>
      <w:r>
        <w:rPr>
          <w:color w:val="008000"/>
          <w:lang w:val="ru-RU"/>
        </w:rPr>
        <w:t>// Неизвестный аргумент – это не S и не L</w:t>
      </w:r>
    </w:p>
    <w:p w:rsidR="00767D19" w:rsidRDefault="00767D19" w:rsidP="00767D19">
      <w:pPr>
        <w:pStyle w:val="Program0"/>
      </w:pPr>
      <w:r>
        <w:rPr>
          <w:lang w:val="ru-RU"/>
        </w:rPr>
        <w:tab/>
      </w:r>
      <w:r>
        <w:rPr>
          <w:lang w:val="ru-RU"/>
        </w:rPr>
        <w:tab/>
      </w:r>
      <w:r>
        <w:rPr>
          <w:lang w:val="ru-RU"/>
        </w:rPr>
        <w:tab/>
      </w:r>
      <w:r>
        <w:rPr>
          <w:lang w:val="ru-RU"/>
        </w:rPr>
        <w:tab/>
      </w:r>
      <w:r>
        <w:t>cout &lt;&lt; "\n\nUnknow argument! " &lt;&lt; *psz &lt;&lt; endl;</w:t>
      </w:r>
    </w:p>
    <w:p w:rsidR="00767D19" w:rsidRPr="00F836C3" w:rsidRDefault="00767D19" w:rsidP="00767D19">
      <w:pPr>
        <w:pStyle w:val="Program0"/>
        <w:rPr>
          <w:lang w:val="ru-RU"/>
        </w:rPr>
      </w:pPr>
      <w:r>
        <w:tab/>
      </w:r>
      <w:r>
        <w:tab/>
      </w:r>
      <w:r>
        <w:tab/>
      </w:r>
      <w:r>
        <w:tab/>
        <w:t>exit</w:t>
      </w:r>
      <w:r w:rsidRPr="00F836C3">
        <w:rPr>
          <w:lang w:val="ru-RU"/>
        </w:rPr>
        <w:t>(1);</w:t>
      </w:r>
    </w:p>
    <w:p w:rsidR="00767D19" w:rsidRDefault="00767D19" w:rsidP="00767D19">
      <w:pPr>
        <w:pStyle w:val="Program0"/>
        <w:rPr>
          <w:lang w:val="ru-RU"/>
        </w:rPr>
      </w:pPr>
      <w:r w:rsidRPr="00F836C3">
        <w:rPr>
          <w:lang w:val="ru-RU"/>
        </w:rPr>
        <w:tab/>
      </w:r>
      <w:r w:rsidRPr="00F836C3">
        <w:rPr>
          <w:lang w:val="ru-RU"/>
        </w:rPr>
        <w:tab/>
      </w:r>
      <w:r w:rsidRPr="00F836C3">
        <w:rPr>
          <w:lang w:val="ru-RU"/>
        </w:rPr>
        <w:tab/>
      </w:r>
      <w:r>
        <w:rPr>
          <w:lang w:val="ru-RU"/>
        </w:rPr>
        <w:t>}</w:t>
      </w:r>
    </w:p>
    <w:p w:rsidR="00767D19" w:rsidRDefault="00767D19" w:rsidP="00767D19">
      <w:pPr>
        <w:pStyle w:val="Program0"/>
        <w:rPr>
          <w:lang w:val="ru-RU"/>
        </w:rPr>
      </w:pPr>
      <w:r>
        <w:rPr>
          <w:lang w:val="ru-RU"/>
        </w:rPr>
        <w:tab/>
      </w:r>
      <w:r>
        <w:rPr>
          <w:lang w:val="ru-RU"/>
        </w:rPr>
        <w:tab/>
        <w:t>}</w:t>
      </w:r>
    </w:p>
    <w:p w:rsidR="00767D19" w:rsidRDefault="00767D19" w:rsidP="00767D19">
      <w:pPr>
        <w:pStyle w:val="Program0"/>
        <w:rPr>
          <w:lang w:val="ru-RU"/>
        </w:rPr>
      </w:pPr>
      <w:r>
        <w:rPr>
          <w:lang w:val="ru-RU"/>
        </w:rPr>
        <w:tab/>
        <w:t>}</w:t>
      </w:r>
    </w:p>
    <w:p w:rsidR="00767D19" w:rsidRDefault="00767D19" w:rsidP="00767D19">
      <w:pPr>
        <w:pStyle w:val="Program0"/>
        <w:rPr>
          <w:lang w:val="ru-RU"/>
        </w:rPr>
      </w:pPr>
      <w:r>
        <w:rPr>
          <w:lang w:val="ru-RU"/>
        </w:rPr>
        <w:tab/>
      </w:r>
      <w:r>
        <w:rPr>
          <w:color w:val="0000FF"/>
          <w:lang w:val="ru-RU"/>
        </w:rPr>
        <w:t>if</w:t>
      </w:r>
      <w:r>
        <w:rPr>
          <w:lang w:val="ru-RU"/>
        </w:rPr>
        <w:t xml:space="preserve">(argc == 0) </w:t>
      </w:r>
      <w:r>
        <w:rPr>
          <w:color w:val="008000"/>
          <w:lang w:val="ru-RU"/>
        </w:rPr>
        <w:t>// не уменьшилось argc до 0</w:t>
      </w:r>
    </w:p>
    <w:p w:rsidR="00767D19" w:rsidRPr="00F836C3" w:rsidRDefault="00767D19" w:rsidP="00767D19">
      <w:pPr>
        <w:pStyle w:val="Program0"/>
      </w:pPr>
      <w:r>
        <w:rPr>
          <w:lang w:val="ru-RU"/>
        </w:rPr>
        <w:tab/>
      </w:r>
      <w:r w:rsidRPr="00F836C3">
        <w:t>{</w:t>
      </w:r>
    </w:p>
    <w:p w:rsidR="00767D19" w:rsidRPr="00F836C3" w:rsidRDefault="00767D19" w:rsidP="00767D19">
      <w:pPr>
        <w:pStyle w:val="Program0"/>
        <w:rPr>
          <w:color w:val="008000"/>
        </w:rPr>
      </w:pPr>
      <w:r w:rsidRPr="00F836C3">
        <w:tab/>
      </w:r>
      <w:r w:rsidRPr="00F836C3">
        <w:tab/>
      </w:r>
      <w:r w:rsidRPr="00F836C3">
        <w:rPr>
          <w:color w:val="008000"/>
        </w:rPr>
        <w:t xml:space="preserve">// </w:t>
      </w:r>
      <w:r>
        <w:rPr>
          <w:color w:val="008000"/>
          <w:lang w:val="ru-RU"/>
        </w:rPr>
        <w:t>Введите</w:t>
      </w:r>
      <w:r w:rsidRPr="00F836C3">
        <w:rPr>
          <w:color w:val="008000"/>
        </w:rPr>
        <w:t xml:space="preserve"> </w:t>
      </w:r>
      <w:r>
        <w:rPr>
          <w:color w:val="008000"/>
          <w:lang w:val="ru-RU"/>
        </w:rPr>
        <w:t>хотя</w:t>
      </w:r>
      <w:r w:rsidRPr="00F836C3">
        <w:rPr>
          <w:color w:val="008000"/>
        </w:rPr>
        <w:t xml:space="preserve"> </w:t>
      </w:r>
      <w:r>
        <w:rPr>
          <w:color w:val="008000"/>
          <w:lang w:val="ru-RU"/>
        </w:rPr>
        <w:t>бы</w:t>
      </w:r>
      <w:r w:rsidRPr="00F836C3">
        <w:rPr>
          <w:color w:val="008000"/>
        </w:rPr>
        <w:t xml:space="preserve"> </w:t>
      </w:r>
      <w:r>
        <w:rPr>
          <w:color w:val="008000"/>
          <w:lang w:val="ru-RU"/>
        </w:rPr>
        <w:t>одно</w:t>
      </w:r>
      <w:r w:rsidRPr="00F836C3">
        <w:rPr>
          <w:color w:val="008000"/>
        </w:rPr>
        <w:t xml:space="preserve"> </w:t>
      </w:r>
      <w:r>
        <w:rPr>
          <w:color w:val="008000"/>
          <w:lang w:val="ru-RU"/>
        </w:rPr>
        <w:t>число</w:t>
      </w:r>
    </w:p>
    <w:p w:rsidR="00767D19" w:rsidRDefault="00767D19" w:rsidP="00767D19">
      <w:pPr>
        <w:pStyle w:val="Program0"/>
      </w:pPr>
      <w:r w:rsidRPr="00F836C3">
        <w:tab/>
      </w:r>
      <w:r w:rsidRPr="00F836C3">
        <w:tab/>
      </w:r>
      <w:r>
        <w:t>cout &lt;&lt; "Pliase enter at least one number\n";</w:t>
      </w:r>
    </w:p>
    <w:p w:rsidR="00767D19" w:rsidRPr="00F836C3" w:rsidRDefault="00767D19" w:rsidP="00767D19">
      <w:pPr>
        <w:pStyle w:val="Program0"/>
        <w:rPr>
          <w:lang w:val="ru-RU"/>
        </w:rPr>
      </w:pPr>
      <w:r>
        <w:tab/>
      </w:r>
      <w:r>
        <w:tab/>
        <w:t>exit</w:t>
      </w:r>
      <w:r w:rsidRPr="00F836C3">
        <w:rPr>
          <w:lang w:val="ru-RU"/>
        </w:rPr>
        <w:t>(1);</w:t>
      </w:r>
    </w:p>
    <w:p w:rsidR="00767D19" w:rsidRPr="00F836C3" w:rsidRDefault="00767D19" w:rsidP="00767D19">
      <w:pPr>
        <w:pStyle w:val="Program0"/>
        <w:rPr>
          <w:lang w:val="ru-RU"/>
        </w:rPr>
      </w:pPr>
      <w:r w:rsidRPr="00F836C3">
        <w:rPr>
          <w:lang w:val="ru-RU"/>
        </w:rPr>
        <w:tab/>
        <w:t>}</w:t>
      </w:r>
    </w:p>
    <w:p w:rsidR="00767D19" w:rsidRDefault="00767D19" w:rsidP="00767D19">
      <w:pPr>
        <w:pStyle w:val="Program0"/>
        <w:rPr>
          <w:lang w:val="ru-RU"/>
        </w:rPr>
      </w:pPr>
      <w:r w:rsidRPr="00F836C3">
        <w:rPr>
          <w:lang w:val="ru-RU"/>
        </w:rPr>
        <w:tab/>
      </w:r>
      <w:r>
        <w:t>ihow</w:t>
      </w:r>
      <w:r>
        <w:rPr>
          <w:lang w:val="ru-RU"/>
        </w:rPr>
        <w:t>_</w:t>
      </w:r>
      <w:r>
        <w:t>many</w:t>
      </w:r>
      <w:r>
        <w:rPr>
          <w:lang w:val="ru-RU"/>
        </w:rPr>
        <w:t>=</w:t>
      </w:r>
      <w:r>
        <w:t>argc</w:t>
      </w:r>
      <w:r>
        <w:rPr>
          <w:lang w:val="ru-RU"/>
        </w:rPr>
        <w:t xml:space="preserve">; </w:t>
      </w:r>
      <w:r>
        <w:rPr>
          <w:color w:val="008000"/>
          <w:lang w:val="ru-RU"/>
        </w:rPr>
        <w:t>// сколько чисел будет сравниваться</w:t>
      </w:r>
    </w:p>
    <w:p w:rsidR="00767D19" w:rsidRDefault="00767D19" w:rsidP="00767D19">
      <w:pPr>
        <w:pStyle w:val="Program0"/>
        <w:rPr>
          <w:lang w:val="ru-RU"/>
        </w:rPr>
      </w:pPr>
      <w:r>
        <w:rPr>
          <w:lang w:val="ru-RU"/>
        </w:rPr>
        <w:tab/>
      </w:r>
      <w:r>
        <w:rPr>
          <w:color w:val="0000FF"/>
        </w:rPr>
        <w:t>while</w:t>
      </w:r>
      <w:r>
        <w:rPr>
          <w:lang w:val="ru-RU"/>
        </w:rPr>
        <w:t>(</w:t>
      </w:r>
      <w:r>
        <w:t>argc</w:t>
      </w:r>
      <w:r>
        <w:rPr>
          <w:lang w:val="ru-RU"/>
        </w:rPr>
        <w:t xml:space="preserve">--) </w:t>
      </w:r>
      <w:r>
        <w:rPr>
          <w:color w:val="008000"/>
          <w:lang w:val="ru-RU"/>
        </w:rPr>
        <w:t>// сколько чисел задано, столько и сравнивать</w:t>
      </w:r>
    </w:p>
    <w:p w:rsidR="00767D19" w:rsidRDefault="00767D19" w:rsidP="00767D19">
      <w:pPr>
        <w:pStyle w:val="Program0"/>
      </w:pPr>
      <w:r>
        <w:rPr>
          <w:lang w:val="ru-RU"/>
        </w:rPr>
        <w:tab/>
      </w:r>
      <w:r>
        <w:t>{</w:t>
      </w:r>
    </w:p>
    <w:p w:rsidR="00767D19" w:rsidRDefault="00767D19" w:rsidP="00767D19">
      <w:pPr>
        <w:pStyle w:val="Program0"/>
      </w:pPr>
      <w:r>
        <w:tab/>
      </w:r>
      <w:r>
        <w:tab/>
      </w:r>
      <w:r>
        <w:rPr>
          <w:color w:val="0000FF"/>
        </w:rPr>
        <w:t>int</w:t>
      </w:r>
      <w:r>
        <w:t xml:space="preserve"> present_value;</w:t>
      </w:r>
    </w:p>
    <w:p w:rsidR="00767D19" w:rsidRPr="00F836C3" w:rsidRDefault="00767D19" w:rsidP="00767D19">
      <w:pPr>
        <w:pStyle w:val="Program0"/>
      </w:pPr>
      <w:r>
        <w:tab/>
      </w:r>
      <w:r>
        <w:tab/>
        <w:t>present</w:t>
      </w:r>
      <w:r w:rsidRPr="00F836C3">
        <w:t>_</w:t>
      </w:r>
      <w:r>
        <w:t>value</w:t>
      </w:r>
      <w:r w:rsidRPr="00F836C3">
        <w:t>=</w:t>
      </w:r>
      <w:r>
        <w:t>atoi</w:t>
      </w:r>
      <w:r w:rsidRPr="00F836C3">
        <w:t>(*(</w:t>
      </w:r>
      <w:r>
        <w:t>argv</w:t>
      </w:r>
      <w:r w:rsidRPr="00F836C3">
        <w:t xml:space="preserve">++)); </w:t>
      </w:r>
      <w:r w:rsidRPr="00F836C3">
        <w:rPr>
          <w:color w:val="008000"/>
        </w:rPr>
        <w:t xml:space="preserve">// </w:t>
      </w:r>
      <w:r>
        <w:rPr>
          <w:color w:val="008000"/>
          <w:lang w:val="ru-RU"/>
        </w:rPr>
        <w:t>преобразование</w:t>
      </w:r>
      <w:r w:rsidRPr="00F836C3">
        <w:rPr>
          <w:color w:val="008000"/>
        </w:rPr>
        <w:t xml:space="preserve"> </w:t>
      </w:r>
      <w:r>
        <w:rPr>
          <w:color w:val="008000"/>
          <w:lang w:val="ru-RU"/>
        </w:rPr>
        <w:t>строки</w:t>
      </w:r>
      <w:r w:rsidRPr="00F836C3">
        <w:rPr>
          <w:color w:val="008000"/>
        </w:rPr>
        <w:t xml:space="preserve"> </w:t>
      </w:r>
      <w:r>
        <w:rPr>
          <w:color w:val="008000"/>
          <w:lang w:val="ru-RU"/>
        </w:rPr>
        <w:t>в</w:t>
      </w:r>
      <w:r w:rsidRPr="00F836C3">
        <w:rPr>
          <w:color w:val="008000"/>
        </w:rPr>
        <w:t xml:space="preserve"> </w:t>
      </w:r>
      <w:r>
        <w:rPr>
          <w:color w:val="008000"/>
          <w:lang w:val="ru-RU"/>
        </w:rPr>
        <w:t>число</w:t>
      </w:r>
    </w:p>
    <w:p w:rsidR="00767D19" w:rsidRDefault="00767D19" w:rsidP="00767D19">
      <w:pPr>
        <w:pStyle w:val="Program0"/>
      </w:pPr>
      <w:r w:rsidRPr="00F836C3">
        <w:tab/>
      </w:r>
      <w:r w:rsidRPr="00F836C3">
        <w:tab/>
      </w:r>
      <w:r>
        <w:rPr>
          <w:color w:val="0000FF"/>
        </w:rPr>
        <w:t>if</w:t>
      </w:r>
      <w:r>
        <w:t>(iwhich_extreme == IFIND_LARGEST &amp;&amp; present_value &gt; irange_boundary)</w:t>
      </w:r>
    </w:p>
    <w:p w:rsidR="00767D19" w:rsidRDefault="00767D19" w:rsidP="00767D19">
      <w:pPr>
        <w:pStyle w:val="Program0"/>
      </w:pPr>
      <w:r>
        <w:tab/>
      </w:r>
      <w:r>
        <w:tab/>
      </w:r>
      <w:r>
        <w:tab/>
        <w:t>irange_boundary=present_value;</w:t>
      </w:r>
    </w:p>
    <w:p w:rsidR="00767D19" w:rsidRDefault="00767D19" w:rsidP="00767D19">
      <w:pPr>
        <w:pStyle w:val="Program0"/>
      </w:pPr>
      <w:r>
        <w:tab/>
      </w:r>
      <w:r>
        <w:tab/>
      </w:r>
      <w:r>
        <w:rPr>
          <w:color w:val="0000FF"/>
        </w:rPr>
        <w:t>if</w:t>
      </w:r>
      <w:r>
        <w:t>(iwhich_extreme == IFIND_SMALLEST &amp;&amp; present_value &lt; irange_boundary)</w:t>
      </w:r>
    </w:p>
    <w:p w:rsidR="00767D19" w:rsidRPr="00F836C3" w:rsidRDefault="00767D19" w:rsidP="00767D19">
      <w:pPr>
        <w:pStyle w:val="Program0"/>
        <w:rPr>
          <w:lang w:val="ru-RU"/>
        </w:rPr>
      </w:pPr>
      <w:r>
        <w:tab/>
      </w:r>
      <w:r>
        <w:tab/>
      </w:r>
      <w:r>
        <w:tab/>
        <w:t>irange</w:t>
      </w:r>
      <w:r w:rsidRPr="00F836C3">
        <w:rPr>
          <w:lang w:val="ru-RU"/>
        </w:rPr>
        <w:t>_</w:t>
      </w:r>
      <w:r>
        <w:t>boundary</w:t>
      </w:r>
      <w:r w:rsidRPr="00F836C3">
        <w:rPr>
          <w:lang w:val="ru-RU"/>
        </w:rPr>
        <w:t>=</w:t>
      </w:r>
      <w:r>
        <w:t>present</w:t>
      </w:r>
      <w:r w:rsidRPr="00F836C3">
        <w:rPr>
          <w:lang w:val="ru-RU"/>
        </w:rPr>
        <w:t>_</w:t>
      </w:r>
      <w:r>
        <w:t>value</w:t>
      </w:r>
      <w:r w:rsidRPr="00F836C3">
        <w:rPr>
          <w:lang w:val="ru-RU"/>
        </w:rPr>
        <w:t>;</w:t>
      </w:r>
    </w:p>
    <w:p w:rsidR="00767D19" w:rsidRDefault="00767D19" w:rsidP="00767D19">
      <w:pPr>
        <w:pStyle w:val="Program0"/>
        <w:rPr>
          <w:lang w:val="ru-RU"/>
        </w:rPr>
      </w:pPr>
      <w:r w:rsidRPr="00F836C3">
        <w:rPr>
          <w:lang w:val="ru-RU"/>
        </w:rPr>
        <w:tab/>
      </w:r>
      <w:r>
        <w:rPr>
          <w:lang w:val="ru-RU"/>
        </w:rPr>
        <w:t>}</w:t>
      </w:r>
    </w:p>
    <w:p w:rsidR="00767D19" w:rsidRDefault="00767D19" w:rsidP="00767D19">
      <w:pPr>
        <w:pStyle w:val="Program0"/>
        <w:rPr>
          <w:color w:val="008000"/>
          <w:lang w:val="ru-RU"/>
        </w:rPr>
      </w:pPr>
      <w:r>
        <w:rPr>
          <w:lang w:val="ru-RU"/>
        </w:rPr>
        <w:tab/>
      </w:r>
      <w:r>
        <w:rPr>
          <w:color w:val="008000"/>
          <w:lang w:val="ru-RU"/>
        </w:rPr>
        <w:t>// Самое большее / меньшее из ... введенных значений</w:t>
      </w:r>
    </w:p>
    <w:p w:rsidR="00767D19" w:rsidRDefault="00767D19" w:rsidP="00767D19">
      <w:pPr>
        <w:pStyle w:val="Program0"/>
      </w:pPr>
      <w:r>
        <w:rPr>
          <w:lang w:val="ru-RU"/>
        </w:rPr>
        <w:tab/>
      </w:r>
      <w:r>
        <w:t>cout &lt;&lt; "The ";</w:t>
      </w:r>
    </w:p>
    <w:p w:rsidR="00767D19" w:rsidRDefault="00767D19" w:rsidP="00767D19">
      <w:pPr>
        <w:pStyle w:val="Program0"/>
      </w:pPr>
      <w:r>
        <w:tab/>
        <w:t>cout &lt;&lt; ((iwhich_extreme) ? "largest" : "smallest");</w:t>
      </w:r>
    </w:p>
    <w:p w:rsidR="00767D19" w:rsidRDefault="00767D19" w:rsidP="00767D19">
      <w:pPr>
        <w:pStyle w:val="Program0"/>
      </w:pPr>
      <w:r>
        <w:tab/>
        <w:t>cout &lt;&lt; " of the " &lt;&lt; ihow_many &lt;&lt; " value(s) input is " &lt;&lt; irange_boundary</w:t>
      </w:r>
    </w:p>
    <w:p w:rsidR="00767D19" w:rsidRDefault="00767D19" w:rsidP="00767D19">
      <w:pPr>
        <w:pStyle w:val="Program0"/>
      </w:pPr>
      <w:r>
        <w:tab/>
      </w:r>
      <w:r>
        <w:tab/>
        <w:t>&lt;&lt; endl;</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rPr>
          <w:lang w:val="ru-RU"/>
        </w:rPr>
      </w:pPr>
      <w:r>
        <w:tab/>
      </w:r>
      <w:r>
        <w:rPr>
          <w:color w:val="0000FF"/>
          <w:lang w:val="ru-RU"/>
        </w:rPr>
        <w:t>return</w:t>
      </w:r>
      <w:r>
        <w:rPr>
          <w:lang w:val="ru-RU"/>
        </w:rPr>
        <w:t>(0);</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lastRenderedPageBreak/>
        <w:t>До того как разбирать текст программы, давайте познакомимся с возможными комбинациями команд, которые можно использовать при вызове этой программы. Ниже следует список возможных комбинаций команд:</w:t>
      </w:r>
    </w:p>
    <w:p w:rsidR="00767D19" w:rsidRDefault="00767D19" w:rsidP="00767D19">
      <w:pPr>
        <w:pStyle w:val="Main"/>
        <w:rPr>
          <w:lang w:val="ru-RU"/>
        </w:rPr>
      </w:pPr>
    </w:p>
    <w:tbl>
      <w:tblPr>
        <w:tblW w:w="0" w:type="auto"/>
        <w:tblInd w:w="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1150"/>
        <w:gridCol w:w="550"/>
        <w:gridCol w:w="550"/>
        <w:gridCol w:w="439"/>
      </w:tblGrid>
      <w:tr w:rsidR="00767D19" w:rsidTr="00767D19">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jc w:val="center"/>
              <w:rPr>
                <w:b/>
                <w:lang w:val="ru-RU"/>
              </w:rPr>
            </w:pP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0</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1</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2</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jc w:val="center"/>
              <w:rPr>
                <w:b/>
                <w:lang w:val="ru-RU"/>
              </w:rPr>
            </w:pPr>
            <w:r>
              <w:rPr>
                <w:b/>
                <w:lang w:val="ru-RU"/>
              </w:rPr>
              <w:t>3</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0</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1</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98</w:t>
            </w:r>
          </w:p>
        </w:tc>
        <w:tc>
          <w:tcPr>
            <w:tcW w:w="550"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2</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98</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21</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3</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rPr>
                <w:lang w:val="ru-RU"/>
              </w:rPr>
              <w:t>-s</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98</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4</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-S</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t>98</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21</w:t>
            </w: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5</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-I</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14</w:t>
            </w:r>
          </w:p>
        </w:tc>
        <w:tc>
          <w:tcPr>
            <w:tcW w:w="439" w:type="dxa"/>
            <w:tcBorders>
              <w:top w:val="single" w:sz="4" w:space="0" w:color="auto"/>
              <w:left w:val="single" w:sz="4" w:space="0" w:color="auto"/>
              <w:bottom w:val="single" w:sz="4" w:space="0" w:color="auto"/>
              <w:right w:val="single" w:sz="4" w:space="0" w:color="auto"/>
            </w:tcBorders>
          </w:tcPr>
          <w:p w:rsidR="00767D19" w:rsidRDefault="00767D19">
            <w:pPr>
              <w:pStyle w:val="Main"/>
              <w:shd w:val="clear" w:color="auto" w:fill="auto"/>
              <w:ind w:firstLine="0"/>
              <w:rPr>
                <w:lang w:val="ru-RU"/>
              </w:rPr>
            </w:pPr>
          </w:p>
        </w:tc>
      </w:tr>
      <w:tr w:rsidR="00767D19" w:rsidTr="00767D19">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b/>
              </w:rPr>
            </w:pPr>
            <w:r>
              <w:rPr>
                <w:b/>
              </w:rPr>
              <w:t>6</w:t>
            </w:r>
          </w:p>
        </w:tc>
        <w:tc>
          <w:tcPr>
            <w:tcW w:w="11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rPr>
                <w:lang w:val="ru-RU"/>
              </w:rPr>
            </w:pPr>
            <w:r>
              <w:rPr>
                <w:lang w:val="ru-RU"/>
              </w:rPr>
              <w:t>10argcgv</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-L</w:t>
            </w:r>
          </w:p>
        </w:tc>
        <w:tc>
          <w:tcPr>
            <w:tcW w:w="550"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14</w:t>
            </w:r>
          </w:p>
        </w:tc>
        <w:tc>
          <w:tcPr>
            <w:tcW w:w="439" w:type="dxa"/>
            <w:tcBorders>
              <w:top w:val="single" w:sz="4" w:space="0" w:color="auto"/>
              <w:left w:val="single" w:sz="4" w:space="0" w:color="auto"/>
              <w:bottom w:val="single" w:sz="4" w:space="0" w:color="auto"/>
              <w:right w:val="single" w:sz="4" w:space="0" w:color="auto"/>
            </w:tcBorders>
            <w:hideMark/>
          </w:tcPr>
          <w:p w:rsidR="00767D19" w:rsidRDefault="00767D19">
            <w:pPr>
              <w:pStyle w:val="Main"/>
              <w:shd w:val="clear" w:color="auto" w:fill="auto"/>
              <w:ind w:firstLine="0"/>
            </w:pPr>
            <w:r>
              <w:t>67</w:t>
            </w:r>
          </w:p>
        </w:tc>
      </w:tr>
    </w:tbl>
    <w:p w:rsidR="00767D19" w:rsidRDefault="00767D19" w:rsidP="00767D19">
      <w:pPr>
        <w:pStyle w:val="Main"/>
        <w:rPr>
          <w:lang w:val="ru-RU"/>
        </w:rPr>
      </w:pPr>
    </w:p>
    <w:p w:rsidR="00767D19" w:rsidRDefault="00767D19" w:rsidP="00767D19">
      <w:pPr>
        <w:pStyle w:val="Main"/>
        <w:rPr>
          <w:lang w:val="ru-RU"/>
        </w:rPr>
      </w:pPr>
      <w:r>
        <w:rPr>
          <w:lang w:val="ru-RU"/>
        </w:rPr>
        <w:t xml:space="preserve">Взглянув на </w:t>
      </w:r>
      <w:r w:rsidRPr="00A71085">
        <w:rPr>
          <w:lang w:val="ru-RU"/>
        </w:rPr>
        <w:t xml:space="preserve">функцию main(), вы заметите формальные параметры argc и argv, с которыми познакомились ранее. Напомним, что </w:t>
      </w:r>
      <w:r w:rsidRPr="00A71085">
        <w:rPr>
          <w:highlight w:val="lightGray"/>
          <w:lang w:val="ru-RU"/>
        </w:rPr>
        <w:t>argc — это целое число, равное количеству отдельных элементов или аргументов, появляющихся в командной строке. Переменная argv ссылается на массив указателей на символьные строки.</w:t>
      </w:r>
    </w:p>
    <w:p w:rsidR="00767D19" w:rsidRDefault="00767D19" w:rsidP="00767D19">
      <w:pPr>
        <w:pStyle w:val="Main"/>
        <w:rPr>
          <w:lang w:val="ru-RU"/>
        </w:rPr>
      </w:pPr>
    </w:p>
    <w:p w:rsidR="00767D19" w:rsidRDefault="00767D19" w:rsidP="00767D19">
      <w:pPr>
        <w:pStyle w:val="Main"/>
        <w:rPr>
          <w:b/>
          <w:lang w:val="ru-RU"/>
        </w:rPr>
      </w:pPr>
      <w:r>
        <w:rPr>
          <w:b/>
          <w:lang w:val="ru-RU"/>
        </w:rPr>
        <w:t>ПРИМЕЧАНИЕ.</w:t>
      </w:r>
    </w:p>
    <w:p w:rsidR="00767D19" w:rsidRDefault="00767D19" w:rsidP="00767D19">
      <w:pPr>
        <w:pStyle w:val="Main"/>
        <w:rPr>
          <w:lang w:val="ru-RU"/>
        </w:rPr>
      </w:pPr>
      <w:r>
        <w:rPr>
          <w:lang w:val="ru-RU"/>
        </w:rPr>
        <w:t>Переменная argv не является константой. Это переменная, значение которой можно изменять, и это является ключом к пониманию того, как она используется. Первый элемент массива, argv[0], является указателем на строку символов, которая содержит имя программы.</w:t>
      </w:r>
    </w:p>
    <w:p w:rsidR="00767D19" w:rsidRDefault="00767D19" w:rsidP="00767D19">
      <w:pPr>
        <w:pStyle w:val="Main"/>
        <w:rPr>
          <w:lang w:val="ru-RU"/>
        </w:rPr>
      </w:pPr>
    </w:p>
    <w:p w:rsidR="00767D19" w:rsidRPr="00A71085" w:rsidRDefault="00767D19" w:rsidP="00767D19">
      <w:pPr>
        <w:pStyle w:val="Main"/>
        <w:rPr>
          <w:lang w:val="ru-RU"/>
        </w:rPr>
      </w:pPr>
      <w:r w:rsidRPr="00A71085">
        <w:rPr>
          <w:lang w:val="ru-RU"/>
        </w:rPr>
        <w:t>Перейдем к самой программе. Первый оператор if анализирует значение argc. Если оно меньше двух, то это означает, что пользователь ввел только имя программы без каких бы то ни было ключей. Поскольку это означает, что пользователь не знаком с опциями ключей, то программа перечисляет на экране правильные опции и затем завершается (выполняется функция ехit()).</w:t>
      </w:r>
    </w:p>
    <w:p w:rsidR="00767D19" w:rsidRPr="00A71085" w:rsidRDefault="00767D19" w:rsidP="00767D19">
      <w:pPr>
        <w:pStyle w:val="Main"/>
        <w:rPr>
          <w:lang w:val="ru-RU"/>
        </w:rPr>
      </w:pPr>
      <w:r w:rsidRPr="00A71085">
        <w:rPr>
          <w:lang w:val="ru-RU"/>
        </w:rPr>
        <w:t>В цикле while слева направо проверяются аргументы, при этом сначала декрёментируется argc. Если значение argc остается положительным, то анализируется правая часть логического выражения.</w:t>
      </w:r>
    </w:p>
    <w:p w:rsidR="00767D19" w:rsidRPr="00A71085" w:rsidRDefault="00767D19" w:rsidP="00767D19">
      <w:pPr>
        <w:pStyle w:val="Main"/>
        <w:rPr>
          <w:lang w:val="ru-RU"/>
        </w:rPr>
      </w:pPr>
      <w:r w:rsidRPr="00A71085">
        <w:rPr>
          <w:lang w:val="ru-RU"/>
        </w:rPr>
        <w:t>Сначала в правой части этого логического выражения инкрементируется указатель массива argv (++argv); при этом пропускается первый элемент массива, то есть имя программы, и указатель ссылается на второй его элемент. После операции инкремента, указатель используется для ссылки (*++argv) на нулевое смещение ((*++argv)[0]) первого элемента адресуемой строки. Если полученный символ равен "-", то программа определяет, что далее, возможно, следует ключ, например, -s или -L.</w:t>
      </w:r>
    </w:p>
    <w:p w:rsidR="00767D19" w:rsidRPr="00A71085" w:rsidRDefault="00767D19" w:rsidP="00767D19">
      <w:pPr>
        <w:pStyle w:val="Main"/>
        <w:rPr>
          <w:lang w:val="ru-RU"/>
        </w:rPr>
      </w:pPr>
      <w:r w:rsidRPr="00A71085">
        <w:rPr>
          <w:lang w:val="ru-RU"/>
        </w:rPr>
        <w:t>Начальное значение цикла for определяется текущим значением указателя argv, который инкрементируется для ссылки на второй элемент массива. Поскольку второй элемент массива argv является указателем на символьную строку, этот указатель может иметь индекс (argv[0]). Полное выражение, argv[0]+1, указывает на второй символ второй строки, на которую ссылается текущий адрес, хранящийся в argv. Этот второй элемент следует непосредственно за символом командного ключа "-". После того, как программа вычислит адрес этого символа, она запоминает адрес в переменной psz. Цикл for повторяется до тех пор, пока символ, на который указывает *psz, не станет равным null-символу \0.</w:t>
      </w:r>
    </w:p>
    <w:p w:rsidR="00767D19" w:rsidRDefault="00767D19" w:rsidP="00767D19">
      <w:pPr>
        <w:pStyle w:val="Main"/>
        <w:rPr>
          <w:lang w:val="ru-RU"/>
        </w:rPr>
      </w:pPr>
      <w:r w:rsidRPr="00A71085">
        <w:rPr>
          <w:lang w:val="ru-RU"/>
        </w:rPr>
        <w:t>Далее в программе анализируется ключ, указывающий на то, какое значение хочет получить пользователь: наименьшее или наибольшее. В зависимости от значения ключа, переменной iwhich_extreme присваивается значение соответствующей константы. Кроме этого, в каждом операторе case инициализируется переменная</w:t>
      </w:r>
      <w:r>
        <w:rPr>
          <w:lang w:val="ru-RU"/>
        </w:rPr>
        <w:t xml:space="preserve"> irange_boundary, которой задается соответствующее значение для последующих сравнений. Если же пользователь ввел недопустимый ключ, например - d, то по опции default об этом выводится сообщение.</w:t>
      </w:r>
    </w:p>
    <w:p w:rsidR="00767D19" w:rsidRDefault="00767D19" w:rsidP="00767D19">
      <w:pPr>
        <w:pStyle w:val="Main"/>
        <w:rPr>
          <w:lang w:val="ru-RU"/>
        </w:rPr>
      </w:pPr>
      <w:r>
        <w:rPr>
          <w:lang w:val="ru-RU"/>
        </w:rPr>
        <w:t>Во втором операторе if выполняется проверка: не уменьшилось ли значение argc до нуля. Сообщение печатается в случае, если анализ ключей в командной строке выполнен, но числа для обработки отсутствуют. Тогда программа завершается с кодом выхода, равным десятичной единице.</w:t>
      </w:r>
    </w:p>
    <w:p w:rsidR="00767D19" w:rsidRDefault="00767D19" w:rsidP="00767D19">
      <w:pPr>
        <w:pStyle w:val="Main"/>
        <w:rPr>
          <w:lang w:val="ru-RU"/>
        </w:rPr>
      </w:pPr>
      <w:r>
        <w:rPr>
          <w:lang w:val="ru-RU"/>
        </w:rPr>
        <w:t>Успешное выполнение этой проверки (if) означает, что теперь в командной строке появились значения, которые нужно анализировать. Поскольку программа будет декрементировать argc, его текущее значение присваивается переменной ihowmany ("сколько чисел").</w:t>
      </w:r>
    </w:p>
    <w:p w:rsidR="00767D19" w:rsidRDefault="00767D19" w:rsidP="00767D19">
      <w:pPr>
        <w:pStyle w:val="Main"/>
        <w:rPr>
          <w:lang w:val="ru-RU"/>
        </w:rPr>
      </w:pPr>
      <w:r>
        <w:rPr>
          <w:lang w:val="ru-RU"/>
        </w:rPr>
        <w:t>Цикл while выполняется до тех пор, пока имеются хотя бы два значения, которые нужно сравнивать. Этот цикл нужно начинать только в том случае, когда для сравнения имеется два или более чисел, поскольку оператор cout, следующий за циклом while, может обрабатывать командную строку с единственным числом.</w:t>
      </w:r>
    </w:p>
    <w:p w:rsidR="00767D19" w:rsidRDefault="00767D19" w:rsidP="00767D19">
      <w:pPr>
        <w:pStyle w:val="Main"/>
        <w:rPr>
          <w:lang w:val="ru-RU"/>
        </w:rPr>
      </w:pPr>
      <w:r>
        <w:rPr>
          <w:lang w:val="ru-RU"/>
        </w:rPr>
        <w:t>Функция atoi() преобразует каждый оставшийся аргумент в целое число и запоминает результат в переменной present_value ("текущее значение"). Напоминаем, что сначала нужно инкрементировать argv++, чтобы он указывал на первое сравниваемое число. Кроме этого, чтобы цикл while не выполнялся, если в командной строке имеется только одно число, счетчик там уже декрементирован.</w:t>
      </w:r>
    </w:p>
    <w:p w:rsidR="00767D19" w:rsidRDefault="00767D19" w:rsidP="00767D19">
      <w:pPr>
        <w:pStyle w:val="Main"/>
        <w:rPr>
          <w:lang w:val="ru-RU"/>
        </w:rPr>
      </w:pPr>
      <w:r>
        <w:rPr>
          <w:lang w:val="ru-RU"/>
        </w:rPr>
        <w:t>Следующие два оператора if обновляют переменную irange_boundary с учетом того, какое значение ищется по требованию пользователя: наименьшее или наибольшее. И, наконец, печатается результат выполнения программы; при этом используется интересная комбинация строковых литералов и условной операции.</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1" w:name="_Toc305219110"/>
      <w:bookmarkStart w:id="92" w:name="_Toc531685287"/>
      <w:r w:rsidRPr="00767D19">
        <w:rPr>
          <w:sz w:val="20"/>
          <w:szCs w:val="20"/>
        </w:rPr>
        <w:lastRenderedPageBreak/>
        <w:t>Дополнительная информация об указателях на указатели.</w:t>
      </w:r>
      <w:bookmarkEnd w:id="91"/>
      <w:bookmarkEnd w:id="92"/>
    </w:p>
    <w:p w:rsidR="00767D19" w:rsidRDefault="00767D19" w:rsidP="00767D19">
      <w:pPr>
        <w:pStyle w:val="Main"/>
        <w:rPr>
          <w:lang w:val="ru-RU"/>
        </w:rPr>
      </w:pPr>
      <w:r>
        <w:rPr>
          <w:lang w:val="ru-RU"/>
        </w:rPr>
        <w:t>В следующей программе демонстрируются переменные-указатели, ссылающиеся на другие указатели. Этот пример рассматривается здесь потому, что в нем используется динамическое распределение памяти.</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/*10DBLPTR.C</w:t>
      </w:r>
    </w:p>
    <w:p w:rsidR="00767D19" w:rsidRDefault="00767D19" w:rsidP="00767D19">
      <w:pPr>
        <w:pStyle w:val="Program0"/>
        <w:rPr>
          <w:color w:val="008000"/>
          <w:lang w:val="ru-RU"/>
        </w:rPr>
      </w:pPr>
      <w:r>
        <w:rPr>
          <w:color w:val="008000"/>
          <w:lang w:val="ru-RU"/>
        </w:rPr>
        <w:t>Программа на С, использующая указатели с двумя уровнями косвенности*/</w:t>
      </w:r>
    </w:p>
    <w:p w:rsidR="00767D19" w:rsidRDefault="00767D19" w:rsidP="00767D19">
      <w:pPr>
        <w:pStyle w:val="Program0"/>
        <w:rPr>
          <w:color w:val="008000"/>
          <w:lang w:val="ru-RU"/>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IMAXELEMENTS 3</w:t>
      </w:r>
    </w:p>
    <w:p w:rsidR="00767D19" w:rsidRDefault="00767D19" w:rsidP="00767D19">
      <w:pPr>
        <w:pStyle w:val="Program0"/>
      </w:pPr>
      <w:r>
        <w:rPr>
          <w:color w:val="0000FF"/>
        </w:rPr>
        <w:t>void</w:t>
      </w:r>
      <w:r>
        <w:t xml:space="preserve"> voutput(</w:t>
      </w:r>
      <w:r>
        <w:rPr>
          <w:color w:val="0000FF"/>
        </w:rPr>
        <w:t>int</w:t>
      </w:r>
      <w:r>
        <w:t xml:space="preserve"> **ppiresult_a, </w:t>
      </w:r>
      <w:r>
        <w:rPr>
          <w:color w:val="0000FF"/>
        </w:rPr>
        <w:t>int</w:t>
      </w:r>
      <w:r>
        <w:t xml:space="preserve"> **ppiresult_b, </w:t>
      </w:r>
      <w:r>
        <w:rPr>
          <w:color w:val="0000FF"/>
        </w:rPr>
        <w:t>int</w:t>
      </w:r>
      <w:r>
        <w:t xml:space="preserve"> **ppiresult_c);</w:t>
      </w:r>
    </w:p>
    <w:p w:rsidR="00767D19" w:rsidRDefault="00767D19" w:rsidP="00767D19">
      <w:pPr>
        <w:pStyle w:val="Program0"/>
      </w:pPr>
      <w:r>
        <w:rPr>
          <w:color w:val="0000FF"/>
        </w:rPr>
        <w:t>void</w:t>
      </w:r>
      <w:r>
        <w:t xml:space="preserve"> vassign(</w:t>
      </w:r>
      <w:r>
        <w:rPr>
          <w:color w:val="0000FF"/>
        </w:rPr>
        <w:t>int</w:t>
      </w:r>
      <w:r>
        <w:t xml:space="preserve"> *pivirtual_array[], </w:t>
      </w:r>
      <w:r>
        <w:rPr>
          <w:color w:val="0000FF"/>
        </w:rPr>
        <w:t>int</w:t>
      </w:r>
      <w:r>
        <w:t xml:space="preserve"> *pinewblock);</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t>main()</w:t>
      </w:r>
    </w:p>
    <w:p w:rsidR="00767D19" w:rsidRDefault="00767D19" w:rsidP="00767D19">
      <w:pPr>
        <w:pStyle w:val="Program0"/>
      </w:pPr>
      <w:r>
        <w:t>{</w:t>
      </w:r>
    </w:p>
    <w:p w:rsidR="00767D19" w:rsidRDefault="00767D19" w:rsidP="00767D19">
      <w:pPr>
        <w:pStyle w:val="Program0"/>
      </w:pPr>
      <w:r>
        <w:tab/>
      </w:r>
      <w:r>
        <w:rPr>
          <w:color w:val="0000FF"/>
        </w:rPr>
        <w:t>int</w:t>
      </w:r>
      <w:r>
        <w:t xml:space="preserve"> **ppiresult_a, **ppiresult_b, **ppiresult_c;</w:t>
      </w:r>
    </w:p>
    <w:p w:rsidR="00767D19" w:rsidRDefault="00767D19" w:rsidP="00767D19">
      <w:pPr>
        <w:pStyle w:val="Program0"/>
      </w:pPr>
      <w:r>
        <w:tab/>
      </w:r>
      <w:r>
        <w:rPr>
          <w:color w:val="0000FF"/>
        </w:rPr>
        <w:t>int</w:t>
      </w:r>
      <w:r>
        <w:t xml:space="preserve"> *pivirtual_array[IMAXELEMENTS];</w:t>
      </w:r>
    </w:p>
    <w:p w:rsidR="00767D19" w:rsidRDefault="00767D19" w:rsidP="00767D19">
      <w:pPr>
        <w:pStyle w:val="Program0"/>
      </w:pPr>
      <w:r>
        <w:tab/>
      </w:r>
      <w:r>
        <w:rPr>
          <w:color w:val="0000FF"/>
        </w:rPr>
        <w:t>int</w:t>
      </w:r>
      <w:r>
        <w:t xml:space="preserve"> *pinewblock, *pioldblock;</w:t>
      </w:r>
    </w:p>
    <w:p w:rsidR="00767D19" w:rsidRDefault="00767D19" w:rsidP="00767D19">
      <w:pPr>
        <w:pStyle w:val="Program0"/>
      </w:pPr>
      <w:r>
        <w:tab/>
        <w:t>ppiresult_a=&amp;pivirtual_array[0];</w:t>
      </w:r>
    </w:p>
    <w:p w:rsidR="00767D19" w:rsidRDefault="00767D19" w:rsidP="00767D19">
      <w:pPr>
        <w:pStyle w:val="Program0"/>
      </w:pPr>
      <w:r>
        <w:tab/>
        <w:t>ppiresult_b=&amp;pivirtual_array[1];</w:t>
      </w:r>
    </w:p>
    <w:p w:rsidR="00767D19" w:rsidRDefault="00767D19" w:rsidP="00767D19">
      <w:pPr>
        <w:pStyle w:val="Program0"/>
      </w:pPr>
      <w:r>
        <w:tab/>
        <w:t>ppiresult_c=&amp;pivirtual_array[2];</w:t>
      </w:r>
    </w:p>
    <w:p w:rsidR="00767D19" w:rsidRDefault="00767D19" w:rsidP="00767D19">
      <w:pPr>
        <w:pStyle w:val="Program0"/>
      </w:pPr>
      <w:r>
        <w:tab/>
        <w:t>pinewblock=(</w:t>
      </w:r>
      <w:r>
        <w:rPr>
          <w:color w:val="0000FF"/>
        </w:rPr>
        <w:t>int</w:t>
      </w:r>
      <w:r>
        <w:t xml:space="preserve"> *)malloc(IMAXELEMENTS*</w:t>
      </w:r>
      <w:r>
        <w:rPr>
          <w:color w:val="0000FF"/>
        </w:rPr>
        <w:t>sizeof</w:t>
      </w:r>
      <w:r>
        <w:t>(</w:t>
      </w:r>
      <w:r>
        <w:rPr>
          <w:color w:val="0000FF"/>
        </w:rPr>
        <w:t>int</w:t>
      </w:r>
      <w:r>
        <w:t>));</w:t>
      </w:r>
    </w:p>
    <w:p w:rsidR="00767D19" w:rsidRDefault="00767D19" w:rsidP="00767D19">
      <w:pPr>
        <w:pStyle w:val="Program0"/>
      </w:pPr>
      <w:r>
        <w:tab/>
        <w:t>pioldblock=pinewblock;</w:t>
      </w:r>
    </w:p>
    <w:p w:rsidR="00767D19" w:rsidRDefault="00767D19" w:rsidP="00767D19">
      <w:pPr>
        <w:pStyle w:val="Program0"/>
      </w:pPr>
      <w:r>
        <w:tab/>
        <w:t>vassign(pivirtual_array, pinewblock);</w:t>
      </w:r>
    </w:p>
    <w:p w:rsidR="00767D19" w:rsidRDefault="00767D19" w:rsidP="00767D19">
      <w:pPr>
        <w:pStyle w:val="Program0"/>
      </w:pPr>
      <w:r>
        <w:tab/>
        <w:t>**ppiresult_a=7;</w:t>
      </w:r>
    </w:p>
    <w:p w:rsidR="00767D19" w:rsidRDefault="00767D19" w:rsidP="00767D19">
      <w:pPr>
        <w:pStyle w:val="Program0"/>
      </w:pPr>
      <w:r>
        <w:tab/>
        <w:t>**ppiresult_b=10;</w:t>
      </w:r>
    </w:p>
    <w:p w:rsidR="00767D19" w:rsidRDefault="00767D19" w:rsidP="00767D19">
      <w:pPr>
        <w:pStyle w:val="Program0"/>
      </w:pPr>
      <w:r>
        <w:tab/>
        <w:t>**ppiresult_c=15;</w:t>
      </w:r>
    </w:p>
    <w:p w:rsidR="00767D19" w:rsidRDefault="00767D19" w:rsidP="00767D19">
      <w:pPr>
        <w:pStyle w:val="Program0"/>
      </w:pPr>
      <w:r>
        <w:tab/>
        <w:t>voutput(ppiresult_a, ppiresult_b, ppiresult_c);</w:t>
      </w:r>
    </w:p>
    <w:p w:rsidR="00767D19" w:rsidRDefault="00767D19" w:rsidP="00767D19">
      <w:pPr>
        <w:pStyle w:val="Program0"/>
      </w:pPr>
      <w:r>
        <w:tab/>
        <w:t>pinewblock=(</w:t>
      </w:r>
      <w:r>
        <w:rPr>
          <w:color w:val="0000FF"/>
        </w:rPr>
        <w:t>int</w:t>
      </w:r>
      <w:r>
        <w:t xml:space="preserve"> *)malloc(IMAXELEMENTS*</w:t>
      </w:r>
      <w:r>
        <w:rPr>
          <w:color w:val="0000FF"/>
        </w:rPr>
        <w:t>sizeof</w:t>
      </w:r>
      <w:r>
        <w:t>(</w:t>
      </w:r>
      <w:r>
        <w:rPr>
          <w:color w:val="0000FF"/>
        </w:rPr>
        <w:t>int</w:t>
      </w:r>
      <w:r>
        <w:t>));</w:t>
      </w:r>
    </w:p>
    <w:p w:rsidR="00767D19" w:rsidRDefault="00767D19" w:rsidP="00767D19">
      <w:pPr>
        <w:pStyle w:val="Program0"/>
      </w:pPr>
      <w:r>
        <w:tab/>
        <w:t>*pinewblock=**ppiresult_a;</w:t>
      </w:r>
    </w:p>
    <w:p w:rsidR="00767D19" w:rsidRDefault="00767D19" w:rsidP="00767D19">
      <w:pPr>
        <w:pStyle w:val="Program0"/>
      </w:pPr>
      <w:r>
        <w:tab/>
        <w:t>*(pinewblock+1)=**ppiresult_b;</w:t>
      </w:r>
    </w:p>
    <w:p w:rsidR="00767D19" w:rsidRDefault="00767D19" w:rsidP="00767D19">
      <w:pPr>
        <w:pStyle w:val="Program0"/>
      </w:pPr>
      <w:r>
        <w:tab/>
        <w:t>*(pinewblock+2)=**ppiresult_c;</w:t>
      </w:r>
    </w:p>
    <w:p w:rsidR="00767D19" w:rsidRDefault="00767D19" w:rsidP="00767D19">
      <w:pPr>
        <w:pStyle w:val="Program0"/>
      </w:pPr>
      <w:r>
        <w:tab/>
        <w:t>free(pioldblock);</w:t>
      </w:r>
    </w:p>
    <w:p w:rsidR="00767D19" w:rsidRDefault="00767D19" w:rsidP="00767D19">
      <w:pPr>
        <w:pStyle w:val="Program0"/>
      </w:pPr>
      <w:r>
        <w:tab/>
        <w:t>vassign(pivirtual_array, pinewblock);</w:t>
      </w:r>
    </w:p>
    <w:p w:rsidR="00767D19" w:rsidRDefault="00767D19" w:rsidP="00767D19">
      <w:pPr>
        <w:pStyle w:val="Program0"/>
      </w:pPr>
      <w:r>
        <w:tab/>
        <w:t>voutput(ppiresult_a, ppiresult_b, ppiresult_c);</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ab/>
      </w:r>
      <w:r>
        <w:rPr>
          <w:color w:val="0000FF"/>
        </w:rPr>
        <w:t>return</w:t>
      </w:r>
      <w:r>
        <w:t>(0);</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vassign(</w:t>
      </w:r>
      <w:r>
        <w:rPr>
          <w:color w:val="0000FF"/>
        </w:rPr>
        <w:t>int</w:t>
      </w:r>
      <w:r>
        <w:t xml:space="preserve"> *pivirtual_array[], </w:t>
      </w:r>
      <w:r>
        <w:rPr>
          <w:color w:val="0000FF"/>
        </w:rPr>
        <w:t>int</w:t>
      </w:r>
      <w:r>
        <w:t xml:space="preserve"> *pinewblock)</w:t>
      </w:r>
    </w:p>
    <w:p w:rsidR="00767D19" w:rsidRDefault="00767D19" w:rsidP="00767D19">
      <w:pPr>
        <w:pStyle w:val="Program0"/>
      </w:pPr>
      <w:r>
        <w:t>{</w:t>
      </w:r>
    </w:p>
    <w:p w:rsidR="00767D19" w:rsidRDefault="00767D19" w:rsidP="00767D19">
      <w:pPr>
        <w:pStyle w:val="Program0"/>
      </w:pPr>
      <w:r>
        <w:tab/>
        <w:t>pivirtual_array[0]=pinewblock;</w:t>
      </w:r>
    </w:p>
    <w:p w:rsidR="00767D19" w:rsidRDefault="00767D19" w:rsidP="00767D19">
      <w:pPr>
        <w:pStyle w:val="Program0"/>
      </w:pPr>
      <w:r>
        <w:tab/>
        <w:t>pivirtual_array[1]=pinewblock+1;</w:t>
      </w:r>
    </w:p>
    <w:p w:rsidR="00767D19" w:rsidRDefault="00767D19" w:rsidP="00767D19">
      <w:pPr>
        <w:pStyle w:val="Program0"/>
      </w:pPr>
      <w:r>
        <w:tab/>
        <w:t>pivirtual_array[2]=pinewblock+2;</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void</w:t>
      </w:r>
      <w:r>
        <w:t xml:space="preserve"> voutput(</w:t>
      </w:r>
      <w:r>
        <w:rPr>
          <w:color w:val="0000FF"/>
        </w:rPr>
        <w:t>int</w:t>
      </w:r>
      <w:r>
        <w:t xml:space="preserve"> **ppiresult_a, </w:t>
      </w:r>
      <w:r>
        <w:rPr>
          <w:color w:val="0000FF"/>
        </w:rPr>
        <w:t>int</w:t>
      </w:r>
      <w:r>
        <w:t xml:space="preserve"> **ppiresult_b, </w:t>
      </w:r>
      <w:r>
        <w:rPr>
          <w:color w:val="0000FF"/>
        </w:rPr>
        <w:t>int</w:t>
      </w:r>
      <w:r>
        <w:t xml:space="preserve"> **ppiresult_c)</w:t>
      </w:r>
    </w:p>
    <w:p w:rsidR="00767D19" w:rsidRDefault="00767D19" w:rsidP="00767D19">
      <w:pPr>
        <w:pStyle w:val="Program0"/>
      </w:pPr>
      <w:r>
        <w:t>{</w:t>
      </w:r>
    </w:p>
    <w:p w:rsidR="00767D19" w:rsidRDefault="00767D19" w:rsidP="00767D19">
      <w:pPr>
        <w:pStyle w:val="Program0"/>
      </w:pPr>
      <w:r>
        <w:tab/>
        <w:t>printf("%d\n",**ppiresult_a);</w:t>
      </w:r>
    </w:p>
    <w:p w:rsidR="00767D19" w:rsidRDefault="00767D19" w:rsidP="00767D19">
      <w:pPr>
        <w:pStyle w:val="Program0"/>
      </w:pPr>
      <w:r>
        <w:tab/>
        <w:t>printf("%d\n",**ppiresult_b);</w:t>
      </w:r>
    </w:p>
    <w:p w:rsidR="00767D19" w:rsidRDefault="00767D19" w:rsidP="00767D19">
      <w:pPr>
        <w:pStyle w:val="Program0"/>
      </w:pPr>
      <w:r>
        <w:tab/>
        <w:t>printf("%d\n",**ppiresult_c);</w:t>
      </w:r>
    </w:p>
    <w:p w:rsidR="00767D19" w:rsidRDefault="00767D19" w:rsidP="00767D19">
      <w:pPr>
        <w:pStyle w:val="Program0"/>
      </w:pPr>
      <w:r>
        <w:t>}</w:t>
      </w:r>
    </w:p>
    <w:p w:rsidR="00767D19" w:rsidRDefault="00767D19" w:rsidP="00767D19">
      <w:pPr>
        <w:pStyle w:val="Program0"/>
      </w:pPr>
    </w:p>
    <w:p w:rsidR="00767D19" w:rsidRDefault="00767D19" w:rsidP="00767D19">
      <w:pPr>
        <w:pStyle w:val="Main"/>
      </w:pPr>
      <w:r>
        <w:rPr>
          <w:lang w:val="ru-RU"/>
        </w:rPr>
        <w:t>Эта</w:t>
      </w:r>
      <w:r w:rsidRPr="00F836C3">
        <w:t xml:space="preserve"> </w:t>
      </w:r>
      <w:r>
        <w:rPr>
          <w:lang w:val="ru-RU"/>
        </w:rPr>
        <w:t>программа</w:t>
      </w:r>
      <w:r w:rsidRPr="00F836C3">
        <w:t xml:space="preserve"> </w:t>
      </w:r>
      <w:r>
        <w:rPr>
          <w:lang w:val="ru-RU"/>
        </w:rPr>
        <w:t>иллюстрирует</w:t>
      </w:r>
      <w:r w:rsidRPr="00F836C3">
        <w:t xml:space="preserve"> </w:t>
      </w:r>
      <w:r>
        <w:rPr>
          <w:lang w:val="ru-RU"/>
        </w:rPr>
        <w:t>концепцию</w:t>
      </w:r>
      <w:r w:rsidRPr="00F836C3">
        <w:t xml:space="preserve"> </w:t>
      </w:r>
      <w:r>
        <w:rPr>
          <w:lang w:val="ru-RU"/>
        </w:rPr>
        <w:t>переменной</w:t>
      </w:r>
      <w:r>
        <w:t>-</w:t>
      </w:r>
      <w:r>
        <w:rPr>
          <w:lang w:val="ru-RU"/>
        </w:rPr>
        <w:t>указателя</w:t>
      </w:r>
      <w:r>
        <w:t xml:space="preserve"> (ppiresult_a, ppiresult_b, ppiresult_c), </w:t>
      </w:r>
      <w:r>
        <w:rPr>
          <w:lang w:val="ru-RU"/>
        </w:rPr>
        <w:t>ссылающихся</w:t>
      </w:r>
      <w:r w:rsidRPr="00F836C3">
        <w:t xml:space="preserve"> </w:t>
      </w:r>
      <w:r>
        <w:rPr>
          <w:lang w:val="ru-RU"/>
        </w:rPr>
        <w:t>на</w:t>
      </w:r>
      <w:r w:rsidRPr="00F836C3">
        <w:t xml:space="preserve"> </w:t>
      </w:r>
      <w:r>
        <w:rPr>
          <w:lang w:val="ru-RU"/>
        </w:rPr>
        <w:t>постоянный</w:t>
      </w:r>
      <w:r w:rsidRPr="00F836C3">
        <w:t xml:space="preserve"> </w:t>
      </w:r>
      <w:r>
        <w:rPr>
          <w:lang w:val="ru-RU"/>
        </w:rPr>
        <w:t>адрес</w:t>
      </w:r>
      <w:r>
        <w:t xml:space="preserve"> (&amp;pivirtual_array[0], &amp;pivirtual_array[1], &amp;pivirtual_array[2]), </w:t>
      </w:r>
      <w:r>
        <w:rPr>
          <w:lang w:val="ru-RU"/>
        </w:rPr>
        <w:t>содержащий</w:t>
      </w:r>
      <w:r w:rsidRPr="00F836C3">
        <w:t xml:space="preserve"> </w:t>
      </w:r>
      <w:r>
        <w:rPr>
          <w:lang w:val="ru-RU"/>
        </w:rPr>
        <w:t>ссылочный</w:t>
      </w:r>
      <w:r w:rsidRPr="00F836C3">
        <w:t xml:space="preserve"> </w:t>
      </w:r>
      <w:r>
        <w:rPr>
          <w:lang w:val="ru-RU"/>
        </w:rPr>
        <w:t>адрес</w:t>
      </w:r>
      <w:r w:rsidRPr="00F836C3">
        <w:t xml:space="preserve"> </w:t>
      </w:r>
      <w:r>
        <w:rPr>
          <w:lang w:val="ru-RU"/>
        </w:rPr>
        <w:t>на</w:t>
      </w:r>
      <w:r w:rsidRPr="00F836C3">
        <w:t xml:space="preserve"> </w:t>
      </w:r>
      <w:r>
        <w:rPr>
          <w:lang w:val="ru-RU"/>
        </w:rPr>
        <w:t>ячейку</w:t>
      </w:r>
      <w:r>
        <w:t xml:space="preserve">, </w:t>
      </w:r>
      <w:r>
        <w:rPr>
          <w:lang w:val="ru-RU"/>
        </w:rPr>
        <w:t>содержимое</w:t>
      </w:r>
      <w:r w:rsidRPr="00F836C3">
        <w:t xml:space="preserve"> </w:t>
      </w:r>
      <w:r>
        <w:rPr>
          <w:lang w:val="ru-RU"/>
        </w:rPr>
        <w:t>которой</w:t>
      </w:r>
      <w:r w:rsidRPr="00F836C3">
        <w:t xml:space="preserve"> </w:t>
      </w:r>
      <w:r>
        <w:rPr>
          <w:lang w:val="ru-RU"/>
        </w:rPr>
        <w:t>может</w:t>
      </w:r>
      <w:r w:rsidRPr="00F836C3">
        <w:t xml:space="preserve"> </w:t>
      </w:r>
      <w:r>
        <w:rPr>
          <w:lang w:val="ru-RU"/>
        </w:rPr>
        <w:t>динамически</w:t>
      </w:r>
      <w:r w:rsidRPr="00F836C3">
        <w:t xml:space="preserve"> </w:t>
      </w:r>
      <w:r>
        <w:rPr>
          <w:lang w:val="ru-RU"/>
        </w:rPr>
        <w:t>изменяться</w:t>
      </w:r>
      <w:r>
        <w:t>.</w:t>
      </w:r>
    </w:p>
    <w:p w:rsidR="00767D19" w:rsidRDefault="00767D19" w:rsidP="00767D19">
      <w:pPr>
        <w:pStyle w:val="Main"/>
        <w:rPr>
          <w:lang w:val="ru-RU"/>
        </w:rPr>
      </w:pPr>
      <w:r>
        <w:rPr>
          <w:lang w:val="ru-RU"/>
        </w:rPr>
        <w:t>Взгляните на объявления данных в main(). Переменные ppiresult_a, ppiresult_b, ppiresult_c описаны как указатели на указатели, ссылающиеся на целые числа. Обсудим это подробно на основе разных синтаксических конструкций:</w:t>
      </w:r>
    </w:p>
    <w:p w:rsidR="00767D19" w:rsidRDefault="00767D19" w:rsidP="00767D19">
      <w:pPr>
        <w:pStyle w:val="Program0"/>
        <w:rPr>
          <w:lang w:val="ru-RU"/>
        </w:rPr>
      </w:pPr>
    </w:p>
    <w:p w:rsidR="00767D19" w:rsidRPr="00F836C3" w:rsidRDefault="00767D19" w:rsidP="00767D19">
      <w:pPr>
        <w:pStyle w:val="Program0"/>
        <w:rPr>
          <w:lang w:val="ru-RU"/>
        </w:rPr>
      </w:pPr>
      <w:r>
        <w:t>ppiresult</w:t>
      </w:r>
      <w:r w:rsidRPr="00F836C3">
        <w:rPr>
          <w:lang w:val="ru-RU"/>
        </w:rPr>
        <w:t>_</w:t>
      </w:r>
      <w:r>
        <w:t>a</w:t>
      </w:r>
    </w:p>
    <w:p w:rsidR="00767D19" w:rsidRPr="00F836C3" w:rsidRDefault="00767D19" w:rsidP="00767D19">
      <w:pPr>
        <w:pStyle w:val="Program0"/>
        <w:rPr>
          <w:lang w:val="ru-RU"/>
        </w:rPr>
      </w:pPr>
      <w:r w:rsidRPr="00F836C3">
        <w:rPr>
          <w:lang w:val="ru-RU"/>
        </w:rPr>
        <w:t>*</w:t>
      </w:r>
      <w:r>
        <w:t>ppiresult</w:t>
      </w:r>
      <w:r w:rsidRPr="00F836C3">
        <w:rPr>
          <w:lang w:val="ru-RU"/>
        </w:rPr>
        <w:t>_</w:t>
      </w:r>
      <w:r>
        <w:t>a</w:t>
      </w:r>
    </w:p>
    <w:p w:rsidR="00767D19" w:rsidRDefault="00767D19" w:rsidP="00767D19">
      <w:pPr>
        <w:pStyle w:val="Program0"/>
        <w:rPr>
          <w:lang w:val="ru-RU"/>
        </w:rPr>
      </w:pPr>
      <w:r>
        <w:rPr>
          <w:lang w:val="ru-RU"/>
        </w:rPr>
        <w:lastRenderedPageBreak/>
        <w:t>**ppiresult_a</w:t>
      </w:r>
    </w:p>
    <w:p w:rsidR="00767D19" w:rsidRDefault="00767D19" w:rsidP="00767D19">
      <w:pPr>
        <w:pStyle w:val="Program0"/>
        <w:rPr>
          <w:lang w:val="ru-RU"/>
        </w:rPr>
      </w:pPr>
    </w:p>
    <w:p w:rsidR="00767D19" w:rsidRDefault="00767D19" w:rsidP="00767D19">
      <w:pPr>
        <w:pStyle w:val="Main"/>
        <w:rPr>
          <w:lang w:val="ru-RU"/>
        </w:rPr>
      </w:pPr>
      <w:r>
        <w:rPr>
          <w:lang w:val="ru-RU"/>
        </w:rPr>
        <w:t>Первая запись относится к адресу, хранящемуся в указателе ppiresult_a. Вторая запись относится к адресу, на который указывает адрес, хранящийся в ppiresult_a. Последняя запись относится к целому числу, на которое указывает ссылочный адрес, на который ссылается указатель ppiresult_a. He продолжайте чтение, пока не разберетесь с этими тремя уровнями косвенности.</w:t>
      </w:r>
    </w:p>
    <w:p w:rsidR="00767D19" w:rsidRDefault="00767D19" w:rsidP="00767D19">
      <w:pPr>
        <w:pStyle w:val="Main"/>
        <w:rPr>
          <w:lang w:val="ru-RU"/>
        </w:rPr>
      </w:pPr>
      <w:r>
        <w:rPr>
          <w:lang w:val="ru-RU"/>
        </w:rPr>
        <w:t>Все три переменные ppiresult_a, ppiresult_b и ppiresul_c описаны как указатели на указатели, ссылающиеся на целые числа, то есть они имеют тип int **. Переменная pivirtual_array описана как массив указателей на целые числа (тип int *), имеющий длину IMAXELEMENTS. Последние две переменные, pinewblock и pioldblock, аналогичны переменной pivirtual_array, за исключением того, что они являются отдельными переменными, указывающими на целое число (тип int *). На рис. 13.17 показано положение этих семи переменных в памяти и как, в частности, выглядят переменные ppiresult_a, ppiresult_b и ppiresult_c после того, как им присвоены адреса соответствующих элементов массива pivirtualarray.</w:t>
      </w:r>
    </w:p>
    <w:p w:rsidR="00767D19" w:rsidRDefault="00767D19" w:rsidP="00767D19">
      <w:pPr>
        <w:pStyle w:val="Main"/>
        <w:rPr>
          <w:lang w:val="ru-RU"/>
        </w:rPr>
      </w:pPr>
    </w:p>
    <w:p w:rsidR="00767D19" w:rsidRDefault="00767D19" w:rsidP="00767D19">
      <w:pPr>
        <w:pStyle w:val="Center"/>
      </w:pPr>
      <w:r>
        <w:rPr>
          <w:noProof/>
          <w:lang w:eastAsia="ru-RU"/>
        </w:rPr>
        <w:drawing>
          <wp:inline distT="0" distB="0" distL="0" distR="0">
            <wp:extent cx="6475095" cy="4168140"/>
            <wp:effectExtent l="0" t="0" r="0" b="0"/>
            <wp:docPr id="32" name="Рисунок 32" descr="10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0_17"/>
                    <pic:cNvPicPr>
                      <a:picLocks noChangeAspect="1" noChangeArrowheads="1"/>
                    </pic:cNvPicPr>
                  </pic:nvPicPr>
                  <pic:blipFill>
                    <a:blip r:embed="rId46" cstate="print"/>
                    <a:srcRect/>
                    <a:stretch>
                      <a:fillRect/>
                    </a:stretch>
                  </pic:blipFill>
                  <pic:spPr bwMode="auto">
                    <a:xfrm>
                      <a:off x="0" y="0"/>
                      <a:ext cx="6475095" cy="4168140"/>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 13.17. Вид переменных после того, как ppiresult_a, ppiresult_b и ppiresult_c получили начальные значения адресов</w:t>
      </w:r>
    </w:p>
    <w:p w:rsidR="00767D19" w:rsidRDefault="00767D19" w:rsidP="00767D19">
      <w:pPr>
        <w:pStyle w:val="Main"/>
        <w:rPr>
          <w:lang w:val="ru-RU"/>
        </w:rPr>
      </w:pPr>
    </w:p>
    <w:p w:rsidR="00767D19" w:rsidRDefault="00767D19" w:rsidP="00767D19">
      <w:pPr>
        <w:pStyle w:val="Main"/>
        <w:rPr>
          <w:lang w:val="ru-RU"/>
        </w:rPr>
      </w:pPr>
      <w:r>
        <w:rPr>
          <w:lang w:val="ru-RU"/>
        </w:rPr>
        <w:t xml:space="preserve">Именно в массиве pivirtualarray будут храниться адреса динамически изменяемых ячеек памяти. </w:t>
      </w:r>
      <w:r w:rsidRPr="0018777E">
        <w:rPr>
          <w:lang w:val="ru-RU"/>
        </w:rPr>
        <w:t xml:space="preserve">На практике нечто похожее происходит в истинно многозадачных системах. </w:t>
      </w:r>
      <w:r w:rsidRPr="0018777E">
        <w:rPr>
          <w:highlight w:val="lightGray"/>
          <w:lang w:val="ru-RU"/>
        </w:rPr>
        <w:t>Прикладная программа считает, что она работает с реальным физическим адресом переменной, хранящейся в памяти, в то время, как на самом деле она обращается к фиксированному адресу массива указателей, которые в свою очередь указывают на текущий физический адрес объекта данных в памяти</w:t>
      </w:r>
      <w:r w:rsidRPr="0018777E">
        <w:rPr>
          <w:lang w:val="ru-RU"/>
        </w:rPr>
        <w:t>. Когда многозадачной среде нужно освободить память путем перемещения объектов данных прикладной программы, она просто изменяет местоположение этих объектов и обновляет массив указателей. Однако, переменные в программе продолжают ссылаться на тот же физический адрес, хотя это не физический адрес данных, а адрес массива указателей.</w:t>
      </w:r>
    </w:p>
    <w:p w:rsidR="00767D19" w:rsidRPr="0018777E" w:rsidRDefault="00767D19" w:rsidP="00767D19">
      <w:pPr>
        <w:pStyle w:val="Main"/>
        <w:rPr>
          <w:lang w:val="ru-RU"/>
        </w:rPr>
      </w:pPr>
      <w:r w:rsidRPr="0018777E">
        <w:rPr>
          <w:lang w:val="ru-RU"/>
        </w:rPr>
        <w:t>Чтобы понять, как работает эта конструкция, обратите особое внимание на тот факт, что физические адреса, хранящиеся в указателях ppiresult_a, ppiresult_b и ppiresult_c, после инициализации указателей нигде не меняются.</w:t>
      </w:r>
    </w:p>
    <w:p w:rsidR="00767D19" w:rsidRDefault="00767D19" w:rsidP="00767D19">
      <w:pPr>
        <w:pStyle w:val="Main"/>
        <w:rPr>
          <w:lang w:val="ru-RU"/>
        </w:rPr>
      </w:pPr>
      <w:r w:rsidRPr="0018777E">
        <w:rPr>
          <w:lang w:val="ru-RU"/>
        </w:rPr>
        <w:t>На рис. 13.18 показано, что происходит с переменными после того, как создан динамический массив pinewblock и переменной pioldblock присвоен</w:t>
      </w:r>
      <w:r>
        <w:rPr>
          <w:lang w:val="ru-RU"/>
        </w:rPr>
        <w:t xml:space="preserve"> адрес нового массива. Обратите особое внимание на то, как физические адреса отдельных элементов массива pinewblock присвоены соответствующим элементам pivirtual_array.</w:t>
      </w:r>
    </w:p>
    <w:p w:rsidR="00767D19" w:rsidRDefault="00767D19" w:rsidP="00767D19">
      <w:pPr>
        <w:pStyle w:val="Center"/>
      </w:pPr>
    </w:p>
    <w:p w:rsidR="00767D19" w:rsidRDefault="00767D19" w:rsidP="00767D19">
      <w:pPr>
        <w:pStyle w:val="Center"/>
      </w:pPr>
      <w:r>
        <w:rPr>
          <w:noProof/>
          <w:lang w:eastAsia="ru-RU"/>
        </w:rPr>
        <w:lastRenderedPageBreak/>
        <w:drawing>
          <wp:inline distT="0" distB="0" distL="0" distR="0">
            <wp:extent cx="6475095" cy="3427095"/>
            <wp:effectExtent l="0" t="0" r="0" b="0"/>
            <wp:docPr id="33" name="Рисунок 33" descr="10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_18"/>
                    <pic:cNvPicPr>
                      <a:picLocks noChangeAspect="1" noChangeArrowheads="1"/>
                    </pic:cNvPicPr>
                  </pic:nvPicPr>
                  <pic:blipFill>
                    <a:blip r:embed="rId47" cstate="print"/>
                    <a:srcRect/>
                    <a:stretch>
                      <a:fillRect/>
                    </a:stretch>
                  </pic:blipFill>
                  <pic:spPr bwMode="auto">
                    <a:xfrm>
                      <a:off x="0" y="0"/>
                      <a:ext cx="6475095" cy="342709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Рис.13.18. Динамическое выделение блока памяти</w:t>
      </w:r>
    </w:p>
    <w:p w:rsidR="00767D19" w:rsidRDefault="00767D19" w:rsidP="00767D19">
      <w:pPr>
        <w:pStyle w:val="Main"/>
        <w:rPr>
          <w:lang w:val="ru-RU"/>
        </w:rPr>
      </w:pPr>
    </w:p>
    <w:p w:rsidR="00767D19" w:rsidRDefault="00767D19" w:rsidP="00767D19">
      <w:pPr>
        <w:pStyle w:val="Main"/>
        <w:rPr>
          <w:lang w:val="ru-RU"/>
        </w:rPr>
      </w:pPr>
      <w:r>
        <w:rPr>
          <w:lang w:val="ru-RU"/>
        </w:rPr>
        <w:t>Все присваивания указателей выполняются при помощи функции vassign(), которой передается массив pivirtual_array (вызов по значению) и адрес только что выделенного блока динамической памяти, хранящийся в переменной pinewblock. Функция присваивает адреса динамически выделенной памяти каждому элементу массива pivirtual_array. Поскольку массив передавался по значению, изменения отражены в main().</w:t>
      </w:r>
    </w:p>
    <w:p w:rsidR="00767D19" w:rsidRDefault="00767D19" w:rsidP="00767D19">
      <w:pPr>
        <w:pStyle w:val="Main"/>
        <w:rPr>
          <w:lang w:val="ru-RU"/>
        </w:rPr>
      </w:pPr>
      <w:r>
        <w:rPr>
          <w:lang w:val="ru-RU"/>
        </w:rPr>
        <w:t>Если теперь при помощи отладчика напечатать значение ppiresult_a, то вы увидите АСС8 (адрес первого элемента pivirtual_array), а значение *ppiresult_a будет равно 1630 (то есть содержимое адреса, на который происходит ссылка). Дамп памяти для двух других указателей, ppiresult_b и ppiresult_c, выглядит аналогично.</w:t>
      </w:r>
    </w:p>
    <w:p w:rsidR="00767D19" w:rsidRDefault="00767D19" w:rsidP="00767D19">
      <w:pPr>
        <w:pStyle w:val="Main"/>
        <w:rPr>
          <w:lang w:val="ru-RU"/>
        </w:rPr>
      </w:pPr>
      <w:r>
        <w:rPr>
          <w:lang w:val="ru-RU"/>
        </w:rPr>
        <w:t>На рис. 13.19 показано, как ячейкам физической памяти присваиваются три целочисленных значения. Обратите внимание на синтаксис соответствующих операторов:</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ppiresult</w:t>
      </w:r>
      <w:r w:rsidRPr="00F836C3">
        <w:rPr>
          <w:lang w:val="ru-RU"/>
        </w:rPr>
        <w:t>_</w:t>
      </w:r>
      <w:r>
        <w:t>a</w:t>
      </w:r>
      <w:r w:rsidRPr="00F836C3">
        <w:rPr>
          <w:lang w:val="ru-RU"/>
        </w:rPr>
        <w:t>=7;</w:t>
      </w:r>
    </w:p>
    <w:p w:rsidR="00767D19" w:rsidRPr="00F836C3" w:rsidRDefault="00767D19" w:rsidP="00767D19">
      <w:pPr>
        <w:pStyle w:val="Program0"/>
        <w:rPr>
          <w:lang w:val="ru-RU"/>
        </w:rPr>
      </w:pPr>
      <w:r w:rsidRPr="00F836C3">
        <w:rPr>
          <w:lang w:val="ru-RU"/>
        </w:rPr>
        <w:t>**</w:t>
      </w:r>
      <w:r>
        <w:t>ppiresult</w:t>
      </w:r>
      <w:r w:rsidRPr="00F836C3">
        <w:rPr>
          <w:lang w:val="ru-RU"/>
        </w:rPr>
        <w:t>_</w:t>
      </w:r>
      <w:r>
        <w:t>b</w:t>
      </w:r>
      <w:r w:rsidRPr="00F836C3">
        <w:rPr>
          <w:lang w:val="ru-RU"/>
        </w:rPr>
        <w:t>=10;</w:t>
      </w:r>
    </w:p>
    <w:p w:rsidR="00767D19" w:rsidRDefault="00767D19" w:rsidP="00767D19">
      <w:pPr>
        <w:pStyle w:val="Program0"/>
        <w:rPr>
          <w:lang w:val="ru-RU"/>
        </w:rPr>
      </w:pPr>
      <w:r>
        <w:rPr>
          <w:lang w:val="ru-RU"/>
        </w:rPr>
        <w:t>**ppiresult_c=15;</w:t>
      </w:r>
    </w:p>
    <w:p w:rsidR="00767D19" w:rsidRDefault="00767D19" w:rsidP="00767D19">
      <w:pPr>
        <w:pStyle w:val="Program0"/>
        <w:rPr>
          <w:lang w:val="ru-RU"/>
        </w:rPr>
      </w:pPr>
    </w:p>
    <w:p w:rsidR="00767D19" w:rsidRDefault="00767D19" w:rsidP="00767D19">
      <w:pPr>
        <w:pStyle w:val="Center"/>
      </w:pPr>
      <w:r>
        <w:rPr>
          <w:noProof/>
          <w:lang w:eastAsia="ru-RU"/>
        </w:rPr>
        <w:lastRenderedPageBreak/>
        <w:drawing>
          <wp:inline distT="0" distB="0" distL="0" distR="0">
            <wp:extent cx="6475095" cy="3583305"/>
            <wp:effectExtent l="0" t="0" r="1905" b="0"/>
            <wp:docPr id="34" name="Рисунок 34" descr="10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_19"/>
                    <pic:cNvPicPr>
                      <a:picLocks noChangeAspect="1" noChangeArrowheads="1"/>
                    </pic:cNvPicPr>
                  </pic:nvPicPr>
                  <pic:blipFill>
                    <a:blip r:embed="rId48" cstate="print"/>
                    <a:srcRect/>
                    <a:stretch>
                      <a:fillRect/>
                    </a:stretch>
                  </pic:blipFill>
                  <pic:spPr bwMode="auto">
                    <a:xfrm>
                      <a:off x="0" y="0"/>
                      <a:ext cx="6475095" cy="358330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Рис.13.19. Заполнение данными блока памяти</w:t>
      </w:r>
    </w:p>
    <w:p w:rsidR="00767D19" w:rsidRDefault="00767D19" w:rsidP="00767D19">
      <w:pPr>
        <w:pStyle w:val="Main"/>
        <w:rPr>
          <w:lang w:val="ru-RU"/>
        </w:rPr>
      </w:pPr>
    </w:p>
    <w:p w:rsidR="00767D19" w:rsidRDefault="00767D19" w:rsidP="00767D19">
      <w:pPr>
        <w:pStyle w:val="Main"/>
        <w:rPr>
          <w:lang w:val="ru-RU"/>
        </w:rPr>
      </w:pPr>
      <w:r>
        <w:rPr>
          <w:lang w:val="ru-RU"/>
        </w:rPr>
        <w:t>Теперь, после вызова функции voutput(), программа печатает значения 7, 10 и 15. Заметьте, что согласно описанию функция должна получать три переменных типа int **, и что в списке действительных параметров перед именами переменных не нужно ставить символ двойной операции косвенного обращения **, поскольку этот тип переменных указан при объявлении.</w:t>
      </w:r>
    </w:p>
    <w:p w:rsidR="00767D19" w:rsidRDefault="00767D19" w:rsidP="00767D19">
      <w:pPr>
        <w:pStyle w:val="Main"/>
        <w:rPr>
          <w:lang w:val="ru-RU"/>
        </w:rPr>
      </w:pPr>
      <w:r>
        <w:rPr>
          <w:lang w:val="ru-RU"/>
        </w:rPr>
        <w:t>Как показано на рис. 13.20, ситуация стала очень интересной. При помощи функции malloc() выделен новый блок динамической памяти, при этом его физический адрес записан в указатель pinewblock. Указатель pioldblock по-прежнему ссылается на ранее выделенный блок динамической памяти. Если следовать приблизительной аналогии с многозадачной средой, то этот рисунок мог бы проиллюстрировать намерение операционной системы физически переместить ячейки памяти, хранящие объекты данных.</w:t>
      </w: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3888105"/>
            <wp:effectExtent l="0" t="0" r="1905" b="0"/>
            <wp:docPr id="35" name="Рисунок 35" descr="10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0_20"/>
                    <pic:cNvPicPr>
                      <a:picLocks noChangeAspect="1" noChangeArrowheads="1"/>
                    </pic:cNvPicPr>
                  </pic:nvPicPr>
                  <pic:blipFill>
                    <a:blip r:embed="rId49" cstate="print"/>
                    <a:srcRect/>
                    <a:stretch>
                      <a:fillRect/>
                    </a:stretch>
                  </pic:blipFill>
                  <pic:spPr bwMode="auto">
                    <a:xfrm>
                      <a:off x="0" y="0"/>
                      <a:ext cx="6475095" cy="3888105"/>
                    </a:xfrm>
                    <a:prstGeom prst="rect">
                      <a:avLst/>
                    </a:prstGeom>
                    <a:noFill/>
                    <a:ln w="9525">
                      <a:noFill/>
                      <a:miter lim="800000"/>
                      <a:headEnd/>
                      <a:tailEnd/>
                    </a:ln>
                  </pic:spPr>
                </pic:pic>
              </a:graphicData>
            </a:graphic>
          </wp:inline>
        </w:drawing>
      </w:r>
    </w:p>
    <w:p w:rsidR="00767D19" w:rsidRDefault="00767D19" w:rsidP="00767D19">
      <w:pPr>
        <w:pStyle w:val="Center"/>
      </w:pPr>
      <w:r>
        <w:t>Рис. 13.20. Динамическое выделение и заполнение данными второго блока памяти</w:t>
      </w:r>
    </w:p>
    <w:p w:rsidR="00767D19" w:rsidRDefault="00767D19" w:rsidP="00767D19">
      <w:pPr>
        <w:pStyle w:val="Main"/>
        <w:rPr>
          <w:lang w:val="ru-RU"/>
        </w:rPr>
      </w:pPr>
    </w:p>
    <w:p w:rsidR="00767D19" w:rsidRDefault="00767D19" w:rsidP="00767D19">
      <w:pPr>
        <w:pStyle w:val="Main"/>
        <w:rPr>
          <w:lang w:val="ru-RU"/>
        </w:rPr>
      </w:pPr>
      <w:r>
        <w:rPr>
          <w:lang w:val="ru-RU"/>
        </w:rPr>
        <w:lastRenderedPageBreak/>
        <w:t>Также на рис. 10.20 показано, что сами данные скопированы в новые ячейки памяти. Программа это выполняет в трех строках кода:</w:t>
      </w:r>
    </w:p>
    <w:p w:rsidR="00767D19" w:rsidRDefault="00767D19" w:rsidP="00767D19">
      <w:pPr>
        <w:pStyle w:val="Program0"/>
        <w:rPr>
          <w:lang w:val="ru-RU"/>
        </w:rPr>
      </w:pPr>
    </w:p>
    <w:p w:rsidR="00767D19" w:rsidRPr="00F836C3" w:rsidRDefault="00767D19" w:rsidP="00767D19">
      <w:pPr>
        <w:pStyle w:val="Program0"/>
        <w:rPr>
          <w:lang w:val="ru-RU"/>
        </w:rPr>
      </w:pPr>
      <w:r w:rsidRPr="00F836C3">
        <w:rPr>
          <w:lang w:val="ru-RU"/>
        </w:rPr>
        <w:t>*</w:t>
      </w:r>
      <w:r>
        <w:t>pinewblock</w:t>
      </w:r>
      <w:r w:rsidRPr="00F836C3">
        <w:rPr>
          <w:lang w:val="ru-RU"/>
        </w:rPr>
        <w:t>=**</w:t>
      </w:r>
      <w:r>
        <w:t>ppiresult</w:t>
      </w:r>
      <w:r w:rsidRPr="00F836C3">
        <w:rPr>
          <w:lang w:val="ru-RU"/>
        </w:rPr>
        <w:t>_</w:t>
      </w:r>
      <w:r>
        <w:t>a</w:t>
      </w:r>
      <w:r w:rsidRPr="00F836C3">
        <w:rPr>
          <w:lang w:val="ru-RU"/>
        </w:rPr>
        <w:t>;</w:t>
      </w:r>
    </w:p>
    <w:p w:rsidR="00767D19" w:rsidRDefault="00767D19" w:rsidP="00767D19">
      <w:pPr>
        <w:pStyle w:val="Program0"/>
      </w:pPr>
      <w:r>
        <w:t>(pmewblock+1)=**ppiresult_b;</w:t>
      </w:r>
    </w:p>
    <w:p w:rsidR="00767D19" w:rsidRDefault="00767D19" w:rsidP="00767D19">
      <w:pPr>
        <w:pStyle w:val="Program0"/>
      </w:pPr>
      <w:r>
        <w:t>(pmewblock+2)=**ppiresult_c;</w:t>
      </w:r>
    </w:p>
    <w:p w:rsidR="00767D19" w:rsidRDefault="00767D19" w:rsidP="00767D19">
      <w:pPr>
        <w:pStyle w:val="Program0"/>
      </w:pPr>
    </w:p>
    <w:p w:rsidR="00767D19" w:rsidRDefault="00767D19" w:rsidP="00767D19">
      <w:pPr>
        <w:pStyle w:val="Main"/>
        <w:rPr>
          <w:lang w:val="ru-RU"/>
        </w:rPr>
      </w:pPr>
      <w:r>
        <w:rPr>
          <w:lang w:val="ru-RU"/>
        </w:rPr>
        <w:t>Поскольку указатель pinewblock хранит адрес первого элемента динамически выделенного блока, по отношению к адресу применяется операция разыменования (*), что указывает на саму ячейку памяти, в которую записывается 7. При помощи простых арифметических операций и инкрементирования указателя выполняется обращение к двум другим ячейкам памяти.</w:t>
      </w:r>
    </w:p>
    <w:p w:rsidR="00767D19" w:rsidRDefault="00767D19" w:rsidP="00767D19">
      <w:pPr>
        <w:pStyle w:val="Center"/>
      </w:pPr>
    </w:p>
    <w:p w:rsidR="00767D19" w:rsidRDefault="00767D19" w:rsidP="00767D19">
      <w:pPr>
        <w:pStyle w:val="Center"/>
      </w:pPr>
      <w:r>
        <w:rPr>
          <w:noProof/>
          <w:lang w:eastAsia="ru-RU"/>
        </w:rPr>
        <w:drawing>
          <wp:inline distT="0" distB="0" distL="0" distR="0">
            <wp:extent cx="6475095" cy="3550285"/>
            <wp:effectExtent l="0" t="0" r="1905" b="0"/>
            <wp:docPr id="36" name="Рисунок 36" descr="10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_21"/>
                    <pic:cNvPicPr>
                      <a:picLocks noChangeAspect="1" noChangeArrowheads="1"/>
                    </pic:cNvPicPr>
                  </pic:nvPicPr>
                  <pic:blipFill>
                    <a:blip r:embed="rId50" cstate="print"/>
                    <a:srcRect/>
                    <a:stretch>
                      <a:fillRect/>
                    </a:stretch>
                  </pic:blipFill>
                  <pic:spPr bwMode="auto">
                    <a:xfrm>
                      <a:off x="0" y="0"/>
                      <a:ext cx="6475095" cy="3550285"/>
                    </a:xfrm>
                    <a:prstGeom prst="rect">
                      <a:avLst/>
                    </a:prstGeom>
                    <a:noFill/>
                    <a:ln w="9525">
                      <a:noFill/>
                      <a:miter lim="800000"/>
                      <a:headEnd/>
                      <a:tailEnd/>
                    </a:ln>
                  </pic:spPr>
                </pic:pic>
              </a:graphicData>
            </a:graphic>
          </wp:inline>
        </w:drawing>
      </w:r>
    </w:p>
    <w:p w:rsidR="00767D19" w:rsidRDefault="00767D19" w:rsidP="00767D19">
      <w:pPr>
        <w:pStyle w:val="Center"/>
      </w:pPr>
    </w:p>
    <w:p w:rsidR="00767D19" w:rsidRDefault="00767D19" w:rsidP="00767D19">
      <w:pPr>
        <w:pStyle w:val="Center"/>
      </w:pPr>
      <w:r>
        <w:t>Рис.13.21. Результат обновления массива pivirtual_array другими физическими адресами</w:t>
      </w:r>
    </w:p>
    <w:p w:rsidR="00767D19" w:rsidRDefault="00767D19" w:rsidP="00767D19">
      <w:pPr>
        <w:pStyle w:val="Main"/>
        <w:rPr>
          <w:lang w:val="ru-RU"/>
        </w:rPr>
      </w:pPr>
    </w:p>
    <w:p w:rsidR="00767D19" w:rsidRDefault="00767D19" w:rsidP="00767D19">
      <w:pPr>
        <w:pStyle w:val="Main"/>
        <w:rPr>
          <w:lang w:val="ru-RU"/>
        </w:rPr>
      </w:pPr>
      <w:r>
        <w:rPr>
          <w:lang w:val="ru-RU"/>
        </w:rPr>
        <w:t>Для того чтобы адрес в указателе инкрементировался раньше, чем применяется операция разыменования (*), необходимы круглые скобки.</w:t>
      </w:r>
    </w:p>
    <w:p w:rsidR="00767D19" w:rsidRDefault="00767D19" w:rsidP="00767D19">
      <w:pPr>
        <w:pStyle w:val="Main"/>
        <w:rPr>
          <w:lang w:val="ru-RU"/>
        </w:rPr>
      </w:pPr>
      <w:r>
        <w:rPr>
          <w:lang w:val="ru-RU"/>
        </w:rPr>
        <w:t>На рис. 13.21 показан результат выполнения функций free() и vassign(), последняя связывает новые физические адреса блока динамически выделенной памяти с указателями, хранящимися в pivirtual_array.</w:t>
      </w:r>
    </w:p>
    <w:p w:rsidR="00767D19" w:rsidRDefault="00767D19" w:rsidP="00767D19">
      <w:pPr>
        <w:pStyle w:val="Main"/>
        <w:rPr>
          <w:lang w:val="ru-RU"/>
        </w:rPr>
      </w:pPr>
      <w:r>
        <w:rPr>
          <w:lang w:val="ru-RU"/>
        </w:rPr>
        <w:t>Самое главное, на что следует обратить внимание на этом последнем рисунке, это то, что реальные физические адреса указателей ppiresult_a, ppiresult_b и ppiresult_c не изменились. Следовательно, при распечатке значений, на которые ссылаются **ppiresult_a и другие указатели, вы опять увидите значения 7, 10 и 15, хотя их физическое положение в памяти изменилось.</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3" w:name="_Toc305219111"/>
      <w:bookmarkStart w:id="94" w:name="_Toc531685288"/>
      <w:r w:rsidRPr="00767D19">
        <w:rPr>
          <w:sz w:val="20"/>
          <w:szCs w:val="20"/>
        </w:rPr>
        <w:t>Массивы указателей на строки.</w:t>
      </w:r>
      <w:bookmarkEnd w:id="93"/>
      <w:bookmarkEnd w:id="94"/>
    </w:p>
    <w:p w:rsidR="00767D19" w:rsidRDefault="00767D19" w:rsidP="00767D19">
      <w:pPr>
        <w:pStyle w:val="Main"/>
        <w:rPr>
          <w:lang w:val="ru-RU"/>
        </w:rPr>
      </w:pPr>
      <w:r w:rsidRPr="0018777E">
        <w:rPr>
          <w:highlight w:val="lightGray"/>
          <w:lang w:val="ru-RU"/>
        </w:rPr>
        <w:t>Одним из самых простых способов определения массива строк является описание массива указателей на строки</w:t>
      </w:r>
      <w:r w:rsidRPr="0018777E">
        <w:rPr>
          <w:lang w:val="ru-RU"/>
        </w:rPr>
        <w:t>. Это намного проще, чем описывать двухмерный массив символов. В следующей программе для обработки трех</w:t>
      </w:r>
      <w:r>
        <w:rPr>
          <w:lang w:val="ru-RU"/>
        </w:rPr>
        <w:t xml:space="preserve"> сообщений об ошибках функции используется массив указателей на строки:</w:t>
      </w:r>
    </w:p>
    <w:p w:rsidR="00767D19" w:rsidRDefault="00767D19" w:rsidP="00767D19">
      <w:pPr>
        <w:pStyle w:val="Program0"/>
        <w:rPr>
          <w:lang w:val="ru-RU"/>
        </w:rPr>
      </w:pPr>
    </w:p>
    <w:p w:rsidR="00767D19" w:rsidRDefault="00767D19" w:rsidP="00767D19">
      <w:pPr>
        <w:pStyle w:val="Program0"/>
        <w:rPr>
          <w:color w:val="008000"/>
          <w:lang w:val="ru-RU"/>
        </w:rPr>
      </w:pPr>
      <w:r>
        <w:rPr>
          <w:color w:val="008000"/>
          <w:lang w:val="ru-RU"/>
        </w:rPr>
        <w:t>/*10AOFPTR.C</w:t>
      </w:r>
    </w:p>
    <w:p w:rsidR="00767D19" w:rsidRDefault="00767D19" w:rsidP="00767D19">
      <w:pPr>
        <w:pStyle w:val="Program0"/>
        <w:rPr>
          <w:color w:val="008000"/>
          <w:lang w:val="ru-RU"/>
        </w:rPr>
      </w:pPr>
      <w:r>
        <w:rPr>
          <w:color w:val="008000"/>
          <w:lang w:val="ru-RU"/>
        </w:rPr>
        <w:t>Программа на С, демонстрирующая описание и использование массивов</w:t>
      </w:r>
    </w:p>
    <w:p w:rsidR="00767D19" w:rsidRPr="00F836C3" w:rsidRDefault="00767D19" w:rsidP="00767D19">
      <w:pPr>
        <w:pStyle w:val="Program0"/>
        <w:rPr>
          <w:color w:val="008000"/>
        </w:rPr>
      </w:pPr>
      <w:r>
        <w:rPr>
          <w:color w:val="008000"/>
          <w:lang w:val="ru-RU"/>
        </w:rPr>
        <w:t>указателей</w:t>
      </w:r>
      <w:r>
        <w:rPr>
          <w:color w:val="008000"/>
        </w:rPr>
        <w:t>*/</w:t>
      </w:r>
    </w:p>
    <w:p w:rsidR="00767D19" w:rsidRPr="00F836C3" w:rsidRDefault="00767D19" w:rsidP="00767D19">
      <w:pPr>
        <w:pStyle w:val="Program0"/>
        <w:rPr>
          <w:color w:val="008000"/>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#define</w:t>
      </w:r>
      <w:r>
        <w:t xml:space="preserve"> INUMBER_OF_ERRORS 3</w:t>
      </w:r>
    </w:p>
    <w:p w:rsidR="00767D19" w:rsidRDefault="00767D19" w:rsidP="00767D19">
      <w:pPr>
        <w:pStyle w:val="Program0"/>
      </w:pPr>
      <w:r>
        <w:rPr>
          <w:color w:val="0000FF"/>
        </w:rPr>
        <w:t>char</w:t>
      </w:r>
      <w:r w:rsidR="00E02E9D">
        <w:t xml:space="preserve"> *pszarray[INUMBER_OF_ERRORS];</w:t>
      </w:r>
    </w:p>
    <w:p w:rsidR="00767D19" w:rsidRDefault="00767D19" w:rsidP="00767D19">
      <w:pPr>
        <w:pStyle w:val="Program0"/>
      </w:pPr>
      <w:r>
        <w:t>{</w:t>
      </w:r>
    </w:p>
    <w:p w:rsidR="00767D19" w:rsidRDefault="00767D19" w:rsidP="00767D19">
      <w:pPr>
        <w:pStyle w:val="Program0"/>
        <w:rPr>
          <w:color w:val="008000"/>
        </w:rPr>
      </w:pPr>
      <w:r>
        <w:tab/>
        <w:t xml:space="preserve">"\nFile not available.\n", </w:t>
      </w:r>
      <w:r>
        <w:rPr>
          <w:color w:val="008000"/>
        </w:rPr>
        <w:t xml:space="preserve">/* </w:t>
      </w:r>
      <w:r>
        <w:rPr>
          <w:color w:val="008000"/>
          <w:lang w:val="ru-RU"/>
        </w:rPr>
        <w:t>Файл</w:t>
      </w:r>
      <w:r w:rsidRPr="00F836C3">
        <w:rPr>
          <w:color w:val="008000"/>
        </w:rPr>
        <w:t xml:space="preserve"> </w:t>
      </w:r>
      <w:r>
        <w:rPr>
          <w:color w:val="008000"/>
          <w:lang w:val="ru-RU"/>
        </w:rPr>
        <w:t>отсутствует</w:t>
      </w:r>
      <w:r>
        <w:rPr>
          <w:color w:val="008000"/>
        </w:rPr>
        <w:t xml:space="preserve"> */</w:t>
      </w:r>
    </w:p>
    <w:p w:rsidR="00767D19" w:rsidRDefault="00767D19" w:rsidP="00767D19">
      <w:pPr>
        <w:pStyle w:val="Program0"/>
        <w:rPr>
          <w:color w:val="008000"/>
        </w:rPr>
      </w:pPr>
      <w:r>
        <w:tab/>
        <w:t xml:space="preserve">"\nNot an alpha character.\n", </w:t>
      </w:r>
      <w:r>
        <w:rPr>
          <w:color w:val="008000"/>
        </w:rPr>
        <w:t xml:space="preserve">/* He </w:t>
      </w:r>
      <w:r>
        <w:rPr>
          <w:color w:val="008000"/>
          <w:lang w:val="ru-RU"/>
        </w:rPr>
        <w:t>буква</w:t>
      </w:r>
      <w:r>
        <w:rPr>
          <w:color w:val="008000"/>
        </w:rPr>
        <w:t xml:space="preserve"> */</w:t>
      </w:r>
    </w:p>
    <w:p w:rsidR="00767D19" w:rsidRDefault="00767D19" w:rsidP="00767D19">
      <w:pPr>
        <w:pStyle w:val="Program0"/>
        <w:rPr>
          <w:color w:val="008000"/>
        </w:rPr>
      </w:pPr>
      <w:r>
        <w:tab/>
        <w:t xml:space="preserve">"\nValue not between 1 and 10.\n" </w:t>
      </w:r>
      <w:r>
        <w:rPr>
          <w:color w:val="008000"/>
        </w:rPr>
        <w:t xml:space="preserve">/*He </w:t>
      </w:r>
      <w:r>
        <w:rPr>
          <w:color w:val="008000"/>
          <w:lang w:val="ru-RU"/>
        </w:rPr>
        <w:t>значение</w:t>
      </w:r>
      <w:r w:rsidRPr="00F836C3">
        <w:rPr>
          <w:color w:val="008000"/>
        </w:rPr>
        <w:t xml:space="preserve"> </w:t>
      </w:r>
      <w:r>
        <w:rPr>
          <w:color w:val="008000"/>
          <w:lang w:val="ru-RU"/>
        </w:rPr>
        <w:t>от</w:t>
      </w:r>
      <w:r>
        <w:rPr>
          <w:color w:val="008000"/>
        </w:rPr>
        <w:t xml:space="preserve"> 1 </w:t>
      </w:r>
      <w:r>
        <w:rPr>
          <w:color w:val="008000"/>
          <w:lang w:val="ru-RU"/>
        </w:rPr>
        <w:t>до</w:t>
      </w:r>
      <w:r>
        <w:rPr>
          <w:color w:val="008000"/>
        </w:rPr>
        <w:t xml:space="preserve"> 10 */</w:t>
      </w:r>
    </w:p>
    <w:p w:rsidR="00767D19" w:rsidRDefault="00767D19" w:rsidP="00767D19">
      <w:pPr>
        <w:pStyle w:val="Program0"/>
      </w:pPr>
      <w:r>
        <w:lastRenderedPageBreak/>
        <w:t>};</w:t>
      </w:r>
    </w:p>
    <w:p w:rsidR="00767D19" w:rsidRDefault="00767D19" w:rsidP="00767D19">
      <w:pPr>
        <w:pStyle w:val="Program0"/>
      </w:pPr>
      <w:r>
        <w:t>FILE *fopen_a_file(</w:t>
      </w:r>
      <w:r>
        <w:rPr>
          <w:color w:val="0000FF"/>
        </w:rPr>
        <w:t>char</w:t>
      </w:r>
      <w:r>
        <w:t xml:space="preserve"> *psz);</w:t>
      </w:r>
    </w:p>
    <w:p w:rsidR="00767D19" w:rsidRDefault="00767D19" w:rsidP="00767D19">
      <w:pPr>
        <w:pStyle w:val="Program0"/>
      </w:pPr>
      <w:r>
        <w:rPr>
          <w:color w:val="0000FF"/>
        </w:rPr>
        <w:t>char</w:t>
      </w:r>
      <w:r>
        <w:t xml:space="preserve"> cget_a_char(</w:t>
      </w:r>
      <w:r>
        <w:rPr>
          <w:color w:val="0000FF"/>
        </w:rPr>
        <w:t>void</w:t>
      </w:r>
      <w:r>
        <w:t>);</w:t>
      </w:r>
    </w:p>
    <w:p w:rsidR="00767D19" w:rsidRDefault="00767D19" w:rsidP="00767D19">
      <w:pPr>
        <w:pStyle w:val="Program0"/>
      </w:pPr>
      <w:r>
        <w:rPr>
          <w:color w:val="0000FF"/>
        </w:rPr>
        <w:t>int</w:t>
      </w:r>
      <w:r>
        <w:t xml:space="preserve"> iget_an_integer(</w:t>
      </w:r>
      <w:r>
        <w:rPr>
          <w:color w:val="0000FF"/>
        </w:rPr>
        <w:t>void</w:t>
      </w:r>
      <w:r>
        <w:t>);</w:t>
      </w:r>
    </w:p>
    <w:p w:rsidR="00767D19" w:rsidRDefault="00767D19" w:rsidP="00767D19">
      <w:pPr>
        <w:pStyle w:val="Program0"/>
      </w:pPr>
      <w:r>
        <w:t>FILE *pfa_file;</w:t>
      </w:r>
    </w:p>
    <w:p w:rsidR="00767D19" w:rsidRDefault="00767D19" w:rsidP="00767D19">
      <w:pPr>
        <w:pStyle w:val="Program0"/>
      </w:pP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w:t>
      </w:r>
    </w:p>
    <w:p w:rsidR="00767D19" w:rsidRDefault="00767D19" w:rsidP="00767D19">
      <w:pPr>
        <w:pStyle w:val="Program0"/>
      </w:pPr>
      <w:r>
        <w:t>{</w:t>
      </w:r>
    </w:p>
    <w:p w:rsidR="00767D19" w:rsidRDefault="00767D19" w:rsidP="00767D19">
      <w:pPr>
        <w:pStyle w:val="Program0"/>
      </w:pPr>
      <w:r>
        <w:tab/>
      </w:r>
      <w:r>
        <w:rPr>
          <w:color w:val="0000FF"/>
        </w:rPr>
        <w:t>char</w:t>
      </w:r>
      <w:r>
        <w:t xml:space="preserve"> cvalue;</w:t>
      </w:r>
    </w:p>
    <w:p w:rsidR="00767D19" w:rsidRDefault="00767D19" w:rsidP="00767D19">
      <w:pPr>
        <w:pStyle w:val="Program0"/>
      </w:pPr>
      <w:r>
        <w:tab/>
      </w:r>
      <w:r>
        <w:rPr>
          <w:color w:val="0000FF"/>
        </w:rPr>
        <w:t>int</w:t>
      </w:r>
      <w:r>
        <w:t xml:space="preserve"> ivalue;</w:t>
      </w:r>
    </w:p>
    <w:p w:rsidR="00767D19" w:rsidRDefault="00767D19" w:rsidP="00767D19">
      <w:pPr>
        <w:pStyle w:val="Program0"/>
      </w:pPr>
      <w:r>
        <w:tab/>
        <w:t>fopen_a_file("input.dat");</w:t>
      </w:r>
    </w:p>
    <w:p w:rsidR="00767D19" w:rsidRDefault="00767D19" w:rsidP="00767D19">
      <w:pPr>
        <w:pStyle w:val="Program0"/>
      </w:pPr>
      <w:r>
        <w:tab/>
        <w:t>cvalue=cget_a_char();</w:t>
      </w:r>
    </w:p>
    <w:p w:rsidR="00767D19" w:rsidRDefault="00767D19" w:rsidP="00767D19">
      <w:pPr>
        <w:pStyle w:val="Program0"/>
      </w:pPr>
      <w:r>
        <w:tab/>
        <w:t>ivalue=iget_an_integer();</w:t>
      </w:r>
    </w:p>
    <w:p w:rsidR="00767D19" w:rsidRDefault="00767D19" w:rsidP="00767D19">
      <w:pPr>
        <w:pStyle w:val="Program0"/>
      </w:pPr>
    </w:p>
    <w:p w:rsidR="00767D19" w:rsidRDefault="00767D19" w:rsidP="00767D19">
      <w:pPr>
        <w:pStyle w:val="Program0"/>
        <w:rPr>
          <w:color w:val="008000"/>
        </w:rPr>
      </w:pPr>
      <w:r>
        <w:tab/>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t>FILE *fopen_a_file(</w:t>
      </w:r>
      <w:r>
        <w:rPr>
          <w:color w:val="0000FF"/>
        </w:rPr>
        <w:t>char</w:t>
      </w:r>
      <w:r>
        <w:t xml:space="preserve"> *psz)</w:t>
      </w:r>
    </w:p>
    <w:p w:rsidR="00767D19" w:rsidRDefault="00767D19" w:rsidP="00767D19">
      <w:pPr>
        <w:pStyle w:val="Program0"/>
      </w:pPr>
      <w:r>
        <w:t>{</w:t>
      </w:r>
    </w:p>
    <w:p w:rsidR="00767D19" w:rsidRDefault="00767D19" w:rsidP="00767D19">
      <w:pPr>
        <w:pStyle w:val="Program0"/>
      </w:pPr>
      <w:r>
        <w:tab/>
      </w:r>
      <w:r>
        <w:rPr>
          <w:color w:val="0000FF"/>
        </w:rPr>
        <w:t>const</w:t>
      </w:r>
      <w:r>
        <w:t xml:space="preserve"> ifopen_a_file_error=0;</w:t>
      </w:r>
    </w:p>
    <w:p w:rsidR="00767D19" w:rsidRDefault="00767D19" w:rsidP="00767D19">
      <w:pPr>
        <w:pStyle w:val="Program0"/>
      </w:pPr>
      <w:r>
        <w:tab/>
        <w:t>pfa_file=fopen(psz,"r");</w:t>
      </w:r>
    </w:p>
    <w:p w:rsidR="00767D19" w:rsidRDefault="00767D19" w:rsidP="00767D19">
      <w:pPr>
        <w:pStyle w:val="Program0"/>
      </w:pPr>
      <w:r>
        <w:tab/>
      </w:r>
      <w:r>
        <w:rPr>
          <w:color w:val="0000FF"/>
        </w:rPr>
        <w:t>if</w:t>
      </w:r>
      <w:r>
        <w:t>(!pfa_file)</w:t>
      </w:r>
    </w:p>
    <w:p w:rsidR="00767D19" w:rsidRDefault="00767D19" w:rsidP="00767D19">
      <w:pPr>
        <w:pStyle w:val="Program0"/>
      </w:pPr>
      <w:r>
        <w:tab/>
      </w:r>
      <w:r>
        <w:tab/>
        <w:t>printf("%s",pszarray[ifopen_a_file_error]);</w:t>
      </w:r>
    </w:p>
    <w:p w:rsidR="00767D19" w:rsidRDefault="00767D19" w:rsidP="00767D19">
      <w:pPr>
        <w:pStyle w:val="Program0"/>
      </w:pPr>
      <w:r>
        <w:tab/>
      </w:r>
      <w:r>
        <w:rPr>
          <w:color w:val="0000FF"/>
        </w:rPr>
        <w:t>return</w:t>
      </w:r>
      <w:r>
        <w:t>(pfa_file);</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char</w:t>
      </w:r>
      <w:r>
        <w:t xml:space="preserve"> cget_a_char(</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char</w:t>
      </w:r>
      <w:r>
        <w:t xml:space="preserve"> cvalue;</w:t>
      </w:r>
    </w:p>
    <w:p w:rsidR="00767D19" w:rsidRDefault="00767D19" w:rsidP="00767D19">
      <w:pPr>
        <w:pStyle w:val="Program0"/>
      </w:pPr>
      <w:r>
        <w:tab/>
      </w:r>
      <w:r>
        <w:rPr>
          <w:color w:val="0000FF"/>
        </w:rPr>
        <w:t>const</w:t>
      </w:r>
      <w:r>
        <w:t xml:space="preserve"> icget_a_char_error=1;</w:t>
      </w:r>
    </w:p>
    <w:p w:rsidR="00767D19" w:rsidRDefault="00767D19" w:rsidP="00767D19">
      <w:pPr>
        <w:pStyle w:val="Program0"/>
        <w:rPr>
          <w:color w:val="008000"/>
        </w:rPr>
      </w:pPr>
      <w:r>
        <w:tab/>
        <w:t>printf("\nEnter a character: ");</w:t>
      </w:r>
      <w:r>
        <w:rPr>
          <w:color w:val="008000"/>
        </w:rPr>
        <w:t xml:space="preserve"> /* </w:t>
      </w:r>
      <w:r>
        <w:rPr>
          <w:color w:val="008000"/>
          <w:lang w:val="ru-RU"/>
        </w:rPr>
        <w:t>Введите</w:t>
      </w:r>
      <w:r w:rsidRPr="00F836C3">
        <w:rPr>
          <w:color w:val="008000"/>
        </w:rPr>
        <w:t xml:space="preserve"> </w:t>
      </w:r>
      <w:r>
        <w:rPr>
          <w:color w:val="008000"/>
          <w:lang w:val="ru-RU"/>
        </w:rPr>
        <w:t>символ</w:t>
      </w:r>
      <w:r>
        <w:rPr>
          <w:color w:val="008000"/>
        </w:rPr>
        <w:t xml:space="preserve"> */</w:t>
      </w:r>
    </w:p>
    <w:p w:rsidR="00767D19" w:rsidRDefault="00767D19" w:rsidP="00767D19">
      <w:pPr>
        <w:pStyle w:val="Program0"/>
      </w:pPr>
      <w:r>
        <w:tab/>
        <w:t>scanf("%c", &amp;cvalue);</w:t>
      </w:r>
    </w:p>
    <w:p w:rsidR="00767D19" w:rsidRDefault="00767D19" w:rsidP="00767D19">
      <w:pPr>
        <w:pStyle w:val="Program0"/>
      </w:pPr>
      <w:r>
        <w:tab/>
      </w:r>
      <w:r>
        <w:rPr>
          <w:color w:val="0000FF"/>
        </w:rPr>
        <w:t>if</w:t>
      </w:r>
      <w:r>
        <w:t>(!isalpha(cvalue))</w:t>
      </w:r>
    </w:p>
    <w:p w:rsidR="00767D19" w:rsidRDefault="00767D19" w:rsidP="00767D19">
      <w:pPr>
        <w:pStyle w:val="Program0"/>
      </w:pPr>
      <w:r>
        <w:tab/>
      </w:r>
      <w:r>
        <w:tab/>
        <w:t>printf("%s",pszarray[icget_a_char_error]);</w:t>
      </w:r>
    </w:p>
    <w:p w:rsidR="00767D19" w:rsidRDefault="00767D19" w:rsidP="00767D19">
      <w:pPr>
        <w:pStyle w:val="Program0"/>
      </w:pPr>
      <w:r>
        <w:tab/>
      </w:r>
      <w:r>
        <w:rPr>
          <w:color w:val="0000FF"/>
        </w:rPr>
        <w:t>return</w:t>
      </w:r>
      <w:r>
        <w:t>(cvalue);</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iget_an_integer(</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ivalue;</w:t>
      </w:r>
    </w:p>
    <w:p w:rsidR="00767D19" w:rsidRDefault="00767D19" w:rsidP="00767D19">
      <w:pPr>
        <w:pStyle w:val="Program0"/>
      </w:pPr>
      <w:r>
        <w:tab/>
      </w:r>
      <w:r>
        <w:rPr>
          <w:color w:val="0000FF"/>
        </w:rPr>
        <w:t>const</w:t>
      </w:r>
      <w:r>
        <w:t xml:space="preserve"> iiget_an_integer=2;</w:t>
      </w:r>
    </w:p>
    <w:p w:rsidR="00767D19" w:rsidRDefault="00767D19" w:rsidP="00767D19">
      <w:pPr>
        <w:pStyle w:val="Program0"/>
      </w:pPr>
      <w:r>
        <w:tab/>
        <w:t>printf("\nEnter an integer between 1 and 10: ");</w:t>
      </w:r>
      <w:r>
        <w:rPr>
          <w:color w:val="008000"/>
        </w:rPr>
        <w:t xml:space="preserve"> /*</w:t>
      </w:r>
      <w:r>
        <w:rPr>
          <w:color w:val="008000"/>
          <w:lang w:val="ru-RU"/>
        </w:rPr>
        <w:t>Введите</w:t>
      </w:r>
      <w:r w:rsidRPr="00F836C3">
        <w:rPr>
          <w:color w:val="008000"/>
        </w:rPr>
        <w:t xml:space="preserve"> </w:t>
      </w:r>
      <w:r>
        <w:rPr>
          <w:color w:val="008000"/>
          <w:lang w:val="ru-RU"/>
        </w:rPr>
        <w:t>целое</w:t>
      </w:r>
      <w:r>
        <w:rPr>
          <w:color w:val="008000"/>
        </w:rPr>
        <w:t xml:space="preserve"> */</w:t>
      </w:r>
    </w:p>
    <w:p w:rsidR="00767D19" w:rsidRDefault="00767D19" w:rsidP="00767D19">
      <w:pPr>
        <w:pStyle w:val="Program0"/>
      </w:pPr>
      <w:r>
        <w:tab/>
        <w:t>scanf("%d", &amp;ivalue);</w:t>
      </w:r>
    </w:p>
    <w:p w:rsidR="00767D19" w:rsidRDefault="00767D19" w:rsidP="00767D19">
      <w:pPr>
        <w:pStyle w:val="Program0"/>
      </w:pPr>
      <w:r>
        <w:tab/>
      </w:r>
      <w:r>
        <w:rPr>
          <w:color w:val="0000FF"/>
        </w:rPr>
        <w:t>if</w:t>
      </w:r>
      <w:r>
        <w:t>((ivalue &lt; 1) || (ivalue &gt; 10))</w:t>
      </w:r>
    </w:p>
    <w:p w:rsidR="00767D19" w:rsidRDefault="00767D19" w:rsidP="00767D19">
      <w:pPr>
        <w:pStyle w:val="Program0"/>
      </w:pPr>
      <w:r>
        <w:tab/>
      </w:r>
      <w:r>
        <w:tab/>
        <w:t>printf("%s", pszarray[iiget_an_integer]);</w:t>
      </w:r>
    </w:p>
    <w:p w:rsidR="00767D19" w:rsidRDefault="00767D19" w:rsidP="00767D19">
      <w:pPr>
        <w:pStyle w:val="Program0"/>
        <w:rPr>
          <w:lang w:val="ru-RU"/>
        </w:rPr>
      </w:pPr>
      <w:r>
        <w:tab/>
      </w:r>
      <w:r>
        <w:rPr>
          <w:color w:val="0000FF"/>
          <w:lang w:val="ru-RU"/>
        </w:rPr>
        <w:t>return</w:t>
      </w:r>
      <w:r>
        <w:rPr>
          <w:lang w:val="ru-RU"/>
        </w:rPr>
        <w:t>(ivalue);</w:t>
      </w:r>
    </w:p>
    <w:p w:rsidR="00767D19" w:rsidRDefault="00767D19" w:rsidP="00767D19">
      <w:pPr>
        <w:pStyle w:val="Program0"/>
        <w:rPr>
          <w:lang w:val="ru-RU"/>
        </w:rPr>
      </w:pPr>
      <w:r>
        <w:rPr>
          <w:lang w:val="ru-RU"/>
        </w:rPr>
        <w:t>}</w:t>
      </w:r>
    </w:p>
    <w:p w:rsidR="00767D19" w:rsidRDefault="00767D19" w:rsidP="00767D19">
      <w:pPr>
        <w:pStyle w:val="Program0"/>
        <w:rPr>
          <w:lang w:val="ru-RU"/>
        </w:rPr>
      </w:pPr>
    </w:p>
    <w:p w:rsidR="00767D19" w:rsidRDefault="00767D19" w:rsidP="00767D19">
      <w:pPr>
        <w:pStyle w:val="Main"/>
        <w:rPr>
          <w:lang w:val="ru-RU"/>
        </w:rPr>
      </w:pPr>
      <w:r>
        <w:rPr>
          <w:lang w:val="ru-RU"/>
        </w:rPr>
        <w:t>Массив pszarray инициализируется за пределами объявлений всех функций; это обеспечивает ему глобальное время жизни. В больших программах подобные массивы могут храниться в отдельном исходном файле, предназначенном для управления всеми сообщениями об ошибках. Обратите внимание на то, что в каждой из функций fopen_a_file(), cget_a_char() и iget_an_integer() определяется собственный постоянный индекс массива. Такое сочетание массива сообщений об ошибках и уникального индекса функции обеспечивает модульное решение обработки исключительных ситуаций. Если в проекте нужно создать новую функцию, то к новому фрагменту кода привязывается свободное значение индекса и в pszarray добавляется одно сообщение об ошибке. Такой эффективный подход позволяет при создании каждого модуля программы быстро обновлять все приложение согласно конкретным требованиям к вводу/выводу и не беспокоиться о разработке специального механизма распознавания ошибок.</w:t>
      </w:r>
    </w:p>
    <w:p w:rsidR="00767D19" w:rsidRDefault="00767D19" w:rsidP="00767D19">
      <w:pPr>
        <w:pStyle w:val="Main"/>
        <w:rPr>
          <w:lang w:val="ru-RU"/>
        </w:rPr>
      </w:pPr>
    </w:p>
    <w:p w:rsidR="00767D19" w:rsidRPr="00F836C3" w:rsidRDefault="00767D19" w:rsidP="00BB6345">
      <w:pPr>
        <w:pStyle w:val="2"/>
        <w:keepNext w:val="0"/>
        <w:numPr>
          <w:ilvl w:val="1"/>
          <w:numId w:val="13"/>
        </w:numPr>
        <w:spacing w:before="0" w:after="0"/>
        <w:ind w:left="426" w:firstLine="0"/>
        <w:rPr>
          <w:i w:val="0"/>
          <w:sz w:val="20"/>
          <w:szCs w:val="20"/>
          <w:lang w:val="en-US"/>
        </w:rPr>
      </w:pPr>
      <w:bookmarkStart w:id="95" w:name="_Toc305219112"/>
      <w:bookmarkStart w:id="96" w:name="_Toc531685289"/>
      <w:bookmarkStart w:id="97" w:name="AP0791305"/>
      <w:r w:rsidRPr="00767D19">
        <w:rPr>
          <w:i w:val="0"/>
          <w:sz w:val="20"/>
          <w:szCs w:val="20"/>
        </w:rPr>
        <w:t>Ссылочный</w:t>
      </w:r>
      <w:r w:rsidRPr="00F836C3">
        <w:rPr>
          <w:i w:val="0"/>
          <w:sz w:val="20"/>
          <w:szCs w:val="20"/>
          <w:lang w:val="en-US"/>
        </w:rPr>
        <w:t xml:space="preserve"> </w:t>
      </w:r>
      <w:r w:rsidRPr="00767D19">
        <w:rPr>
          <w:i w:val="0"/>
          <w:sz w:val="20"/>
          <w:szCs w:val="20"/>
        </w:rPr>
        <w:t>тип</w:t>
      </w:r>
      <w:r w:rsidRPr="00F836C3">
        <w:rPr>
          <w:i w:val="0"/>
          <w:sz w:val="20"/>
          <w:szCs w:val="20"/>
          <w:lang w:val="en-US"/>
        </w:rPr>
        <w:t xml:space="preserve"> </w:t>
      </w:r>
      <w:r w:rsidRPr="00767D19">
        <w:rPr>
          <w:i w:val="0"/>
          <w:sz w:val="20"/>
          <w:szCs w:val="20"/>
        </w:rPr>
        <w:t>в</w:t>
      </w:r>
      <w:r w:rsidRPr="00F836C3">
        <w:rPr>
          <w:i w:val="0"/>
          <w:sz w:val="20"/>
          <w:szCs w:val="20"/>
          <w:lang w:val="en-US"/>
        </w:rPr>
        <w:t xml:space="preserve"> C++ (reference type).</w:t>
      </w:r>
      <w:bookmarkEnd w:id="95"/>
      <w:bookmarkEnd w:id="96"/>
    </w:p>
    <w:bookmarkEnd w:id="97"/>
    <w:p w:rsidR="00767D19" w:rsidRPr="0018777E" w:rsidRDefault="00767D19" w:rsidP="00767D19">
      <w:pPr>
        <w:pStyle w:val="Main"/>
        <w:rPr>
          <w:lang w:val="ru-RU"/>
        </w:rPr>
      </w:pPr>
      <w:r w:rsidRPr="0018777E">
        <w:rPr>
          <w:highlight w:val="lightGray"/>
          <w:lang w:val="ru-RU"/>
        </w:rPr>
        <w:t>Ссылка особый тип данных, являющийся скрытой формой указателя, который при использовании автоматически разыменовывается.</w:t>
      </w:r>
      <w:r w:rsidRPr="0018777E">
        <w:rPr>
          <w:lang w:val="ru-RU"/>
        </w:rPr>
        <w:t xml:space="preserve"> Иными словами, он может использоваться просто как другое имя или псевдоним объекта. При объявлении ссылки перед ее именем ставится знак амперсанда, а сама она должна быть тут же проинициализирована именем того объекта, на который ссылается:</w:t>
      </w:r>
    </w:p>
    <w:p w:rsidR="00767D19" w:rsidRPr="0018777E" w:rsidRDefault="00767D19" w:rsidP="00767D19">
      <w:pPr>
        <w:pStyle w:val="Main"/>
        <w:rPr>
          <w:lang w:val="ru-RU"/>
        </w:rPr>
      </w:pPr>
    </w:p>
    <w:p w:rsidR="00767D19" w:rsidRPr="0018777E" w:rsidRDefault="00767D19" w:rsidP="00767D19">
      <w:pPr>
        <w:pStyle w:val="Main"/>
        <w:rPr>
          <w:lang w:val="ru-RU"/>
        </w:rPr>
      </w:pPr>
      <w:r w:rsidRPr="0018777E">
        <w:rPr>
          <w:lang w:val="ru-RU"/>
        </w:rPr>
        <w:t>тип &amp;имя_ссылки = переменной;</w:t>
      </w:r>
    </w:p>
    <w:p w:rsidR="00767D19" w:rsidRPr="0018777E" w:rsidRDefault="00767D19" w:rsidP="00767D19">
      <w:pPr>
        <w:pStyle w:val="Main"/>
        <w:rPr>
          <w:lang w:val="ru-RU"/>
        </w:rPr>
      </w:pPr>
    </w:p>
    <w:p w:rsidR="00767D19" w:rsidRPr="0018777E" w:rsidRDefault="00767D19" w:rsidP="00767D19">
      <w:pPr>
        <w:pStyle w:val="Main"/>
        <w:rPr>
          <w:lang w:val="ru-RU"/>
        </w:rPr>
      </w:pPr>
      <w:r w:rsidRPr="00D36411">
        <w:rPr>
          <w:lang w:val="ru-RU"/>
        </w:rPr>
        <w:t>Тип объекта, на который указывается ссылка, может быть любым. Объявление неинициализированной ссылки вызовет сообщение компилятора (кроме ситуации, когда ссылка объявляется как extern). Рассмотрим пример объявления ссылок:</w:t>
      </w:r>
    </w:p>
    <w:p w:rsidR="00767D19" w:rsidRPr="0018777E" w:rsidRDefault="00767D19" w:rsidP="00767D19">
      <w:pPr>
        <w:pStyle w:val="Main"/>
        <w:rPr>
          <w:lang w:val="ru-RU"/>
        </w:rPr>
      </w:pPr>
    </w:p>
    <w:p w:rsidR="00767D19" w:rsidRPr="005B2ADC" w:rsidRDefault="008527B0" w:rsidP="00767D19">
      <w:pPr>
        <w:pStyle w:val="Main"/>
      </w:pPr>
      <w:proofErr w:type="gramStart"/>
      <w:r w:rsidRPr="0018777E">
        <w:rPr>
          <w:color w:val="0000FF"/>
        </w:rPr>
        <w:t>ch</w:t>
      </w:r>
      <w:r w:rsidRPr="0018777E">
        <w:rPr>
          <w:color w:val="0000FF"/>
          <w:lang w:val="ru-RU"/>
        </w:rPr>
        <w:t>а</w:t>
      </w:r>
      <w:r w:rsidRPr="0018777E">
        <w:rPr>
          <w:color w:val="0000FF"/>
        </w:rPr>
        <w:t>r</w:t>
      </w:r>
      <w:proofErr w:type="gramEnd"/>
      <w:r w:rsidRPr="005B2ADC">
        <w:rPr>
          <w:color w:val="0000FF"/>
        </w:rPr>
        <w:t xml:space="preserve"> </w:t>
      </w:r>
      <w:r w:rsidR="00767D19" w:rsidRPr="0018777E">
        <w:t>Letter</w:t>
      </w:r>
      <w:r w:rsidR="00767D19" w:rsidRPr="005B2ADC">
        <w:t>_</w:t>
      </w:r>
      <w:r w:rsidR="00767D19" w:rsidRPr="0018777E">
        <w:t>A</w:t>
      </w:r>
      <w:r w:rsidR="00767D19" w:rsidRPr="005B2ADC">
        <w:t xml:space="preserve"> </w:t>
      </w:r>
      <w:r w:rsidRPr="005B2ADC">
        <w:t>=</w:t>
      </w:r>
      <w:r w:rsidR="00767D19" w:rsidRPr="005B2ADC">
        <w:t xml:space="preserve"> '</w:t>
      </w:r>
      <w:r w:rsidR="00767D19" w:rsidRPr="0018777E">
        <w:rPr>
          <w:lang w:val="ru-RU"/>
        </w:rPr>
        <w:t>А</w:t>
      </w:r>
      <w:r w:rsidR="00767D19" w:rsidRPr="005B2ADC">
        <w:t>';</w:t>
      </w:r>
    </w:p>
    <w:p w:rsidR="00767D19" w:rsidRPr="005B2ADC" w:rsidRDefault="00767D19" w:rsidP="00767D19">
      <w:pPr>
        <w:pStyle w:val="Main"/>
      </w:pPr>
      <w:proofErr w:type="gramStart"/>
      <w:r w:rsidRPr="0018777E">
        <w:rPr>
          <w:color w:val="0000FF"/>
        </w:rPr>
        <w:t>ch</w:t>
      </w:r>
      <w:r w:rsidRPr="0018777E">
        <w:rPr>
          <w:color w:val="0000FF"/>
          <w:lang w:val="ru-RU"/>
        </w:rPr>
        <w:t>а</w:t>
      </w:r>
      <w:r w:rsidRPr="0018777E">
        <w:rPr>
          <w:color w:val="0000FF"/>
        </w:rPr>
        <w:t>r</w:t>
      </w:r>
      <w:proofErr w:type="gramEnd"/>
      <w:r w:rsidRPr="005B2ADC">
        <w:rPr>
          <w:color w:val="0000FF"/>
        </w:rPr>
        <w:t xml:space="preserve"> </w:t>
      </w:r>
      <w:r w:rsidRPr="005B2ADC">
        <w:t>&amp;</w:t>
      </w:r>
      <w:r w:rsidRPr="008527B0">
        <w:t>ref</w:t>
      </w:r>
      <w:r w:rsidRPr="005B2ADC">
        <w:t xml:space="preserve"> </w:t>
      </w:r>
      <w:r w:rsidR="008527B0" w:rsidRPr="005B2ADC">
        <w:t>=</w:t>
      </w:r>
      <w:r w:rsidRPr="005B2ADC">
        <w:t xml:space="preserve"> </w:t>
      </w:r>
      <w:r w:rsidRPr="008527B0">
        <w:t>Letter</w:t>
      </w:r>
      <w:r w:rsidRPr="005B2ADC">
        <w:t>_</w:t>
      </w:r>
      <w:r w:rsidRPr="008527B0">
        <w:t>A</w:t>
      </w:r>
      <w:r w:rsidRPr="005B2ADC">
        <w:t>;</w:t>
      </w:r>
    </w:p>
    <w:p w:rsidR="00767D19" w:rsidRPr="005B2ADC" w:rsidRDefault="00767D19" w:rsidP="00767D19">
      <w:pPr>
        <w:pStyle w:val="Main"/>
      </w:pPr>
    </w:p>
    <w:p w:rsidR="00767D19" w:rsidRDefault="00767D19" w:rsidP="00767D19">
      <w:pPr>
        <w:pStyle w:val="Main"/>
        <w:rPr>
          <w:lang w:val="ru-RU"/>
        </w:rPr>
      </w:pPr>
      <w:r>
        <w:rPr>
          <w:lang w:val="ru-RU"/>
        </w:rPr>
        <w:t>Здесь объявляется и инициализируется символьная переменная Letter_A и ссылка на нее ref.</w:t>
      </w:r>
    </w:p>
    <w:p w:rsidR="00767D19" w:rsidRDefault="00767D19" w:rsidP="00767D19">
      <w:pPr>
        <w:pStyle w:val="Main"/>
        <w:rPr>
          <w:lang w:val="ru-RU"/>
        </w:rPr>
      </w:pPr>
      <w:r w:rsidRPr="00D36411">
        <w:rPr>
          <w:highlight w:val="lightGray"/>
          <w:lang w:val="ru-RU"/>
        </w:rPr>
        <w:t>Любое изменение значения ссылки повлечет за собой изменение того объекта, на который данная ссылка указывает:</w:t>
      </w:r>
    </w:p>
    <w:p w:rsidR="00767D19" w:rsidRDefault="00767D19" w:rsidP="00767D19">
      <w:pPr>
        <w:pStyle w:val="Main"/>
        <w:rPr>
          <w:lang w:val="ru-RU"/>
        </w:rPr>
      </w:pPr>
    </w:p>
    <w:p w:rsidR="00767D19" w:rsidRPr="00F836C3" w:rsidRDefault="00767D19" w:rsidP="00767D19">
      <w:pPr>
        <w:pStyle w:val="Main"/>
      </w:pPr>
      <w:r w:rsidRPr="00F836C3">
        <w:rPr>
          <w:color w:val="0000FF"/>
        </w:rPr>
        <w:t>int</w:t>
      </w:r>
      <w:r w:rsidRPr="00F836C3">
        <w:t xml:space="preserve"> </w:t>
      </w:r>
      <w:r w:rsidR="008527B0">
        <w:t>i</w:t>
      </w:r>
      <w:r w:rsidRPr="00F836C3">
        <w:t>=0;</w:t>
      </w:r>
    </w:p>
    <w:p w:rsidR="00767D19" w:rsidRDefault="00767D19" w:rsidP="00767D19">
      <w:pPr>
        <w:pStyle w:val="Main"/>
      </w:pPr>
      <w:r>
        <w:rPr>
          <w:color w:val="0000FF"/>
        </w:rPr>
        <w:t>int</w:t>
      </w:r>
      <w:r>
        <w:t xml:space="preserve"> &amp;ref =i;.</w:t>
      </w:r>
    </w:p>
    <w:p w:rsidR="00767D19" w:rsidRPr="00CD4C12" w:rsidRDefault="00767D19" w:rsidP="00767D19">
      <w:pPr>
        <w:pStyle w:val="Main"/>
        <w:rPr>
          <w:color w:val="008000"/>
          <w:lang w:val="ru-RU"/>
        </w:rPr>
      </w:pPr>
      <w:r>
        <w:t>ref</w:t>
      </w:r>
      <w:r w:rsidRPr="00CD4C12">
        <w:rPr>
          <w:lang w:val="ru-RU"/>
        </w:rPr>
        <w:t xml:space="preserve"> += 10;</w:t>
      </w:r>
      <w:r w:rsidRPr="00CD4C12">
        <w:rPr>
          <w:color w:val="008000"/>
          <w:lang w:val="ru-RU"/>
        </w:rPr>
        <w:t xml:space="preserve"> // </w:t>
      </w:r>
      <w:r>
        <w:rPr>
          <w:color w:val="008000"/>
          <w:lang w:val="ru-RU"/>
        </w:rPr>
        <w:t>то</w:t>
      </w:r>
      <w:r w:rsidRPr="00CD4C12">
        <w:rPr>
          <w:color w:val="008000"/>
          <w:lang w:val="ru-RU"/>
        </w:rPr>
        <w:t xml:space="preserve"> </w:t>
      </w:r>
      <w:r>
        <w:rPr>
          <w:color w:val="008000"/>
          <w:lang w:val="ru-RU"/>
        </w:rPr>
        <w:t>же</w:t>
      </w:r>
      <w:r w:rsidRPr="00CD4C12">
        <w:rPr>
          <w:color w:val="008000"/>
          <w:lang w:val="ru-RU"/>
        </w:rPr>
        <w:t xml:space="preserve">, </w:t>
      </w:r>
      <w:r>
        <w:rPr>
          <w:color w:val="008000"/>
          <w:lang w:val="ru-RU"/>
        </w:rPr>
        <w:t>что</w:t>
      </w:r>
      <w:r w:rsidRPr="00CD4C12">
        <w:rPr>
          <w:color w:val="008000"/>
          <w:lang w:val="ru-RU"/>
        </w:rPr>
        <w:t xml:space="preserve"> </w:t>
      </w:r>
      <w:r>
        <w:rPr>
          <w:color w:val="008000"/>
        </w:rPr>
        <w:t>i</w:t>
      </w:r>
      <w:r w:rsidRPr="00CD4C12">
        <w:rPr>
          <w:color w:val="008000"/>
          <w:lang w:val="ru-RU"/>
        </w:rPr>
        <w:t>+=10;</w:t>
      </w:r>
    </w:p>
    <w:p w:rsidR="00767D19" w:rsidRPr="00D36411" w:rsidRDefault="00767D19" w:rsidP="00767D19">
      <w:pPr>
        <w:pStyle w:val="Main"/>
        <w:rPr>
          <w:lang w:val="ru-RU"/>
        </w:rPr>
      </w:pPr>
    </w:p>
    <w:p w:rsidR="00767D19" w:rsidRPr="00D36411" w:rsidRDefault="00767D19" w:rsidP="00767D19">
      <w:pPr>
        <w:pStyle w:val="Main"/>
        <w:rPr>
          <w:lang w:val="ru-RU"/>
        </w:rPr>
      </w:pPr>
      <w:r w:rsidRPr="00D36411">
        <w:rPr>
          <w:lang w:val="ru-RU"/>
        </w:rPr>
        <w:t>После выполнения приведенного фрагмента значение обеих переменных i и ref будет равно 10.</w:t>
      </w:r>
    </w:p>
    <w:p w:rsidR="00767D19" w:rsidRPr="00D36411" w:rsidRDefault="00767D19" w:rsidP="00767D19">
      <w:pPr>
        <w:pStyle w:val="Main"/>
        <w:rPr>
          <w:lang w:val="ru-RU"/>
        </w:rPr>
      </w:pPr>
      <w:r w:rsidRPr="00D36411">
        <w:rPr>
          <w:lang w:val="ru-RU"/>
        </w:rPr>
        <w:t>Использование ссылок не связано с дополнительными затратами.</w:t>
      </w:r>
    </w:p>
    <w:p w:rsidR="00767D19" w:rsidRPr="00D36411" w:rsidRDefault="00767D19" w:rsidP="00767D19">
      <w:pPr>
        <w:pStyle w:val="Main"/>
        <w:rPr>
          <w:lang w:val="ru-RU"/>
        </w:rPr>
      </w:pPr>
      <w:r w:rsidRPr="00C3666A">
        <w:rPr>
          <w:highlight w:val="lightGray"/>
          <w:lang w:val="ru-RU"/>
        </w:rPr>
        <w:t xml:space="preserve">Следует отметить, что ссылки нельзя переназначать, инициализировав ссылку однажды адресом некоторой переменной, любое действие со ссылкой сказывается на самом объекте. </w:t>
      </w:r>
      <w:r w:rsidRPr="00C3666A">
        <w:rPr>
          <w:lang w:val="ru-RU"/>
        </w:rPr>
        <w:t>Попытка переназначить имеющуюся ссылку какой-либо другой переменной приведет к присвоению оригиналу объекта значения второй переменной:</w:t>
      </w:r>
    </w:p>
    <w:p w:rsidR="00767D19" w:rsidRPr="00D36411" w:rsidRDefault="00767D19" w:rsidP="00767D19">
      <w:pPr>
        <w:pStyle w:val="Main"/>
        <w:rPr>
          <w:lang w:val="ru-RU"/>
        </w:rPr>
      </w:pPr>
    </w:p>
    <w:p w:rsidR="00767D19" w:rsidRPr="00D36411" w:rsidRDefault="00767D19" w:rsidP="00767D19">
      <w:pPr>
        <w:pStyle w:val="Main"/>
      </w:pPr>
      <w:proofErr w:type="gramStart"/>
      <w:r w:rsidRPr="00D36411">
        <w:rPr>
          <w:color w:val="0000FF"/>
        </w:rPr>
        <w:t>char</w:t>
      </w:r>
      <w:proofErr w:type="gramEnd"/>
      <w:r w:rsidRPr="00D36411">
        <w:t xml:space="preserve"> letA = 'A';</w:t>
      </w:r>
    </w:p>
    <w:p w:rsidR="00767D19" w:rsidRPr="00D36411" w:rsidRDefault="00767D19" w:rsidP="00767D19">
      <w:pPr>
        <w:pStyle w:val="Main"/>
      </w:pPr>
      <w:proofErr w:type="gramStart"/>
      <w:r w:rsidRPr="00D36411">
        <w:rPr>
          <w:color w:val="0000FF"/>
        </w:rPr>
        <w:t>char</w:t>
      </w:r>
      <w:proofErr w:type="gramEnd"/>
      <w:r w:rsidRPr="00D36411">
        <w:t xml:space="preserve"> &amp;refA = letA;</w:t>
      </w:r>
    </w:p>
    <w:p w:rsidR="00767D19" w:rsidRPr="00D36411" w:rsidRDefault="00767D19" w:rsidP="00767D19">
      <w:pPr>
        <w:pStyle w:val="Main"/>
      </w:pPr>
      <w:proofErr w:type="gramStart"/>
      <w:r w:rsidRPr="00D36411">
        <w:rPr>
          <w:color w:val="0000FF"/>
        </w:rPr>
        <w:t>char</w:t>
      </w:r>
      <w:proofErr w:type="gramEnd"/>
      <w:r w:rsidRPr="00D36411">
        <w:t xml:space="preserve"> B_Letter = 'B';</w:t>
      </w:r>
    </w:p>
    <w:p w:rsidR="00767D19" w:rsidRPr="00D36411" w:rsidRDefault="00767D19" w:rsidP="00767D19">
      <w:pPr>
        <w:pStyle w:val="Main"/>
      </w:pPr>
      <w:proofErr w:type="gramStart"/>
      <w:r w:rsidRPr="00D36411">
        <w:t>refA</w:t>
      </w:r>
      <w:proofErr w:type="gramEnd"/>
      <w:r w:rsidRPr="00D36411">
        <w:t xml:space="preserve"> = B_Letter;</w:t>
      </w:r>
    </w:p>
    <w:p w:rsidR="00767D19" w:rsidRPr="00D36411" w:rsidRDefault="00767D19" w:rsidP="00767D19">
      <w:pPr>
        <w:pStyle w:val="Main"/>
        <w:rPr>
          <w:color w:val="008000"/>
          <w:lang w:val="ru-RU"/>
        </w:rPr>
      </w:pPr>
      <w:r w:rsidRPr="00D36411">
        <w:rPr>
          <w:color w:val="008000"/>
          <w:lang w:val="ru-RU"/>
        </w:rPr>
        <w:t>//то есть letA = B_Letter</w:t>
      </w:r>
    </w:p>
    <w:p w:rsidR="00767D19" w:rsidRPr="00D36411" w:rsidRDefault="00767D19" w:rsidP="00767D19">
      <w:pPr>
        <w:pStyle w:val="Main"/>
        <w:rPr>
          <w:lang w:val="ru-RU"/>
        </w:rPr>
      </w:pPr>
    </w:p>
    <w:p w:rsidR="00767D19" w:rsidRPr="00C3666A" w:rsidRDefault="00767D19" w:rsidP="00767D19">
      <w:pPr>
        <w:pStyle w:val="Main"/>
        <w:rPr>
          <w:lang w:val="ru-RU"/>
        </w:rPr>
      </w:pPr>
      <w:r w:rsidRPr="00C3666A">
        <w:rPr>
          <w:lang w:val="ru-RU"/>
        </w:rPr>
        <w:t>Кроме того, следует учесть, что ссылаться можно только на сам объект. Нельзя объявить ссылку на тип объекта. Ниже приводится корректный вариант объявления.</w:t>
      </w:r>
    </w:p>
    <w:p w:rsidR="00767D19" w:rsidRPr="00C3666A" w:rsidRDefault="00767D19" w:rsidP="00767D19">
      <w:pPr>
        <w:pStyle w:val="Main"/>
        <w:rPr>
          <w:lang w:val="ru-RU"/>
        </w:rPr>
      </w:pPr>
    </w:p>
    <w:p w:rsidR="00767D19" w:rsidRPr="00D36411" w:rsidRDefault="00767D19" w:rsidP="00767D19">
      <w:pPr>
        <w:pStyle w:val="Main"/>
      </w:pPr>
      <w:proofErr w:type="gramStart"/>
      <w:r w:rsidRPr="00C3666A">
        <w:rPr>
          <w:color w:val="0000FF"/>
        </w:rPr>
        <w:t>bool</w:t>
      </w:r>
      <w:proofErr w:type="gramEnd"/>
      <w:r w:rsidRPr="00C3666A">
        <w:t xml:space="preserve"> Flag = </w:t>
      </w:r>
      <w:r w:rsidRPr="00C3666A">
        <w:rPr>
          <w:color w:val="0000FF"/>
        </w:rPr>
        <w:t>true</w:t>
      </w:r>
      <w:r w:rsidRPr="00C3666A">
        <w:t>;</w:t>
      </w:r>
    </w:p>
    <w:p w:rsidR="00767D19" w:rsidRPr="00D36411" w:rsidRDefault="00767D19" w:rsidP="00767D19">
      <w:pPr>
        <w:pStyle w:val="Main"/>
      </w:pPr>
      <w:proofErr w:type="gramStart"/>
      <w:r w:rsidRPr="00D36411">
        <w:rPr>
          <w:color w:val="0000FF"/>
        </w:rPr>
        <w:t>bool</w:t>
      </w:r>
      <w:proofErr w:type="gramEnd"/>
      <w:r w:rsidRPr="00D36411">
        <w:t xml:space="preserve"> &amp;ref &lt;&lt; Flag; </w:t>
      </w:r>
      <w:r w:rsidRPr="00D36411">
        <w:rPr>
          <w:color w:val="008000"/>
        </w:rPr>
        <w:t xml:space="preserve">// </w:t>
      </w:r>
      <w:r w:rsidRPr="00D36411">
        <w:rPr>
          <w:color w:val="008000"/>
          <w:lang w:val="ru-RU"/>
        </w:rPr>
        <w:t>а</w:t>
      </w:r>
      <w:r w:rsidRPr="00D36411">
        <w:rPr>
          <w:color w:val="008000"/>
        </w:rPr>
        <w:t xml:space="preserve"> </w:t>
      </w:r>
      <w:r w:rsidRPr="00D36411">
        <w:rPr>
          <w:color w:val="008000"/>
          <w:lang w:val="ru-RU"/>
        </w:rPr>
        <w:t>не</w:t>
      </w:r>
      <w:r w:rsidRPr="00D36411">
        <w:rPr>
          <w:color w:val="008000"/>
        </w:rPr>
        <w:t xml:space="preserve"> &amp;ref &gt;&gt; bool</w:t>
      </w:r>
    </w:p>
    <w:p w:rsidR="00767D19" w:rsidRPr="00D36411" w:rsidRDefault="00767D19" w:rsidP="00767D19">
      <w:pPr>
        <w:pStyle w:val="Main"/>
      </w:pPr>
    </w:p>
    <w:p w:rsidR="00767D19" w:rsidRPr="00C3666A" w:rsidRDefault="00767D19" w:rsidP="00767D19">
      <w:pPr>
        <w:pStyle w:val="Main"/>
        <w:rPr>
          <w:lang w:val="ru-RU"/>
        </w:rPr>
      </w:pPr>
      <w:r w:rsidRPr="00C3666A">
        <w:rPr>
          <w:highlight w:val="lightGray"/>
          <w:lang w:val="ru-RU"/>
        </w:rPr>
        <w:t>Еще одно ограничение, налагаемое на ссылки, заключается в том, что они не могут указывать на нулевой объект (принимающий значение NULL</w:t>
      </w:r>
      <w:r w:rsidRPr="00C3666A">
        <w:rPr>
          <w:lang w:val="ru-RU"/>
        </w:rPr>
        <w:t>). Таким образом, если есть вероятность того, что объект в результате работы приложения станет нулевым, от ссылки следует отказаться в пользу применения указателя.</w:t>
      </w:r>
    </w:p>
    <w:p w:rsidR="00767D19" w:rsidRDefault="00767D19" w:rsidP="00767D19">
      <w:pPr>
        <w:pStyle w:val="Main"/>
        <w:rPr>
          <w:lang w:val="ru-RU"/>
        </w:rPr>
      </w:pPr>
      <w:r w:rsidRPr="00C3666A">
        <w:rPr>
          <w:lang w:val="ru-RU"/>
        </w:rPr>
        <w:t>В языке C++ имеется способ вызова по ссылке, который использовать еще проще, чем указатели. Для начала рассмотрим использование ссылочных переменных в C++. Так же, как и в</w:t>
      </w:r>
      <w:proofErr w:type="gramStart"/>
      <w:r w:rsidRPr="00C3666A">
        <w:rPr>
          <w:lang w:val="ru-RU"/>
        </w:rPr>
        <w:t xml:space="preserve"> С</w:t>
      </w:r>
      <w:proofErr w:type="gramEnd"/>
      <w:r w:rsidRPr="00C3666A">
        <w:rPr>
          <w:lang w:val="ru-RU"/>
        </w:rPr>
        <w:t>, в языке C++ можно объявить обычные переменные или переменные-указатели. В первом случае для данных действительно выделяется память; во втором случае память резервируется для адреса объекта, который будет создан в другое время. В C++ имеется третий тип объявлений — ссылки. Так же, как указатель, ссылочная переменная указывает на положение другой переменной, однако, так же как и в случае обычной переменной, для ссылки не требуется специальной операции разыменования. Синтаксис ссылочной переменной понятен:</w:t>
      </w:r>
    </w:p>
    <w:p w:rsidR="00767D19" w:rsidRDefault="00767D19" w:rsidP="00767D19">
      <w:pPr>
        <w:pStyle w:val="Program0"/>
        <w:rPr>
          <w:lang w:val="ru-RU"/>
        </w:rPr>
      </w:pPr>
    </w:p>
    <w:p w:rsidR="00767D19" w:rsidRPr="001B4D2E" w:rsidRDefault="00767D19" w:rsidP="00767D19">
      <w:pPr>
        <w:pStyle w:val="Program0"/>
        <w:rPr>
          <w:lang w:val="ru-RU"/>
        </w:rPr>
      </w:pPr>
      <w:r>
        <w:rPr>
          <w:color w:val="0000FF"/>
        </w:rPr>
        <w:t>int</w:t>
      </w:r>
      <w:r w:rsidRPr="001B4D2E">
        <w:rPr>
          <w:lang w:val="ru-RU"/>
        </w:rPr>
        <w:t xml:space="preserve"> </w:t>
      </w:r>
      <w:r>
        <w:t>iresult</w:t>
      </w:r>
      <w:r w:rsidRPr="001B4D2E">
        <w:rPr>
          <w:lang w:val="ru-RU"/>
        </w:rPr>
        <w:t>_</w:t>
      </w:r>
      <w:r>
        <w:t>a</w:t>
      </w:r>
      <w:r w:rsidRPr="001B4D2E">
        <w:rPr>
          <w:lang w:val="ru-RU"/>
        </w:rPr>
        <w:t>=5;</w:t>
      </w:r>
    </w:p>
    <w:p w:rsidR="00767D19" w:rsidRPr="001B4D2E" w:rsidRDefault="00767D19" w:rsidP="00767D19">
      <w:pPr>
        <w:pStyle w:val="Program0"/>
        <w:rPr>
          <w:lang w:val="ru-RU"/>
        </w:rPr>
      </w:pPr>
      <w:r>
        <w:rPr>
          <w:color w:val="0000FF"/>
        </w:rPr>
        <w:t>int</w:t>
      </w:r>
      <w:r w:rsidRPr="001B4D2E">
        <w:rPr>
          <w:lang w:val="ru-RU"/>
        </w:rPr>
        <w:t xml:space="preserve">&amp; </w:t>
      </w:r>
      <w:r>
        <w:t>riresult</w:t>
      </w:r>
      <w:r w:rsidRPr="001B4D2E">
        <w:rPr>
          <w:lang w:val="ru-RU"/>
        </w:rPr>
        <w:t>_</w:t>
      </w:r>
      <w:r>
        <w:t>a</w:t>
      </w:r>
      <w:r w:rsidRPr="001B4D2E">
        <w:rPr>
          <w:lang w:val="ru-RU"/>
        </w:rPr>
        <w:t>=</w:t>
      </w:r>
      <w:r>
        <w:t>iresult</w:t>
      </w:r>
      <w:r w:rsidRPr="001B4D2E">
        <w:rPr>
          <w:lang w:val="ru-RU"/>
        </w:rPr>
        <w:t>_</w:t>
      </w:r>
      <w:r>
        <w:t>a</w:t>
      </w:r>
      <w:r w:rsidRPr="001B4D2E">
        <w:rPr>
          <w:lang w:val="ru-RU"/>
        </w:rPr>
        <w:t xml:space="preserve">; </w:t>
      </w:r>
      <w:r w:rsidRPr="001B4D2E">
        <w:rPr>
          <w:color w:val="008000"/>
          <w:lang w:val="ru-RU"/>
        </w:rPr>
        <w:t xml:space="preserve">// </w:t>
      </w:r>
      <w:r>
        <w:rPr>
          <w:color w:val="008000"/>
          <w:lang w:val="ru-RU"/>
        </w:rPr>
        <w:t>правильно</w:t>
      </w:r>
    </w:p>
    <w:p w:rsidR="00767D19" w:rsidRDefault="00767D19" w:rsidP="00767D19">
      <w:pPr>
        <w:pStyle w:val="Program0"/>
        <w:rPr>
          <w:lang w:val="ru-RU"/>
        </w:rPr>
      </w:pPr>
      <w:r>
        <w:rPr>
          <w:color w:val="0000FF"/>
          <w:lang w:val="ru-RU"/>
        </w:rPr>
        <w:t>int</w:t>
      </w:r>
      <w:r>
        <w:rPr>
          <w:lang w:val="ru-RU"/>
        </w:rPr>
        <w:t>&amp; riresult</w:t>
      </w:r>
      <w:r w:rsidR="002D1F61" w:rsidRPr="002D1F61">
        <w:rPr>
          <w:lang w:val="ru-RU"/>
        </w:rPr>
        <w:t>_</w:t>
      </w:r>
      <w:r>
        <w:rPr>
          <w:lang w:val="ru-RU"/>
        </w:rPr>
        <w:t>b;</w:t>
      </w:r>
      <w:r>
        <w:rPr>
          <w:lang w:val="ru-RU"/>
        </w:rPr>
        <w:tab/>
      </w:r>
      <w:r>
        <w:rPr>
          <w:color w:val="008000"/>
          <w:lang w:val="ru-RU"/>
        </w:rPr>
        <w:t>// неправильно: нет начального значения</w:t>
      </w:r>
    </w:p>
    <w:p w:rsidR="00767D19" w:rsidRDefault="00767D19" w:rsidP="00767D19">
      <w:pPr>
        <w:pStyle w:val="Program0"/>
        <w:rPr>
          <w:lang w:val="ru-RU"/>
        </w:rPr>
      </w:pPr>
    </w:p>
    <w:p w:rsidR="00767D19" w:rsidRPr="00C3666A" w:rsidRDefault="00767D19" w:rsidP="00767D19">
      <w:pPr>
        <w:pStyle w:val="Main"/>
        <w:rPr>
          <w:lang w:val="ru-RU"/>
        </w:rPr>
      </w:pPr>
      <w:r w:rsidRPr="00C3666A">
        <w:rPr>
          <w:lang w:val="ru-RU"/>
        </w:rPr>
        <w:t>В этом примере определяется ссылочная переменная riresult_a и присваивается существующей переменной iresult_a. После этого адресуемое значение имеет два имени — iresult_a и riresul_a. Поскольку обе переменные указывают на одну и ту же ячейку памяти, они представляют собой, по сути, одну переменную. Любое присваивание, сделанное по отношению к riresult_a, отражается на iresult_a; справедливо и обратное утверждение. Следовательно, при помощи ссылки можно создать нечто подобное псевдониму (alias) переменной.</w:t>
      </w:r>
    </w:p>
    <w:p w:rsidR="00767D19" w:rsidRPr="00C3666A" w:rsidRDefault="00767D19" w:rsidP="00767D19">
      <w:pPr>
        <w:pStyle w:val="Main"/>
        <w:rPr>
          <w:lang w:val="ru-RU"/>
        </w:rPr>
      </w:pPr>
      <w:r w:rsidRPr="00C3666A">
        <w:rPr>
          <w:lang w:val="ru-RU"/>
        </w:rPr>
        <w:t xml:space="preserve">Ссылки имеют ограничение, позволяющее отличать их от указателей, которые ведут себя очень похоже. </w:t>
      </w:r>
      <w:r w:rsidRPr="00C3666A">
        <w:rPr>
          <w:highlight w:val="lightGray"/>
          <w:lang w:val="ru-RU"/>
        </w:rPr>
        <w:t>Значение ссылочного типа должно быть задано при объявлении и не может меняться в процессе выполнения программы</w:t>
      </w:r>
      <w:r w:rsidRPr="00C3666A">
        <w:rPr>
          <w:lang w:val="ru-RU"/>
        </w:rPr>
        <w:t xml:space="preserve">. После инициализации типа при объявлении, ссылка всегда указывает на одну и ту же ячейку памяти. Следовательно, при любом присваивании значения ссылочной переменной изменяются только данные в памяти, а не адрес самой переменной. Другими словами, </w:t>
      </w:r>
      <w:r w:rsidRPr="00C3666A">
        <w:rPr>
          <w:highlight w:val="lightGray"/>
          <w:lang w:val="ru-RU"/>
        </w:rPr>
        <w:t>ссылку можно считать указателем на ячейку памяти с постоянным адресом.</w:t>
      </w:r>
    </w:p>
    <w:p w:rsidR="00767D19" w:rsidRPr="00C3666A" w:rsidRDefault="00767D19" w:rsidP="00767D19">
      <w:pPr>
        <w:pStyle w:val="Main"/>
        <w:rPr>
          <w:lang w:val="ru-RU"/>
        </w:rPr>
      </w:pPr>
      <w:r w:rsidRPr="00C3666A">
        <w:rPr>
          <w:lang w:val="ru-RU"/>
        </w:rPr>
        <w:lastRenderedPageBreak/>
        <w:t>Если, к примеру, использовать ранее сделанные объявления, то при помощи следующего оператора можно удвоить содержимое iresult_a, умножив 5 на 2:</w:t>
      </w:r>
    </w:p>
    <w:p w:rsidR="00767D19" w:rsidRPr="00C3666A" w:rsidRDefault="00767D19" w:rsidP="00767D19">
      <w:pPr>
        <w:pStyle w:val="Program0"/>
        <w:rPr>
          <w:lang w:val="ru-RU"/>
        </w:rPr>
      </w:pPr>
    </w:p>
    <w:p w:rsidR="00767D19" w:rsidRPr="00C3666A" w:rsidRDefault="00767D19" w:rsidP="00767D19">
      <w:pPr>
        <w:pStyle w:val="Program0"/>
        <w:rPr>
          <w:lang w:val="ru-RU"/>
        </w:rPr>
      </w:pPr>
      <w:r w:rsidRPr="00C3666A">
        <w:rPr>
          <w:lang w:val="ru-RU"/>
        </w:rPr>
        <w:t>riresult_a *= 2;</w:t>
      </w:r>
    </w:p>
    <w:p w:rsidR="00767D19" w:rsidRPr="00C3666A" w:rsidRDefault="00767D19" w:rsidP="00767D19">
      <w:pPr>
        <w:pStyle w:val="Program0"/>
        <w:rPr>
          <w:lang w:val="ru-RU"/>
        </w:rPr>
      </w:pPr>
    </w:p>
    <w:p w:rsidR="00767D19" w:rsidRDefault="00767D19" w:rsidP="00767D19">
      <w:pPr>
        <w:pStyle w:val="Main"/>
        <w:rPr>
          <w:lang w:val="ru-RU"/>
        </w:rPr>
      </w:pPr>
      <w:r>
        <w:rPr>
          <w:lang w:val="ru-RU"/>
        </w:rPr>
        <w:t>Далее переменной icopy_value (предполагая, что она имеет тип int) присваивается значение, связанное с riresult_v.</w:t>
      </w:r>
    </w:p>
    <w:p w:rsidR="00767D19" w:rsidRDefault="00767D19" w:rsidP="00767D19">
      <w:pPr>
        <w:pStyle w:val="Program0"/>
        <w:rPr>
          <w:lang w:val="ru-RU"/>
        </w:rPr>
      </w:pPr>
    </w:p>
    <w:p w:rsidR="00767D19" w:rsidRPr="00F836C3" w:rsidRDefault="00767D19" w:rsidP="00767D19">
      <w:pPr>
        <w:pStyle w:val="Program0"/>
        <w:rPr>
          <w:lang w:val="ru-RU"/>
        </w:rPr>
      </w:pPr>
      <w:r>
        <w:t>icopy</w:t>
      </w:r>
      <w:r w:rsidRPr="00F836C3">
        <w:rPr>
          <w:lang w:val="ru-RU"/>
        </w:rPr>
        <w:t>_</w:t>
      </w:r>
      <w:r>
        <w:t>value</w:t>
      </w:r>
      <w:r w:rsidRPr="00F836C3">
        <w:rPr>
          <w:lang w:val="ru-RU"/>
        </w:rPr>
        <w:t xml:space="preserve"> = </w:t>
      </w:r>
      <w:r>
        <w:t>riresult</w:t>
      </w:r>
      <w:r w:rsidRPr="00F836C3">
        <w:rPr>
          <w:lang w:val="ru-RU"/>
        </w:rPr>
        <w:t>_</w:t>
      </w:r>
      <w:r>
        <w:t>a</w:t>
      </w:r>
      <w:r w:rsidRPr="00F836C3">
        <w:rPr>
          <w:lang w:val="ru-RU"/>
        </w:rPr>
        <w:t>;</w:t>
      </w:r>
    </w:p>
    <w:p w:rsidR="00767D19" w:rsidRPr="00F836C3" w:rsidRDefault="00767D19" w:rsidP="00767D19">
      <w:pPr>
        <w:pStyle w:val="Program0"/>
        <w:rPr>
          <w:lang w:val="ru-RU"/>
        </w:rPr>
      </w:pPr>
    </w:p>
    <w:p w:rsidR="00767D19" w:rsidRDefault="00767D19" w:rsidP="00767D19">
      <w:pPr>
        <w:pStyle w:val="Main"/>
        <w:rPr>
          <w:lang w:val="ru-RU"/>
        </w:rPr>
      </w:pPr>
      <w:r>
        <w:rPr>
          <w:lang w:val="ru-RU"/>
        </w:rPr>
        <w:t>Следующий оператор также допустим при использовании ссылочных типов:</w:t>
      </w:r>
    </w:p>
    <w:p w:rsidR="00767D19" w:rsidRDefault="00767D19" w:rsidP="00767D19">
      <w:pPr>
        <w:pStyle w:val="Program0"/>
        <w:rPr>
          <w:lang w:val="ru-RU"/>
        </w:rPr>
      </w:pPr>
    </w:p>
    <w:p w:rsidR="00767D19" w:rsidRDefault="00767D19" w:rsidP="00767D19">
      <w:pPr>
        <w:pStyle w:val="Program0"/>
      </w:pPr>
      <w:r>
        <w:rPr>
          <w:color w:val="0000FF"/>
        </w:rPr>
        <w:t>int</w:t>
      </w:r>
      <w:r>
        <w:t xml:space="preserve"> *piresult_a = &amp;riresult_a;</w:t>
      </w:r>
    </w:p>
    <w:p w:rsidR="00767D19" w:rsidRDefault="00767D19" w:rsidP="00767D19">
      <w:pPr>
        <w:pStyle w:val="Program0"/>
      </w:pPr>
    </w:p>
    <w:p w:rsidR="00767D19" w:rsidRDefault="00767D19" w:rsidP="00767D19">
      <w:pPr>
        <w:pStyle w:val="Main"/>
        <w:rPr>
          <w:lang w:val="ru-RU"/>
        </w:rPr>
      </w:pPr>
      <w:r>
        <w:rPr>
          <w:lang w:val="ru-RU"/>
        </w:rPr>
        <w:t>Этот оператор присваивает адрес riresult_a переменной piresult_a, имеющей тип int *.</w:t>
      </w:r>
    </w:p>
    <w:p w:rsidR="00767D19" w:rsidRDefault="00767D19" w:rsidP="00767D19">
      <w:pPr>
        <w:pStyle w:val="Main"/>
        <w:rPr>
          <w:lang w:val="ru-RU"/>
        </w:rPr>
      </w:pPr>
      <w:r>
        <w:rPr>
          <w:lang w:val="ru-RU"/>
        </w:rPr>
        <w:t>В первую очередь ссылки используются в качестве аргументов функций и их возвращаемых значений, в особенности, если речь идет о классах, описываемых пользователем.</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98" w:name="_Toc305219113"/>
      <w:bookmarkStart w:id="99" w:name="_Toc531685290"/>
      <w:r w:rsidRPr="00767D19">
        <w:rPr>
          <w:sz w:val="20"/>
          <w:szCs w:val="20"/>
        </w:rPr>
        <w:t>Адрес в качестве возвращаемого значения функции.</w:t>
      </w:r>
      <w:bookmarkEnd w:id="98"/>
      <w:bookmarkEnd w:id="99"/>
    </w:p>
    <w:p w:rsidR="00767D19" w:rsidRPr="00BA1778" w:rsidRDefault="00767D19" w:rsidP="00767D19">
      <w:pPr>
        <w:pStyle w:val="Main"/>
        <w:rPr>
          <w:lang w:val="ru-RU"/>
        </w:rPr>
      </w:pPr>
      <w:r w:rsidRPr="005B2ADC">
        <w:rPr>
          <w:highlight w:val="lightGray"/>
          <w:lang w:val="ru-RU"/>
        </w:rPr>
        <w:t>Когда функция возвращает адрес либо в виде переменной-указателя, либо в виде ссылки, пользователь получает некоторый адрес в памяти</w:t>
      </w:r>
      <w:r w:rsidRPr="00BA1778">
        <w:rPr>
          <w:lang w:val="ru-RU"/>
        </w:rPr>
        <w:t xml:space="preserve">. Он может считать значение, находящееся по этому адресу, и, если тип указателя не объявлен как const, всегда может что-нибудь туда записать. Если функция возвращает адрес, то пользователь получает возможность читать и — в случае указателей, имеющих тип, отличный от const — обновлять локальные данные. Это важно для проектирования приложений. Сможете ли вы описать работу следующей программы: </w:t>
      </w:r>
    </w:p>
    <w:p w:rsidR="00767D19" w:rsidRPr="00BA1778" w:rsidRDefault="00767D19" w:rsidP="00767D19">
      <w:pPr>
        <w:pStyle w:val="Program0"/>
        <w:rPr>
          <w:lang w:val="ru-RU"/>
        </w:rPr>
      </w:pPr>
    </w:p>
    <w:p w:rsidR="00767D19" w:rsidRPr="00BA1778" w:rsidRDefault="00767D19" w:rsidP="00767D19">
      <w:pPr>
        <w:pStyle w:val="Program0"/>
        <w:rPr>
          <w:color w:val="008000"/>
          <w:lang w:val="ru-RU"/>
        </w:rPr>
      </w:pPr>
      <w:r w:rsidRPr="00BA1778">
        <w:rPr>
          <w:color w:val="008000"/>
          <w:lang w:val="ru-RU"/>
        </w:rPr>
        <w:t>// 10REFVAR.CPP</w:t>
      </w:r>
    </w:p>
    <w:p w:rsidR="00767D19" w:rsidRDefault="00767D19" w:rsidP="00767D19">
      <w:pPr>
        <w:pStyle w:val="Program0"/>
        <w:rPr>
          <w:color w:val="008000"/>
          <w:lang w:val="ru-RU"/>
        </w:rPr>
      </w:pPr>
      <w:r w:rsidRPr="00BA1778">
        <w:rPr>
          <w:color w:val="008000"/>
          <w:lang w:val="ru-RU"/>
        </w:rPr>
        <w:t>// Программа на C++, показывающая что НЕ НУЖН</w:t>
      </w:r>
      <w:r>
        <w:rPr>
          <w:color w:val="008000"/>
          <w:lang w:val="ru-RU"/>
        </w:rPr>
        <w:t>О делать с адресными</w:t>
      </w:r>
    </w:p>
    <w:p w:rsidR="00767D19" w:rsidRDefault="00767D19" w:rsidP="00767D19">
      <w:pPr>
        <w:pStyle w:val="Program0"/>
        <w:rPr>
          <w:color w:val="008000"/>
        </w:rPr>
      </w:pPr>
      <w:r>
        <w:rPr>
          <w:color w:val="008000"/>
        </w:rPr>
        <w:t xml:space="preserve">// </w:t>
      </w:r>
      <w:r>
        <w:rPr>
          <w:color w:val="008000"/>
          <w:lang w:val="ru-RU"/>
        </w:rPr>
        <w:t>переменными</w:t>
      </w:r>
    </w:p>
    <w:p w:rsidR="00767D19" w:rsidRPr="00F836C3" w:rsidRDefault="00767D19" w:rsidP="00767D19">
      <w:pPr>
        <w:pStyle w:val="Program0"/>
        <w:rPr>
          <w:color w:val="008000"/>
        </w:rPr>
      </w:pPr>
    </w:p>
    <w:p w:rsidR="00767D19" w:rsidRDefault="00767D19" w:rsidP="00767D19">
      <w:pPr>
        <w:pStyle w:val="Program0"/>
      </w:pPr>
      <w:r>
        <w:rPr>
          <w:color w:val="0000FF"/>
        </w:rPr>
        <w:t>#include</w:t>
      </w:r>
      <w:r>
        <w:t xml:space="preserve"> "stdafx.h"</w:t>
      </w:r>
    </w:p>
    <w:p w:rsidR="00767D19" w:rsidRDefault="00767D19" w:rsidP="00767D19">
      <w:pPr>
        <w:pStyle w:val="Program0"/>
      </w:pPr>
      <w:r>
        <w:rPr>
          <w:color w:val="0000FF"/>
        </w:rPr>
        <w:t>#include</w:t>
      </w:r>
      <w:r>
        <w:t xml:space="preserve"> "E:\LECTURE\AlgorithmProgramming 02\Universal_HederFile.h"</w:t>
      </w:r>
    </w:p>
    <w:p w:rsidR="00767D19" w:rsidRDefault="00767D19" w:rsidP="00767D19">
      <w:pPr>
        <w:pStyle w:val="Program0"/>
      </w:pPr>
    </w:p>
    <w:p w:rsidR="00767D19" w:rsidRDefault="00767D19" w:rsidP="00767D19">
      <w:pPr>
        <w:pStyle w:val="Program0"/>
      </w:pPr>
      <w:r>
        <w:rPr>
          <w:color w:val="0000FF"/>
        </w:rPr>
        <w:t>int</w:t>
      </w:r>
      <w:r>
        <w:t xml:space="preserve"> *ifirst_function(</w:t>
      </w:r>
      <w:r>
        <w:rPr>
          <w:color w:val="0000FF"/>
        </w:rPr>
        <w:t>void</w:t>
      </w:r>
      <w:r>
        <w:t>);</w:t>
      </w:r>
    </w:p>
    <w:p w:rsidR="00767D19" w:rsidRDefault="00767D19" w:rsidP="00767D19">
      <w:pPr>
        <w:pStyle w:val="Program0"/>
      </w:pPr>
      <w:r>
        <w:rPr>
          <w:color w:val="0000FF"/>
        </w:rPr>
        <w:t>int</w:t>
      </w:r>
      <w:r>
        <w:t xml:space="preserve"> *isecond_function(</w:t>
      </w:r>
      <w:r>
        <w:rPr>
          <w:color w:val="0000FF"/>
        </w:rPr>
        <w:t>void</w:t>
      </w:r>
      <w:r>
        <w:t>);</w:t>
      </w:r>
    </w:p>
    <w:p w:rsidR="00767D19" w:rsidRDefault="00767D19" w:rsidP="00767D19">
      <w:pPr>
        <w:pStyle w:val="Program0"/>
      </w:pPr>
      <w:r>
        <w:rPr>
          <w:color w:val="0000FF"/>
        </w:rPr>
        <w:t>void</w:t>
      </w:r>
      <w:r>
        <w:t xml:space="preserve"> StopWait(</w:t>
      </w:r>
      <w:r>
        <w:rPr>
          <w:color w:val="0000FF"/>
        </w:rPr>
        <w:t>void</w:t>
      </w:r>
      <w:r>
        <w:t>);</w:t>
      </w:r>
    </w:p>
    <w:p w:rsidR="00767D19" w:rsidRDefault="00767D19" w:rsidP="00767D19">
      <w:pPr>
        <w:pStyle w:val="Program0"/>
      </w:pPr>
    </w:p>
    <w:p w:rsidR="00767D19" w:rsidRDefault="00767D19" w:rsidP="00767D19">
      <w:pPr>
        <w:pStyle w:val="Program0"/>
      </w:pPr>
      <w:r>
        <w:rPr>
          <w:color w:val="0000FF"/>
        </w:rPr>
        <w:t>void</w:t>
      </w:r>
      <w:r>
        <w:t xml:space="preserve"> main ()</w:t>
      </w:r>
    </w:p>
    <w:p w:rsidR="00767D19" w:rsidRDefault="00767D19" w:rsidP="00767D19">
      <w:pPr>
        <w:pStyle w:val="Program0"/>
      </w:pPr>
      <w:r>
        <w:t>{</w:t>
      </w:r>
    </w:p>
    <w:p w:rsidR="00767D19" w:rsidRDefault="00767D19" w:rsidP="00767D19">
      <w:pPr>
        <w:pStyle w:val="Program0"/>
        <w:ind w:firstLine="284"/>
      </w:pPr>
      <w:r>
        <w:rPr>
          <w:color w:val="0000FF"/>
        </w:rPr>
        <w:t>int</w:t>
      </w:r>
      <w:r>
        <w:t xml:space="preserve"> *pi=ifirst_function();</w:t>
      </w:r>
    </w:p>
    <w:p w:rsidR="00645068" w:rsidRDefault="00645068" w:rsidP="00645068">
      <w:pPr>
        <w:pStyle w:val="Program0"/>
        <w:rPr>
          <w:color w:val="008000"/>
          <w:lang w:val="ru-RU"/>
        </w:rPr>
      </w:pPr>
      <w:r>
        <w:tab/>
        <w:t>cout</w:t>
      </w:r>
      <w:r w:rsidRPr="00CD4C12">
        <w:t xml:space="preserve"> &lt;&lt; "</w:t>
      </w:r>
      <w:r>
        <w:t>Correct</w:t>
      </w:r>
      <w:r w:rsidRPr="00CD4C12">
        <w:t xml:space="preserve"> </w:t>
      </w:r>
      <w:r>
        <w:t>value</w:t>
      </w:r>
      <w:r w:rsidRPr="00CD4C12">
        <w:t xml:space="preserve">? </w:t>
      </w:r>
      <w:r>
        <w:rPr>
          <w:lang w:val="ru-RU"/>
        </w:rPr>
        <w:t>" &lt;&lt; *</w:t>
      </w:r>
      <w:r w:rsidRPr="00645068">
        <w:rPr>
          <w:rFonts w:cs="Arial"/>
          <w:lang w:val="ru-RU"/>
        </w:rPr>
        <w:t>pi</w:t>
      </w:r>
      <w:r w:rsidRPr="001B4D2E">
        <w:rPr>
          <w:rFonts w:cs="Arial"/>
          <w:noProof/>
          <w:lang w:val="ru-RU" w:eastAsia="en-US"/>
        </w:rPr>
        <w:t xml:space="preserve"> &lt;&lt; </w:t>
      </w:r>
      <w:r w:rsidRPr="001B4D2E">
        <w:rPr>
          <w:rFonts w:cs="Arial"/>
          <w:noProof/>
          <w:color w:val="A31515"/>
          <w:lang w:val="ru-RU" w:eastAsia="en-US"/>
        </w:rPr>
        <w:t>"\</w:t>
      </w:r>
      <w:r w:rsidRPr="00645068">
        <w:rPr>
          <w:rFonts w:cs="Arial"/>
          <w:noProof/>
          <w:color w:val="A31515"/>
          <w:lang w:eastAsia="en-US"/>
        </w:rPr>
        <w:t>n</w:t>
      </w:r>
      <w:r w:rsidRPr="001B4D2E">
        <w:rPr>
          <w:rFonts w:cs="Arial"/>
          <w:noProof/>
          <w:color w:val="A31515"/>
          <w:lang w:val="ru-RU" w:eastAsia="en-US"/>
        </w:rPr>
        <w:t>"</w:t>
      </w:r>
      <w:r w:rsidRPr="00645068">
        <w:rPr>
          <w:rFonts w:cs="Arial"/>
          <w:lang w:val="ru-RU"/>
        </w:rPr>
        <w:t>;</w:t>
      </w:r>
      <w:r>
        <w:rPr>
          <w:color w:val="008000"/>
          <w:lang w:val="ru-RU"/>
        </w:rPr>
        <w:t xml:space="preserve"> // Правильное значение?</w:t>
      </w:r>
    </w:p>
    <w:p w:rsidR="00767D19" w:rsidRPr="001B4D2E" w:rsidRDefault="00767D19" w:rsidP="00767D19">
      <w:pPr>
        <w:pStyle w:val="Program0"/>
        <w:rPr>
          <w:lang w:val="ru-RU"/>
        </w:rPr>
      </w:pPr>
      <w:r w:rsidRPr="001B4D2E">
        <w:rPr>
          <w:lang w:val="ru-RU"/>
        </w:rPr>
        <w:tab/>
      </w:r>
      <w:r>
        <w:t>isecond</w:t>
      </w:r>
      <w:r w:rsidRPr="001B4D2E">
        <w:rPr>
          <w:lang w:val="ru-RU"/>
        </w:rPr>
        <w:t>_</w:t>
      </w:r>
      <w:r>
        <w:t>function</w:t>
      </w:r>
      <w:r w:rsidRPr="001B4D2E">
        <w:rPr>
          <w:lang w:val="ru-RU"/>
        </w:rPr>
        <w:t>();</w:t>
      </w:r>
    </w:p>
    <w:p w:rsidR="00767D19" w:rsidRPr="00CD4C12" w:rsidRDefault="00767D19" w:rsidP="00767D19">
      <w:pPr>
        <w:pStyle w:val="Program0"/>
        <w:rPr>
          <w:color w:val="008000"/>
        </w:rPr>
      </w:pPr>
      <w:r w:rsidRPr="001B4D2E">
        <w:rPr>
          <w:lang w:val="ru-RU"/>
        </w:rPr>
        <w:tab/>
      </w:r>
      <w:r>
        <w:t>cout</w:t>
      </w:r>
      <w:r w:rsidRPr="00CD4C12">
        <w:t xml:space="preserve"> &lt;&lt; "</w:t>
      </w:r>
      <w:r>
        <w:t>Correct</w:t>
      </w:r>
      <w:r w:rsidRPr="00CD4C12">
        <w:t xml:space="preserve"> </w:t>
      </w:r>
      <w:r>
        <w:t>value</w:t>
      </w:r>
      <w:r w:rsidRPr="00CD4C12">
        <w:t>? " &lt;&lt; *pi</w:t>
      </w:r>
      <w:r w:rsidR="00645068" w:rsidRPr="00CD4C12">
        <w:rPr>
          <w:rFonts w:cs="Arial"/>
        </w:rPr>
        <w:t xml:space="preserve"> </w:t>
      </w:r>
      <w:r w:rsidR="00645068" w:rsidRPr="00645068">
        <w:rPr>
          <w:rFonts w:cs="Arial"/>
          <w:noProof/>
          <w:lang w:eastAsia="en-US"/>
        </w:rPr>
        <w:t xml:space="preserve">&lt;&lt; </w:t>
      </w:r>
      <w:r w:rsidR="00645068" w:rsidRPr="00645068">
        <w:rPr>
          <w:rFonts w:cs="Arial"/>
          <w:noProof/>
          <w:color w:val="A31515"/>
          <w:lang w:eastAsia="en-US"/>
        </w:rPr>
        <w:t>"\n"</w:t>
      </w:r>
      <w:r w:rsidRPr="00CD4C12">
        <w:t>;</w:t>
      </w:r>
      <w:r w:rsidRPr="00CD4C12">
        <w:rPr>
          <w:color w:val="008000"/>
        </w:rPr>
        <w:t xml:space="preserve"> // </w:t>
      </w:r>
      <w:r>
        <w:rPr>
          <w:color w:val="008000"/>
          <w:lang w:val="ru-RU"/>
        </w:rPr>
        <w:t>Правильное</w:t>
      </w:r>
      <w:r w:rsidRPr="00CD4C12">
        <w:rPr>
          <w:color w:val="008000"/>
        </w:rPr>
        <w:t xml:space="preserve"> </w:t>
      </w:r>
      <w:r>
        <w:rPr>
          <w:color w:val="008000"/>
          <w:lang w:val="ru-RU"/>
        </w:rPr>
        <w:t>значение</w:t>
      </w:r>
      <w:r w:rsidRPr="00CD4C12">
        <w:rPr>
          <w:color w:val="008000"/>
        </w:rPr>
        <w:t>?</w:t>
      </w:r>
    </w:p>
    <w:p w:rsidR="00767D19" w:rsidRPr="00CD4C12" w:rsidRDefault="00767D19" w:rsidP="00767D19">
      <w:pPr>
        <w:pStyle w:val="Program0"/>
        <w:rPr>
          <w:color w:val="008000"/>
        </w:rPr>
      </w:pPr>
    </w:p>
    <w:p w:rsidR="00767D19" w:rsidRDefault="00767D19" w:rsidP="00767D19">
      <w:pPr>
        <w:pStyle w:val="Program0"/>
        <w:rPr>
          <w:color w:val="008000"/>
        </w:rPr>
      </w:pPr>
      <w:r w:rsidRPr="00CD4C12">
        <w:tab/>
      </w:r>
      <w:r>
        <w:t xml:space="preserve">StopWait(); </w:t>
      </w:r>
      <w:r>
        <w:rPr>
          <w:color w:val="008000"/>
        </w:rPr>
        <w:t>/* Wait a little */</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*ifirst_function(</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ilocal_to_first=11;</w:t>
      </w:r>
    </w:p>
    <w:p w:rsidR="00767D19" w:rsidRDefault="00767D19" w:rsidP="00767D19">
      <w:pPr>
        <w:pStyle w:val="Program0"/>
      </w:pPr>
      <w:r>
        <w:tab/>
      </w:r>
      <w:r>
        <w:rPr>
          <w:color w:val="0000FF"/>
        </w:rPr>
        <w:t>return</w:t>
      </w:r>
      <w:r>
        <w:t xml:space="preserve"> &amp;ilocal_to_first;</w:t>
      </w:r>
    </w:p>
    <w:p w:rsidR="00767D19" w:rsidRDefault="00767D19" w:rsidP="00767D19">
      <w:pPr>
        <w:pStyle w:val="Program0"/>
      </w:pPr>
      <w:r>
        <w:t>}</w:t>
      </w:r>
    </w:p>
    <w:p w:rsidR="00767D19" w:rsidRDefault="00767D19" w:rsidP="00767D19">
      <w:pPr>
        <w:pStyle w:val="Program0"/>
      </w:pPr>
    </w:p>
    <w:p w:rsidR="00767D19" w:rsidRDefault="00767D19" w:rsidP="00767D19">
      <w:pPr>
        <w:pStyle w:val="Program0"/>
      </w:pPr>
      <w:r>
        <w:rPr>
          <w:color w:val="0000FF"/>
        </w:rPr>
        <w:t>int</w:t>
      </w:r>
      <w:r>
        <w:t xml:space="preserve"> *isecond_function(</w:t>
      </w:r>
      <w:r>
        <w:rPr>
          <w:color w:val="0000FF"/>
        </w:rPr>
        <w:t>void</w:t>
      </w:r>
      <w:r>
        <w:t>)</w:t>
      </w:r>
    </w:p>
    <w:p w:rsidR="00767D19" w:rsidRDefault="00767D19" w:rsidP="00767D19">
      <w:pPr>
        <w:pStyle w:val="Program0"/>
      </w:pPr>
      <w:r>
        <w:t>{</w:t>
      </w:r>
    </w:p>
    <w:p w:rsidR="00767D19" w:rsidRDefault="00767D19" w:rsidP="00767D19">
      <w:pPr>
        <w:pStyle w:val="Program0"/>
      </w:pPr>
      <w:r>
        <w:tab/>
      </w:r>
      <w:r>
        <w:rPr>
          <w:color w:val="0000FF"/>
        </w:rPr>
        <w:t>int</w:t>
      </w:r>
      <w:r>
        <w:t xml:space="preserve"> ilocal_to_second=44;</w:t>
      </w:r>
    </w:p>
    <w:p w:rsidR="00767D19" w:rsidRDefault="00767D19" w:rsidP="00767D19">
      <w:pPr>
        <w:pStyle w:val="Program0"/>
      </w:pPr>
      <w:r>
        <w:tab/>
      </w:r>
      <w:r>
        <w:rPr>
          <w:color w:val="0000FF"/>
        </w:rPr>
        <w:t>return</w:t>
      </w:r>
      <w:r>
        <w:t xml:space="preserve"> &amp;ilocal_to_second;</w:t>
      </w:r>
    </w:p>
    <w:p w:rsidR="00767D19" w:rsidRDefault="00767D19" w:rsidP="00767D19">
      <w:pPr>
        <w:pStyle w:val="Program0"/>
        <w:rPr>
          <w:lang w:val="ru-RU"/>
        </w:rPr>
      </w:pPr>
      <w:r>
        <w:rPr>
          <w:lang w:val="ru-RU"/>
        </w:rPr>
        <w:t>}</w:t>
      </w:r>
    </w:p>
    <w:p w:rsidR="00767D19" w:rsidRDefault="00767D19" w:rsidP="00767D19">
      <w:pPr>
        <w:pStyle w:val="Main"/>
      </w:pPr>
    </w:p>
    <w:p w:rsidR="00645068" w:rsidRDefault="00645068" w:rsidP="00645068">
      <w:pPr>
        <w:pStyle w:val="Main"/>
        <w:ind w:firstLine="0"/>
        <w:jc w:val="center"/>
      </w:pPr>
    </w:p>
    <w:p w:rsidR="00645068" w:rsidRDefault="00645068" w:rsidP="00645068">
      <w:pPr>
        <w:pStyle w:val="Main"/>
        <w:ind w:firstLine="0"/>
        <w:jc w:val="center"/>
      </w:pPr>
      <w:r>
        <w:rPr>
          <w:noProof/>
          <w:lang w:val="ru-RU" w:eastAsia="ru-RU"/>
        </w:rPr>
        <w:drawing>
          <wp:inline distT="0" distB="0" distL="0" distR="0">
            <wp:extent cx="1350010" cy="255270"/>
            <wp:effectExtent l="19050" t="0" r="254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srcRect/>
                    <a:stretch>
                      <a:fillRect/>
                    </a:stretch>
                  </pic:blipFill>
                  <pic:spPr bwMode="auto">
                    <a:xfrm>
                      <a:off x="0" y="0"/>
                      <a:ext cx="1350010" cy="255270"/>
                    </a:xfrm>
                    <a:prstGeom prst="rect">
                      <a:avLst/>
                    </a:prstGeom>
                    <a:noFill/>
                    <a:ln w="9525">
                      <a:noFill/>
                      <a:miter lim="800000"/>
                      <a:headEnd/>
                      <a:tailEnd/>
                    </a:ln>
                  </pic:spPr>
                </pic:pic>
              </a:graphicData>
            </a:graphic>
          </wp:inline>
        </w:drawing>
      </w:r>
    </w:p>
    <w:p w:rsidR="00645068" w:rsidRDefault="00645068" w:rsidP="00645068">
      <w:pPr>
        <w:pStyle w:val="Main"/>
        <w:ind w:firstLine="0"/>
        <w:jc w:val="center"/>
      </w:pPr>
    </w:p>
    <w:p w:rsidR="00645068" w:rsidRPr="00645068" w:rsidRDefault="00645068" w:rsidP="00767D19">
      <w:pPr>
        <w:pStyle w:val="Main"/>
      </w:pPr>
    </w:p>
    <w:p w:rsidR="00767D19" w:rsidRPr="00767D19" w:rsidRDefault="00767D19" w:rsidP="00767D19">
      <w:pPr>
        <w:pStyle w:val="3"/>
        <w:keepNext w:val="0"/>
        <w:spacing w:before="0" w:after="0"/>
        <w:ind w:left="709" w:firstLine="0"/>
        <w:rPr>
          <w:sz w:val="20"/>
          <w:szCs w:val="20"/>
        </w:rPr>
      </w:pPr>
      <w:bookmarkStart w:id="100" w:name="_Toc188856111"/>
      <w:bookmarkStart w:id="101" w:name="_Toc305219114"/>
      <w:bookmarkStart w:id="102" w:name="_Toc531685291"/>
      <w:r w:rsidRPr="00767D19">
        <w:rPr>
          <w:sz w:val="20"/>
          <w:szCs w:val="20"/>
        </w:rPr>
        <w:t>Передача параметров по ссылке и по значению</w:t>
      </w:r>
      <w:bookmarkEnd w:id="100"/>
      <w:r w:rsidRPr="00767D19">
        <w:rPr>
          <w:sz w:val="20"/>
          <w:szCs w:val="20"/>
        </w:rPr>
        <w:t>.</w:t>
      </w:r>
      <w:bookmarkEnd w:id="101"/>
      <w:bookmarkEnd w:id="102"/>
    </w:p>
    <w:p w:rsidR="00767D19" w:rsidRDefault="00767D19" w:rsidP="00767D19">
      <w:pPr>
        <w:pStyle w:val="Main"/>
        <w:rPr>
          <w:lang w:val="ru-RU"/>
        </w:rPr>
      </w:pPr>
      <w:r w:rsidRPr="00FF4269">
        <w:rPr>
          <w:highlight w:val="lightGray"/>
          <w:lang w:val="ru-RU"/>
        </w:rPr>
        <w:t>Параметры в функцию могут передаваться одним из следующих способов</w:t>
      </w:r>
      <w:r>
        <w:rPr>
          <w:lang w:val="ru-RU"/>
        </w:rPr>
        <w:t>:</w:t>
      </w:r>
    </w:p>
    <w:p w:rsidR="00767D19" w:rsidRDefault="00767D19" w:rsidP="00767D19">
      <w:pPr>
        <w:pStyle w:val="Main"/>
        <w:rPr>
          <w:lang w:val="ru-RU"/>
        </w:rPr>
      </w:pPr>
      <w:r>
        <w:rPr>
          <w:lang w:val="ru-RU"/>
        </w:rPr>
        <w:t>■ по значению;</w:t>
      </w:r>
    </w:p>
    <w:p w:rsidR="00767D19" w:rsidRDefault="00767D19" w:rsidP="00767D19">
      <w:pPr>
        <w:pStyle w:val="Main"/>
        <w:rPr>
          <w:lang w:val="ru-RU"/>
        </w:rPr>
      </w:pPr>
      <w:r>
        <w:rPr>
          <w:lang w:val="ru-RU"/>
        </w:rPr>
        <w:lastRenderedPageBreak/>
        <w:t>■ по ссылке.</w:t>
      </w:r>
    </w:p>
    <w:p w:rsidR="00767D19" w:rsidRDefault="00767D19" w:rsidP="00767D19">
      <w:pPr>
        <w:pStyle w:val="Main"/>
        <w:rPr>
          <w:lang w:val="ru-RU"/>
        </w:rPr>
      </w:pPr>
    </w:p>
    <w:p w:rsidR="00767D19" w:rsidRDefault="00767D19" w:rsidP="00767D19">
      <w:pPr>
        <w:pStyle w:val="Main"/>
        <w:rPr>
          <w:lang w:val="ru-RU"/>
        </w:rPr>
      </w:pPr>
      <w:r w:rsidRPr="00FF4269">
        <w:rPr>
          <w:highlight w:val="lightGray"/>
          <w:lang w:val="ru-RU"/>
        </w:rPr>
        <w:t>При передаче аргументов по значению компилятор создает временную копию объекта, котор</w:t>
      </w:r>
      <w:r w:rsidR="00FF4269" w:rsidRPr="00FF4269">
        <w:rPr>
          <w:highlight w:val="lightGray"/>
          <w:lang w:val="ru-RU"/>
        </w:rPr>
        <w:t>ый должен быть передан, и размещ</w:t>
      </w:r>
      <w:r w:rsidRPr="00FF4269">
        <w:rPr>
          <w:highlight w:val="lightGray"/>
          <w:lang w:val="ru-RU"/>
        </w:rPr>
        <w:t>ает ее в области стековой памяти, предназначенной для х</w:t>
      </w:r>
      <w:proofErr w:type="gramStart"/>
      <w:r w:rsidRPr="00FF4269">
        <w:rPr>
          <w:highlight w:val="lightGray"/>
          <w:lang w:val="ru-RU"/>
        </w:rPr>
        <w:t>pa</w:t>
      </w:r>
      <w:proofErr w:type="gramEnd"/>
      <w:r w:rsidRPr="00FF4269">
        <w:rPr>
          <w:highlight w:val="lightGray"/>
          <w:lang w:val="ru-RU"/>
        </w:rPr>
        <w:t>нения локальных объектов. Вызываемая функция оперирует именно с этой копией, не оказывая влияния на оригинал объекта</w:t>
      </w:r>
      <w:r w:rsidRPr="00FF4269">
        <w:rPr>
          <w:lang w:val="ru-RU"/>
        </w:rPr>
        <w:t>. Прототипы функций, принимающих аргументы по значению, предусматривают в качестве параметров указание типа объекта, а не его адреса. Например, функция</w:t>
      </w:r>
    </w:p>
    <w:p w:rsidR="00767D19" w:rsidRDefault="00767D19" w:rsidP="00767D19">
      <w:pPr>
        <w:pStyle w:val="Main"/>
        <w:rPr>
          <w:lang w:val="ru-RU"/>
        </w:rPr>
      </w:pPr>
    </w:p>
    <w:p w:rsidR="00767D19" w:rsidRDefault="00767D19" w:rsidP="00767D19">
      <w:pPr>
        <w:pStyle w:val="Main"/>
        <w:rPr>
          <w:lang w:val="ru-RU"/>
        </w:rPr>
      </w:pPr>
      <w:r>
        <w:rPr>
          <w:color w:val="0000FF"/>
          <w:lang w:val="ru-RU"/>
        </w:rPr>
        <w:t>int</w:t>
      </w:r>
      <w:r>
        <w:rPr>
          <w:lang w:val="ru-RU"/>
        </w:rPr>
        <w:t xml:space="preserve"> GetMaх (</w:t>
      </w:r>
      <w:r>
        <w:rPr>
          <w:color w:val="0000FF"/>
          <w:lang w:val="ru-RU"/>
        </w:rPr>
        <w:t>int</w:t>
      </w:r>
      <w:r>
        <w:rPr>
          <w:lang w:val="ru-RU"/>
        </w:rPr>
        <w:t xml:space="preserve">, </w:t>
      </w:r>
      <w:r>
        <w:rPr>
          <w:color w:val="0000FF"/>
          <w:lang w:val="ru-RU"/>
        </w:rPr>
        <w:t>int</w:t>
      </w:r>
      <w:r>
        <w:rPr>
          <w:lang w:val="ru-RU"/>
        </w:rPr>
        <w:t>);</w:t>
      </w:r>
    </w:p>
    <w:p w:rsidR="00767D19" w:rsidRDefault="00767D19" w:rsidP="00767D19">
      <w:pPr>
        <w:pStyle w:val="Main"/>
        <w:rPr>
          <w:lang w:val="ru-RU"/>
        </w:rPr>
      </w:pPr>
    </w:p>
    <w:p w:rsidR="00767D19" w:rsidRDefault="00767D19" w:rsidP="00767D19">
      <w:pPr>
        <w:pStyle w:val="Main"/>
        <w:rPr>
          <w:lang w:val="ru-RU"/>
        </w:rPr>
      </w:pPr>
      <w:r>
        <w:rPr>
          <w:lang w:val="ru-RU"/>
        </w:rPr>
        <w:t xml:space="preserve">принимает два целочисленных аргумента по значению. </w:t>
      </w:r>
      <w:r w:rsidRPr="00FF4269">
        <w:rPr>
          <w:highlight w:val="lightGray"/>
          <w:lang w:val="ru-RU"/>
        </w:rPr>
        <w:t>Если же необходимо, чтобы функция модифицировала оригинал объекта, используется передача параметров по ссылке. При этом в функцию передается не сам объект, а только его адрес</w:t>
      </w:r>
      <w:r w:rsidRPr="00FF4269">
        <w:rPr>
          <w:lang w:val="ru-RU"/>
        </w:rPr>
        <w:t>. Таким образом, все модификации в теле функции, переданных ей по ссылке аргументов воздействуют на объект. Принимая во внимание тот факт, что функция может возвращать лишь единственное значение, использование передачи адреса объекта оказывается весьма эффективным способом работы с большим числом данных. Кроме того, так как передается адрес, а не сам объест, существенно экономится стековая память.</w:t>
      </w:r>
    </w:p>
    <w:p w:rsidR="00767D19" w:rsidRDefault="00767D19" w:rsidP="00767D19">
      <w:pPr>
        <w:pStyle w:val="Main"/>
        <w:rPr>
          <w:lang w:val="ru-RU"/>
        </w:rPr>
      </w:pPr>
      <w:r w:rsidRPr="008C756F">
        <w:rPr>
          <w:highlight w:val="lightGray"/>
          <w:lang w:val="ru-RU"/>
        </w:rPr>
        <w:t>В C++ передача по ссылке может осуществляться двумя способами:</w:t>
      </w:r>
    </w:p>
    <w:p w:rsidR="00767D19" w:rsidRDefault="00767D19" w:rsidP="00767D19">
      <w:pPr>
        <w:pStyle w:val="Main"/>
        <w:rPr>
          <w:lang w:val="ru-RU"/>
        </w:rPr>
      </w:pPr>
      <w:r>
        <w:rPr>
          <w:lang w:val="ru-RU"/>
        </w:rPr>
        <w:t>■ используя непосредственно ссылки;</w:t>
      </w:r>
    </w:p>
    <w:p w:rsidR="00767D19" w:rsidRDefault="00767D19" w:rsidP="00767D19">
      <w:pPr>
        <w:pStyle w:val="Main"/>
        <w:rPr>
          <w:lang w:val="ru-RU"/>
        </w:rPr>
      </w:pPr>
      <w:r>
        <w:rPr>
          <w:lang w:val="ru-RU"/>
        </w:rPr>
        <w:t>■ с помощью указателей.</w:t>
      </w:r>
    </w:p>
    <w:p w:rsidR="00767D19" w:rsidRDefault="00767D19" w:rsidP="00767D19">
      <w:pPr>
        <w:pStyle w:val="Main"/>
        <w:rPr>
          <w:lang w:val="ru-RU"/>
        </w:rPr>
      </w:pPr>
    </w:p>
    <w:p w:rsidR="00767D19" w:rsidRDefault="00767D19" w:rsidP="00767D19">
      <w:pPr>
        <w:pStyle w:val="Main"/>
        <w:rPr>
          <w:lang w:val="ru-RU"/>
        </w:rPr>
      </w:pPr>
      <w:r w:rsidRPr="008C756F">
        <w:rPr>
          <w:highlight w:val="lightGray"/>
          <w:lang w:val="ru-RU"/>
        </w:rPr>
        <w:t>Синтаксис передачи с использованием ссылок подразумевает применение в качестве аргумента ссылки на тип объекта</w:t>
      </w:r>
      <w:r>
        <w:rPr>
          <w:lang w:val="ru-RU"/>
        </w:rPr>
        <w:t>. Например, функция</w:t>
      </w:r>
    </w:p>
    <w:p w:rsidR="00767D19" w:rsidRDefault="00767D19" w:rsidP="00767D19">
      <w:pPr>
        <w:pStyle w:val="Main"/>
        <w:rPr>
          <w:lang w:val="ru-RU"/>
        </w:rPr>
      </w:pPr>
    </w:p>
    <w:p w:rsidR="00767D19" w:rsidRDefault="00767D19" w:rsidP="00767D19">
      <w:pPr>
        <w:pStyle w:val="Main"/>
        <w:rPr>
          <w:lang w:val="ru-RU"/>
        </w:rPr>
      </w:pPr>
      <w:r>
        <w:rPr>
          <w:color w:val="0000FF"/>
          <w:lang w:val="ru-RU"/>
        </w:rPr>
        <w:t>double</w:t>
      </w:r>
      <w:r>
        <w:rPr>
          <w:lang w:val="ru-RU"/>
        </w:rPr>
        <w:t xml:space="preserve"> Glue(</w:t>
      </w:r>
      <w:r>
        <w:rPr>
          <w:color w:val="0000FF"/>
          <w:lang w:val="ru-RU"/>
        </w:rPr>
        <w:t>long</w:t>
      </w:r>
      <w:r>
        <w:rPr>
          <w:lang w:val="ru-RU"/>
        </w:rPr>
        <w:t>&amp; var1,</w:t>
      </w:r>
      <w:r>
        <w:rPr>
          <w:color w:val="0000FF"/>
          <w:lang w:val="ru-RU"/>
        </w:rPr>
        <w:t xml:space="preserve"> int</w:t>
      </w:r>
      <w:r>
        <w:rPr>
          <w:lang w:val="ru-RU"/>
        </w:rPr>
        <w:t>&amp; var2);</w:t>
      </w:r>
    </w:p>
    <w:p w:rsidR="00767D19" w:rsidRDefault="00767D19" w:rsidP="00767D19">
      <w:pPr>
        <w:pStyle w:val="Main"/>
        <w:rPr>
          <w:lang w:val="ru-RU"/>
        </w:rPr>
      </w:pPr>
    </w:p>
    <w:p w:rsidR="00767D19" w:rsidRDefault="00767D19" w:rsidP="00767D19">
      <w:pPr>
        <w:pStyle w:val="Main"/>
        <w:rPr>
          <w:lang w:val="ru-RU"/>
        </w:rPr>
      </w:pPr>
      <w:r w:rsidRPr="008C756F">
        <w:rPr>
          <w:lang w:val="ru-RU"/>
        </w:rPr>
        <w:t>получает две ссылки на переменные типа long и int. При передаче в функцию параметра-ссылки компилятор автоматически передает в функцию адрес переменной, указанной в качестве аргумента. Ставить знак амперсанда перед аргументом в вызове функции не нужно. Например, для предыдущей функции вызов с передачей параметров по ссылке выглядит следующим образом:</w:t>
      </w:r>
    </w:p>
    <w:p w:rsidR="00767D19" w:rsidRDefault="00767D19" w:rsidP="00767D19">
      <w:pPr>
        <w:pStyle w:val="Main"/>
        <w:rPr>
          <w:lang w:val="ru-RU"/>
        </w:rPr>
      </w:pPr>
    </w:p>
    <w:p w:rsidR="00767D19" w:rsidRDefault="00767D19" w:rsidP="00767D19">
      <w:pPr>
        <w:pStyle w:val="Main"/>
        <w:rPr>
          <w:lang w:val="ru-RU"/>
        </w:rPr>
      </w:pPr>
      <w:r>
        <w:rPr>
          <w:lang w:val="ru-RU"/>
        </w:rPr>
        <w:t>Glue(varl, var2);</w:t>
      </w:r>
    </w:p>
    <w:p w:rsidR="00767D19" w:rsidRDefault="00767D19" w:rsidP="00767D19">
      <w:pPr>
        <w:pStyle w:val="Main"/>
        <w:rPr>
          <w:lang w:val="ru-RU"/>
        </w:rPr>
      </w:pPr>
    </w:p>
    <w:p w:rsidR="00767D19" w:rsidRDefault="00767D19" w:rsidP="00767D19">
      <w:pPr>
        <w:pStyle w:val="Main"/>
        <w:rPr>
          <w:lang w:val="ru-RU"/>
        </w:rPr>
      </w:pPr>
      <w:r w:rsidRPr="008C756F">
        <w:rPr>
          <w:highlight w:val="lightGray"/>
          <w:lang w:val="ru-RU"/>
        </w:rPr>
        <w:t>Пример прототипа функции при передаче параметров через указатель</w:t>
      </w:r>
      <w:r>
        <w:rPr>
          <w:lang w:val="ru-RU"/>
        </w:rPr>
        <w:t xml:space="preserve"> приведен ниже:</w:t>
      </w:r>
    </w:p>
    <w:p w:rsidR="00767D19" w:rsidRDefault="00767D19" w:rsidP="00767D19">
      <w:pPr>
        <w:pStyle w:val="Main"/>
        <w:rPr>
          <w:lang w:val="ru-RU"/>
        </w:rPr>
      </w:pPr>
    </w:p>
    <w:p w:rsidR="00767D19" w:rsidRDefault="00767D19" w:rsidP="00767D19">
      <w:pPr>
        <w:pStyle w:val="Main"/>
        <w:rPr>
          <w:lang w:val="ru-RU"/>
        </w:rPr>
      </w:pPr>
      <w:r>
        <w:rPr>
          <w:color w:val="0000FF"/>
          <w:lang w:val="ru-RU"/>
        </w:rPr>
        <w:t xml:space="preserve">void </w:t>
      </w:r>
      <w:r>
        <w:rPr>
          <w:lang w:val="ru-RU"/>
        </w:rPr>
        <w:t>SetNumber(</w:t>
      </w:r>
      <w:r>
        <w:rPr>
          <w:color w:val="0000FF"/>
          <w:lang w:val="ru-RU"/>
        </w:rPr>
        <w:t>int</w:t>
      </w:r>
      <w:r>
        <w:rPr>
          <w:lang w:val="ru-RU"/>
        </w:rPr>
        <w:t xml:space="preserve">*, </w:t>
      </w:r>
      <w:r>
        <w:rPr>
          <w:color w:val="0000FF"/>
          <w:lang w:val="ru-RU"/>
        </w:rPr>
        <w:t>long</w:t>
      </w:r>
      <w:r>
        <w:rPr>
          <w:lang w:val="ru-RU"/>
        </w:rPr>
        <w:t>*);</w:t>
      </w:r>
    </w:p>
    <w:p w:rsidR="00767D19" w:rsidRDefault="00767D19" w:rsidP="00767D19">
      <w:pPr>
        <w:pStyle w:val="Main"/>
        <w:rPr>
          <w:lang w:val="ru-RU"/>
        </w:rPr>
      </w:pPr>
    </w:p>
    <w:p w:rsidR="00767D19" w:rsidRPr="008C756F" w:rsidRDefault="00767D19" w:rsidP="00767D19">
      <w:pPr>
        <w:pStyle w:val="Main"/>
        <w:rPr>
          <w:lang w:val="ru-RU"/>
        </w:rPr>
      </w:pPr>
      <w:r w:rsidRPr="008C756F">
        <w:rPr>
          <w:lang w:val="ru-RU"/>
        </w:rPr>
        <w:t>Кроме того, функции могут возвращать не только значение некоторой переменной, но и указатель или ссылку на него. Например, функции, прототип которых:</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lang w:val="ru-RU"/>
        </w:rPr>
        <w:t>*</w:t>
      </w:r>
      <w:r w:rsidRPr="008C756F">
        <w:rPr>
          <w:color w:val="0000FF"/>
          <w:lang w:val="ru-RU"/>
        </w:rPr>
        <w:t>int</w:t>
      </w:r>
      <w:r w:rsidRPr="008C756F">
        <w:rPr>
          <w:lang w:val="ru-RU"/>
        </w:rPr>
        <w:t xml:space="preserve"> Count(int);</w:t>
      </w:r>
    </w:p>
    <w:p w:rsidR="00767D19" w:rsidRPr="008C756F" w:rsidRDefault="00767D19" w:rsidP="00767D19">
      <w:pPr>
        <w:pStyle w:val="Main"/>
        <w:rPr>
          <w:lang w:val="ru-RU"/>
        </w:rPr>
      </w:pPr>
      <w:r w:rsidRPr="008C756F">
        <w:rPr>
          <w:lang w:val="ru-RU"/>
        </w:rPr>
        <w:t>&amp;</w:t>
      </w:r>
      <w:r w:rsidRPr="008C756F">
        <w:rPr>
          <w:color w:val="0000FF"/>
          <w:lang w:val="ru-RU"/>
        </w:rPr>
        <w:t>int</w:t>
      </w:r>
      <w:r w:rsidRPr="008C756F">
        <w:rPr>
          <w:lang w:val="ru-RU"/>
        </w:rPr>
        <w:t xml:space="preserve"> Increase();</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lang w:val="ru-RU"/>
        </w:rPr>
        <w:t>возвращают указатель и ссылку соответственно на целочисленную переменную типа int. Следует иметь в виду, что возвращение ссылки или указателя из функции может привести к проблемам, если переменная, на которую делается ссылка, вышла из области видимости. Например,</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color w:val="0000FF"/>
          <w:lang w:val="ru-RU"/>
        </w:rPr>
        <w:t>int</w:t>
      </w:r>
      <w:r w:rsidRPr="008C756F">
        <w:rPr>
          <w:lang w:val="ru-RU"/>
        </w:rPr>
        <w:t>&amp; func()</w:t>
      </w:r>
    </w:p>
    <w:p w:rsidR="00767D19" w:rsidRPr="008C756F" w:rsidRDefault="00767D19" w:rsidP="00767D19">
      <w:pPr>
        <w:pStyle w:val="Main"/>
        <w:ind w:left="540"/>
        <w:rPr>
          <w:lang w:val="ru-RU"/>
        </w:rPr>
      </w:pPr>
      <w:r w:rsidRPr="008C756F">
        <w:rPr>
          <w:lang w:val="ru-RU"/>
        </w:rPr>
        <w:t>{</w:t>
      </w:r>
    </w:p>
    <w:p w:rsidR="00767D19" w:rsidRDefault="00767D19" w:rsidP="00767D19">
      <w:pPr>
        <w:pStyle w:val="Main"/>
        <w:ind w:left="708"/>
        <w:rPr>
          <w:lang w:val="ru-RU"/>
        </w:rPr>
      </w:pPr>
      <w:r w:rsidRPr="008C756F">
        <w:rPr>
          <w:color w:val="0000FF"/>
          <w:lang w:val="ru-RU"/>
        </w:rPr>
        <w:t>int</w:t>
      </w:r>
      <w:r w:rsidRPr="008C756F">
        <w:rPr>
          <w:lang w:val="ru-RU"/>
        </w:rPr>
        <w:t xml:space="preserve"> x;</w:t>
      </w:r>
    </w:p>
    <w:p w:rsidR="00767D19" w:rsidRDefault="00767D19" w:rsidP="00767D19">
      <w:pPr>
        <w:pStyle w:val="Main"/>
        <w:ind w:left="708"/>
        <w:rPr>
          <w:lang w:val="ru-RU"/>
        </w:rPr>
      </w:pPr>
      <w:r>
        <w:rPr>
          <w:color w:val="0000FF"/>
          <w:lang w:val="ru-RU"/>
        </w:rPr>
        <w:t>return</w:t>
      </w:r>
      <w:r>
        <w:rPr>
          <w:lang w:val="ru-RU"/>
        </w:rPr>
        <w:t xml:space="preserve"> x;</w:t>
      </w:r>
    </w:p>
    <w:p w:rsidR="00767D19" w:rsidRPr="008C756F" w:rsidRDefault="00767D19" w:rsidP="00767D19">
      <w:pPr>
        <w:pStyle w:val="Main"/>
        <w:ind w:left="540"/>
        <w:rPr>
          <w:lang w:val="ru-RU"/>
        </w:rPr>
      </w:pPr>
      <w:r w:rsidRPr="008C756F">
        <w:rPr>
          <w:lang w:val="ru-RU"/>
        </w:rPr>
        <w:t>}</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lang w:val="ru-RU"/>
        </w:rPr>
        <w:t>В этом случае попытка возвратить ссылку на локальную переменную х приведет к ошибке, которая, к сожалению, выяснится только в ходе выполнения программы.</w:t>
      </w:r>
    </w:p>
    <w:p w:rsidR="00767D19" w:rsidRPr="008C756F" w:rsidRDefault="00767D19" w:rsidP="00767D19">
      <w:pPr>
        <w:pStyle w:val="Main"/>
        <w:rPr>
          <w:lang w:val="ru-RU"/>
        </w:rPr>
      </w:pPr>
      <w:r w:rsidRPr="008C756F">
        <w:rPr>
          <w:lang w:val="ru-RU"/>
        </w:rPr>
        <w:t>Эффективность передачи адреса объекта вместо самой переменной ощутима и в скорости работы, особенно, если используются большие объекты, в частности массивы (будут рассмотрены позже).</w:t>
      </w:r>
    </w:p>
    <w:p w:rsidR="00767D19" w:rsidRPr="008C756F" w:rsidRDefault="00767D19" w:rsidP="00767D19">
      <w:pPr>
        <w:pStyle w:val="Main"/>
        <w:rPr>
          <w:lang w:val="ru-RU"/>
        </w:rPr>
      </w:pPr>
      <w:r w:rsidRPr="008C756F">
        <w:rPr>
          <w:highlight w:val="lightGray"/>
          <w:lang w:val="ru-RU"/>
        </w:rPr>
        <w:t>Если требуется в функцию передать довольно большой объект, однако его модификация не предусматривается, на практике используется передача константного указателя</w:t>
      </w:r>
      <w:r w:rsidRPr="008C756F">
        <w:rPr>
          <w:lang w:val="ru-RU"/>
        </w:rPr>
        <w:t>. Данный тип вызова предполагает использование ключевого слова const, например, функция</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color w:val="0000FF"/>
          <w:lang w:val="ru-RU"/>
        </w:rPr>
        <w:t>const int</w:t>
      </w:r>
      <w:r w:rsidRPr="008C756F">
        <w:rPr>
          <w:lang w:val="ru-RU"/>
        </w:rPr>
        <w:t>* FName(i</w:t>
      </w:r>
      <w:r w:rsidRPr="008C756F">
        <w:rPr>
          <w:color w:val="0000FF"/>
          <w:lang w:val="ru-RU"/>
        </w:rPr>
        <w:t>nt</w:t>
      </w:r>
      <w:r w:rsidRPr="008C756F">
        <w:rPr>
          <w:lang w:val="ru-RU"/>
        </w:rPr>
        <w:t xml:space="preserve">* </w:t>
      </w:r>
      <w:r w:rsidRPr="008C756F">
        <w:rPr>
          <w:color w:val="0000FF"/>
          <w:lang w:val="ru-RU"/>
        </w:rPr>
        <w:t>const</w:t>
      </w:r>
      <w:r w:rsidRPr="008C756F">
        <w:rPr>
          <w:lang w:val="ru-RU"/>
        </w:rPr>
        <w:t xml:space="preserve"> Number)</w:t>
      </w:r>
    </w:p>
    <w:p w:rsidR="00767D19" w:rsidRPr="008C756F" w:rsidRDefault="00767D19" w:rsidP="00767D19">
      <w:pPr>
        <w:pStyle w:val="Main"/>
        <w:rPr>
          <w:lang w:val="ru-RU"/>
        </w:rPr>
      </w:pPr>
    </w:p>
    <w:p w:rsidR="00767D19" w:rsidRPr="008C756F" w:rsidRDefault="00767D19" w:rsidP="00767D19">
      <w:pPr>
        <w:pStyle w:val="Main"/>
        <w:rPr>
          <w:lang w:val="ru-RU"/>
        </w:rPr>
      </w:pPr>
      <w:r w:rsidRPr="008C756F">
        <w:rPr>
          <w:lang w:val="ru-RU"/>
        </w:rPr>
        <w:t>принимает и возвращает указатель на константный объект типа int.. Любая попытка модифицировать такой объект в пределах тела вызываемой функции вызовет сообщение компилятора об ошибке. Рассмотрим пример, иллюстрирующий использование константных указателей.</w:t>
      </w:r>
    </w:p>
    <w:p w:rsidR="00767D19" w:rsidRPr="008C756F" w:rsidRDefault="00767D19" w:rsidP="00767D19">
      <w:pPr>
        <w:pStyle w:val="Main"/>
        <w:rPr>
          <w:lang w:val="ru-RU"/>
        </w:rPr>
      </w:pPr>
    </w:p>
    <w:p w:rsidR="00767D19" w:rsidRPr="008C756F" w:rsidRDefault="00767D19" w:rsidP="00767D19">
      <w:pPr>
        <w:autoSpaceDE w:val="0"/>
        <w:autoSpaceDN w:val="0"/>
        <w:adjustRightInd w:val="0"/>
        <w:rPr>
          <w:rFonts w:ascii="Arial" w:hAnsi="Arial" w:cs="Arial"/>
          <w:noProof/>
          <w:color w:val="A31515"/>
          <w:sz w:val="20"/>
          <w:szCs w:val="20"/>
          <w:lang w:eastAsia="en-US"/>
        </w:rPr>
      </w:pPr>
      <w:r w:rsidRPr="008C756F">
        <w:rPr>
          <w:rFonts w:ascii="Arial" w:hAnsi="Arial" w:cs="Arial"/>
          <w:noProof/>
          <w:color w:val="0000FF"/>
          <w:sz w:val="20"/>
          <w:szCs w:val="20"/>
          <w:lang w:eastAsia="en-US"/>
        </w:rPr>
        <w:t>#</w:t>
      </w:r>
      <w:r w:rsidRPr="008C756F">
        <w:rPr>
          <w:rFonts w:ascii="Arial" w:hAnsi="Arial" w:cs="Arial"/>
          <w:noProof/>
          <w:color w:val="0000FF"/>
          <w:sz w:val="20"/>
          <w:szCs w:val="20"/>
          <w:lang w:val="en-US" w:eastAsia="en-US"/>
        </w:rPr>
        <w:t>include</w:t>
      </w:r>
      <w:r w:rsidRPr="008C756F">
        <w:rPr>
          <w:rFonts w:ascii="Arial" w:hAnsi="Arial" w:cs="Arial"/>
          <w:noProof/>
          <w:sz w:val="20"/>
          <w:szCs w:val="20"/>
          <w:lang w:eastAsia="en-US"/>
        </w:rPr>
        <w:t xml:space="preserve"> </w:t>
      </w:r>
      <w:r w:rsidRPr="008C756F">
        <w:rPr>
          <w:rFonts w:ascii="Arial" w:hAnsi="Arial" w:cs="Arial"/>
          <w:noProof/>
          <w:color w:val="A31515"/>
          <w:sz w:val="20"/>
          <w:szCs w:val="20"/>
          <w:lang w:eastAsia="en-US"/>
        </w:rPr>
        <w:t>&lt;</w:t>
      </w:r>
      <w:r w:rsidRPr="008C756F">
        <w:rPr>
          <w:rFonts w:ascii="Arial" w:hAnsi="Arial" w:cs="Arial"/>
          <w:noProof/>
          <w:color w:val="A31515"/>
          <w:sz w:val="20"/>
          <w:szCs w:val="20"/>
          <w:lang w:val="en-US" w:eastAsia="en-US"/>
        </w:rPr>
        <w:t>iostream</w:t>
      </w:r>
      <w:r w:rsidRPr="008C756F">
        <w:rPr>
          <w:rFonts w:ascii="Arial" w:hAnsi="Arial" w:cs="Arial"/>
          <w:noProof/>
          <w:color w:val="A31515"/>
          <w:sz w:val="20"/>
          <w:szCs w:val="20"/>
          <w:lang w:eastAsia="en-US"/>
        </w:rPr>
        <w:t>&gt;</w:t>
      </w:r>
    </w:p>
    <w:p w:rsidR="00767D19" w:rsidRDefault="00767D19" w:rsidP="00767D19">
      <w:pPr>
        <w:autoSpaceDE w:val="0"/>
        <w:autoSpaceDN w:val="0"/>
        <w:adjustRightInd w:val="0"/>
        <w:rPr>
          <w:rFonts w:ascii="Arial" w:hAnsi="Arial" w:cs="Arial"/>
          <w:noProof/>
          <w:sz w:val="20"/>
          <w:szCs w:val="20"/>
          <w:lang w:eastAsia="en-US"/>
        </w:rPr>
      </w:pPr>
      <w:r w:rsidRPr="008C756F">
        <w:rPr>
          <w:rFonts w:ascii="Arial" w:hAnsi="Arial" w:cs="Arial"/>
          <w:noProof/>
          <w:color w:val="0000FF"/>
          <w:sz w:val="20"/>
          <w:szCs w:val="20"/>
          <w:lang w:val="en-US" w:eastAsia="en-US"/>
        </w:rPr>
        <w:t>using</w:t>
      </w:r>
      <w:r w:rsidRPr="008C756F">
        <w:rPr>
          <w:rFonts w:ascii="Arial" w:hAnsi="Arial" w:cs="Arial"/>
          <w:noProof/>
          <w:sz w:val="20"/>
          <w:szCs w:val="20"/>
          <w:lang w:eastAsia="en-US"/>
        </w:rPr>
        <w:t xml:space="preserve"> </w:t>
      </w:r>
      <w:r w:rsidRPr="008C756F">
        <w:rPr>
          <w:rFonts w:ascii="Arial" w:hAnsi="Arial" w:cs="Arial"/>
          <w:noProof/>
          <w:color w:val="0000FF"/>
          <w:sz w:val="20"/>
          <w:szCs w:val="20"/>
          <w:lang w:val="en-US" w:eastAsia="en-US"/>
        </w:rPr>
        <w:t>namespace</w:t>
      </w:r>
      <w:r w:rsidRPr="008C756F">
        <w:rPr>
          <w:rFonts w:ascii="Arial" w:hAnsi="Arial" w:cs="Arial"/>
          <w:noProof/>
          <w:sz w:val="20"/>
          <w:szCs w:val="20"/>
          <w:lang w:eastAsia="en-US"/>
        </w:rPr>
        <w:t xml:space="preserve"> </w:t>
      </w:r>
      <w:r w:rsidRPr="008C756F">
        <w:rPr>
          <w:rFonts w:ascii="Arial" w:hAnsi="Arial" w:cs="Arial"/>
          <w:noProof/>
          <w:sz w:val="20"/>
          <w:szCs w:val="20"/>
          <w:lang w:val="en-US" w:eastAsia="en-US"/>
        </w:rPr>
        <w:t>std</w:t>
      </w:r>
      <w:r w:rsidRPr="008C756F">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call(</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 = 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pX = &amp;X;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call(pX);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call(</w:t>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cout</w:t>
      </w:r>
      <w:r>
        <w:rPr>
          <w:rFonts w:ascii="Arial" w:hAnsi="Arial" w:cs="Arial"/>
          <w:noProof/>
          <w:sz w:val="20"/>
          <w:szCs w:val="20"/>
          <w:lang w:eastAsia="en-US"/>
        </w:rPr>
        <w:t xml:space="preserve"> &lt;&lt; *</w:t>
      </w:r>
      <w:r>
        <w:rPr>
          <w:rFonts w:ascii="Arial" w:hAnsi="Arial" w:cs="Arial"/>
          <w:noProof/>
          <w:sz w:val="20"/>
          <w:szCs w:val="20"/>
          <w:lang w:val="en-US" w:eastAsia="en-US"/>
        </w:rPr>
        <w:t>x</w:t>
      </w: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w:t>
      </w:r>
      <w:r>
        <w:rPr>
          <w:rFonts w:ascii="Arial" w:hAnsi="Arial" w:cs="Arial"/>
          <w:noProof/>
          <w:color w:val="008000"/>
          <w:sz w:val="20"/>
          <w:szCs w:val="20"/>
          <w:lang w:val="en-US" w:eastAsia="en-US"/>
        </w:rPr>
        <w:t>x</w:t>
      </w:r>
      <w:r>
        <w:rPr>
          <w:rFonts w:ascii="Arial" w:hAnsi="Arial" w:cs="Arial"/>
          <w:noProof/>
          <w:color w:val="008000"/>
          <w:sz w:val="20"/>
          <w:szCs w:val="20"/>
          <w:lang w:eastAsia="en-US"/>
        </w:rPr>
        <w:t>++; // нельзя модифицировать объект!</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rPr>
          <w:lang w:val="en-US"/>
        </w:rPr>
      </w:pPr>
      <w:r>
        <w:rPr>
          <w:noProof/>
          <w:lang w:eastAsia="ru-RU"/>
        </w:rPr>
        <w:drawing>
          <wp:inline distT="0" distB="0" distL="0" distR="0">
            <wp:extent cx="304800" cy="15621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cstate="print"/>
                    <a:srcRect/>
                    <a:stretch>
                      <a:fillRect/>
                    </a:stretch>
                  </pic:blipFill>
                  <pic:spPr bwMode="auto">
                    <a:xfrm>
                      <a:off x="0" y="0"/>
                      <a:ext cx="304800" cy="156210"/>
                    </a:xfrm>
                    <a:prstGeom prst="rect">
                      <a:avLst/>
                    </a:prstGeom>
                    <a:noFill/>
                    <a:ln w="9525">
                      <a:noFill/>
                      <a:miter lim="800000"/>
                      <a:headEnd/>
                      <a:tailEnd/>
                    </a:ln>
                  </pic:spPr>
                </pic:pic>
              </a:graphicData>
            </a:graphic>
          </wp:inline>
        </w:drawing>
      </w:r>
    </w:p>
    <w:p w:rsidR="00767D19" w:rsidRDefault="00767D19" w:rsidP="00767D19">
      <w:pPr>
        <w:pStyle w:val="Center"/>
        <w:rPr>
          <w:lang w:val="en-US"/>
        </w:rPr>
      </w:pPr>
    </w:p>
    <w:p w:rsidR="00767D19" w:rsidRDefault="00767D19" w:rsidP="00767D19">
      <w:pPr>
        <w:pStyle w:val="Main"/>
        <w:rPr>
          <w:lang w:val="ru-RU"/>
        </w:rPr>
      </w:pPr>
      <w:r w:rsidRPr="008C756F">
        <w:rPr>
          <w:highlight w:val="lightGray"/>
          <w:lang w:val="ru-RU"/>
        </w:rPr>
        <w:t>Вместо приведенного выше синтаксиса константного указателя в качестве альтернативы при передаче параметров можно использовать константные ссылки,</w:t>
      </w:r>
      <w:r>
        <w:rPr>
          <w:lang w:val="ru-RU"/>
        </w:rPr>
        <w:t xml:space="preserve"> например:</w:t>
      </w:r>
    </w:p>
    <w:p w:rsidR="00767D19" w:rsidRDefault="00767D19" w:rsidP="00767D19">
      <w:pPr>
        <w:pStyle w:val="Main"/>
        <w:rPr>
          <w:lang w:val="ru-RU"/>
        </w:rPr>
      </w:pPr>
    </w:p>
    <w:p w:rsidR="00767D19" w:rsidRDefault="00767D19" w:rsidP="00767D19">
      <w:pPr>
        <w:pStyle w:val="Main"/>
      </w:pPr>
      <w:r>
        <w:rPr>
          <w:color w:val="0000FF"/>
        </w:rPr>
        <w:t>const int</w:t>
      </w:r>
      <w:r>
        <w:t>&amp; FName (</w:t>
      </w:r>
      <w:r>
        <w:rPr>
          <w:color w:val="0000FF"/>
        </w:rPr>
        <w:t>const int</w:t>
      </w:r>
      <w:r>
        <w:t>&amp; Number)</w:t>
      </w:r>
    </w:p>
    <w:p w:rsidR="00767D19" w:rsidRDefault="00767D19" w:rsidP="00767D19">
      <w:pPr>
        <w:pStyle w:val="Main"/>
      </w:pPr>
    </w:p>
    <w:p w:rsidR="00767D19" w:rsidRDefault="00767D19" w:rsidP="00767D19">
      <w:pPr>
        <w:pStyle w:val="Main"/>
        <w:rPr>
          <w:lang w:val="ru-RU"/>
        </w:rPr>
      </w:pPr>
      <w:r>
        <w:rPr>
          <w:lang w:val="ru-RU"/>
        </w:rPr>
        <w:t>имеющие тот же смысл, что и константные указатели.</w:t>
      </w:r>
    </w:p>
    <w:p w:rsidR="00767D19" w:rsidRDefault="00767D19" w:rsidP="00767D19">
      <w:pPr>
        <w:pStyle w:val="Main"/>
        <w:rPr>
          <w:lang w:val="ru-RU"/>
        </w:rPr>
      </w:pPr>
    </w:p>
    <w:p w:rsidR="00767D19" w:rsidRDefault="00767D19" w:rsidP="00767D19">
      <w:pPr>
        <w:autoSpaceDE w:val="0"/>
        <w:autoSpaceDN w:val="0"/>
        <w:adjustRightInd w:val="0"/>
        <w:rPr>
          <w:rFonts w:ascii="Arial" w:hAnsi="Arial" w:cs="Arial"/>
          <w:noProof/>
          <w:color w:val="A31515"/>
          <w:sz w:val="20"/>
          <w:szCs w:val="20"/>
          <w:lang w:val="en-US" w:eastAsia="en-US"/>
        </w:rPr>
      </w:pPr>
      <w:r>
        <w:rPr>
          <w:rFonts w:ascii="Arial" w:hAnsi="Arial" w:cs="Arial"/>
          <w:noProof/>
          <w:color w:val="0000FF"/>
          <w:sz w:val="20"/>
          <w:szCs w:val="20"/>
          <w:lang w:val="en-US" w:eastAsia="en-US"/>
        </w:rPr>
        <w:t>#include</w:t>
      </w:r>
      <w:r>
        <w:rPr>
          <w:rFonts w:ascii="Arial" w:hAnsi="Arial" w:cs="Arial"/>
          <w:noProof/>
          <w:sz w:val="20"/>
          <w:szCs w:val="20"/>
          <w:lang w:val="en-US" w:eastAsia="en-US"/>
        </w:rPr>
        <w:t xml:space="preserve"> </w:t>
      </w:r>
      <w:r>
        <w:rPr>
          <w:rFonts w:ascii="Arial" w:hAnsi="Arial" w:cs="Arial"/>
          <w:noProof/>
          <w:color w:val="A31515"/>
          <w:sz w:val="20"/>
          <w:szCs w:val="20"/>
          <w:lang w:val="en-US" w:eastAsia="en-US"/>
        </w:rPr>
        <w:t>&lt;iostream&gt;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using</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namespace</w:t>
      </w:r>
      <w:r>
        <w:rPr>
          <w:rFonts w:ascii="Arial" w:hAnsi="Arial" w:cs="Arial"/>
          <w:noProof/>
          <w:sz w:val="20"/>
          <w:szCs w:val="20"/>
          <w:lang w:val="en-US" w:eastAsia="en-US"/>
        </w:rPr>
        <w:t xml:space="preserve"> std;</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&amp; call(</w:t>
      </w:r>
      <w:r>
        <w:rPr>
          <w:rFonts w:ascii="Arial" w:hAnsi="Arial" w:cs="Arial"/>
          <w:noProof/>
          <w:color w:val="0000FF"/>
          <w:sz w:val="20"/>
          <w:szCs w:val="20"/>
          <w:lang w:val="en-US" w:eastAsia="en-US"/>
        </w:rPr>
        <w:t>const</w:t>
      </w:r>
      <w:r>
        <w:rPr>
          <w:rFonts w:ascii="Arial" w:hAnsi="Arial" w:cs="Arial"/>
          <w:noProof/>
          <w:sz w:val="20"/>
          <w:szCs w:val="20"/>
          <w:lang w:val="en-US" w:eastAsia="en-US"/>
        </w:rPr>
        <w:t xml:space="preserve"> </w:t>
      </w:r>
      <w:r>
        <w:rPr>
          <w:rFonts w:ascii="Arial" w:hAnsi="Arial" w:cs="Arial"/>
          <w:noProof/>
          <w:color w:val="0000FF"/>
          <w:sz w:val="20"/>
          <w:szCs w:val="20"/>
          <w:lang w:val="en-US" w:eastAsia="en-US"/>
        </w:rPr>
        <w:t>int</w:t>
      </w:r>
      <w:r>
        <w:rPr>
          <w:rFonts w:ascii="Arial" w:hAnsi="Arial" w:cs="Arial"/>
          <w:noProof/>
          <w:sz w:val="20"/>
          <w:szCs w:val="20"/>
          <w:lang w:val="en-US" w:eastAsia="en-US"/>
        </w:rPr>
        <w:t>&amp; x)</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sz w:val="20"/>
          <w:szCs w:val="20"/>
          <w:lang w:eastAsia="en-US"/>
        </w:rPr>
      </w:pPr>
      <w:r>
        <w:rPr>
          <w:rFonts w:ascii="Arial" w:hAnsi="Arial" w:cs="Arial"/>
          <w:noProof/>
          <w:sz w:val="20"/>
          <w:szCs w:val="20"/>
          <w:lang w:eastAsia="en-US"/>
        </w:rPr>
        <w:tab/>
      </w:r>
      <w:r>
        <w:rPr>
          <w:rFonts w:ascii="Arial" w:hAnsi="Arial" w:cs="Arial"/>
          <w:noProof/>
          <w:sz w:val="20"/>
          <w:szCs w:val="20"/>
          <w:lang w:val="en-US" w:eastAsia="en-US"/>
        </w:rPr>
        <w:t>cout</w:t>
      </w:r>
      <w:r>
        <w:rPr>
          <w:rFonts w:ascii="Arial" w:hAnsi="Arial" w:cs="Arial"/>
          <w:noProof/>
          <w:sz w:val="20"/>
          <w:szCs w:val="20"/>
          <w:lang w:eastAsia="en-US"/>
        </w:rPr>
        <w:t xml:space="preserve"> &lt;&lt; </w:t>
      </w:r>
      <w:r>
        <w:rPr>
          <w:rFonts w:ascii="Arial" w:hAnsi="Arial" w:cs="Arial"/>
          <w:noProof/>
          <w:sz w:val="20"/>
          <w:szCs w:val="20"/>
          <w:lang w:val="en-US" w:eastAsia="en-US"/>
        </w:rPr>
        <w:t>x</w:t>
      </w:r>
      <w:r>
        <w:rPr>
          <w:rFonts w:ascii="Arial" w:hAnsi="Arial" w:cs="Arial"/>
          <w:noProof/>
          <w:sz w:val="20"/>
          <w:szCs w:val="20"/>
          <w:lang w:eastAsia="en-US"/>
        </w:rPr>
        <w:t>;</w:t>
      </w:r>
    </w:p>
    <w:p w:rsidR="00767D19" w:rsidRDefault="00767D19" w:rsidP="00767D19">
      <w:pPr>
        <w:autoSpaceDE w:val="0"/>
        <w:autoSpaceDN w:val="0"/>
        <w:adjustRightInd w:val="0"/>
        <w:rPr>
          <w:rFonts w:ascii="Arial" w:hAnsi="Arial" w:cs="Arial"/>
          <w:noProof/>
          <w:color w:val="008000"/>
          <w:sz w:val="20"/>
          <w:szCs w:val="20"/>
          <w:lang w:eastAsia="en-US"/>
        </w:rPr>
      </w:pPr>
      <w:r>
        <w:rPr>
          <w:rFonts w:ascii="Arial" w:hAnsi="Arial" w:cs="Arial"/>
          <w:noProof/>
          <w:sz w:val="20"/>
          <w:szCs w:val="20"/>
          <w:lang w:eastAsia="en-US"/>
        </w:rPr>
        <w:tab/>
      </w:r>
      <w:r>
        <w:rPr>
          <w:rFonts w:ascii="Arial" w:hAnsi="Arial" w:cs="Arial"/>
          <w:noProof/>
          <w:color w:val="008000"/>
          <w:sz w:val="20"/>
          <w:szCs w:val="20"/>
          <w:lang w:eastAsia="en-US"/>
        </w:rPr>
        <w:t>//</w:t>
      </w:r>
      <w:r>
        <w:rPr>
          <w:rFonts w:ascii="Arial" w:hAnsi="Arial" w:cs="Arial"/>
          <w:noProof/>
          <w:color w:val="008000"/>
          <w:sz w:val="20"/>
          <w:szCs w:val="20"/>
          <w:lang w:val="en-US" w:eastAsia="en-US"/>
        </w:rPr>
        <w:t>x</w:t>
      </w:r>
      <w:r>
        <w:rPr>
          <w:rFonts w:ascii="Arial" w:hAnsi="Arial" w:cs="Arial"/>
          <w:noProof/>
          <w:color w:val="008000"/>
          <w:sz w:val="20"/>
          <w:szCs w:val="20"/>
          <w:lang w:eastAsia="en-US"/>
        </w:rPr>
        <w:t>++; // нельзя модифицировать объект!</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main()</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setlocale(LC_ALL, </w:t>
      </w:r>
      <w:r>
        <w:rPr>
          <w:rFonts w:ascii="Arial" w:hAnsi="Arial" w:cs="Arial"/>
          <w:noProof/>
          <w:color w:val="A31515"/>
          <w:sz w:val="20"/>
          <w:szCs w:val="20"/>
          <w:lang w:val="en-US" w:eastAsia="en-US"/>
        </w:rPr>
        <w:t>"Rus"</w:t>
      </w:r>
      <w:r>
        <w:rPr>
          <w:rFonts w:ascii="Arial" w:hAnsi="Arial" w:cs="Arial"/>
          <w:noProof/>
          <w:sz w:val="20"/>
          <w:szCs w:val="20"/>
          <w:lang w:val="en-US" w:eastAsia="en-US"/>
        </w:rPr>
        <w:t>);</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 xml:space="preserve"> X = 13;</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int</w:t>
      </w:r>
      <w:r>
        <w:rPr>
          <w:rFonts w:ascii="Arial" w:hAnsi="Arial" w:cs="Arial"/>
          <w:noProof/>
          <w:sz w:val="20"/>
          <w:szCs w:val="20"/>
          <w:lang w:val="en-US" w:eastAsia="en-US"/>
        </w:rPr>
        <w:t>&amp; rX = X;</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call(rX);</w:t>
      </w:r>
    </w:p>
    <w:p w:rsidR="00767D19" w:rsidRDefault="00767D19" w:rsidP="00767D19">
      <w:pPr>
        <w:autoSpaceDE w:val="0"/>
        <w:autoSpaceDN w:val="0"/>
        <w:adjustRightInd w:val="0"/>
        <w:rPr>
          <w:rFonts w:ascii="Arial" w:hAnsi="Arial" w:cs="Arial"/>
          <w:noProof/>
          <w:sz w:val="20"/>
          <w:szCs w:val="20"/>
          <w:lang w:val="en-US" w:eastAsia="en-US"/>
        </w:rPr>
      </w:pP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t xml:space="preserve">getchar(); </w:t>
      </w:r>
      <w:r>
        <w:rPr>
          <w:rFonts w:ascii="Arial" w:hAnsi="Arial" w:cs="Arial"/>
          <w:noProof/>
          <w:sz w:val="20"/>
          <w:szCs w:val="20"/>
          <w:lang w:val="en-US" w:eastAsia="en-US"/>
        </w:rPr>
        <w:tab/>
        <w:t>getchar();</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ab/>
      </w:r>
      <w:r>
        <w:rPr>
          <w:rFonts w:ascii="Arial" w:hAnsi="Arial" w:cs="Arial"/>
          <w:noProof/>
          <w:color w:val="0000FF"/>
          <w:sz w:val="20"/>
          <w:szCs w:val="20"/>
          <w:lang w:val="en-US" w:eastAsia="en-US"/>
        </w:rPr>
        <w:t>return</w:t>
      </w:r>
      <w:r>
        <w:rPr>
          <w:rFonts w:ascii="Arial" w:hAnsi="Arial" w:cs="Arial"/>
          <w:noProof/>
          <w:sz w:val="20"/>
          <w:szCs w:val="20"/>
          <w:lang w:val="en-US" w:eastAsia="en-US"/>
        </w:rPr>
        <w:t xml:space="preserve"> 0;</w:t>
      </w:r>
    </w:p>
    <w:p w:rsidR="00767D19" w:rsidRDefault="00767D19" w:rsidP="00767D19">
      <w:pPr>
        <w:autoSpaceDE w:val="0"/>
        <w:autoSpaceDN w:val="0"/>
        <w:adjustRightInd w:val="0"/>
        <w:rPr>
          <w:rFonts w:ascii="Arial" w:hAnsi="Arial" w:cs="Arial"/>
          <w:noProof/>
          <w:sz w:val="20"/>
          <w:szCs w:val="20"/>
          <w:lang w:val="en-US" w:eastAsia="en-US"/>
        </w:rPr>
      </w:pPr>
      <w:r>
        <w:rPr>
          <w:rFonts w:ascii="Arial" w:hAnsi="Arial" w:cs="Arial"/>
          <w:noProof/>
          <w:sz w:val="20"/>
          <w:szCs w:val="20"/>
          <w:lang w:val="en-US" w:eastAsia="en-US"/>
        </w:rPr>
        <w:t>}</w:t>
      </w:r>
    </w:p>
    <w:p w:rsidR="00767D19" w:rsidRDefault="00767D19" w:rsidP="00767D19">
      <w:pPr>
        <w:pStyle w:val="Center"/>
        <w:rPr>
          <w:lang w:val="en-US"/>
        </w:rPr>
      </w:pPr>
    </w:p>
    <w:p w:rsidR="00767D19" w:rsidRDefault="00767D19" w:rsidP="00767D19">
      <w:pPr>
        <w:pStyle w:val="Center"/>
      </w:pPr>
      <w:r>
        <w:rPr>
          <w:noProof/>
          <w:lang w:eastAsia="ru-RU"/>
        </w:rPr>
        <w:drawing>
          <wp:inline distT="0" distB="0" distL="0" distR="0">
            <wp:extent cx="304800" cy="15621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cstate="print"/>
                    <a:srcRect/>
                    <a:stretch>
                      <a:fillRect/>
                    </a:stretch>
                  </pic:blipFill>
                  <pic:spPr bwMode="auto">
                    <a:xfrm>
                      <a:off x="0" y="0"/>
                      <a:ext cx="304800" cy="156210"/>
                    </a:xfrm>
                    <a:prstGeom prst="rect">
                      <a:avLst/>
                    </a:prstGeom>
                    <a:noFill/>
                    <a:ln w="9525">
                      <a:noFill/>
                      <a:miter lim="800000"/>
                      <a:headEnd/>
                      <a:tailEnd/>
                    </a:ln>
                  </pic:spPr>
                </pic:pic>
              </a:graphicData>
            </a:graphic>
          </wp:inline>
        </w:drawing>
      </w:r>
    </w:p>
    <w:p w:rsidR="00767D19" w:rsidRDefault="00767D19" w:rsidP="00767D19">
      <w:pPr>
        <w:pStyle w:val="1kjh"/>
      </w:pPr>
    </w:p>
    <w:p w:rsidR="00767D19" w:rsidRPr="00767D19" w:rsidRDefault="00767D19" w:rsidP="00767D19">
      <w:pPr>
        <w:pStyle w:val="3"/>
        <w:keepNext w:val="0"/>
        <w:spacing w:before="0" w:after="0"/>
        <w:ind w:left="709" w:firstLine="0"/>
        <w:rPr>
          <w:sz w:val="20"/>
          <w:szCs w:val="20"/>
        </w:rPr>
      </w:pPr>
      <w:bookmarkStart w:id="103" w:name="_Toc305219115"/>
      <w:bookmarkStart w:id="104" w:name="_Toc531685292"/>
      <w:r w:rsidRPr="00767D19">
        <w:rPr>
          <w:sz w:val="20"/>
          <w:szCs w:val="20"/>
        </w:rPr>
        <w:t>Использование встроенного отладчика.</w:t>
      </w:r>
      <w:bookmarkEnd w:id="103"/>
      <w:bookmarkEnd w:id="104"/>
    </w:p>
    <w:p w:rsidR="00767D19" w:rsidRDefault="00767D19" w:rsidP="00767D19">
      <w:pPr>
        <w:pStyle w:val="Main"/>
        <w:rPr>
          <w:lang w:val="ru-RU"/>
        </w:rPr>
      </w:pPr>
      <w:r>
        <w:rPr>
          <w:lang w:val="ru-RU"/>
        </w:rPr>
        <w:t>Чтобы увидеть работу этой программы на C++ в реальных условиях, можно воспользоваться встроенным отладчиком. Проследим при помощи окна Trace изменения переменной pi.</w:t>
      </w:r>
    </w:p>
    <w:p w:rsidR="00767D19" w:rsidRDefault="00767D19" w:rsidP="00767D19">
      <w:pPr>
        <w:pStyle w:val="Main"/>
        <w:rPr>
          <w:lang w:val="ru-RU"/>
        </w:rPr>
      </w:pPr>
      <w:r>
        <w:rPr>
          <w:lang w:val="ru-RU"/>
        </w:rPr>
        <w:t>Что происходит? При вызове функции ifirst_function() для переменной ilocal_to_first в стеке выделяется локальная область памяти, в которую записывается число 11. После этого функция ifirst_function() возвращает адрес этой локальной переменной (очень плохая новость!). Во второй строке функции ma</w:t>
      </w:r>
      <w:r>
        <w:t>in</w:t>
      </w:r>
      <w:r>
        <w:rPr>
          <w:lang w:val="ru-RU"/>
        </w:rPr>
        <w:t>() вызывается функция isecond_function(), которая в свою очередь выделяет локальную область памяти для переменной ilocal_to_second и записывает туда число 44. Почему же оператор printf печатает значение 44, хотя ему при вызове функции ifirst_function() был передан адрес переменной iloca</w:t>
      </w:r>
      <w:r>
        <w:t>l</w:t>
      </w:r>
      <w:r>
        <w:rPr>
          <w:lang w:val="ru-RU"/>
        </w:rPr>
        <w:t>_</w:t>
      </w:r>
      <w:r>
        <w:t>to</w:t>
      </w:r>
      <w:r>
        <w:rPr>
          <w:lang w:val="ru-RU"/>
        </w:rPr>
        <w:t>_</w:t>
      </w:r>
      <w:r>
        <w:t>first</w:t>
      </w:r>
      <w:r>
        <w:rPr>
          <w:lang w:val="ru-RU"/>
        </w:rPr>
        <w:t>?</w:t>
      </w:r>
    </w:p>
    <w:p w:rsidR="00767D19" w:rsidRDefault="00767D19" w:rsidP="00767D19">
      <w:pPr>
        <w:pStyle w:val="Main"/>
        <w:rPr>
          <w:lang w:val="ru-RU"/>
        </w:rPr>
      </w:pPr>
      <w:r>
        <w:rPr>
          <w:lang w:val="ru-RU"/>
        </w:rPr>
        <w:lastRenderedPageBreak/>
        <w:t>Фактически происходит следующее. Когда при вызове функции ifirst_function() адрес временной локальной переменной ilocal_to_first был присвоен переменной pi, то этот адрес был сохранен, несмотря на завершение области действия ilocal_to_first. При вызове функции isecond_function(), ей также понадобилась локальная память. Поскольку переменной ilocal_to_first не стало, переменная ilocal_to_second получила ту же локальную .область, что и ее предшественница. Так как pi указывает на ту же занятую ячейку памяти, то становится понятным, почему при печати адресуемой ячейки появляется число 44. Следует быть чрезвычайно внимательным и стараться не возвращать адреса локальных переменных.</w:t>
      </w:r>
    </w:p>
    <w:p w:rsidR="00767D19" w:rsidRDefault="00767D19" w:rsidP="00767D19">
      <w:pPr>
        <w:pStyle w:val="Main"/>
        <w:rPr>
          <w:lang w:val="ru-RU"/>
        </w:rPr>
      </w:pPr>
    </w:p>
    <w:p w:rsidR="00767D19" w:rsidRPr="00767D19" w:rsidRDefault="00767D19" w:rsidP="00767D19">
      <w:pPr>
        <w:pStyle w:val="3"/>
        <w:keepNext w:val="0"/>
        <w:spacing w:before="0" w:after="0"/>
        <w:ind w:left="709" w:firstLine="0"/>
        <w:rPr>
          <w:sz w:val="20"/>
          <w:szCs w:val="20"/>
        </w:rPr>
      </w:pPr>
      <w:bookmarkStart w:id="105" w:name="_Toc305219116"/>
      <w:bookmarkStart w:id="106" w:name="_Toc531685293"/>
      <w:r w:rsidRPr="00767D19">
        <w:rPr>
          <w:sz w:val="20"/>
          <w:szCs w:val="20"/>
        </w:rPr>
        <w:t>Использование ссылочного типа.</w:t>
      </w:r>
      <w:bookmarkEnd w:id="105"/>
      <w:bookmarkEnd w:id="106"/>
    </w:p>
    <w:p w:rsidR="00767D19" w:rsidRDefault="00767D19" w:rsidP="00767D19">
      <w:pPr>
        <w:pStyle w:val="Main"/>
        <w:rPr>
          <w:lang w:val="ru-RU"/>
        </w:rPr>
      </w:pPr>
      <w:r w:rsidRPr="00BD5037">
        <w:rPr>
          <w:highlight w:val="lightGray"/>
          <w:lang w:val="ru-RU"/>
        </w:rPr>
        <w:t>Подводя черту, можно выделить четыре основных причины использования ссылок C++:</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упрощают восприятие программы, поскольку можно игнорировать детали процесса передачи параметра.</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передают ответственность за передачу аргумента тому программисту, который пишет функцию, а не тому, который ею пользуется.</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являются необходимой составной частью перегрузки операций.</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Ссылки используются при передаче функциям классов, при этом конструкторы и деструкторы не вызываются.</w:t>
      </w:r>
    </w:p>
    <w:p w:rsidR="00767D19" w:rsidRPr="00365CB3" w:rsidRDefault="00767D19" w:rsidP="00767D19">
      <w:pPr>
        <w:pStyle w:val="Main"/>
        <w:rPr>
          <w:lang w:val="ru-RU"/>
        </w:rPr>
      </w:pPr>
    </w:p>
    <w:p w:rsidR="001B4D2E" w:rsidRPr="00365CB3" w:rsidRDefault="001B4D2E" w:rsidP="00767D19">
      <w:pPr>
        <w:pStyle w:val="Main"/>
        <w:rPr>
          <w:lang w:val="ru-RU"/>
        </w:rPr>
      </w:pPr>
      <w:r>
        <w:rPr>
          <w:lang w:val="ru-RU"/>
        </w:rPr>
        <w:t>Пример для указателя и ссылки</w:t>
      </w:r>
    </w:p>
    <w:p w:rsidR="001B4D2E" w:rsidRPr="00365CB3" w:rsidRDefault="001B4D2E" w:rsidP="00767D19">
      <w:pPr>
        <w:pStyle w:val="Main"/>
        <w:rPr>
          <w:lang w:val="ru-RU"/>
        </w:rPr>
      </w:pPr>
    </w:p>
    <w:p w:rsidR="00365CB3" w:rsidRPr="00365CB3" w:rsidRDefault="00365CB3" w:rsidP="00365CB3">
      <w:pPr>
        <w:autoSpaceDE w:val="0"/>
        <w:autoSpaceDN w:val="0"/>
        <w:adjustRightInd w:val="0"/>
        <w:rPr>
          <w:rFonts w:ascii="Courier New" w:hAnsi="Courier New" w:cs="Courier New"/>
          <w:noProof/>
          <w:color w:val="A31515"/>
          <w:sz w:val="20"/>
          <w:szCs w:val="20"/>
          <w:lang w:eastAsia="en-US"/>
        </w:rPr>
      </w:pPr>
      <w:r w:rsidRPr="00365CB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365CB3">
        <w:rPr>
          <w:rFonts w:ascii="Courier New" w:hAnsi="Courier New" w:cs="Courier New"/>
          <w:noProof/>
          <w:sz w:val="20"/>
          <w:szCs w:val="20"/>
          <w:lang w:eastAsia="en-US"/>
        </w:rPr>
        <w:t xml:space="preserve"> </w:t>
      </w:r>
      <w:r w:rsidRPr="00365CB3">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365CB3">
        <w:rPr>
          <w:rFonts w:ascii="Courier New" w:hAnsi="Courier New" w:cs="Courier New"/>
          <w:noProof/>
          <w:color w:val="A31515"/>
          <w:sz w:val="20"/>
          <w:szCs w:val="20"/>
          <w:lang w:eastAsia="en-US"/>
        </w:rPr>
        <w:t>&gt;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&amp;ref=i;</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"&amp;i="</w:t>
      </w:r>
      <w:r>
        <w:rPr>
          <w:rFonts w:ascii="Courier New" w:hAnsi="Courier New" w:cs="Courier New"/>
          <w:noProof/>
          <w:sz w:val="20"/>
          <w:szCs w:val="20"/>
          <w:lang w:val="en-US" w:eastAsia="en-US"/>
        </w:rPr>
        <w:t xml:space="preserve"> &lt;&lt; &amp;i &lt;&lt; </w:t>
      </w:r>
      <w:r>
        <w:rPr>
          <w:rFonts w:ascii="Courier New" w:hAnsi="Courier New" w:cs="Courier New"/>
          <w:noProof/>
          <w:color w:val="A31515"/>
          <w:sz w:val="20"/>
          <w:szCs w:val="20"/>
          <w:lang w:val="en-US" w:eastAsia="en-US"/>
        </w:rPr>
        <w:t>" &amp;ref="</w:t>
      </w:r>
      <w:r>
        <w:rPr>
          <w:rFonts w:ascii="Courier New" w:hAnsi="Courier New" w:cs="Courier New"/>
          <w:noProof/>
          <w:sz w:val="20"/>
          <w:szCs w:val="20"/>
          <w:lang w:val="en-US" w:eastAsia="en-US"/>
        </w:rPr>
        <w:t xml:space="preserve"> &lt;&lt; &amp;ref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"i="</w:t>
      </w:r>
      <w:r>
        <w:rPr>
          <w:rFonts w:ascii="Courier New" w:hAnsi="Courier New" w:cs="Courier New"/>
          <w:noProof/>
          <w:sz w:val="20"/>
          <w:szCs w:val="20"/>
          <w:lang w:val="en-US" w:eastAsia="en-US"/>
        </w:rPr>
        <w:t xml:space="preserve"> &lt;&lt; i &lt;&lt; </w:t>
      </w:r>
      <w:r>
        <w:rPr>
          <w:rFonts w:ascii="Courier New" w:hAnsi="Courier New" w:cs="Courier New"/>
          <w:noProof/>
          <w:color w:val="A31515"/>
          <w:sz w:val="20"/>
          <w:szCs w:val="20"/>
          <w:lang w:val="en-US" w:eastAsia="en-US"/>
        </w:rPr>
        <w:t>" ref="</w:t>
      </w:r>
      <w:r>
        <w:rPr>
          <w:rFonts w:ascii="Courier New" w:hAnsi="Courier New" w:cs="Courier New"/>
          <w:noProof/>
          <w:sz w:val="20"/>
          <w:szCs w:val="20"/>
          <w:lang w:val="en-US" w:eastAsia="en-US"/>
        </w:rPr>
        <w:t xml:space="preserve"> &lt;&lt; ref &lt;&lt; endl;</w:t>
      </w:r>
    </w:p>
    <w:p w:rsidR="00365CB3" w:rsidRPr="00365CB3" w:rsidRDefault="00365CB3" w:rsidP="00365CB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ref</w:t>
      </w:r>
      <w:r w:rsidRPr="00365CB3">
        <w:rPr>
          <w:rFonts w:ascii="Courier New" w:hAnsi="Courier New" w:cs="Courier New"/>
          <w:noProof/>
          <w:sz w:val="20"/>
          <w:szCs w:val="20"/>
          <w:lang w:eastAsia="en-US"/>
        </w:rPr>
        <w:t xml:space="preserve"> += 10; </w:t>
      </w:r>
      <w:r w:rsidRPr="00365CB3">
        <w:rPr>
          <w:rFonts w:ascii="Courier New" w:hAnsi="Courier New" w:cs="Courier New"/>
          <w:noProof/>
          <w:color w:val="008000"/>
          <w:sz w:val="20"/>
          <w:szCs w:val="20"/>
          <w:lang w:eastAsia="en-US"/>
        </w:rPr>
        <w:t xml:space="preserve">// то же, что </w:t>
      </w:r>
      <w:r>
        <w:rPr>
          <w:rFonts w:ascii="Courier New" w:hAnsi="Courier New" w:cs="Courier New"/>
          <w:noProof/>
          <w:color w:val="008000"/>
          <w:sz w:val="20"/>
          <w:szCs w:val="20"/>
          <w:lang w:val="en-US" w:eastAsia="en-US"/>
        </w:rPr>
        <w:t>i</w:t>
      </w:r>
      <w:r w:rsidRPr="00365CB3">
        <w:rPr>
          <w:rFonts w:ascii="Courier New" w:hAnsi="Courier New" w:cs="Courier New"/>
          <w:noProof/>
          <w:color w:val="008000"/>
          <w:sz w:val="20"/>
          <w:szCs w:val="20"/>
          <w:lang w:eastAsia="en-US"/>
        </w:rPr>
        <w:t>+=10;</w:t>
      </w:r>
    </w:p>
    <w:p w:rsidR="00365CB3" w:rsidRDefault="00365CB3" w:rsidP="00365CB3">
      <w:pPr>
        <w:autoSpaceDE w:val="0"/>
        <w:autoSpaceDN w:val="0"/>
        <w:adjustRightInd w:val="0"/>
        <w:rPr>
          <w:rFonts w:ascii="Courier New" w:hAnsi="Courier New" w:cs="Courier New"/>
          <w:noProof/>
          <w:sz w:val="20"/>
          <w:szCs w:val="20"/>
          <w:lang w:val="en-US" w:eastAsia="en-US"/>
        </w:rPr>
      </w:pPr>
      <w:r w:rsidRPr="00365CB3">
        <w:rPr>
          <w:rFonts w:ascii="Courier New" w:hAnsi="Courier New" w:cs="Courier New"/>
          <w:noProof/>
          <w:sz w:val="20"/>
          <w:szCs w:val="20"/>
          <w:lang w:eastAsia="en-US"/>
        </w:rPr>
        <w:tab/>
      </w: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w:t>
      </w:r>
      <w:r>
        <w:rPr>
          <w:rFonts w:ascii="Courier New" w:hAnsi="Courier New" w:cs="Courier New"/>
          <w:noProof/>
          <w:sz w:val="20"/>
          <w:szCs w:val="20"/>
          <w:lang w:val="en-US" w:eastAsia="en-US"/>
        </w:rPr>
        <w:t xml:space="preserve"> &lt;&lt; i &lt;&lt; </w:t>
      </w:r>
      <w:r>
        <w:rPr>
          <w:rFonts w:ascii="Courier New" w:hAnsi="Courier New" w:cs="Courier New"/>
          <w:noProof/>
          <w:color w:val="A31515"/>
          <w:sz w:val="20"/>
          <w:szCs w:val="20"/>
          <w:lang w:val="en-US" w:eastAsia="en-US"/>
        </w:rPr>
        <w:t>" ref="</w:t>
      </w:r>
      <w:r>
        <w:rPr>
          <w:rFonts w:ascii="Courier New" w:hAnsi="Courier New" w:cs="Courier New"/>
          <w:noProof/>
          <w:sz w:val="20"/>
          <w:szCs w:val="20"/>
          <w:lang w:val="en-US" w:eastAsia="en-US"/>
        </w:rPr>
        <w:t xml:space="preserve"> &lt;&lt; ref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endl;</w:t>
      </w:r>
    </w:p>
    <w:p w:rsidR="00365CB3" w:rsidRDefault="00365CB3" w:rsidP="00365CB3">
      <w:pPr>
        <w:autoSpaceDE w:val="0"/>
        <w:autoSpaceDN w:val="0"/>
        <w:adjustRightInd w:val="0"/>
        <w:rPr>
          <w:rFonts w:ascii="Courier New" w:hAnsi="Courier New" w:cs="Courier New"/>
          <w:noProof/>
          <w:sz w:val="20"/>
          <w:szCs w:val="20"/>
          <w:lang w:val="en-US" w:eastAsia="en-US"/>
        </w:rPr>
      </w:pP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pj =&amp;j;</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"&amp;j="</w:t>
      </w:r>
      <w:r>
        <w:rPr>
          <w:rFonts w:ascii="Courier New" w:hAnsi="Courier New" w:cs="Courier New"/>
          <w:noProof/>
          <w:sz w:val="20"/>
          <w:szCs w:val="20"/>
          <w:lang w:val="en-US" w:eastAsia="en-US"/>
        </w:rPr>
        <w:t xml:space="preserve"> &lt;&lt; &amp;j &lt;&lt; </w:t>
      </w:r>
      <w:r>
        <w:rPr>
          <w:rFonts w:ascii="Courier New" w:hAnsi="Courier New" w:cs="Courier New"/>
          <w:noProof/>
          <w:color w:val="A31515"/>
          <w:sz w:val="20"/>
          <w:szCs w:val="20"/>
          <w:lang w:val="en-US" w:eastAsia="en-US"/>
        </w:rPr>
        <w:t>" &amp;pj="</w:t>
      </w:r>
      <w:r>
        <w:rPr>
          <w:rFonts w:ascii="Courier New" w:hAnsi="Courier New" w:cs="Courier New"/>
          <w:noProof/>
          <w:sz w:val="20"/>
          <w:szCs w:val="20"/>
          <w:lang w:val="en-US" w:eastAsia="en-US"/>
        </w:rPr>
        <w:t xml:space="preserve"> &lt;&lt; &amp;pj &lt;&lt; endl;</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"j="</w:t>
      </w:r>
      <w:r>
        <w:rPr>
          <w:rFonts w:ascii="Courier New" w:hAnsi="Courier New" w:cs="Courier New"/>
          <w:noProof/>
          <w:sz w:val="20"/>
          <w:szCs w:val="20"/>
          <w:lang w:val="en-US" w:eastAsia="en-US"/>
        </w:rPr>
        <w:t xml:space="preserve"> &lt;&lt; j &lt;&lt; </w:t>
      </w:r>
      <w:r>
        <w:rPr>
          <w:rFonts w:ascii="Courier New" w:hAnsi="Courier New" w:cs="Courier New"/>
          <w:noProof/>
          <w:color w:val="A31515"/>
          <w:sz w:val="20"/>
          <w:szCs w:val="20"/>
          <w:lang w:val="en-US" w:eastAsia="en-US"/>
        </w:rPr>
        <w:t>" *pj="</w:t>
      </w:r>
      <w:r>
        <w:rPr>
          <w:rFonts w:ascii="Courier New" w:hAnsi="Courier New" w:cs="Courier New"/>
          <w:noProof/>
          <w:sz w:val="20"/>
          <w:szCs w:val="20"/>
          <w:lang w:val="en-US" w:eastAsia="en-US"/>
        </w:rPr>
        <w:t xml:space="preserve"> &lt;&lt; *pj &lt;&lt; endl;</w:t>
      </w:r>
    </w:p>
    <w:p w:rsidR="00365CB3" w:rsidRPr="00365CB3" w:rsidRDefault="00365CB3" w:rsidP="00365CB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sidRPr="00365CB3">
        <w:rPr>
          <w:rFonts w:ascii="Courier New" w:hAnsi="Courier New" w:cs="Courier New"/>
          <w:noProof/>
          <w:sz w:val="20"/>
          <w:szCs w:val="20"/>
          <w:lang w:eastAsia="en-US"/>
        </w:rPr>
        <w:t>*</w:t>
      </w:r>
      <w:r>
        <w:rPr>
          <w:rFonts w:ascii="Courier New" w:hAnsi="Courier New" w:cs="Courier New"/>
          <w:noProof/>
          <w:sz w:val="20"/>
          <w:szCs w:val="20"/>
          <w:lang w:val="en-US" w:eastAsia="en-US"/>
        </w:rPr>
        <w:t>pj</w:t>
      </w:r>
      <w:r w:rsidRPr="00365CB3">
        <w:rPr>
          <w:rFonts w:ascii="Courier New" w:hAnsi="Courier New" w:cs="Courier New"/>
          <w:noProof/>
          <w:sz w:val="20"/>
          <w:szCs w:val="20"/>
          <w:lang w:eastAsia="en-US"/>
        </w:rPr>
        <w:t>=*</w:t>
      </w:r>
      <w:r>
        <w:rPr>
          <w:rFonts w:ascii="Courier New" w:hAnsi="Courier New" w:cs="Courier New"/>
          <w:noProof/>
          <w:sz w:val="20"/>
          <w:szCs w:val="20"/>
          <w:lang w:val="en-US" w:eastAsia="en-US"/>
        </w:rPr>
        <w:t>pj</w:t>
      </w:r>
      <w:r w:rsidRPr="00365CB3">
        <w:rPr>
          <w:rFonts w:ascii="Courier New" w:hAnsi="Courier New" w:cs="Courier New"/>
          <w:noProof/>
          <w:sz w:val="20"/>
          <w:szCs w:val="20"/>
          <w:lang w:eastAsia="en-US"/>
        </w:rPr>
        <w:t xml:space="preserve">+10; </w:t>
      </w:r>
      <w:r w:rsidRPr="00365CB3">
        <w:rPr>
          <w:rFonts w:ascii="Courier New" w:hAnsi="Courier New" w:cs="Courier New"/>
          <w:noProof/>
          <w:color w:val="008000"/>
          <w:sz w:val="20"/>
          <w:szCs w:val="20"/>
          <w:lang w:eastAsia="en-US"/>
        </w:rPr>
        <w:t xml:space="preserve">// то же, что </w:t>
      </w:r>
      <w:r>
        <w:rPr>
          <w:rFonts w:ascii="Courier New" w:hAnsi="Courier New" w:cs="Courier New"/>
          <w:noProof/>
          <w:color w:val="008000"/>
          <w:sz w:val="20"/>
          <w:szCs w:val="20"/>
          <w:lang w:val="en-US" w:eastAsia="en-US"/>
        </w:rPr>
        <w:t>j</w:t>
      </w:r>
      <w:r w:rsidRPr="00365CB3">
        <w:rPr>
          <w:rFonts w:ascii="Courier New" w:hAnsi="Courier New" w:cs="Courier New"/>
          <w:noProof/>
          <w:color w:val="008000"/>
          <w:sz w:val="20"/>
          <w:szCs w:val="20"/>
          <w:lang w:eastAsia="en-US"/>
        </w:rPr>
        <w:t>+=10;</w:t>
      </w:r>
    </w:p>
    <w:p w:rsidR="00365CB3" w:rsidRDefault="00365CB3" w:rsidP="00365CB3">
      <w:pPr>
        <w:autoSpaceDE w:val="0"/>
        <w:autoSpaceDN w:val="0"/>
        <w:adjustRightInd w:val="0"/>
        <w:rPr>
          <w:rFonts w:ascii="Courier New" w:hAnsi="Courier New" w:cs="Courier New"/>
          <w:noProof/>
          <w:sz w:val="20"/>
          <w:szCs w:val="20"/>
          <w:lang w:val="en-US" w:eastAsia="en-US"/>
        </w:rPr>
      </w:pPr>
      <w:r w:rsidRPr="00365CB3">
        <w:rPr>
          <w:rFonts w:ascii="Courier New" w:hAnsi="Courier New" w:cs="Courier New"/>
          <w:noProof/>
          <w:sz w:val="20"/>
          <w:szCs w:val="20"/>
          <w:lang w:eastAsia="en-US"/>
        </w:rPr>
        <w:tab/>
      </w: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"j="</w:t>
      </w:r>
      <w:r>
        <w:rPr>
          <w:rFonts w:ascii="Courier New" w:hAnsi="Courier New" w:cs="Courier New"/>
          <w:noProof/>
          <w:sz w:val="20"/>
          <w:szCs w:val="20"/>
          <w:lang w:val="en-US" w:eastAsia="en-US"/>
        </w:rPr>
        <w:t xml:space="preserve"> &lt;&lt; j &lt;&lt; </w:t>
      </w:r>
      <w:r>
        <w:rPr>
          <w:rFonts w:ascii="Courier New" w:hAnsi="Courier New" w:cs="Courier New"/>
          <w:noProof/>
          <w:color w:val="A31515"/>
          <w:sz w:val="20"/>
          <w:szCs w:val="20"/>
          <w:lang w:val="en-US" w:eastAsia="en-US"/>
        </w:rPr>
        <w:t>" *pj="</w:t>
      </w:r>
      <w:r>
        <w:rPr>
          <w:rFonts w:ascii="Courier New" w:hAnsi="Courier New" w:cs="Courier New"/>
          <w:noProof/>
          <w:sz w:val="20"/>
          <w:szCs w:val="20"/>
          <w:lang w:val="en-US" w:eastAsia="en-US"/>
        </w:rPr>
        <w:t xml:space="preserve"> &lt;&lt; *pj &lt;&lt; endl;</w:t>
      </w:r>
    </w:p>
    <w:p w:rsidR="00365CB3" w:rsidRDefault="00365CB3" w:rsidP="00365CB3">
      <w:pPr>
        <w:autoSpaceDE w:val="0"/>
        <w:autoSpaceDN w:val="0"/>
        <w:adjustRightInd w:val="0"/>
        <w:rPr>
          <w:rFonts w:ascii="Courier New" w:hAnsi="Courier New" w:cs="Courier New"/>
          <w:noProof/>
          <w:sz w:val="20"/>
          <w:szCs w:val="20"/>
          <w:lang w:val="en-US" w:eastAsia="en-US"/>
        </w:rPr>
      </w:pP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65CB3" w:rsidRDefault="00365CB3" w:rsidP="00365C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B4D2E" w:rsidRPr="001B4D2E" w:rsidRDefault="001B4D2E" w:rsidP="001B4D2E">
      <w:pPr>
        <w:pStyle w:val="Main"/>
        <w:ind w:firstLine="0"/>
        <w:jc w:val="center"/>
        <w:rPr>
          <w:lang w:val="ru-RU"/>
        </w:rPr>
      </w:pPr>
    </w:p>
    <w:p w:rsidR="001B4D2E" w:rsidRDefault="001B4D2E" w:rsidP="001B4D2E">
      <w:pPr>
        <w:pStyle w:val="Main"/>
        <w:ind w:firstLine="0"/>
        <w:jc w:val="center"/>
      </w:pPr>
      <w:r>
        <w:rPr>
          <w:noProof/>
          <w:lang w:val="ru-RU" w:eastAsia="ru-RU"/>
        </w:rPr>
        <w:drawing>
          <wp:inline distT="0" distB="0" distL="0" distR="0">
            <wp:extent cx="2420620" cy="1707515"/>
            <wp:effectExtent l="19050" t="0" r="0" b="0"/>
            <wp:docPr id="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srcRect/>
                    <a:stretch>
                      <a:fillRect/>
                    </a:stretch>
                  </pic:blipFill>
                  <pic:spPr bwMode="auto">
                    <a:xfrm>
                      <a:off x="0" y="0"/>
                      <a:ext cx="2420620" cy="1707515"/>
                    </a:xfrm>
                    <a:prstGeom prst="rect">
                      <a:avLst/>
                    </a:prstGeom>
                    <a:noFill/>
                    <a:ln w="9525">
                      <a:noFill/>
                      <a:miter lim="800000"/>
                      <a:headEnd/>
                      <a:tailEnd/>
                    </a:ln>
                  </pic:spPr>
                </pic:pic>
              </a:graphicData>
            </a:graphic>
          </wp:inline>
        </w:drawing>
      </w:r>
    </w:p>
    <w:p w:rsidR="001B4D2E" w:rsidRPr="001B4D2E" w:rsidRDefault="001B4D2E" w:rsidP="001B4D2E">
      <w:pPr>
        <w:pStyle w:val="Main"/>
        <w:ind w:firstLine="0"/>
        <w:jc w:val="center"/>
      </w:pPr>
    </w:p>
    <w:p w:rsidR="00767D19" w:rsidRPr="00767D19" w:rsidRDefault="00767D19" w:rsidP="00BB6345">
      <w:pPr>
        <w:pStyle w:val="2"/>
        <w:keepNext w:val="0"/>
        <w:numPr>
          <w:ilvl w:val="1"/>
          <w:numId w:val="13"/>
        </w:numPr>
        <w:spacing w:before="0" w:after="0"/>
        <w:ind w:left="426" w:firstLine="0"/>
        <w:rPr>
          <w:i w:val="0"/>
          <w:sz w:val="20"/>
          <w:szCs w:val="20"/>
        </w:rPr>
      </w:pPr>
      <w:bookmarkStart w:id="107" w:name="_Toc305219117"/>
      <w:bookmarkStart w:id="108" w:name="_Toc188856112"/>
      <w:bookmarkStart w:id="109" w:name="_Toc531685294"/>
      <w:bookmarkStart w:id="110" w:name="AP0791306"/>
      <w:r w:rsidRPr="00767D19">
        <w:rPr>
          <w:i w:val="0"/>
          <w:sz w:val="20"/>
          <w:szCs w:val="20"/>
        </w:rPr>
        <w:t>Использование указателей и ссылок с ключевым словом const</w:t>
      </w:r>
      <w:bookmarkEnd w:id="107"/>
      <w:bookmarkEnd w:id="108"/>
      <w:bookmarkEnd w:id="109"/>
    </w:p>
    <w:bookmarkEnd w:id="110"/>
    <w:p w:rsidR="00767D19" w:rsidRPr="00BD5037" w:rsidRDefault="00767D19" w:rsidP="00767D19">
      <w:pPr>
        <w:pStyle w:val="Main"/>
        <w:rPr>
          <w:lang w:val="ru-RU"/>
        </w:rPr>
      </w:pPr>
      <w:r w:rsidRPr="00BD5037">
        <w:rPr>
          <w:lang w:val="ru-RU"/>
        </w:rPr>
        <w:t>Некоторые конструкции языка C++ являются источником путаницы. Одной из таких конструкций является использование ключевого слова const с указателями и ссылками. Следующие примеры помогут вам прояснить ситуацию.</w:t>
      </w:r>
    </w:p>
    <w:p w:rsidR="00767D19" w:rsidRPr="00BD5037" w:rsidRDefault="00767D19" w:rsidP="00767D19">
      <w:pPr>
        <w:pStyle w:val="Main"/>
        <w:rPr>
          <w:lang w:val="ru-RU"/>
        </w:rPr>
      </w:pPr>
    </w:p>
    <w:p w:rsidR="00767D19" w:rsidRDefault="00767D19" w:rsidP="00767D19">
      <w:pPr>
        <w:pStyle w:val="Main"/>
        <w:rPr>
          <w:color w:val="008000"/>
          <w:lang w:val="ru-RU"/>
        </w:rPr>
      </w:pPr>
      <w:r w:rsidRPr="00BD5037">
        <w:rPr>
          <w:color w:val="008000"/>
          <w:lang w:val="ru-RU"/>
        </w:rPr>
        <w:t>// Объявление данных</w:t>
      </w:r>
    </w:p>
    <w:p w:rsidR="00767D19" w:rsidRDefault="00767D19" w:rsidP="00767D19">
      <w:pPr>
        <w:pStyle w:val="Main"/>
        <w:rPr>
          <w:lang w:val="ru-RU"/>
        </w:rPr>
      </w:pPr>
      <w:r>
        <w:rPr>
          <w:color w:val="0000FF"/>
          <w:lang w:val="ru-RU"/>
        </w:rPr>
        <w:t>int</w:t>
      </w:r>
      <w:r>
        <w:rPr>
          <w:lang w:val="ru-RU"/>
        </w:rPr>
        <w:t xml:space="preserve"> number;</w:t>
      </w:r>
    </w:p>
    <w:p w:rsidR="00767D19" w:rsidRDefault="00767D19" w:rsidP="00767D19">
      <w:pPr>
        <w:pStyle w:val="Main"/>
        <w:rPr>
          <w:lang w:val="ru-RU"/>
        </w:rPr>
      </w:pPr>
      <w:r>
        <w:rPr>
          <w:color w:val="0000FF"/>
          <w:lang w:val="ru-RU"/>
        </w:rPr>
        <w:t>const int</w:t>
      </w:r>
      <w:r>
        <w:rPr>
          <w:lang w:val="ru-RU"/>
        </w:rPr>
        <w:t xml:space="preserve"> count=0;</w:t>
      </w:r>
    </w:p>
    <w:p w:rsidR="00767D19" w:rsidRDefault="00767D19" w:rsidP="00767D19">
      <w:pPr>
        <w:pStyle w:val="Main"/>
        <w:rPr>
          <w:color w:val="008000"/>
          <w:lang w:val="ru-RU"/>
        </w:rPr>
      </w:pPr>
      <w:r>
        <w:rPr>
          <w:color w:val="008000"/>
          <w:lang w:val="ru-RU"/>
        </w:rPr>
        <w:t>// Указатель является константой</w:t>
      </w:r>
    </w:p>
    <w:p w:rsidR="00767D19" w:rsidRDefault="00767D19" w:rsidP="00767D19">
      <w:pPr>
        <w:pStyle w:val="Main"/>
        <w:rPr>
          <w:color w:val="008000"/>
          <w:lang w:val="ru-RU"/>
        </w:rPr>
      </w:pPr>
      <w:r>
        <w:rPr>
          <w:color w:val="008000"/>
          <w:lang w:val="ru-RU"/>
        </w:rPr>
        <w:t>// Указатель указывает на константу</w:t>
      </w:r>
    </w:p>
    <w:p w:rsidR="00767D19" w:rsidRDefault="00767D19" w:rsidP="00767D19">
      <w:pPr>
        <w:pStyle w:val="Main"/>
        <w:rPr>
          <w:color w:val="008000"/>
          <w:lang w:val="ru-RU"/>
        </w:rPr>
      </w:pPr>
      <w:r>
        <w:rPr>
          <w:color w:val="008000"/>
          <w:lang w:val="ru-RU"/>
        </w:rPr>
        <w:t>// (указываемое Значение есть const)</w:t>
      </w:r>
    </w:p>
    <w:p w:rsidR="00767D19" w:rsidRDefault="00767D19" w:rsidP="00767D19">
      <w:pPr>
        <w:pStyle w:val="Main"/>
        <w:rPr>
          <w:lang w:val="ru-RU"/>
        </w:rPr>
      </w:pPr>
      <w:r>
        <w:rPr>
          <w:color w:val="0000FF"/>
          <w:lang w:val="ru-RU"/>
        </w:rPr>
        <w:lastRenderedPageBreak/>
        <w:t>const int</w:t>
      </w:r>
      <w:r>
        <w:rPr>
          <w:lang w:val="ru-RU"/>
        </w:rPr>
        <w:t>* n2=&amp;count;</w:t>
      </w:r>
    </w:p>
    <w:p w:rsidR="00767D19" w:rsidRDefault="00767D19" w:rsidP="00767D19">
      <w:pPr>
        <w:pStyle w:val="Main"/>
        <w:rPr>
          <w:color w:val="008000"/>
          <w:lang w:val="ru-RU"/>
        </w:rPr>
      </w:pPr>
      <w:r>
        <w:rPr>
          <w:color w:val="008000"/>
          <w:lang w:val="ru-RU"/>
        </w:rPr>
        <w:t>// И указатель, и указываемое значение</w:t>
      </w:r>
    </w:p>
    <w:p w:rsidR="00767D19" w:rsidRDefault="00767D19" w:rsidP="00767D19">
      <w:pPr>
        <w:pStyle w:val="Main"/>
        <w:rPr>
          <w:color w:val="008000"/>
        </w:rPr>
      </w:pPr>
      <w:r>
        <w:rPr>
          <w:color w:val="008000"/>
        </w:rPr>
        <w:t xml:space="preserve">// </w:t>
      </w:r>
      <w:r>
        <w:rPr>
          <w:color w:val="008000"/>
          <w:lang w:val="ru-RU"/>
        </w:rPr>
        <w:t>являются</w:t>
      </w:r>
      <w:r w:rsidRPr="00F836C3">
        <w:rPr>
          <w:color w:val="008000"/>
        </w:rPr>
        <w:t xml:space="preserve"> </w:t>
      </w:r>
      <w:r>
        <w:rPr>
          <w:color w:val="008000"/>
          <w:lang w:val="ru-RU"/>
        </w:rPr>
        <w:t>константами</w:t>
      </w:r>
    </w:p>
    <w:p w:rsidR="00767D19" w:rsidRDefault="00767D19" w:rsidP="00767D19">
      <w:pPr>
        <w:pStyle w:val="Main"/>
      </w:pPr>
      <w:proofErr w:type="gramStart"/>
      <w:r>
        <w:rPr>
          <w:color w:val="0000FF"/>
        </w:rPr>
        <w:t>const</w:t>
      </w:r>
      <w:proofErr w:type="gramEnd"/>
      <w:r>
        <w:rPr>
          <w:color w:val="0000FF"/>
        </w:rPr>
        <w:t xml:space="preserve"> int</w:t>
      </w:r>
      <w:r>
        <w:t>* const n3=&amp;count;</w:t>
      </w:r>
    </w:p>
    <w:p w:rsidR="00767D19" w:rsidRDefault="00767D19" w:rsidP="00767D19">
      <w:pPr>
        <w:pStyle w:val="Main"/>
        <w:rPr>
          <w:color w:val="008000"/>
          <w:lang w:val="ru-RU"/>
        </w:rPr>
      </w:pPr>
      <w:r>
        <w:rPr>
          <w:color w:val="008000"/>
          <w:lang w:val="ru-RU"/>
        </w:rPr>
        <w:t>// Указатели на строки</w:t>
      </w:r>
    </w:p>
    <w:p w:rsidR="00767D19" w:rsidRDefault="00767D19" w:rsidP="00767D19">
      <w:pPr>
        <w:pStyle w:val="Main"/>
        <w:rPr>
          <w:color w:val="008000"/>
          <w:lang w:val="ru-RU"/>
        </w:rPr>
      </w:pPr>
      <w:r>
        <w:rPr>
          <w:color w:val="008000"/>
          <w:lang w:val="ru-RU"/>
        </w:rPr>
        <w:t>// строка является константной</w:t>
      </w:r>
    </w:p>
    <w:p w:rsidR="00767D19" w:rsidRDefault="00767D19" w:rsidP="00767D19">
      <w:pPr>
        <w:pStyle w:val="Main"/>
        <w:rPr>
          <w:lang w:val="ru-RU"/>
        </w:rPr>
      </w:pPr>
      <w:r>
        <w:rPr>
          <w:color w:val="0000FF"/>
          <w:lang w:val="ru-RU"/>
        </w:rPr>
        <w:t>const char</w:t>
      </w:r>
      <w:r>
        <w:rPr>
          <w:lang w:val="ru-RU"/>
        </w:rPr>
        <w:t>* strl="text";</w:t>
      </w:r>
    </w:p>
    <w:p w:rsidR="00767D19" w:rsidRDefault="00767D19" w:rsidP="00767D19">
      <w:pPr>
        <w:pStyle w:val="Main"/>
        <w:rPr>
          <w:color w:val="008000"/>
          <w:lang w:val="ru-RU"/>
        </w:rPr>
      </w:pPr>
      <w:r>
        <w:rPr>
          <w:color w:val="008000"/>
          <w:lang w:val="ru-RU"/>
        </w:rPr>
        <w:t>// Указатель на строку является константой</w:t>
      </w:r>
    </w:p>
    <w:p w:rsidR="00767D19" w:rsidRDefault="00767D19" w:rsidP="00767D19">
      <w:pPr>
        <w:pStyle w:val="Main"/>
        <w:rPr>
          <w:lang w:val="ru-RU"/>
        </w:rPr>
      </w:pPr>
      <w:r>
        <w:rPr>
          <w:color w:val="0000FF"/>
          <w:lang w:val="ru-RU"/>
        </w:rPr>
        <w:t>char</w:t>
      </w:r>
      <w:r>
        <w:rPr>
          <w:lang w:val="ru-RU"/>
        </w:rPr>
        <w:t>* const str2="text";</w:t>
      </w:r>
    </w:p>
    <w:p w:rsidR="00767D19" w:rsidRDefault="00767D19" w:rsidP="00767D19">
      <w:pPr>
        <w:pStyle w:val="Main"/>
        <w:rPr>
          <w:color w:val="008000"/>
          <w:lang w:val="ru-RU"/>
        </w:rPr>
      </w:pPr>
      <w:r>
        <w:rPr>
          <w:color w:val="008000"/>
          <w:lang w:val="ru-RU"/>
        </w:rPr>
        <w:t>// Указатель и сама строка - константы</w:t>
      </w:r>
    </w:p>
    <w:p w:rsidR="00767D19" w:rsidRDefault="00767D19" w:rsidP="00767D19">
      <w:pPr>
        <w:pStyle w:val="Main"/>
      </w:pPr>
      <w:proofErr w:type="gramStart"/>
      <w:r>
        <w:rPr>
          <w:color w:val="0000FF"/>
        </w:rPr>
        <w:t>const</w:t>
      </w:r>
      <w:proofErr w:type="gramEnd"/>
      <w:r>
        <w:rPr>
          <w:color w:val="0000FF"/>
        </w:rPr>
        <w:t xml:space="preserve"> char</w:t>
      </w:r>
      <w:r>
        <w:t>* const str3="text";</w:t>
      </w:r>
    </w:p>
    <w:p w:rsidR="00767D19" w:rsidRDefault="00767D19" w:rsidP="00767D19">
      <w:pPr>
        <w:pStyle w:val="Main"/>
        <w:rPr>
          <w:color w:val="008000"/>
          <w:lang w:val="ru-RU"/>
        </w:rPr>
      </w:pPr>
      <w:r>
        <w:rPr>
          <w:color w:val="008000"/>
          <w:lang w:val="ru-RU"/>
        </w:rPr>
        <w:t>/* Массивы указателей на символы */</w:t>
      </w:r>
    </w:p>
    <w:p w:rsidR="00767D19" w:rsidRDefault="00767D19" w:rsidP="00767D19">
      <w:pPr>
        <w:pStyle w:val="Main"/>
        <w:rPr>
          <w:color w:val="008000"/>
          <w:lang w:val="ru-RU"/>
        </w:rPr>
      </w:pPr>
      <w:r>
        <w:rPr>
          <w:color w:val="008000"/>
          <w:lang w:val="ru-RU"/>
        </w:rPr>
        <w:t>// Символы являются константами</w:t>
      </w:r>
    </w:p>
    <w:p w:rsidR="00767D19" w:rsidRDefault="00767D19" w:rsidP="00767D19">
      <w:pPr>
        <w:pStyle w:val="Main"/>
      </w:pPr>
      <w:proofErr w:type="gramStart"/>
      <w:r>
        <w:rPr>
          <w:color w:val="0000FF"/>
        </w:rPr>
        <w:t>const</w:t>
      </w:r>
      <w:proofErr w:type="gramEnd"/>
      <w:r>
        <w:rPr>
          <w:color w:val="0000FF"/>
        </w:rPr>
        <w:t xml:space="preserve"> char</w:t>
      </w:r>
      <w:r>
        <w:t>* textl[]={"</w:t>
      </w:r>
      <w:r w:rsidR="00E27354">
        <w:t>l</w:t>
      </w:r>
      <w:r>
        <w:t>ne1","</w:t>
      </w:r>
      <w:r w:rsidR="00E27354">
        <w:t>l</w:t>
      </w:r>
      <w:r>
        <w:t>n</w:t>
      </w:r>
      <w:r>
        <w:rPr>
          <w:lang w:val="ru-RU"/>
        </w:rPr>
        <w:t>е</w:t>
      </w:r>
      <w:r>
        <w:t>2","</w:t>
      </w:r>
      <w:r w:rsidR="00E27354">
        <w:t>l</w:t>
      </w:r>
      <w:r>
        <w:t>n</w:t>
      </w:r>
      <w:r>
        <w:rPr>
          <w:lang w:val="ru-RU"/>
        </w:rPr>
        <w:t>еЗ</w:t>
      </w:r>
      <w:r>
        <w:t>"};</w:t>
      </w:r>
    </w:p>
    <w:p w:rsidR="00767D19" w:rsidRDefault="00767D19" w:rsidP="00767D19">
      <w:pPr>
        <w:pStyle w:val="Main"/>
        <w:rPr>
          <w:color w:val="008000"/>
          <w:lang w:val="ru-RU"/>
        </w:rPr>
      </w:pPr>
      <w:r>
        <w:rPr>
          <w:color w:val="008000"/>
          <w:lang w:val="ru-RU"/>
        </w:rPr>
        <w:t>// Указатели являются константами</w:t>
      </w:r>
    </w:p>
    <w:p w:rsidR="00767D19" w:rsidRPr="00365CB3" w:rsidRDefault="00767D19" w:rsidP="00767D19">
      <w:pPr>
        <w:pStyle w:val="Main"/>
      </w:pPr>
      <w:proofErr w:type="gramStart"/>
      <w:r w:rsidRPr="00E27354">
        <w:rPr>
          <w:color w:val="0000FF"/>
        </w:rPr>
        <w:t>char</w:t>
      </w:r>
      <w:proofErr w:type="gramEnd"/>
      <w:r w:rsidRPr="00365CB3">
        <w:t xml:space="preserve">* </w:t>
      </w:r>
      <w:r w:rsidRPr="00E27354">
        <w:t>const</w:t>
      </w:r>
      <w:r w:rsidRPr="00365CB3">
        <w:t xml:space="preserve"> </w:t>
      </w:r>
      <w:r w:rsidRPr="00E27354">
        <w:t>text</w:t>
      </w:r>
      <w:r w:rsidRPr="00365CB3">
        <w:t>2[]={"</w:t>
      </w:r>
      <w:r w:rsidR="00E27354">
        <w:t>l</w:t>
      </w:r>
      <w:r w:rsidRPr="00E27354">
        <w:t>ne</w:t>
      </w:r>
      <w:r w:rsidRPr="00365CB3">
        <w:t>1","</w:t>
      </w:r>
      <w:r w:rsidR="00E27354">
        <w:t>l</w:t>
      </w:r>
      <w:r w:rsidRPr="00E27354">
        <w:t>n</w:t>
      </w:r>
      <w:r>
        <w:rPr>
          <w:lang w:val="ru-RU"/>
        </w:rPr>
        <w:t>е</w:t>
      </w:r>
      <w:r w:rsidRPr="00365CB3">
        <w:t>2","</w:t>
      </w:r>
      <w:r w:rsidR="00E27354">
        <w:t>l</w:t>
      </w:r>
      <w:r w:rsidRPr="00E27354">
        <w:t>n</w:t>
      </w:r>
      <w:r>
        <w:rPr>
          <w:lang w:val="ru-RU"/>
        </w:rPr>
        <w:t>еЗ</w:t>
      </w:r>
      <w:r w:rsidRPr="00365CB3">
        <w:t>"};</w:t>
      </w:r>
    </w:p>
    <w:p w:rsidR="00767D19" w:rsidRDefault="00767D19" w:rsidP="00767D19">
      <w:pPr>
        <w:pStyle w:val="Main"/>
        <w:rPr>
          <w:color w:val="008000"/>
          <w:lang w:val="ru-RU"/>
        </w:rPr>
      </w:pPr>
      <w:r>
        <w:rPr>
          <w:color w:val="008000"/>
          <w:lang w:val="ru-RU"/>
        </w:rPr>
        <w:t>// Указатели и символы являются константами</w:t>
      </w:r>
    </w:p>
    <w:p w:rsidR="00767D19" w:rsidRDefault="00767D19" w:rsidP="00767D19">
      <w:pPr>
        <w:pStyle w:val="Main"/>
        <w:rPr>
          <w:lang w:val="ru-RU"/>
        </w:rPr>
      </w:pPr>
      <w:r>
        <w:rPr>
          <w:color w:val="0000FF"/>
          <w:lang w:val="ru-RU"/>
        </w:rPr>
        <w:t>const char</w:t>
      </w:r>
      <w:r>
        <w:rPr>
          <w:lang w:val="ru-RU"/>
        </w:rPr>
        <w:t>* const text3={"st1","st2","st3"};</w:t>
      </w:r>
    </w:p>
    <w:p w:rsidR="00767D19" w:rsidRPr="00CD4C12" w:rsidRDefault="00767D19" w:rsidP="00767D19">
      <w:pPr>
        <w:pStyle w:val="Main"/>
        <w:rPr>
          <w:lang w:val="ru-RU"/>
        </w:rPr>
      </w:pPr>
    </w:p>
    <w:p w:rsidR="00CD4C12" w:rsidRPr="00CD4C12" w:rsidRDefault="00CD4C12" w:rsidP="00CD4C12">
      <w:pPr>
        <w:pStyle w:val="Main"/>
        <w:rPr>
          <w:lang w:val="ru-RU"/>
        </w:rPr>
      </w:pPr>
      <w:r w:rsidRPr="00CD4C12">
        <w:rPr>
          <w:lang w:val="ru-RU"/>
        </w:rPr>
        <w:t xml:space="preserve">Указатели сложно начинать осваивать, но необходимость их применения очень сильно требуют понимания указателей. Одна из запутанных тем с указателями — это тема указателей на константу и константных указателей. Такие похожие названия и совершенно разный смысл. Новички часто путают или смешивают одно с другим, но давайте </w:t>
      </w:r>
      <w:proofErr w:type="gramStart"/>
      <w:r w:rsidRPr="00CD4C12">
        <w:rPr>
          <w:lang w:val="ru-RU"/>
        </w:rPr>
        <w:t>разберемся</w:t>
      </w:r>
      <w:proofErr w:type="gramEnd"/>
      <w:r w:rsidRPr="00CD4C12">
        <w:rPr>
          <w:lang w:val="ru-RU"/>
        </w:rPr>
        <w:t xml:space="preserve"> что к чему.</w:t>
      </w:r>
    </w:p>
    <w:p w:rsidR="00CD4C12" w:rsidRPr="00CD4C12" w:rsidRDefault="00CD4C12" w:rsidP="00CD4C12">
      <w:pPr>
        <w:pStyle w:val="Main"/>
        <w:rPr>
          <w:lang w:val="ru-RU"/>
        </w:rPr>
      </w:pPr>
      <w:r w:rsidRPr="00CD4C12">
        <w:rPr>
          <w:lang w:val="ru-RU"/>
        </w:rPr>
        <w:t>Посмотрим на короткий пример с использованием Константного указателя и Указателя на константу</w:t>
      </w:r>
    </w:p>
    <w:p w:rsidR="00CD4C12" w:rsidRPr="00CD4C12" w:rsidRDefault="00CD4C12" w:rsidP="00767D19">
      <w:pPr>
        <w:pStyle w:val="Main"/>
        <w:rPr>
          <w:lang w:val="ru-RU"/>
        </w:rPr>
      </w:pP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p>
    <w:p w:rsidR="00CD4C12" w:rsidRDefault="00CD4C12" w:rsidP="00CD4C12">
      <w:pPr>
        <w:autoSpaceDE w:val="0"/>
        <w:autoSpaceDN w:val="0"/>
        <w:adjustRightInd w:val="0"/>
        <w:rPr>
          <w:rFonts w:ascii="Consolas" w:hAnsi="Consolas" w:cs="Consolas"/>
          <w:color w:val="000000"/>
          <w:sz w:val="19"/>
          <w:szCs w:val="19"/>
          <w:highlight w:val="white"/>
          <w:lang w:val="en-US" w:eastAsia="en-US"/>
        </w:rPr>
      </w:pPr>
      <w:proofErr w:type="gramStart"/>
      <w:r>
        <w:rPr>
          <w:rFonts w:ascii="Consolas" w:hAnsi="Consolas" w:cs="Consolas"/>
          <w:color w:val="0000FF"/>
          <w:sz w:val="19"/>
          <w:szCs w:val="19"/>
          <w:highlight w:val="white"/>
          <w:lang w:val="en-US" w:eastAsia="en-US"/>
        </w:rPr>
        <w:t>using</w:t>
      </w:r>
      <w:proofErr w:type="gramEnd"/>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CD4C12" w:rsidRPr="00365CB3" w:rsidRDefault="00CD4C12" w:rsidP="00CD4C12">
      <w:pPr>
        <w:autoSpaceDE w:val="0"/>
        <w:autoSpaceDN w:val="0"/>
        <w:adjustRightInd w:val="0"/>
        <w:rPr>
          <w:rFonts w:ascii="Consolas" w:hAnsi="Consolas" w:cs="Consolas"/>
          <w:color w:val="000000"/>
          <w:sz w:val="19"/>
          <w:szCs w:val="19"/>
          <w:highlight w:val="white"/>
          <w:lang w:val="en-US" w:eastAsia="en-US"/>
        </w:rPr>
      </w:pPr>
      <w:proofErr w:type="gramStart"/>
      <w:r>
        <w:rPr>
          <w:rFonts w:ascii="Consolas" w:hAnsi="Consolas" w:cs="Consolas"/>
          <w:color w:val="0000FF"/>
          <w:sz w:val="19"/>
          <w:szCs w:val="19"/>
          <w:highlight w:val="white"/>
          <w:lang w:val="en-US" w:eastAsia="en-US"/>
        </w:rPr>
        <w:t>int</w:t>
      </w:r>
      <w:proofErr w:type="gramEnd"/>
      <w:r w:rsidRPr="00365CB3">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main</w:t>
      </w:r>
      <w:r w:rsidRPr="00365CB3">
        <w:rPr>
          <w:rFonts w:ascii="Consolas" w:hAnsi="Consolas" w:cs="Consolas"/>
          <w:color w:val="000000"/>
          <w:sz w:val="19"/>
          <w:szCs w:val="19"/>
          <w:highlight w:val="white"/>
          <w:lang w:val="en-US" w:eastAsia="en-US"/>
        </w:rPr>
        <w:t>()</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 100;</w:t>
      </w:r>
      <w:r w:rsidRPr="00CD4C12">
        <w:rPr>
          <w:rFonts w:ascii="Consolas" w:hAnsi="Consolas" w:cs="Consolas"/>
          <w:color w:val="008000"/>
          <w:sz w:val="19"/>
          <w:szCs w:val="19"/>
          <w:highlight w:val="white"/>
          <w:lang w:eastAsia="en-US"/>
        </w:rPr>
        <w:t xml:space="preserve">//два обычных объекта типа </w:t>
      </w:r>
      <w:r>
        <w:rPr>
          <w:rFonts w:ascii="Consolas" w:hAnsi="Consolas" w:cs="Consolas"/>
          <w:color w:val="008000"/>
          <w:sz w:val="19"/>
          <w:szCs w:val="19"/>
          <w:highlight w:val="white"/>
          <w:lang w:val="en-US" w:eastAsia="en-US"/>
        </w:rPr>
        <w:t>int</w:t>
      </w:r>
      <w:r w:rsidRPr="00CD4C12">
        <w:rPr>
          <w:rFonts w:ascii="Consolas" w:hAnsi="Consolas" w:cs="Consolas"/>
          <w:color w:val="008000"/>
          <w:sz w:val="19"/>
          <w:szCs w:val="19"/>
          <w:highlight w:val="white"/>
          <w:lang w:eastAsia="en-US"/>
        </w:rPr>
        <w:tab/>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b</w:t>
      </w:r>
      <w:r w:rsidRPr="00CD4C12">
        <w:rPr>
          <w:rFonts w:ascii="Consolas" w:hAnsi="Consolas" w:cs="Consolas"/>
          <w:color w:val="000000"/>
          <w:sz w:val="19"/>
          <w:szCs w:val="19"/>
          <w:highlight w:val="white"/>
          <w:lang w:eastAsia="en-US"/>
        </w:rPr>
        <w:t xml:space="preserve"> = 222;</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int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2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//Константный указатель</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t>*</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 xml:space="preserve">2 = 987; </w:t>
      </w:r>
      <w:r w:rsidRPr="00CD4C12">
        <w:rPr>
          <w:rFonts w:ascii="Consolas" w:hAnsi="Consolas" w:cs="Consolas"/>
          <w:color w:val="008000"/>
          <w:sz w:val="19"/>
          <w:szCs w:val="19"/>
          <w:highlight w:val="white"/>
          <w:lang w:eastAsia="en-US"/>
        </w:rPr>
        <w:t>//Менять значение разрешено</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2=&amp;</w:t>
      </w:r>
      <w:r>
        <w:rPr>
          <w:rFonts w:ascii="Consolas" w:hAnsi="Consolas" w:cs="Consolas"/>
          <w:color w:val="008000"/>
          <w:sz w:val="19"/>
          <w:szCs w:val="19"/>
          <w:highlight w:val="white"/>
          <w:lang w:val="en-US" w:eastAsia="en-US"/>
        </w:rPr>
        <w:t>b</w:t>
      </w:r>
      <w:r w:rsidRPr="00CD4C12">
        <w:rPr>
          <w:rFonts w:ascii="Consolas" w:hAnsi="Consolas" w:cs="Consolas"/>
          <w:color w:val="008000"/>
          <w:sz w:val="19"/>
          <w:szCs w:val="19"/>
          <w:highlight w:val="white"/>
          <w:lang w:eastAsia="en-US"/>
        </w:rPr>
        <w:t>; //Но изменять адрес не разрешается</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const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1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//Указатель на константу</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1=110; //Менять значение нельзя</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1 = &amp;</w:t>
      </w:r>
      <w:r>
        <w:rPr>
          <w:rFonts w:ascii="Consolas" w:hAnsi="Consolas" w:cs="Consolas"/>
          <w:color w:val="000000"/>
          <w:sz w:val="19"/>
          <w:szCs w:val="19"/>
          <w:highlight w:val="white"/>
          <w:lang w:val="en-US" w:eastAsia="en-US"/>
        </w:rPr>
        <w:t>b</w:t>
      </w:r>
      <w:r w:rsidRPr="00CD4C12">
        <w:rPr>
          <w:rFonts w:ascii="Consolas" w:hAnsi="Consolas" w:cs="Consolas"/>
          <w:color w:val="000000"/>
          <w:sz w:val="19"/>
          <w:szCs w:val="19"/>
          <w:highlight w:val="white"/>
          <w:lang w:eastAsia="en-US"/>
        </w:rPr>
        <w:t xml:space="preserve">; </w:t>
      </w:r>
      <w:r w:rsidRPr="00CD4C12">
        <w:rPr>
          <w:rFonts w:ascii="Consolas" w:hAnsi="Consolas" w:cs="Consolas"/>
          <w:color w:val="008000"/>
          <w:sz w:val="19"/>
          <w:szCs w:val="19"/>
          <w:highlight w:val="white"/>
          <w:lang w:eastAsia="en-US"/>
        </w:rPr>
        <w:t>//Но менять адрес разрешено</w:t>
      </w:r>
      <w:r w:rsidRPr="00CD4C12">
        <w:rPr>
          <w:rFonts w:ascii="Consolas" w:hAnsi="Consolas" w:cs="Consolas"/>
          <w:color w:val="008000"/>
          <w:sz w:val="19"/>
          <w:szCs w:val="19"/>
          <w:highlight w:val="white"/>
          <w:lang w:eastAsia="en-US"/>
        </w:rPr>
        <w:tab/>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const</w:t>
      </w:r>
      <w:proofErr w:type="gramEnd"/>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CD4C12">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CD4C12">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CD4C12">
        <w:rPr>
          <w:rFonts w:ascii="Consolas" w:hAnsi="Consolas" w:cs="Consolas"/>
          <w:color w:val="000000"/>
          <w:sz w:val="19"/>
          <w:szCs w:val="19"/>
          <w:highlight w:val="white"/>
          <w:lang w:eastAsia="en-US"/>
        </w:rPr>
        <w:t>3 = &amp;</w:t>
      </w:r>
      <w:r>
        <w:rPr>
          <w:rFonts w:ascii="Consolas" w:hAnsi="Consolas" w:cs="Consolas"/>
          <w:color w:val="000000"/>
          <w:sz w:val="19"/>
          <w:szCs w:val="19"/>
          <w:highlight w:val="white"/>
          <w:lang w:val="en-US" w:eastAsia="en-US"/>
        </w:rPr>
        <w:t>a</w:t>
      </w:r>
      <w:r w:rsidRPr="00CD4C12">
        <w:rPr>
          <w:rFonts w:ascii="Consolas" w:hAnsi="Consolas" w:cs="Consolas"/>
          <w:color w:val="000000"/>
          <w:sz w:val="19"/>
          <w:szCs w:val="19"/>
          <w:highlight w:val="white"/>
          <w:lang w:eastAsia="en-US"/>
        </w:rPr>
        <w:t>;</w:t>
      </w:r>
      <w:r w:rsidRPr="00CD4C12">
        <w:rPr>
          <w:rFonts w:ascii="Consolas" w:hAnsi="Consolas" w:cs="Consolas"/>
          <w:color w:val="008000"/>
          <w:sz w:val="19"/>
          <w:szCs w:val="19"/>
          <w:highlight w:val="white"/>
          <w:lang w:eastAsia="en-US"/>
        </w:rPr>
        <w:t>//Константный указатель на константу</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3=155; //Изменять нельзя ни значение</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r w:rsidRPr="00CD4C12">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P</w:t>
      </w:r>
      <w:r w:rsidRPr="00CD4C12">
        <w:rPr>
          <w:rFonts w:ascii="Consolas" w:hAnsi="Consolas" w:cs="Consolas"/>
          <w:color w:val="008000"/>
          <w:sz w:val="19"/>
          <w:szCs w:val="19"/>
          <w:highlight w:val="white"/>
          <w:lang w:eastAsia="en-US"/>
        </w:rPr>
        <w:t>3=&amp;</w:t>
      </w:r>
      <w:r>
        <w:rPr>
          <w:rFonts w:ascii="Consolas" w:hAnsi="Consolas" w:cs="Consolas"/>
          <w:color w:val="008000"/>
          <w:sz w:val="19"/>
          <w:szCs w:val="19"/>
          <w:highlight w:val="white"/>
          <w:lang w:val="en-US" w:eastAsia="en-US"/>
        </w:rPr>
        <w:t>b</w:t>
      </w:r>
      <w:r w:rsidRPr="00CD4C12">
        <w:rPr>
          <w:rFonts w:ascii="Consolas" w:hAnsi="Consolas" w:cs="Consolas"/>
          <w:color w:val="008000"/>
          <w:sz w:val="19"/>
          <w:szCs w:val="19"/>
          <w:highlight w:val="white"/>
          <w:lang w:eastAsia="en-US"/>
        </w:rPr>
        <w:t xml:space="preserve">; //Ни </w:t>
      </w:r>
      <w:proofErr w:type="gramStart"/>
      <w:r w:rsidRPr="00CD4C12">
        <w:rPr>
          <w:rFonts w:ascii="Consolas" w:hAnsi="Consolas" w:cs="Consolas"/>
          <w:color w:val="008000"/>
          <w:sz w:val="19"/>
          <w:szCs w:val="19"/>
          <w:highlight w:val="white"/>
          <w:lang w:eastAsia="en-US"/>
        </w:rPr>
        <w:t>адрес</w:t>
      </w:r>
      <w:proofErr w:type="gramEnd"/>
      <w:r w:rsidRPr="00CD4C12">
        <w:rPr>
          <w:rFonts w:ascii="Consolas" w:hAnsi="Consolas" w:cs="Consolas"/>
          <w:color w:val="008000"/>
          <w:sz w:val="19"/>
          <w:szCs w:val="19"/>
          <w:highlight w:val="white"/>
          <w:lang w:eastAsia="en-US"/>
        </w:rPr>
        <w:t xml:space="preserve"> к которому такой указатель привязан</w:t>
      </w:r>
    </w:p>
    <w:p w:rsidR="00CD4C12" w:rsidRPr="00CD4C12" w:rsidRDefault="00CD4C12" w:rsidP="00CD4C12">
      <w:pPr>
        <w:autoSpaceDE w:val="0"/>
        <w:autoSpaceDN w:val="0"/>
        <w:adjustRightInd w:val="0"/>
        <w:rPr>
          <w:rFonts w:ascii="Consolas" w:hAnsi="Consolas" w:cs="Consolas"/>
          <w:color w:val="000000"/>
          <w:sz w:val="19"/>
          <w:szCs w:val="19"/>
          <w:highlight w:val="white"/>
          <w:lang w:eastAsia="en-US"/>
        </w:rPr>
      </w:pP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CD4C12">
        <w:rPr>
          <w:rFonts w:ascii="Consolas" w:hAnsi="Consolas" w:cs="Consolas"/>
          <w:color w:val="000000"/>
          <w:sz w:val="19"/>
          <w:szCs w:val="19"/>
          <w:highlight w:val="white"/>
          <w:lang w:eastAsia="en-US"/>
        </w:rPr>
        <w:tab/>
      </w:r>
      <w:proofErr w:type="gramStart"/>
      <w:r>
        <w:rPr>
          <w:rFonts w:ascii="Consolas" w:hAnsi="Consolas" w:cs="Consolas"/>
          <w:color w:val="000000"/>
          <w:sz w:val="19"/>
          <w:szCs w:val="19"/>
          <w:highlight w:val="white"/>
          <w:lang w:val="en-US" w:eastAsia="en-US"/>
        </w:rPr>
        <w:t>cin</w:t>
      </w:r>
      <w:r w:rsidRPr="001B4D2E">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get</w:t>
      </w:r>
      <w:r w:rsidRPr="001B4D2E">
        <w:rPr>
          <w:rFonts w:ascii="Consolas" w:hAnsi="Consolas" w:cs="Consolas"/>
          <w:color w:val="000000"/>
          <w:sz w:val="19"/>
          <w:szCs w:val="19"/>
          <w:highlight w:val="white"/>
          <w:lang w:eastAsia="en-US"/>
        </w:rPr>
        <w:t>(</w:t>
      </w:r>
      <w:proofErr w:type="gramEnd"/>
      <w:r w:rsidRPr="001B4D2E">
        <w:rPr>
          <w:rFonts w:ascii="Consolas" w:hAnsi="Consolas" w:cs="Consolas"/>
          <w:color w:val="000000"/>
          <w:sz w:val="19"/>
          <w:szCs w:val="19"/>
          <w:highlight w:val="white"/>
          <w:lang w:eastAsia="en-US"/>
        </w:rPr>
        <w:t>);</w:t>
      </w: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1B4D2E">
        <w:rPr>
          <w:rFonts w:ascii="Consolas" w:hAnsi="Consolas" w:cs="Consolas"/>
          <w:color w:val="000000"/>
          <w:sz w:val="19"/>
          <w:szCs w:val="19"/>
          <w:highlight w:val="white"/>
          <w:lang w:eastAsia="en-US"/>
        </w:rPr>
        <w:tab/>
      </w:r>
      <w:proofErr w:type="gramStart"/>
      <w:r>
        <w:rPr>
          <w:rFonts w:ascii="Consolas" w:hAnsi="Consolas" w:cs="Consolas"/>
          <w:color w:val="0000FF"/>
          <w:sz w:val="19"/>
          <w:szCs w:val="19"/>
          <w:highlight w:val="white"/>
          <w:lang w:val="en-US" w:eastAsia="en-US"/>
        </w:rPr>
        <w:t>return</w:t>
      </w:r>
      <w:proofErr w:type="gramEnd"/>
      <w:r w:rsidRPr="001B4D2E">
        <w:rPr>
          <w:rFonts w:ascii="Consolas" w:hAnsi="Consolas" w:cs="Consolas"/>
          <w:color w:val="000000"/>
          <w:sz w:val="19"/>
          <w:szCs w:val="19"/>
          <w:highlight w:val="white"/>
          <w:lang w:eastAsia="en-US"/>
        </w:rPr>
        <w:t xml:space="preserve"> 0;</w:t>
      </w:r>
    </w:p>
    <w:p w:rsidR="00CD4C12" w:rsidRPr="001B4D2E" w:rsidRDefault="00CD4C12" w:rsidP="00CD4C12">
      <w:pPr>
        <w:autoSpaceDE w:val="0"/>
        <w:autoSpaceDN w:val="0"/>
        <w:adjustRightInd w:val="0"/>
        <w:rPr>
          <w:rFonts w:ascii="Consolas" w:hAnsi="Consolas" w:cs="Consolas"/>
          <w:color w:val="000000"/>
          <w:sz w:val="19"/>
          <w:szCs w:val="19"/>
          <w:highlight w:val="white"/>
          <w:lang w:eastAsia="en-US"/>
        </w:rPr>
      </w:pPr>
      <w:r w:rsidRPr="001B4D2E">
        <w:rPr>
          <w:rFonts w:ascii="Consolas" w:hAnsi="Consolas" w:cs="Consolas"/>
          <w:color w:val="000000"/>
          <w:sz w:val="19"/>
          <w:szCs w:val="19"/>
          <w:highlight w:val="white"/>
          <w:lang w:eastAsia="en-US"/>
        </w:rPr>
        <w:t>}</w:t>
      </w:r>
    </w:p>
    <w:p w:rsidR="00CD4C12" w:rsidRPr="00CD4C12" w:rsidRDefault="00CD4C12" w:rsidP="00767D19">
      <w:pPr>
        <w:pStyle w:val="Main"/>
        <w:rPr>
          <w:lang w:val="ru-RU"/>
        </w:rPr>
      </w:pPr>
    </w:p>
    <w:p w:rsidR="00CD4C12" w:rsidRPr="0059157C" w:rsidRDefault="00CD4C12" w:rsidP="00CD4C12">
      <w:pPr>
        <w:pStyle w:val="Main"/>
        <w:rPr>
          <w:lang w:val="ru-RU"/>
        </w:rPr>
      </w:pPr>
      <w:r w:rsidRPr="00CD4C12">
        <w:rPr>
          <w:lang w:val="ru-RU"/>
        </w:rPr>
        <w:t>Чтобы не путаться где что можно и где тут чего нельзя достаточно вспомнить определение указателя. Так как указателем называется адрес памяти, то константный указатель = неизменяемый адрес памяти.</w:t>
      </w:r>
      <w:r w:rsidRPr="00CD4C12">
        <w:rPr>
          <w:lang w:val="ru-RU"/>
        </w:rPr>
        <w:br/>
        <w:t xml:space="preserve">Другое дело если мы не хотим изменять то значение, на которое указывает указатель, но предполагаем, что указатель будет указывать на разные объекты, каждый из которых изменению не подлежит. Таким </w:t>
      </w:r>
      <w:proofErr w:type="gramStart"/>
      <w:r w:rsidRPr="00CD4C12">
        <w:rPr>
          <w:lang w:val="ru-RU"/>
        </w:rPr>
        <w:t>образом</w:t>
      </w:r>
      <w:proofErr w:type="gramEnd"/>
      <w:r w:rsidRPr="00CD4C12">
        <w:rPr>
          <w:lang w:val="ru-RU"/>
        </w:rPr>
        <w:t xml:space="preserve"> у нас получается изменяемый указатель на неизменяемый объект или просто указатель на константу.</w:t>
      </w:r>
    </w:p>
    <w:p w:rsidR="00CD4C12" w:rsidRPr="00CD4C12" w:rsidRDefault="00CD4C12" w:rsidP="00CD4C12">
      <w:pPr>
        <w:pStyle w:val="Main"/>
        <w:rPr>
          <w:lang w:val="ru-RU"/>
        </w:rPr>
      </w:pPr>
      <w:r w:rsidRPr="00CD4C12">
        <w:rPr>
          <w:lang w:val="ru-RU"/>
        </w:rPr>
        <w:t xml:space="preserve">В описанных случаях есть что-то такое, что разрешено и чего не разрешено изменять, но можно запретить любые изменения, запретив менять и </w:t>
      </w:r>
      <w:proofErr w:type="gramStart"/>
      <w:r w:rsidRPr="00CD4C12">
        <w:rPr>
          <w:lang w:val="ru-RU"/>
        </w:rPr>
        <w:t>адрес</w:t>
      </w:r>
      <w:proofErr w:type="gramEnd"/>
      <w:r w:rsidRPr="00CD4C12">
        <w:rPr>
          <w:lang w:val="ru-RU"/>
        </w:rPr>
        <w:t xml:space="preserve"> и значение по этому адресу. Для такой жесткой привязки используется константный указатель на константу. Это как бы объединение ограничений двух первых вариантов друг с другом.</w:t>
      </w:r>
    </w:p>
    <w:p w:rsidR="00CD4C12" w:rsidRPr="00CD4C12" w:rsidRDefault="00CD4C12" w:rsidP="00CD4C12">
      <w:pPr>
        <w:pStyle w:val="Main"/>
        <w:rPr>
          <w:lang w:val="ru-RU"/>
        </w:rPr>
      </w:pPr>
      <w:r w:rsidRPr="00CD4C12">
        <w:rPr>
          <w:lang w:val="ru-RU"/>
        </w:rPr>
        <w:t>Каждый из трех описанных вариантов бывает нужен. Сам пример ничего на экран не выводит, так как его задача показать смысл существования таких понятий и помочь разобраться в столь запутанном материале.</w:t>
      </w:r>
    </w:p>
    <w:p w:rsidR="00CD4C12" w:rsidRPr="00CD4C12" w:rsidRDefault="00CD4C12" w:rsidP="00767D19">
      <w:pPr>
        <w:pStyle w:val="Main"/>
        <w:rPr>
          <w:lang w:val="ru-RU"/>
        </w:rPr>
      </w:pPr>
    </w:p>
    <w:p w:rsidR="00D56147" w:rsidRPr="00D56147" w:rsidRDefault="00D56147" w:rsidP="00D56147">
      <w:pPr>
        <w:pStyle w:val="2"/>
        <w:keepNext w:val="0"/>
        <w:numPr>
          <w:ilvl w:val="1"/>
          <w:numId w:val="13"/>
        </w:numPr>
        <w:spacing w:before="0" w:after="0"/>
        <w:ind w:left="426" w:firstLine="0"/>
        <w:rPr>
          <w:i w:val="0"/>
          <w:sz w:val="20"/>
          <w:szCs w:val="20"/>
        </w:rPr>
      </w:pPr>
      <w:bookmarkStart w:id="111" w:name="_Toc531685295"/>
      <w:r w:rsidRPr="00D56147">
        <w:rPr>
          <w:i w:val="0"/>
          <w:sz w:val="20"/>
          <w:szCs w:val="20"/>
        </w:rPr>
        <w:t>Интеллектуальные указатели (</w:t>
      </w:r>
      <w:proofErr w:type="gramStart"/>
      <w:r w:rsidRPr="00D56147">
        <w:rPr>
          <w:i w:val="0"/>
          <w:sz w:val="20"/>
          <w:szCs w:val="20"/>
        </w:rPr>
        <w:t>современный</w:t>
      </w:r>
      <w:proofErr w:type="gramEnd"/>
      <w:r w:rsidRPr="00D56147">
        <w:rPr>
          <w:i w:val="0"/>
          <w:sz w:val="20"/>
          <w:szCs w:val="20"/>
        </w:rPr>
        <w:t xml:space="preserve"> C++)</w:t>
      </w:r>
      <w:bookmarkEnd w:id="111"/>
    </w:p>
    <w:p w:rsidR="00D56147" w:rsidRPr="00761B32" w:rsidRDefault="00D56147" w:rsidP="00D56147">
      <w:pPr>
        <w:pStyle w:val="Main"/>
        <w:rPr>
          <w:lang w:val="ru-RU"/>
        </w:rPr>
      </w:pPr>
      <w:r w:rsidRPr="00761B32">
        <w:rPr>
          <w:highlight w:val="lightGray"/>
          <w:lang w:val="ru-RU"/>
        </w:rPr>
        <w:t>Интеллектуальные указатели определены в пространстве имен</w:t>
      </w:r>
      <w:r w:rsidR="007263F3" w:rsidRPr="00761B32">
        <w:rPr>
          <w:highlight w:val="lightGray"/>
          <w:lang w:val="ru-RU"/>
        </w:rPr>
        <w:t xml:space="preserve"> </w:t>
      </w:r>
      <w:r w:rsidRPr="00761B32">
        <w:rPr>
          <w:highlight w:val="lightGray"/>
          <w:lang w:val="ru-RU"/>
        </w:rPr>
        <w:t>std</w:t>
      </w:r>
      <w:r w:rsidR="007263F3" w:rsidRPr="00761B32">
        <w:rPr>
          <w:highlight w:val="lightGray"/>
          <w:lang w:val="ru-RU"/>
        </w:rPr>
        <w:t xml:space="preserve"> </w:t>
      </w:r>
      <w:r w:rsidRPr="00761B32">
        <w:rPr>
          <w:highlight w:val="lightGray"/>
          <w:lang w:val="ru-RU"/>
        </w:rPr>
        <w:t>в файле заголовка</w:t>
      </w:r>
      <w:r w:rsidR="007263F3" w:rsidRPr="00761B32">
        <w:rPr>
          <w:highlight w:val="lightGray"/>
          <w:lang w:val="ru-RU"/>
        </w:rPr>
        <w:t xml:space="preserve"> </w:t>
      </w:r>
      <w:hyperlink r:id="rId54" w:history="1">
        <w:r w:rsidRPr="00761B32">
          <w:rPr>
            <w:highlight w:val="lightGray"/>
            <w:lang w:val="ru-RU"/>
          </w:rPr>
          <w:t>&lt;memory&gt;</w:t>
        </w:r>
      </w:hyperlink>
      <w:r w:rsidRPr="00761B32">
        <w:rPr>
          <w:highlight w:val="lightGray"/>
          <w:lang w:val="ru-RU"/>
        </w:rPr>
        <w:t>. Они чрезвычайно важны для идиомы программирования</w:t>
      </w:r>
      <w:r w:rsidR="007263F3" w:rsidRPr="00761B32">
        <w:rPr>
          <w:highlight w:val="lightGray"/>
          <w:lang w:val="ru-RU"/>
        </w:rPr>
        <w:t xml:space="preserve"> </w:t>
      </w:r>
      <w:hyperlink r:id="rId55" w:history="1">
        <w:r w:rsidRPr="00761B32">
          <w:rPr>
            <w:b/>
            <w:highlight w:val="lightGray"/>
            <w:lang w:val="ru-RU"/>
          </w:rPr>
          <w:t>RAII</w:t>
        </w:r>
      </w:hyperlink>
      <w:r w:rsidR="007263F3" w:rsidRPr="00761B32">
        <w:rPr>
          <w:b/>
          <w:highlight w:val="lightGray"/>
          <w:lang w:val="ru-RU"/>
        </w:rPr>
        <w:t xml:space="preserve"> </w:t>
      </w:r>
      <w:r w:rsidRPr="00761B32">
        <w:rPr>
          <w:b/>
          <w:highlight w:val="lightGray"/>
          <w:lang w:val="ru-RU"/>
        </w:rPr>
        <w:t>или</w:t>
      </w:r>
      <w:r w:rsidR="007263F3" w:rsidRPr="00761B32">
        <w:rPr>
          <w:b/>
          <w:highlight w:val="lightGray"/>
          <w:lang w:val="ru-RU"/>
        </w:rPr>
        <w:t xml:space="preserve"> </w:t>
      </w:r>
      <w:r w:rsidRPr="00761B32">
        <w:rPr>
          <w:b/>
          <w:i/>
          <w:iCs/>
          <w:highlight w:val="lightGray"/>
          <w:lang w:val="ru-RU"/>
        </w:rPr>
        <w:t>Resource Acquisition Is Initialialization — получение ресурса является инициализацией</w:t>
      </w:r>
      <w:r w:rsidRPr="00761B32">
        <w:rPr>
          <w:highlight w:val="lightGray"/>
          <w:lang w:val="ru-RU"/>
        </w:rPr>
        <w:t xml:space="preserve">. Главная задача этой идиомы — обеспечить, чтобы </w:t>
      </w:r>
      <w:r w:rsidRPr="00761B32">
        <w:rPr>
          <w:highlight w:val="lightGray"/>
          <w:lang w:val="ru-RU"/>
        </w:rPr>
        <w:lastRenderedPageBreak/>
        <w:t>одновременно с получением ресурса производилась инициализация объекта, чтобы все ресурсы для объекта создавались и подготавливались в одной строке кода</w:t>
      </w:r>
      <w:r w:rsidRPr="00761B32">
        <w:rPr>
          <w:lang w:val="ru-RU"/>
        </w:rPr>
        <w:t>. На практике основным принципом RAII является предоставление владения любым ресурсом в куче (например, динамически выделенной памятью или дескрипторами системных объектов) объекту, выделенному стеком, деструктор которого содержит код для удаления или освобождения ресурса, а также весь связанный код очистки.</w:t>
      </w:r>
    </w:p>
    <w:p w:rsidR="00D56147" w:rsidRPr="00D56147" w:rsidRDefault="00D56147" w:rsidP="00D56147">
      <w:pPr>
        <w:pStyle w:val="Main"/>
        <w:rPr>
          <w:lang w:val="ru-RU"/>
        </w:rPr>
      </w:pPr>
      <w:r w:rsidRPr="00761B32">
        <w:rPr>
          <w:lang w:val="ru-RU"/>
        </w:rPr>
        <w:t>В большинстве случаев при инициализации необработанного указателя или дескриптора ресурса для указания на фактический ресурс следует сразу же передать указатель</w:t>
      </w:r>
      <w:r w:rsidRPr="00D56147">
        <w:rPr>
          <w:lang w:val="ru-RU"/>
        </w:rPr>
        <w:t xml:space="preserve"> в интеллектуальный указатель. В </w:t>
      </w:r>
      <w:proofErr w:type="gramStart"/>
      <w:r w:rsidRPr="00D56147">
        <w:rPr>
          <w:lang w:val="ru-RU"/>
        </w:rPr>
        <w:t>современном</w:t>
      </w:r>
      <w:proofErr w:type="gramEnd"/>
      <w:r w:rsidRPr="00D56147">
        <w:rPr>
          <w:lang w:val="ru-RU"/>
        </w:rPr>
        <w:t xml:space="preserve"> C++ необработанные указатели используются только в небольших блоках кода с ограниченной областью, циклах или вспомогательных функциях, когда важна производительность и вероятность проблем с владением низкая.</w:t>
      </w:r>
    </w:p>
    <w:p w:rsidR="00CD4C12" w:rsidRPr="00D56147" w:rsidRDefault="00CD4C12" w:rsidP="00D56147">
      <w:pPr>
        <w:pStyle w:val="Main"/>
        <w:rPr>
          <w:lang w:val="ru-RU"/>
        </w:rPr>
      </w:pPr>
    </w:p>
    <w:p w:rsidR="00D56147" w:rsidRPr="00D56147" w:rsidRDefault="00D56147" w:rsidP="00D56147">
      <w:pPr>
        <w:pStyle w:val="3"/>
        <w:keepNext w:val="0"/>
        <w:spacing w:before="0" w:after="0"/>
        <w:ind w:left="709" w:firstLine="0"/>
        <w:rPr>
          <w:sz w:val="20"/>
          <w:szCs w:val="20"/>
        </w:rPr>
      </w:pPr>
      <w:bookmarkStart w:id="112" w:name="_Toc531685296"/>
      <w:r w:rsidRPr="00D56147">
        <w:rPr>
          <w:sz w:val="20"/>
          <w:szCs w:val="20"/>
        </w:rPr>
        <w:t>Интеллектуальные указатели стандартной библиотеки C++</w:t>
      </w:r>
      <w:bookmarkEnd w:id="112"/>
    </w:p>
    <w:p w:rsidR="002569E7" w:rsidRPr="00761B32" w:rsidRDefault="002569E7" w:rsidP="002569E7">
      <w:pPr>
        <w:pStyle w:val="Main"/>
        <w:rPr>
          <w:lang w:val="ru-RU"/>
        </w:rPr>
      </w:pPr>
      <w:bookmarkStart w:id="113" w:name="_GoBack"/>
      <w:bookmarkEnd w:id="113"/>
      <w:r w:rsidRPr="00761B32">
        <w:rPr>
          <w:b/>
          <w:highlight w:val="lightGray"/>
          <w:lang w:val="ru-RU"/>
        </w:rPr>
        <w:t>POCO</w:t>
      </w:r>
      <w:r w:rsidR="007263F3" w:rsidRPr="00761B32">
        <w:rPr>
          <w:highlight w:val="lightGray"/>
          <w:lang w:val="ru-RU"/>
        </w:rPr>
        <w:t xml:space="preserve"> </w:t>
      </w:r>
      <w:r w:rsidRPr="00761B32">
        <w:rPr>
          <w:highlight w:val="lightGray"/>
          <w:lang w:val="ru-RU"/>
        </w:rPr>
        <w:t>(или C++ Portable Components)</w:t>
      </w:r>
      <w:r w:rsidR="007263F3" w:rsidRPr="00761B32">
        <w:rPr>
          <w:highlight w:val="lightGray"/>
          <w:lang w:val="ru-RU"/>
        </w:rPr>
        <w:t xml:space="preserve"> </w:t>
      </w:r>
      <w:r w:rsidRPr="00761B32">
        <w:rPr>
          <w:highlight w:val="lightGray"/>
          <w:lang w:val="ru-RU"/>
        </w:rPr>
        <w:t>— это коллекция</w:t>
      </w:r>
      <w:r w:rsidR="007263F3" w:rsidRPr="00761B32">
        <w:rPr>
          <w:highlight w:val="lightGray"/>
          <w:lang w:val="ru-RU"/>
        </w:rPr>
        <w:t xml:space="preserve"> </w:t>
      </w:r>
      <w:hyperlink r:id="rId56" w:tooltip="Библиотека (программирование)" w:history="1">
        <w:r w:rsidRPr="00761B32">
          <w:rPr>
            <w:highlight w:val="lightGray"/>
            <w:lang w:val="ru-RU"/>
          </w:rPr>
          <w:t>библиотек</w:t>
        </w:r>
      </w:hyperlink>
      <w:r w:rsidR="007263F3" w:rsidRPr="00761B32">
        <w:rPr>
          <w:highlight w:val="lightGray"/>
          <w:lang w:val="ru-RU"/>
        </w:rPr>
        <w:t xml:space="preserve"> </w:t>
      </w:r>
      <w:hyperlink r:id="rId57" w:tooltip="Класс (программирование)" w:history="1">
        <w:r w:rsidRPr="00761B32">
          <w:rPr>
            <w:highlight w:val="lightGray"/>
            <w:lang w:val="ru-RU"/>
          </w:rPr>
          <w:t>классов</w:t>
        </w:r>
      </w:hyperlink>
      <w:r w:rsidR="007263F3" w:rsidRPr="00761B32">
        <w:rPr>
          <w:highlight w:val="lightGray"/>
          <w:lang w:val="ru-RU"/>
        </w:rPr>
        <w:t xml:space="preserve"> </w:t>
      </w:r>
      <w:r w:rsidRPr="00761B32">
        <w:rPr>
          <w:highlight w:val="lightGray"/>
          <w:lang w:val="ru-RU"/>
        </w:rPr>
        <w:t>с</w:t>
      </w:r>
      <w:r w:rsidR="007263F3" w:rsidRPr="00761B32">
        <w:rPr>
          <w:highlight w:val="lightGray"/>
          <w:lang w:val="ru-RU"/>
        </w:rPr>
        <w:t xml:space="preserve"> </w:t>
      </w:r>
      <w:hyperlink r:id="rId58" w:tooltip="Открытый исходный код" w:history="1">
        <w:r w:rsidRPr="00761B32">
          <w:rPr>
            <w:highlight w:val="lightGray"/>
            <w:lang w:val="ru-RU"/>
          </w:rPr>
          <w:t>открытым исходным кодом</w:t>
        </w:r>
      </w:hyperlink>
      <w:r w:rsidRPr="00761B32">
        <w:rPr>
          <w:highlight w:val="lightGray"/>
          <w:lang w:val="ru-RU"/>
        </w:rPr>
        <w:t>, которая упрощает и ускоряет разработку сетевых</w:t>
      </w:r>
      <w:r w:rsidR="007263F3" w:rsidRPr="00761B32">
        <w:rPr>
          <w:highlight w:val="lightGray"/>
          <w:lang w:val="ru-RU"/>
        </w:rPr>
        <w:t xml:space="preserve"> </w:t>
      </w:r>
      <w:hyperlink r:id="rId59" w:tooltip="Портирование программного обеспечения" w:history="1">
        <w:r w:rsidRPr="00761B32">
          <w:rPr>
            <w:highlight w:val="lightGray"/>
            <w:lang w:val="ru-RU"/>
          </w:rPr>
          <w:t>мультиплатформенных</w:t>
        </w:r>
      </w:hyperlink>
      <w:r w:rsidR="007263F3" w:rsidRPr="00761B32">
        <w:rPr>
          <w:highlight w:val="lightGray"/>
          <w:lang w:val="ru-RU"/>
        </w:rPr>
        <w:t xml:space="preserve"> </w:t>
      </w:r>
      <w:r w:rsidRPr="00761B32">
        <w:rPr>
          <w:highlight w:val="lightGray"/>
          <w:lang w:val="ru-RU"/>
        </w:rPr>
        <w:t xml:space="preserve">приложений на C++. </w:t>
      </w:r>
      <w:r w:rsidRPr="00761B32">
        <w:rPr>
          <w:lang w:val="ru-RU"/>
        </w:rPr>
        <w:t>Библиотеки хорошо интегрируются со</w:t>
      </w:r>
      <w:r w:rsidR="007263F3" w:rsidRPr="00761B32">
        <w:rPr>
          <w:lang w:val="ru-RU"/>
        </w:rPr>
        <w:t xml:space="preserve"> </w:t>
      </w:r>
      <w:hyperlink r:id="rId60" w:tooltip="Стандартная библиотека шаблонов" w:history="1">
        <w:r w:rsidRPr="00761B32">
          <w:rPr>
            <w:lang w:val="ru-RU"/>
          </w:rPr>
          <w:t>Стандартной библиотекой шаблонов</w:t>
        </w:r>
      </w:hyperlink>
      <w:r w:rsidR="007263F3" w:rsidRPr="00761B32">
        <w:rPr>
          <w:lang w:val="ru-RU"/>
        </w:rPr>
        <w:t xml:space="preserve"> </w:t>
      </w:r>
      <w:r w:rsidRPr="00761B32">
        <w:rPr>
          <w:lang w:val="ru-RU"/>
        </w:rPr>
        <w:t xml:space="preserve">(STL) и органично заполняют множество функциональных пробелов в ней. </w:t>
      </w:r>
      <w:proofErr w:type="gramStart"/>
      <w:r w:rsidRPr="00761B32">
        <w:rPr>
          <w:lang w:val="ru-RU"/>
        </w:rPr>
        <w:t>Модульная структура и эффективная реализация делает POCO идеальным кандидатом для использования в разработке для</w:t>
      </w:r>
      <w:r w:rsidR="007263F3" w:rsidRPr="00761B32">
        <w:rPr>
          <w:lang w:val="ru-RU"/>
        </w:rPr>
        <w:t xml:space="preserve"> </w:t>
      </w:r>
      <w:hyperlink r:id="rId61" w:tooltip="Встраиваемая система" w:history="1">
        <w:r w:rsidRPr="00761B32">
          <w:rPr>
            <w:lang w:val="ru-RU"/>
          </w:rPr>
          <w:t>встраиваемых устройств</w:t>
        </w:r>
      </w:hyperlink>
      <w:r w:rsidR="007263F3" w:rsidRPr="00761B32">
        <w:rPr>
          <w:lang w:val="ru-RU"/>
        </w:rPr>
        <w:t xml:space="preserve"> </w:t>
      </w:r>
      <w:r w:rsidRPr="00761B32">
        <w:rPr>
          <w:lang w:val="ru-RU"/>
        </w:rPr>
        <w:t>(</w:t>
      </w:r>
      <w:hyperlink r:id="rId62" w:tooltip="Микропрограмма" w:history="1">
        <w:r w:rsidRPr="00761B32">
          <w:rPr>
            <w:lang w:val="ru-RU"/>
          </w:rPr>
          <w:t>прошивки</w:t>
        </w:r>
      </w:hyperlink>
      <w:r w:rsidR="007263F3" w:rsidRPr="00761B32">
        <w:rPr>
          <w:lang w:val="ru-RU"/>
        </w:rPr>
        <w:t xml:space="preserve"> </w:t>
      </w:r>
      <w:r w:rsidRPr="00761B32">
        <w:rPr>
          <w:lang w:val="ru-RU"/>
        </w:rPr>
        <w:t>и прочее), область, в которой C++ становится все более и более популярным, так как подходит как для низкоуровневой (</w:t>
      </w:r>
      <w:hyperlink r:id="rId63" w:tooltip="Устройство ввода-вывода" w:history="1">
        <w:r w:rsidRPr="00761B32">
          <w:rPr>
            <w:lang w:val="ru-RU"/>
          </w:rPr>
          <w:t>устройства ввода-вывода</w:t>
        </w:r>
      </w:hyperlink>
      <w:r w:rsidRPr="00761B32">
        <w:rPr>
          <w:lang w:val="ru-RU"/>
        </w:rPr>
        <w:t>,</w:t>
      </w:r>
      <w:r w:rsidR="007263F3" w:rsidRPr="00761B32">
        <w:rPr>
          <w:lang w:val="ru-RU"/>
        </w:rPr>
        <w:t xml:space="preserve"> </w:t>
      </w:r>
      <w:hyperlink r:id="rId64" w:tooltip="Обработчик прерывания" w:history="1">
        <w:r w:rsidRPr="00761B32">
          <w:rPr>
            <w:lang w:val="ru-RU"/>
          </w:rPr>
          <w:t>обработчики прерываний</w:t>
        </w:r>
      </w:hyperlink>
      <w:r w:rsidR="007263F3" w:rsidRPr="00761B32">
        <w:rPr>
          <w:lang w:val="ru-RU"/>
        </w:rPr>
        <w:t xml:space="preserve"> </w:t>
      </w:r>
      <w:r w:rsidRPr="00761B32">
        <w:rPr>
          <w:lang w:val="ru-RU"/>
        </w:rPr>
        <w:t>и прочее), так и для</w:t>
      </w:r>
      <w:r w:rsidR="007263F3" w:rsidRPr="00761B32">
        <w:rPr>
          <w:lang w:val="ru-RU"/>
        </w:rPr>
        <w:t xml:space="preserve"> </w:t>
      </w:r>
      <w:hyperlink r:id="rId65" w:tooltip="Высокоуровневый язык программирования" w:history="1">
        <w:r w:rsidRPr="00761B32">
          <w:rPr>
            <w:lang w:val="ru-RU"/>
          </w:rPr>
          <w:t>высокоуровневой</w:t>
        </w:r>
      </w:hyperlink>
      <w:r w:rsidR="007263F3" w:rsidRPr="00761B32">
        <w:rPr>
          <w:lang w:val="ru-RU"/>
        </w:rPr>
        <w:t xml:space="preserve"> </w:t>
      </w:r>
      <w:r w:rsidRPr="00761B32">
        <w:rPr>
          <w:lang w:val="ru-RU"/>
        </w:rPr>
        <w:t>объектно-ориентированной разработки.</w:t>
      </w:r>
      <w:proofErr w:type="gramEnd"/>
      <w:r w:rsidRPr="00761B32">
        <w:rPr>
          <w:lang w:val="ru-RU"/>
        </w:rPr>
        <w:t xml:space="preserve"> Естественно, POCO подходит и для разработки</w:t>
      </w:r>
      <w:r w:rsidR="007263F3" w:rsidRPr="00761B32">
        <w:rPr>
          <w:lang w:val="ru-RU"/>
        </w:rPr>
        <w:t xml:space="preserve"> </w:t>
      </w:r>
      <w:hyperlink r:id="rId66" w:tooltip="Корпоративная информационная система" w:history="1">
        <w:r w:rsidRPr="00761B32">
          <w:rPr>
            <w:lang w:val="ru-RU"/>
          </w:rPr>
          <w:t>корпоративных приложений</w:t>
        </w:r>
      </w:hyperlink>
      <w:r w:rsidRPr="00761B32">
        <w:rPr>
          <w:lang w:val="ru-RU"/>
        </w:rPr>
        <w:t>.</w:t>
      </w:r>
    </w:p>
    <w:p w:rsidR="002569E7" w:rsidRPr="00761B32" w:rsidRDefault="002569E7" w:rsidP="002569E7">
      <w:pPr>
        <w:pStyle w:val="Main"/>
        <w:rPr>
          <w:lang w:val="ru-RU"/>
        </w:rPr>
      </w:pPr>
      <w:r w:rsidRPr="00761B32">
        <w:rPr>
          <w:highlight w:val="lightGray"/>
          <w:lang w:val="ru-RU"/>
        </w:rPr>
        <w:t>Библиотеки POCO освобождают разработчика от необходимости повторной реализации типовых задач, которая могла бы повлечь опечатки, неточную реализацию спецификаций и неверную обработку ошибок.</w:t>
      </w:r>
    </w:p>
    <w:p w:rsidR="007263F3" w:rsidRPr="002569E7" w:rsidRDefault="007263F3" w:rsidP="007263F3">
      <w:pPr>
        <w:pStyle w:val="Main"/>
        <w:rPr>
          <w:lang w:val="ru-RU"/>
        </w:rPr>
      </w:pPr>
      <w:r w:rsidRPr="00761B32">
        <w:rPr>
          <w:lang w:val="ru-RU"/>
        </w:rPr>
        <w:t>Используйте эти интеллектуальные указатели как основной вариант для инкапсуляции указателей на простые старые объекты C++ (POCO).</w:t>
      </w:r>
    </w:p>
    <w:p w:rsidR="002569E7" w:rsidRPr="002569E7" w:rsidRDefault="002569E7" w:rsidP="00D56147">
      <w:pPr>
        <w:pStyle w:val="Main"/>
        <w:rPr>
          <w:lang w:val="ru-RU"/>
        </w:rPr>
      </w:pPr>
    </w:p>
    <w:p w:rsidR="00D56147" w:rsidRPr="00761B32" w:rsidRDefault="00D56147" w:rsidP="00D56147">
      <w:pPr>
        <w:pStyle w:val="Main"/>
        <w:rPr>
          <w:b/>
          <w:highlight w:val="lightGray"/>
          <w:lang w:val="ru-RU"/>
        </w:rPr>
      </w:pPr>
      <w:r w:rsidRPr="00761B32">
        <w:rPr>
          <w:b/>
          <w:highlight w:val="lightGray"/>
          <w:lang w:val="ru-RU"/>
        </w:rPr>
        <w:t>unique_ptr</w:t>
      </w:r>
    </w:p>
    <w:p w:rsidR="00D56147" w:rsidRPr="002569E7" w:rsidRDefault="00D56147" w:rsidP="00D56147">
      <w:pPr>
        <w:pStyle w:val="Main"/>
        <w:rPr>
          <w:lang w:val="ru-RU"/>
        </w:rPr>
      </w:pPr>
      <w:r w:rsidRPr="00761B32">
        <w:rPr>
          <w:highlight w:val="lightGray"/>
          <w:lang w:val="ru-RU"/>
        </w:rPr>
        <w:t>Обеспечивает, чтобы у базового указателя был только один владелец.</w:t>
      </w:r>
      <w:r w:rsidRPr="00761B32">
        <w:rPr>
          <w:lang w:val="ru-RU"/>
        </w:rPr>
        <w:t xml:space="preserve"> Используйте как вариант по умолчанию для POCO, кроме случая, когда вы точно знаете, что требуется</w:t>
      </w:r>
      <w:r w:rsidR="007263F3" w:rsidRPr="00761B32">
        <w:rPr>
          <w:lang w:val="ru-RU"/>
        </w:rPr>
        <w:t xml:space="preserve"> </w:t>
      </w:r>
      <w:r w:rsidRPr="00761B32">
        <w:rPr>
          <w:lang w:val="ru-RU"/>
        </w:rPr>
        <w:t xml:space="preserve">shared_ptr. Может быть </w:t>
      </w:r>
      <w:proofErr w:type="gramStart"/>
      <w:r w:rsidRPr="00761B32">
        <w:rPr>
          <w:lang w:val="ru-RU"/>
        </w:rPr>
        <w:t>передан</w:t>
      </w:r>
      <w:proofErr w:type="gramEnd"/>
      <w:r w:rsidRPr="00761B32">
        <w:rPr>
          <w:lang w:val="ru-RU"/>
        </w:rPr>
        <w:t xml:space="preserve"> новому владельцу, но не может быть скопирован или сделан общим. Заменяет</w:t>
      </w:r>
      <w:r w:rsidR="007263F3" w:rsidRPr="00761B32">
        <w:rPr>
          <w:lang w:val="ru-RU"/>
        </w:rPr>
        <w:t xml:space="preserve"> </w:t>
      </w:r>
      <w:r w:rsidRPr="00761B32">
        <w:rPr>
          <w:lang w:val="ru-RU"/>
        </w:rPr>
        <w:t xml:space="preserve">auto_ptr, использовать </w:t>
      </w:r>
      <w:proofErr w:type="gramStart"/>
      <w:r w:rsidRPr="00761B32">
        <w:rPr>
          <w:lang w:val="ru-RU"/>
        </w:rPr>
        <w:t>который</w:t>
      </w:r>
      <w:proofErr w:type="gramEnd"/>
      <w:r w:rsidRPr="00761B32">
        <w:rPr>
          <w:lang w:val="ru-RU"/>
        </w:rPr>
        <w:t xml:space="preserve"> не рекомендуется. Сравните с</w:t>
      </w:r>
      <w:r w:rsidR="007263F3" w:rsidRPr="00761B32">
        <w:rPr>
          <w:lang w:val="ru-RU"/>
        </w:rPr>
        <w:t xml:space="preserve"> </w:t>
      </w:r>
      <w:r w:rsidRPr="00761B32">
        <w:rPr>
          <w:lang w:val="ru-RU"/>
        </w:rPr>
        <w:t>boost::scoped_ptr.</w:t>
      </w:r>
      <w:r w:rsidR="007263F3" w:rsidRPr="00761B32">
        <w:rPr>
          <w:lang w:val="ru-RU"/>
        </w:rPr>
        <w:t xml:space="preserve"> </w:t>
      </w:r>
      <w:r w:rsidRPr="00761B32">
        <w:rPr>
          <w:lang w:val="ru-RU"/>
        </w:rPr>
        <w:t>unique_ptr</w:t>
      </w:r>
      <w:r w:rsidR="007263F3" w:rsidRPr="00761B32">
        <w:rPr>
          <w:lang w:val="ru-RU"/>
        </w:rPr>
        <w:t xml:space="preserve"> </w:t>
      </w:r>
      <w:r w:rsidRPr="00761B32">
        <w:rPr>
          <w:lang w:val="ru-RU"/>
        </w:rPr>
        <w:t xml:space="preserve">мал и эффективен; </w:t>
      </w:r>
      <w:r w:rsidRPr="00761B32">
        <w:rPr>
          <w:highlight w:val="lightGray"/>
          <w:lang w:val="ru-RU"/>
        </w:rPr>
        <w:t>размер — один указатель</w:t>
      </w:r>
      <w:r w:rsidRPr="00761B32">
        <w:rPr>
          <w:lang w:val="ru-RU"/>
        </w:rPr>
        <w:t>, и он поддерживает ссылки rvalue для быстрой вставки и извлечения из коллекций STL. Файл заголовка:</w:t>
      </w:r>
      <w:r w:rsidR="007263F3" w:rsidRPr="00761B32">
        <w:rPr>
          <w:lang w:val="ru-RU"/>
        </w:rPr>
        <w:t xml:space="preserve"> </w:t>
      </w:r>
      <w:r w:rsidRPr="00761B32">
        <w:rPr>
          <w:lang w:val="ru-RU"/>
        </w:rPr>
        <w:t>&lt;memory&gt;. Дополнительные сведения см. в разделах</w:t>
      </w:r>
      <w:r w:rsidR="007263F3" w:rsidRPr="00761B32">
        <w:rPr>
          <w:lang w:val="ru-RU"/>
        </w:rPr>
        <w:t xml:space="preserve"> </w:t>
      </w:r>
      <w:hyperlink r:id="rId67" w:history="1">
        <w:r w:rsidRPr="00761B32">
          <w:rPr>
            <w:lang w:val="ru-RU"/>
          </w:rPr>
          <w:t>Практическое руководство. Создание и использование экземпляров unique_ptr</w:t>
        </w:r>
      </w:hyperlink>
      <w:r w:rsidR="007263F3" w:rsidRPr="00761B32">
        <w:rPr>
          <w:lang w:val="ru-RU"/>
        </w:rPr>
        <w:t xml:space="preserve"> </w:t>
      </w:r>
      <w:r w:rsidRPr="00761B32">
        <w:rPr>
          <w:lang w:val="ru-RU"/>
        </w:rPr>
        <w:t>и</w:t>
      </w:r>
      <w:r w:rsidR="007263F3" w:rsidRPr="00761B32">
        <w:rPr>
          <w:lang w:val="ru-RU"/>
        </w:rPr>
        <w:t xml:space="preserve"> </w:t>
      </w:r>
      <w:hyperlink r:id="rId68" w:history="1">
        <w:r w:rsidRPr="00761B32">
          <w:rPr>
            <w:lang w:val="ru-RU"/>
          </w:rPr>
          <w:t>Класс unique_ptr</w:t>
        </w:r>
      </w:hyperlink>
      <w:r w:rsidRPr="00761B32">
        <w:rPr>
          <w:lang w:val="ru-RU"/>
        </w:rPr>
        <w:t>.</w:t>
      </w:r>
    </w:p>
    <w:p w:rsidR="00AC33A6" w:rsidRPr="002569E7" w:rsidRDefault="00AC33A6" w:rsidP="00D56147">
      <w:pPr>
        <w:pStyle w:val="Main"/>
        <w:rPr>
          <w:lang w:val="ru-RU"/>
        </w:rPr>
      </w:pPr>
    </w:p>
    <w:p w:rsidR="00D56147" w:rsidRPr="00761B32" w:rsidRDefault="00D56147" w:rsidP="00D56147">
      <w:pPr>
        <w:pStyle w:val="Main"/>
        <w:rPr>
          <w:b/>
          <w:highlight w:val="lightGray"/>
          <w:lang w:val="ru-RU"/>
        </w:rPr>
      </w:pPr>
      <w:r w:rsidRPr="00761B32">
        <w:rPr>
          <w:b/>
          <w:highlight w:val="lightGray"/>
          <w:lang w:val="ru-RU"/>
        </w:rPr>
        <w:t>shared_ptr</w:t>
      </w:r>
    </w:p>
    <w:p w:rsidR="00D56147" w:rsidRPr="00761B32" w:rsidRDefault="00D56147" w:rsidP="00D56147">
      <w:pPr>
        <w:pStyle w:val="Main"/>
        <w:rPr>
          <w:lang w:val="ru-RU"/>
        </w:rPr>
      </w:pPr>
      <w:r w:rsidRPr="00761B32">
        <w:rPr>
          <w:highlight w:val="lightGray"/>
          <w:lang w:val="ru-RU"/>
        </w:rPr>
        <w:t>Интеллектуальный указатель с подсчитанными ссылками. Используйте, когда необходимо присвоить один необработанный указатель нескольким владельцам</w:t>
      </w:r>
      <w:r w:rsidRPr="00761B32">
        <w:rPr>
          <w:lang w:val="ru-RU"/>
        </w:rPr>
        <w:t>, например, когда копия указателя возвращается из контейнера, но требуется сохранить оригинал. Необработанный указатель не будет удален до тех пор, пока все владельцы</w:t>
      </w:r>
      <w:r w:rsidR="007263F3" w:rsidRPr="00761B32">
        <w:rPr>
          <w:lang w:val="ru-RU"/>
        </w:rPr>
        <w:t xml:space="preserve"> </w:t>
      </w:r>
      <w:r w:rsidRPr="00761B32">
        <w:rPr>
          <w:lang w:val="ru-RU"/>
        </w:rPr>
        <w:t>shared_ptr</w:t>
      </w:r>
      <w:r w:rsidR="007263F3" w:rsidRPr="00761B32">
        <w:rPr>
          <w:lang w:val="ru-RU"/>
        </w:rPr>
        <w:t xml:space="preserve"> </w:t>
      </w:r>
      <w:r w:rsidRPr="00761B32">
        <w:rPr>
          <w:lang w:val="ru-RU"/>
        </w:rPr>
        <w:t xml:space="preserve">не выйдут из области или не откажутся от владения. </w:t>
      </w:r>
      <w:r w:rsidRPr="00761B32">
        <w:rPr>
          <w:highlight w:val="lightGray"/>
          <w:lang w:val="ru-RU"/>
        </w:rPr>
        <w:t>Размер — 2 указателя; один — для объекта и второй — для блока общего элемента управления, который содержит счетчик ссылок</w:t>
      </w:r>
      <w:r w:rsidRPr="00761B32">
        <w:rPr>
          <w:lang w:val="ru-RU"/>
        </w:rPr>
        <w:t>. Файл заголовка:</w:t>
      </w:r>
      <w:r w:rsidR="007263F3" w:rsidRPr="00761B32">
        <w:rPr>
          <w:lang w:val="ru-RU"/>
        </w:rPr>
        <w:t xml:space="preserve"> </w:t>
      </w:r>
      <w:r w:rsidRPr="00761B32">
        <w:rPr>
          <w:lang w:val="ru-RU"/>
        </w:rPr>
        <w:t>&lt;memory&gt;. Дополнительные сведения см. в разделах</w:t>
      </w:r>
      <w:r w:rsidR="007263F3" w:rsidRPr="00761B32">
        <w:rPr>
          <w:lang w:val="ru-RU"/>
        </w:rPr>
        <w:t xml:space="preserve"> </w:t>
      </w:r>
      <w:hyperlink r:id="rId69" w:history="1">
        <w:r w:rsidRPr="00761B32">
          <w:rPr>
            <w:lang w:val="ru-RU"/>
          </w:rPr>
          <w:t>Практическое руководство. Создание и использование экземпляров shared_ptr</w:t>
        </w:r>
      </w:hyperlink>
      <w:r w:rsidR="007263F3" w:rsidRPr="00761B32">
        <w:rPr>
          <w:lang w:val="ru-RU"/>
        </w:rPr>
        <w:t xml:space="preserve"> </w:t>
      </w:r>
      <w:r w:rsidRPr="00761B32">
        <w:rPr>
          <w:lang w:val="ru-RU"/>
        </w:rPr>
        <w:t>и</w:t>
      </w:r>
      <w:r w:rsidR="007263F3" w:rsidRPr="00761B32">
        <w:rPr>
          <w:lang w:val="ru-RU"/>
        </w:rPr>
        <w:t xml:space="preserve"> </w:t>
      </w:r>
      <w:hyperlink r:id="rId70" w:history="1">
        <w:r w:rsidRPr="00761B32">
          <w:rPr>
            <w:lang w:val="ru-RU"/>
          </w:rPr>
          <w:t>Класс shared_ptr</w:t>
        </w:r>
      </w:hyperlink>
      <w:r w:rsidRPr="00761B32">
        <w:rPr>
          <w:lang w:val="ru-RU"/>
        </w:rPr>
        <w:t>.</w:t>
      </w:r>
    </w:p>
    <w:p w:rsidR="00AC33A6" w:rsidRPr="00761B32" w:rsidRDefault="00AC33A6" w:rsidP="00D56147">
      <w:pPr>
        <w:pStyle w:val="Main"/>
        <w:rPr>
          <w:lang w:val="ru-RU"/>
        </w:rPr>
      </w:pPr>
    </w:p>
    <w:p w:rsidR="00D56147" w:rsidRPr="00761B32" w:rsidRDefault="00D56147" w:rsidP="00D56147">
      <w:pPr>
        <w:pStyle w:val="Main"/>
        <w:rPr>
          <w:b/>
          <w:highlight w:val="lightGray"/>
          <w:lang w:val="ru-RU"/>
        </w:rPr>
      </w:pPr>
      <w:r w:rsidRPr="00761B32">
        <w:rPr>
          <w:b/>
          <w:highlight w:val="lightGray"/>
          <w:lang w:val="ru-RU"/>
        </w:rPr>
        <w:t>weak_ptr</w:t>
      </w:r>
    </w:p>
    <w:p w:rsidR="00D56147" w:rsidRPr="00D56147" w:rsidRDefault="00D56147" w:rsidP="00D56147">
      <w:pPr>
        <w:pStyle w:val="Main"/>
        <w:rPr>
          <w:lang w:val="ru-RU"/>
        </w:rPr>
      </w:pPr>
      <w:r w:rsidRPr="00761B32">
        <w:rPr>
          <w:lang w:val="ru-RU"/>
        </w:rPr>
        <w:t>Интеллектуальный указатель для особых случаев использования с</w:t>
      </w:r>
      <w:r w:rsidR="007263F3" w:rsidRPr="00761B32">
        <w:rPr>
          <w:lang w:val="ru-RU"/>
        </w:rPr>
        <w:t xml:space="preserve"> </w:t>
      </w:r>
      <w:r w:rsidRPr="00761B32">
        <w:rPr>
          <w:lang w:val="ru-RU"/>
        </w:rPr>
        <w:t>shared_ptr.</w:t>
      </w:r>
      <w:r w:rsidR="007263F3" w:rsidRPr="00761B32">
        <w:rPr>
          <w:lang w:val="ru-RU"/>
        </w:rPr>
        <w:t xml:space="preserve"> </w:t>
      </w:r>
      <w:r w:rsidRPr="00761B32">
        <w:rPr>
          <w:highlight w:val="lightGray"/>
          <w:lang w:val="ru-RU"/>
        </w:rPr>
        <w:t>weak_ptr</w:t>
      </w:r>
      <w:r w:rsidR="007263F3" w:rsidRPr="00761B32">
        <w:rPr>
          <w:highlight w:val="lightGray"/>
          <w:lang w:val="ru-RU"/>
        </w:rPr>
        <w:t xml:space="preserve"> </w:t>
      </w:r>
      <w:r w:rsidRPr="00761B32">
        <w:rPr>
          <w:highlight w:val="lightGray"/>
          <w:lang w:val="ru-RU"/>
        </w:rPr>
        <w:t>предоставляет доступ к объекту, который принадлежит одному или нескольким экземплярам</w:t>
      </w:r>
      <w:r w:rsidR="007263F3" w:rsidRPr="00761B32">
        <w:rPr>
          <w:highlight w:val="lightGray"/>
          <w:lang w:val="ru-RU"/>
        </w:rPr>
        <w:t xml:space="preserve"> </w:t>
      </w:r>
      <w:r w:rsidRPr="00761B32">
        <w:rPr>
          <w:highlight w:val="lightGray"/>
          <w:lang w:val="ru-RU"/>
        </w:rPr>
        <w:t>shared_ptr, но не участвует в подсчете ссылок. Используйте, когда требуется отслеживать объект, но не требуется, чтобы он оставался в активном состоянии</w:t>
      </w:r>
      <w:r w:rsidRPr="00761B32">
        <w:rPr>
          <w:lang w:val="ru-RU"/>
        </w:rPr>
        <w:t>. Требуется в некоторых случаях для разрыва циклических ссылок между экземплярами</w:t>
      </w:r>
      <w:r w:rsidR="007263F3" w:rsidRPr="00761B32">
        <w:rPr>
          <w:lang w:val="ru-RU"/>
        </w:rPr>
        <w:t xml:space="preserve"> </w:t>
      </w:r>
      <w:r w:rsidRPr="00761B32">
        <w:rPr>
          <w:lang w:val="ru-RU"/>
        </w:rPr>
        <w:t>shared_ptr. Файл заголовка:</w:t>
      </w:r>
      <w:r w:rsidR="007263F3" w:rsidRPr="00761B32">
        <w:rPr>
          <w:lang w:val="ru-RU"/>
        </w:rPr>
        <w:t xml:space="preserve"> </w:t>
      </w:r>
      <w:r w:rsidRPr="00761B32">
        <w:rPr>
          <w:lang w:val="ru-RU"/>
        </w:rPr>
        <w:t>&lt;memory&gt;. Дополнительные сведения см. в разделах</w:t>
      </w:r>
      <w:r w:rsidR="007263F3" w:rsidRPr="00761B32">
        <w:rPr>
          <w:lang w:val="ru-RU"/>
        </w:rPr>
        <w:t xml:space="preserve"> </w:t>
      </w:r>
      <w:hyperlink r:id="rId71" w:history="1">
        <w:r w:rsidRPr="00761B32">
          <w:rPr>
            <w:lang w:val="ru-RU"/>
          </w:rPr>
          <w:t>Практическое руководство. Создание и использование экземпляров weak_ptr</w:t>
        </w:r>
      </w:hyperlink>
      <w:r w:rsidR="007263F3" w:rsidRPr="00761B32">
        <w:rPr>
          <w:lang w:val="ru-RU"/>
        </w:rPr>
        <w:t xml:space="preserve"> </w:t>
      </w:r>
      <w:r w:rsidRPr="00761B32">
        <w:rPr>
          <w:lang w:val="ru-RU"/>
        </w:rPr>
        <w:t>и</w:t>
      </w:r>
      <w:r w:rsidR="007263F3" w:rsidRPr="00761B32">
        <w:rPr>
          <w:lang w:val="ru-RU"/>
        </w:rPr>
        <w:t xml:space="preserve"> </w:t>
      </w:r>
      <w:hyperlink r:id="rId72" w:history="1">
        <w:r w:rsidRPr="00761B32">
          <w:rPr>
            <w:lang w:val="ru-RU"/>
          </w:rPr>
          <w:t>Класс weak_ptr</w:t>
        </w:r>
      </w:hyperlink>
      <w:r w:rsidRPr="00761B32">
        <w:rPr>
          <w:lang w:val="ru-RU"/>
        </w:rPr>
        <w:t>.</w:t>
      </w:r>
    </w:p>
    <w:p w:rsidR="00D56147" w:rsidRPr="00D56147" w:rsidRDefault="00D56147" w:rsidP="00767D19">
      <w:pPr>
        <w:pStyle w:val="Main"/>
        <w:rPr>
          <w:lang w:val="ru-RU"/>
        </w:rPr>
      </w:pPr>
    </w:p>
    <w:p w:rsidR="00D56147" w:rsidRPr="00D56147" w:rsidRDefault="00D56147" w:rsidP="00767D19">
      <w:pPr>
        <w:pStyle w:val="Main"/>
        <w:rPr>
          <w:lang w:val="ru-RU"/>
        </w:rPr>
      </w:pPr>
    </w:p>
    <w:p w:rsidR="00D56147" w:rsidRPr="00D56147" w:rsidRDefault="00D56147" w:rsidP="00767D19">
      <w:pPr>
        <w:pStyle w:val="Main"/>
        <w:rPr>
          <w:lang w:val="ru-RU"/>
        </w:rPr>
      </w:pPr>
    </w:p>
    <w:p w:rsidR="00D56147" w:rsidRPr="00D56147" w:rsidRDefault="00D56147" w:rsidP="00767D19">
      <w:pPr>
        <w:pStyle w:val="Main"/>
        <w:rPr>
          <w:lang w:val="ru-RU"/>
        </w:rPr>
      </w:pPr>
    </w:p>
    <w:p w:rsidR="00CD4C12" w:rsidRPr="00CD4C12" w:rsidRDefault="00CD4C12" w:rsidP="00767D19">
      <w:pPr>
        <w:pStyle w:val="Main"/>
        <w:rPr>
          <w:lang w:val="ru-RU"/>
        </w:rPr>
      </w:pPr>
    </w:p>
    <w:p w:rsidR="00767D19" w:rsidRDefault="00767D19" w:rsidP="00767D19">
      <w:pPr>
        <w:pStyle w:val="Main"/>
        <w:rPr>
          <w:b/>
          <w:lang w:val="ru-RU"/>
        </w:rPr>
      </w:pPr>
      <w:r>
        <w:rPr>
          <w:b/>
          <w:lang w:val="ru-RU"/>
        </w:rPr>
        <w:t>Что вы должны были узнать.</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объявить одномерный массив: long id_ no [200];</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объявить двумерный массив: short chess[8] [8];</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Какие массивы можно инициализировать: внешние и статические.</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инициализировать массив: static int hats[3] = {10,20,15};</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Другой способ инициализации: static int caps[] = {3,56,2};</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получить адрес переменной: использовать операцию &amp;</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Как получить значение, ссылаясь на указатель: использовать операцию *</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Смысл имени массива: hats == &amp;hats[0]</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lastRenderedPageBreak/>
        <w:t>Соответствие массива и указателя: если ptr = hats; то ptr + 2 == &amp;hat[2]; и *(ptr + 2) == hat[2];</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Пять операций, которые можно применять для переменных типа указатель: см. текст.</w:t>
      </w:r>
    </w:p>
    <w:p w:rsidR="00767D19" w:rsidRDefault="00767D19" w:rsidP="00BB6345">
      <w:pPr>
        <w:widowControl w:val="0"/>
        <w:numPr>
          <w:ilvl w:val="0"/>
          <w:numId w:val="8"/>
        </w:numPr>
        <w:tabs>
          <w:tab w:val="num" w:pos="360"/>
        </w:tabs>
        <w:autoSpaceDE w:val="0"/>
        <w:autoSpaceDN w:val="0"/>
        <w:adjustRightInd w:val="0"/>
        <w:ind w:left="360" w:hanging="180"/>
        <w:rPr>
          <w:rFonts w:ascii="Arial" w:hAnsi="Arial"/>
          <w:sz w:val="20"/>
        </w:rPr>
      </w:pPr>
      <w:r>
        <w:rPr>
          <w:rFonts w:ascii="Arial" w:hAnsi="Arial"/>
          <w:sz w:val="20"/>
        </w:rPr>
        <w:t>Метод указателей для функций, работающих с массивами.</w:t>
      </w:r>
    </w:p>
    <w:p w:rsidR="00767D19" w:rsidRPr="00F836C3" w:rsidRDefault="00767D19" w:rsidP="00767D19">
      <w:pPr>
        <w:pStyle w:val="Main"/>
        <w:rPr>
          <w:lang w:val="ru-RU"/>
        </w:rPr>
      </w:pPr>
    </w:p>
    <w:p w:rsidR="00767D19" w:rsidRDefault="00767D19" w:rsidP="00767D19">
      <w:pPr>
        <w:pStyle w:val="Main"/>
        <w:rPr>
          <w:b/>
        </w:rPr>
      </w:pPr>
      <w:proofErr w:type="gramStart"/>
      <w:r>
        <w:rPr>
          <w:b/>
        </w:rPr>
        <w:t>Вопросы и ответы.</w:t>
      </w:r>
      <w:proofErr w:type="gramEnd"/>
    </w:p>
    <w:p w:rsidR="00767D19" w:rsidRDefault="00767D19" w:rsidP="00767D19">
      <w:pPr>
        <w:pStyle w:val="Main"/>
        <w:rPr>
          <w:b/>
        </w:rPr>
      </w:pPr>
      <w:proofErr w:type="gramStart"/>
      <w:r>
        <w:rPr>
          <w:b/>
        </w:rPr>
        <w:t>Вопросы.</w:t>
      </w:r>
      <w:proofErr w:type="gramEnd"/>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Что напечатается в результате работы этой программы?</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r>
        <w:rPr>
          <w:rFonts w:ascii="Arial" w:hAnsi="Arial"/>
          <w:color w:val="0000FF"/>
          <w:sz w:val="20"/>
          <w:lang w:val="en-US"/>
        </w:rPr>
        <w:t>#define</w:t>
      </w:r>
      <w:r>
        <w:rPr>
          <w:rFonts w:ascii="Arial" w:hAnsi="Arial"/>
          <w:sz w:val="20"/>
          <w:lang w:val="en-US"/>
        </w:rPr>
        <w:t xml:space="preserve"> PC(X, Y) </w:t>
      </w:r>
      <w:proofErr w:type="gramStart"/>
      <w:r>
        <w:rPr>
          <w:rFonts w:ascii="Arial" w:hAnsi="Arial"/>
          <w:sz w:val="20"/>
          <w:lang w:val="en-US"/>
        </w:rPr>
        <w:t>printf(</w:t>
      </w:r>
      <w:proofErr w:type="gramEnd"/>
      <w:r>
        <w:rPr>
          <w:rFonts w:ascii="Arial" w:hAnsi="Arial"/>
          <w:sz w:val="20"/>
          <w:lang w:val="en-US"/>
        </w:rPr>
        <w:t>"%c %c\n", X, Y)</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proofErr w:type="gramStart"/>
      <w:r>
        <w:rPr>
          <w:rFonts w:ascii="Arial" w:hAnsi="Arial"/>
          <w:color w:val="0000FF"/>
          <w:sz w:val="20"/>
          <w:lang w:val="en-US"/>
        </w:rPr>
        <w:t>char</w:t>
      </w:r>
      <w:proofErr w:type="gramEnd"/>
      <w:r>
        <w:rPr>
          <w:rFonts w:ascii="Arial" w:hAnsi="Arial"/>
          <w:sz w:val="20"/>
          <w:lang w:val="en-US"/>
        </w:rPr>
        <w:t xml:space="preserve"> ref[] = { D, </w:t>
      </w:r>
      <w:r>
        <w:rPr>
          <w:rFonts w:ascii="Arial" w:hAnsi="Arial"/>
          <w:sz w:val="20"/>
        </w:rPr>
        <w:t>О</w:t>
      </w:r>
      <w:r>
        <w:rPr>
          <w:rFonts w:ascii="Arial" w:hAnsi="Arial"/>
          <w:sz w:val="20"/>
          <w:lang w:val="en-US"/>
        </w:rPr>
        <w:t xml:space="preserve">, L, </w:t>
      </w:r>
      <w:r>
        <w:rPr>
          <w:rFonts w:ascii="Arial" w:hAnsi="Arial"/>
          <w:sz w:val="20"/>
        </w:rPr>
        <w:t>Т</w:t>
      </w:r>
      <w:r>
        <w:rPr>
          <w:rFonts w:ascii="Arial" w:hAnsi="Arial"/>
          <w:sz w:val="20"/>
          <w:lang w:val="en-US"/>
        </w:rPr>
        <w:t>};</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proofErr w:type="gramStart"/>
      <w:r>
        <w:rPr>
          <w:rFonts w:ascii="Arial" w:hAnsi="Arial"/>
          <w:sz w:val="20"/>
          <w:lang w:val="en-US"/>
        </w:rPr>
        <w:t>main</w:t>
      </w:r>
      <w:proofErr w:type="gramEnd"/>
      <w:r>
        <w:rPr>
          <w:rFonts w:ascii="Arial" w:hAnsi="Arial"/>
          <w:sz w:val="20"/>
          <w:lang w:val="en-US"/>
        </w:rPr>
        <w:t xml:space="preserve"> ()</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lang w:val="en-US"/>
        </w:rPr>
      </w:pPr>
      <w:r>
        <w:rPr>
          <w:rFonts w:ascii="Arial" w:hAnsi="Arial"/>
          <w:sz w:val="20"/>
          <w:lang w:val="en-US"/>
        </w:rPr>
        <w:t>{</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char</w:t>
      </w:r>
      <w:proofErr w:type="gramEnd"/>
      <w:r>
        <w:rPr>
          <w:rFonts w:ascii="Arial" w:hAnsi="Arial"/>
          <w:sz w:val="20"/>
          <w:lang w:val="en-US"/>
        </w:rPr>
        <w:t xml:space="preserve"> *ptr;</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int</w:t>
      </w:r>
      <w:proofErr w:type="gramEnd"/>
      <w:r>
        <w:rPr>
          <w:rFonts w:ascii="Arial" w:hAnsi="Arial"/>
          <w:sz w:val="20"/>
          <w:lang w:val="en-US"/>
        </w:rPr>
        <w:t xml:space="preserve"> index;</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proofErr w:type="gramStart"/>
      <w:r>
        <w:rPr>
          <w:rFonts w:ascii="Arial" w:hAnsi="Arial"/>
          <w:color w:val="0000FF"/>
          <w:sz w:val="20"/>
          <w:lang w:val="en-US"/>
        </w:rPr>
        <w:t>for</w:t>
      </w:r>
      <w:proofErr w:type="gramEnd"/>
      <w:r>
        <w:rPr>
          <w:rFonts w:ascii="Arial" w:hAnsi="Arial"/>
          <w:sz w:val="20"/>
          <w:lang w:val="en-US"/>
        </w:rPr>
        <w:t xml:space="preserve"> (index = 0; ptr = ref; index &lt; 4; index++, ptr++ )</w:t>
      </w:r>
    </w:p>
    <w:p w:rsidR="00767D19" w:rsidRDefault="00767D19" w:rsidP="00767D19">
      <w:pPr>
        <w:tabs>
          <w:tab w:val="left" w:pos="360"/>
          <w:tab w:val="left" w:pos="720"/>
          <w:tab w:val="left" w:pos="1080"/>
          <w:tab w:val="left" w:pos="1440"/>
          <w:tab w:val="left" w:pos="1800"/>
          <w:tab w:val="left" w:pos="2160"/>
          <w:tab w:val="left" w:pos="2520"/>
          <w:tab w:val="left" w:pos="2880"/>
        </w:tabs>
        <w:ind w:left="360"/>
        <w:jc w:val="both"/>
        <w:textAlignment w:val="baseline"/>
        <w:rPr>
          <w:rFonts w:ascii="Arial" w:hAnsi="Arial"/>
          <w:sz w:val="20"/>
          <w:lang w:val="en-US"/>
        </w:rPr>
      </w:pPr>
      <w:r>
        <w:rPr>
          <w:rFonts w:ascii="Arial" w:hAnsi="Arial"/>
          <w:sz w:val="20"/>
          <w:lang w:val="en-US"/>
        </w:rPr>
        <w:tab/>
      </w:r>
      <w:proofErr w:type="gramStart"/>
      <w:r>
        <w:rPr>
          <w:rFonts w:ascii="Arial" w:hAnsi="Arial"/>
          <w:sz w:val="20"/>
          <w:lang w:val="en-US"/>
        </w:rPr>
        <w:t>PC(</w:t>
      </w:r>
      <w:proofErr w:type="gramEnd"/>
      <w:r>
        <w:rPr>
          <w:rFonts w:ascii="Arial" w:hAnsi="Arial"/>
          <w:sz w:val="20"/>
          <w:lang w:val="en-US"/>
        </w:rPr>
        <w:t>ref[index], *ptr);</w:t>
      </w:r>
    </w:p>
    <w:p w:rsidR="00767D19" w:rsidRDefault="00767D19" w:rsidP="00767D19">
      <w:pPr>
        <w:tabs>
          <w:tab w:val="left" w:pos="360"/>
          <w:tab w:val="left" w:pos="720"/>
          <w:tab w:val="left" w:pos="1080"/>
          <w:tab w:val="left" w:pos="1440"/>
          <w:tab w:val="left" w:pos="1800"/>
          <w:tab w:val="left" w:pos="2160"/>
          <w:tab w:val="left" w:pos="2520"/>
          <w:tab w:val="left" w:pos="2880"/>
        </w:tabs>
        <w:jc w:val="both"/>
        <w:textAlignment w:val="baseline"/>
        <w:rPr>
          <w:rFonts w:ascii="Arial" w:hAnsi="Arial"/>
          <w:sz w:val="20"/>
        </w:rPr>
      </w:pPr>
      <w:r>
        <w:rPr>
          <w:rFonts w:ascii="Arial" w:hAnsi="Arial"/>
          <w:sz w:val="20"/>
        </w:rPr>
        <w:t>}</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Почему в вопросе 1 массив ref описан до оператора main ()?</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Определите значение *ptr и *(ptr + 2) в каждом случае:</w:t>
      </w:r>
    </w:p>
    <w:p w:rsidR="00767D19" w:rsidRDefault="00767D19" w:rsidP="00BB6345">
      <w:pPr>
        <w:numPr>
          <w:ilvl w:val="1"/>
          <w:numId w:val="6"/>
        </w:numPr>
        <w:ind w:left="1276"/>
        <w:jc w:val="both"/>
        <w:textAlignment w:val="baseline"/>
        <w:rPr>
          <w:rFonts w:ascii="Arial" w:hAnsi="Arial"/>
          <w:sz w:val="20"/>
        </w:rPr>
      </w:pP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int</w:t>
      </w:r>
      <w:proofErr w:type="gramEnd"/>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boop[4] = {12, 21, 121, 212};</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boop;</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float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float</w:t>
      </w:r>
      <w:r>
        <w:rPr>
          <w:rFonts w:ascii="Arial" w:hAnsi="Arial"/>
          <w:sz w:val="20"/>
          <w:lang w:val="en-US"/>
        </w:rPr>
        <w:t xml:space="preserve"> awk[2][2] = { { 1.0, 2.0}, {3.0, 4.0}};</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awk[0];</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jirb[4] = {10023, 7};</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jirb;</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torf[2][2) = {12, 14, 16};</w:t>
      </w:r>
    </w:p>
    <w:p w:rsidR="00767D19"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Pr>
          <w:rFonts w:ascii="Arial" w:hAnsi="Arial"/>
          <w:sz w:val="20"/>
          <w:lang w:val="en-US"/>
        </w:rPr>
        <w:t xml:space="preserve"> = torf[0];</w:t>
      </w:r>
    </w:p>
    <w:p w:rsidR="00767D19" w:rsidRDefault="00767D19" w:rsidP="00BB6345">
      <w:pPr>
        <w:numPr>
          <w:ilvl w:val="1"/>
          <w:numId w:val="6"/>
        </w:numPr>
        <w:ind w:left="1276"/>
        <w:jc w:val="both"/>
        <w:textAlignment w:val="baseline"/>
        <w:rPr>
          <w:rFonts w:ascii="Arial" w:hAnsi="Arial"/>
          <w:sz w:val="20"/>
          <w:lang w:val="en-US"/>
        </w:rPr>
      </w:pPr>
      <w:r>
        <w:rPr>
          <w:rFonts w:ascii="Arial" w:hAnsi="Arial"/>
          <w:color w:val="0000FF"/>
          <w:sz w:val="20"/>
          <w:lang w:val="en-US"/>
        </w:rPr>
        <w:t>int</w:t>
      </w:r>
      <w:r>
        <w:rPr>
          <w:rFonts w:ascii="Arial" w:hAnsi="Arial"/>
          <w:sz w:val="20"/>
          <w:lang w:val="en-US"/>
        </w:rPr>
        <w:t xml:space="preserve"> *ptr;</w:t>
      </w:r>
    </w:p>
    <w:p w:rsidR="00767D19" w:rsidRDefault="00767D19" w:rsidP="00767D19">
      <w:pPr>
        <w:ind w:left="1276"/>
        <w:jc w:val="both"/>
        <w:textAlignment w:val="baseline"/>
        <w:rPr>
          <w:rFonts w:ascii="Arial" w:hAnsi="Arial"/>
          <w:sz w:val="20"/>
          <w:lang w:val="en-US"/>
        </w:rPr>
      </w:pPr>
      <w:proofErr w:type="gramStart"/>
      <w:r>
        <w:rPr>
          <w:rFonts w:ascii="Arial" w:hAnsi="Arial"/>
          <w:color w:val="0000FF"/>
          <w:sz w:val="20"/>
          <w:lang w:val="en-US"/>
        </w:rPr>
        <w:t>static</w:t>
      </w:r>
      <w:proofErr w:type="gramEnd"/>
      <w:r>
        <w:rPr>
          <w:rFonts w:ascii="Arial" w:hAnsi="Arial"/>
          <w:color w:val="0000FF"/>
          <w:sz w:val="20"/>
          <w:lang w:val="en-US"/>
        </w:rPr>
        <w:t xml:space="preserve"> int</w:t>
      </w:r>
      <w:r>
        <w:rPr>
          <w:rFonts w:ascii="Arial" w:hAnsi="Arial"/>
          <w:sz w:val="20"/>
          <w:lang w:val="en-US"/>
        </w:rPr>
        <w:t xml:space="preserve"> fort[2][2] = {{ 12}, {14, 16}};</w:t>
      </w:r>
    </w:p>
    <w:p w:rsidR="00767D19" w:rsidRPr="00CD4C12" w:rsidRDefault="00767D19" w:rsidP="00767D19">
      <w:pPr>
        <w:ind w:left="1276"/>
        <w:jc w:val="both"/>
        <w:textAlignment w:val="baseline"/>
        <w:rPr>
          <w:rFonts w:ascii="Arial" w:hAnsi="Arial"/>
          <w:sz w:val="20"/>
          <w:lang w:val="en-US"/>
        </w:rPr>
      </w:pPr>
      <w:proofErr w:type="gramStart"/>
      <w:r>
        <w:rPr>
          <w:rFonts w:ascii="Arial" w:hAnsi="Arial"/>
          <w:sz w:val="20"/>
          <w:lang w:val="en-US"/>
        </w:rPr>
        <w:t>ptr</w:t>
      </w:r>
      <w:proofErr w:type="gramEnd"/>
      <w:r w:rsidRPr="00CD4C12">
        <w:rPr>
          <w:rFonts w:ascii="Arial" w:hAnsi="Arial"/>
          <w:sz w:val="20"/>
          <w:lang w:val="en-US"/>
        </w:rPr>
        <w:t xml:space="preserve"> = </w:t>
      </w:r>
      <w:r>
        <w:rPr>
          <w:rFonts w:ascii="Arial" w:hAnsi="Arial"/>
          <w:sz w:val="20"/>
          <w:lang w:val="en-US"/>
        </w:rPr>
        <w:t>fort</w:t>
      </w:r>
      <w:r w:rsidRPr="00CD4C12">
        <w:rPr>
          <w:rFonts w:ascii="Arial" w:hAnsi="Arial"/>
          <w:sz w:val="20"/>
          <w:lang w:val="en-US"/>
        </w:rPr>
        <w:t>[0];</w:t>
      </w:r>
    </w:p>
    <w:p w:rsidR="00767D19" w:rsidRDefault="00767D19" w:rsidP="00BB6345">
      <w:pPr>
        <w:numPr>
          <w:ilvl w:val="0"/>
          <w:numId w:val="6"/>
        </w:numPr>
        <w:shd w:val="clear" w:color="auto" w:fill="FFFFFF"/>
        <w:autoSpaceDE w:val="0"/>
        <w:autoSpaceDN w:val="0"/>
        <w:adjustRightInd w:val="0"/>
        <w:rPr>
          <w:rFonts w:ascii="Arial" w:hAnsi="Arial" w:cs="Arial"/>
          <w:sz w:val="20"/>
          <w:szCs w:val="20"/>
        </w:rPr>
      </w:pPr>
      <w:r>
        <w:rPr>
          <w:rFonts w:ascii="Arial" w:hAnsi="Arial" w:cs="Arial"/>
          <w:sz w:val="20"/>
          <w:szCs w:val="20"/>
        </w:rPr>
        <w:t>Предположим, у нас есть описание</w:t>
      </w:r>
      <w:r>
        <w:rPr>
          <w:rFonts w:ascii="Arial" w:hAnsi="Arial" w:cs="Arial"/>
          <w:color w:val="0000FF"/>
          <w:sz w:val="20"/>
          <w:szCs w:val="20"/>
        </w:rPr>
        <w:t xml:space="preserve"> static int</w:t>
      </w:r>
      <w:r>
        <w:rPr>
          <w:rFonts w:ascii="Arial" w:hAnsi="Arial" w:cs="Arial"/>
          <w:sz w:val="20"/>
          <w:szCs w:val="20"/>
        </w:rPr>
        <w:t xml:space="preserve"> grid[30][100];</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 [22] [56] иначе.</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grid[22] [0] двумя способами.</w:t>
      </w:r>
    </w:p>
    <w:p w:rsidR="00767D19" w:rsidRDefault="00767D19" w:rsidP="00BB6345">
      <w:pPr>
        <w:numPr>
          <w:ilvl w:val="1"/>
          <w:numId w:val="6"/>
        </w:numPr>
        <w:ind w:left="1276"/>
        <w:jc w:val="both"/>
        <w:textAlignment w:val="baseline"/>
        <w:rPr>
          <w:rFonts w:ascii="Arial" w:hAnsi="Arial"/>
          <w:sz w:val="20"/>
        </w:rPr>
      </w:pPr>
      <w:r>
        <w:rPr>
          <w:rFonts w:ascii="Arial" w:hAnsi="Arial"/>
          <w:sz w:val="20"/>
        </w:rPr>
        <w:t>Выразите адрес grid[0][0] тремя способами.</w:t>
      </w:r>
    </w:p>
    <w:p w:rsidR="00767D19" w:rsidRPr="00F836C3" w:rsidRDefault="00767D19" w:rsidP="00767D19">
      <w:pPr>
        <w:pStyle w:val="Main"/>
        <w:rPr>
          <w:lang w:val="ru-RU"/>
        </w:rPr>
      </w:pPr>
    </w:p>
    <w:p w:rsidR="00767D19" w:rsidRDefault="00767D19" w:rsidP="00767D19">
      <w:pPr>
        <w:pStyle w:val="Main"/>
        <w:rPr>
          <w:b/>
        </w:rPr>
      </w:pPr>
      <w:proofErr w:type="gramStart"/>
      <w:r>
        <w:rPr>
          <w:b/>
        </w:rPr>
        <w:t>Ответы.</w:t>
      </w:r>
      <w:proofErr w:type="gramEnd"/>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767D19">
      <w:pPr>
        <w:tabs>
          <w:tab w:val="left" w:pos="1701"/>
        </w:tabs>
        <w:ind w:firstLine="540"/>
        <w:jc w:val="both"/>
        <w:textAlignment w:val="baseline"/>
        <w:rPr>
          <w:rFonts w:ascii="Arial" w:hAnsi="Arial"/>
          <w:sz w:val="20"/>
        </w:rPr>
      </w:pPr>
      <w:r>
        <w:rPr>
          <w:rFonts w:ascii="Arial" w:hAnsi="Arial"/>
          <w:sz w:val="20"/>
        </w:rPr>
        <w:t>D</w:t>
      </w:r>
      <w:r>
        <w:rPr>
          <w:rFonts w:ascii="Arial" w:hAnsi="Arial"/>
          <w:sz w:val="20"/>
        </w:rPr>
        <w:tab/>
        <w:t>D</w:t>
      </w:r>
    </w:p>
    <w:p w:rsidR="00767D19" w:rsidRDefault="00767D19" w:rsidP="00767D19">
      <w:pPr>
        <w:tabs>
          <w:tab w:val="left" w:pos="1701"/>
        </w:tabs>
        <w:ind w:firstLine="540"/>
        <w:jc w:val="both"/>
        <w:textAlignment w:val="baseline"/>
        <w:rPr>
          <w:rFonts w:ascii="Arial" w:hAnsi="Arial"/>
          <w:sz w:val="20"/>
        </w:rPr>
      </w:pPr>
      <w:r>
        <w:rPr>
          <w:rFonts w:ascii="Arial" w:hAnsi="Arial"/>
          <w:sz w:val="20"/>
        </w:rPr>
        <w:t>О</w:t>
      </w:r>
      <w:r>
        <w:rPr>
          <w:rFonts w:ascii="Arial" w:hAnsi="Arial"/>
          <w:sz w:val="20"/>
        </w:rPr>
        <w:tab/>
      </w:r>
      <w:proofErr w:type="gramStart"/>
      <w:r>
        <w:rPr>
          <w:rFonts w:ascii="Arial" w:hAnsi="Arial"/>
          <w:sz w:val="20"/>
        </w:rPr>
        <w:t>О</w:t>
      </w:r>
      <w:proofErr w:type="gramEnd"/>
    </w:p>
    <w:p w:rsidR="00767D19" w:rsidRDefault="00767D19" w:rsidP="00767D19">
      <w:pPr>
        <w:tabs>
          <w:tab w:val="left" w:pos="1701"/>
        </w:tabs>
        <w:ind w:firstLine="540"/>
        <w:jc w:val="both"/>
        <w:textAlignment w:val="baseline"/>
        <w:rPr>
          <w:rFonts w:ascii="Arial" w:hAnsi="Arial"/>
          <w:sz w:val="20"/>
        </w:rPr>
      </w:pPr>
      <w:r>
        <w:rPr>
          <w:rFonts w:ascii="Arial" w:hAnsi="Arial"/>
          <w:sz w:val="20"/>
        </w:rPr>
        <w:t>L</w:t>
      </w:r>
      <w:r>
        <w:rPr>
          <w:rFonts w:ascii="Arial" w:hAnsi="Arial"/>
          <w:sz w:val="20"/>
        </w:rPr>
        <w:tab/>
        <w:t>L</w:t>
      </w:r>
    </w:p>
    <w:p w:rsidR="00767D19" w:rsidRDefault="00767D19" w:rsidP="00767D19">
      <w:pPr>
        <w:tabs>
          <w:tab w:val="left" w:pos="1701"/>
        </w:tabs>
        <w:ind w:firstLine="540"/>
        <w:jc w:val="both"/>
        <w:textAlignment w:val="baseline"/>
        <w:rPr>
          <w:rFonts w:ascii="Arial" w:hAnsi="Arial"/>
          <w:sz w:val="20"/>
        </w:rPr>
      </w:pPr>
      <w:r>
        <w:rPr>
          <w:rFonts w:ascii="Arial" w:hAnsi="Arial"/>
          <w:sz w:val="20"/>
        </w:rPr>
        <w:t>Т</w:t>
      </w:r>
      <w:r>
        <w:rPr>
          <w:rFonts w:ascii="Arial" w:hAnsi="Arial"/>
          <w:sz w:val="20"/>
        </w:rPr>
        <w:tab/>
      </w:r>
      <w:proofErr w:type="gramStart"/>
      <w:r>
        <w:rPr>
          <w:rFonts w:ascii="Arial" w:hAnsi="Arial"/>
          <w:sz w:val="20"/>
        </w:rPr>
        <w:t>Т</w:t>
      </w:r>
      <w:proofErr w:type="gramEnd"/>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r>
        <w:rPr>
          <w:rFonts w:ascii="Arial" w:hAnsi="Arial" w:cs="Arial"/>
          <w:sz w:val="20"/>
          <w:szCs w:val="20"/>
        </w:rPr>
        <w:t>По умолчанию такое положение ref относит его к классу памяти типа extern, a массивы этого класса памяти можно инициализировать.</w:t>
      </w:r>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121</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1.0 и 3.0</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10023 и 0 (автоматическая инициализация нулем)</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16</w:t>
      </w:r>
    </w:p>
    <w:p w:rsidR="00767D19" w:rsidRDefault="00767D19" w:rsidP="00BB6345">
      <w:pPr>
        <w:numPr>
          <w:ilvl w:val="0"/>
          <w:numId w:val="10"/>
        </w:numPr>
        <w:ind w:left="1276"/>
        <w:jc w:val="both"/>
        <w:textAlignment w:val="baseline"/>
        <w:rPr>
          <w:rFonts w:ascii="Arial" w:hAnsi="Arial"/>
          <w:sz w:val="20"/>
        </w:rPr>
      </w:pPr>
      <w:r>
        <w:rPr>
          <w:rFonts w:ascii="Arial" w:hAnsi="Arial"/>
          <w:sz w:val="20"/>
        </w:rPr>
        <w:t>12 и 14 (именно 12 появляется в первой строке из-за скобок).</w:t>
      </w:r>
    </w:p>
    <w:p w:rsidR="00767D19" w:rsidRDefault="00767D19" w:rsidP="00BB6345">
      <w:pPr>
        <w:numPr>
          <w:ilvl w:val="0"/>
          <w:numId w:val="9"/>
        </w:numPr>
        <w:shd w:val="clear" w:color="auto" w:fill="FFFFFF"/>
        <w:autoSpaceDE w:val="0"/>
        <w:autoSpaceDN w:val="0"/>
        <w:adjustRightInd w:val="0"/>
        <w:rPr>
          <w:rFonts w:ascii="Arial" w:hAnsi="Arial" w:cs="Arial"/>
          <w:sz w:val="20"/>
          <w:szCs w:val="20"/>
        </w:rPr>
      </w:pPr>
    </w:p>
    <w:p w:rsidR="00767D19" w:rsidRDefault="00767D19" w:rsidP="00BB6345">
      <w:pPr>
        <w:numPr>
          <w:ilvl w:val="0"/>
          <w:numId w:val="11"/>
        </w:numPr>
        <w:ind w:left="1276"/>
        <w:jc w:val="both"/>
        <w:textAlignment w:val="baseline"/>
        <w:rPr>
          <w:rFonts w:ascii="Arial" w:hAnsi="Arial"/>
          <w:sz w:val="20"/>
          <w:lang w:val="en-US"/>
        </w:rPr>
      </w:pPr>
      <w:r>
        <w:rPr>
          <w:rFonts w:ascii="Arial" w:hAnsi="Arial"/>
          <w:sz w:val="20"/>
          <w:lang w:val="en-US"/>
        </w:rPr>
        <w:t>&amp;grid[22][56]</w:t>
      </w:r>
    </w:p>
    <w:p w:rsidR="00767D19" w:rsidRDefault="00767D19" w:rsidP="00BB6345">
      <w:pPr>
        <w:numPr>
          <w:ilvl w:val="0"/>
          <w:numId w:val="11"/>
        </w:numPr>
        <w:ind w:left="1276"/>
        <w:jc w:val="both"/>
        <w:textAlignment w:val="baseline"/>
        <w:rPr>
          <w:rFonts w:ascii="Arial" w:hAnsi="Arial"/>
          <w:sz w:val="20"/>
          <w:lang w:val="en-US"/>
        </w:rPr>
      </w:pPr>
      <w:r>
        <w:rPr>
          <w:rFonts w:ascii="Arial" w:hAnsi="Arial"/>
          <w:sz w:val="20"/>
          <w:lang w:val="en-US"/>
        </w:rPr>
        <w:t xml:space="preserve">&amp;grid[22][0] </w:t>
      </w:r>
      <w:r>
        <w:rPr>
          <w:rFonts w:ascii="Arial" w:hAnsi="Arial"/>
          <w:sz w:val="20"/>
        </w:rPr>
        <w:t>и</w:t>
      </w:r>
      <w:r>
        <w:rPr>
          <w:rFonts w:ascii="Arial" w:hAnsi="Arial"/>
          <w:sz w:val="20"/>
          <w:lang w:val="en-US"/>
        </w:rPr>
        <w:t xml:space="preserve"> grid[22]</w:t>
      </w:r>
    </w:p>
    <w:p w:rsidR="00767D19" w:rsidRDefault="00767D19" w:rsidP="00BB6345">
      <w:pPr>
        <w:numPr>
          <w:ilvl w:val="0"/>
          <w:numId w:val="11"/>
        </w:numPr>
        <w:ind w:left="1276"/>
        <w:jc w:val="both"/>
        <w:textAlignment w:val="baseline"/>
        <w:rPr>
          <w:rFonts w:ascii="Arial" w:hAnsi="Arial"/>
          <w:sz w:val="20"/>
        </w:rPr>
      </w:pPr>
      <w:r>
        <w:rPr>
          <w:rFonts w:ascii="Arial" w:hAnsi="Arial"/>
          <w:sz w:val="20"/>
        </w:rPr>
        <w:t>&amp;grid[][] и grld[0] и grid</w:t>
      </w:r>
    </w:p>
    <w:p w:rsidR="00767D19" w:rsidRDefault="00767D19" w:rsidP="00767D19">
      <w:pPr>
        <w:ind w:left="916"/>
        <w:jc w:val="both"/>
        <w:textAlignment w:val="baseline"/>
        <w:rPr>
          <w:rFonts w:ascii="Arial" w:hAnsi="Arial"/>
          <w:sz w:val="20"/>
        </w:rPr>
      </w:pPr>
    </w:p>
    <w:p w:rsidR="00767D19" w:rsidRDefault="00767D19" w:rsidP="00767D19">
      <w:pPr>
        <w:pStyle w:val="Main"/>
        <w:rPr>
          <w:b/>
          <w:lang w:val="ru-RU"/>
        </w:rPr>
      </w:pPr>
      <w:r>
        <w:rPr>
          <w:b/>
          <w:lang w:val="ru-RU"/>
        </w:rPr>
        <w:t>Упражнение.</w:t>
      </w:r>
    </w:p>
    <w:p w:rsidR="00767D19" w:rsidRDefault="00767D19" w:rsidP="00767D19">
      <w:pPr>
        <w:pStyle w:val="Main"/>
      </w:pPr>
      <w:r w:rsidRPr="00F836C3">
        <w:rPr>
          <w:lang w:val="ru-RU"/>
        </w:rPr>
        <w:t xml:space="preserve">Модифицируйте нашу метеорологическую программу таким образом, чтобы она выполняла вычисления, используя указатели вместо индексов. </w:t>
      </w:r>
      <w:proofErr w:type="gramStart"/>
      <w:r>
        <w:t>(Вы по-прежнему должны объявить и инициализировать массив.)</w:t>
      </w:r>
      <w:proofErr w:type="gramEnd"/>
    </w:p>
    <w:p w:rsidR="00767D19" w:rsidRDefault="00767D19" w:rsidP="00767D19">
      <w:pPr>
        <w:pStyle w:val="Main"/>
        <w:rPr>
          <w:lang w:val="ru-RU"/>
        </w:rPr>
      </w:pPr>
    </w:p>
    <w:p w:rsidR="001D2093" w:rsidRDefault="001D2093" w:rsidP="003F50D3">
      <w:pPr>
        <w:pStyle w:val="Main"/>
        <w:ind w:firstLine="567"/>
        <w:rPr>
          <w:lang w:val="ru-RU"/>
        </w:rPr>
      </w:pPr>
    </w:p>
    <w:p w:rsidR="0049651B" w:rsidRPr="00DE113E" w:rsidRDefault="0049651B" w:rsidP="003F50D3">
      <w:pPr>
        <w:pStyle w:val="Main"/>
        <w:ind w:firstLine="567"/>
        <w:rPr>
          <w:lang w:val="ru-RU"/>
        </w:rPr>
      </w:pPr>
    </w:p>
    <w:sectPr w:rsidR="0049651B" w:rsidRPr="00DE113E" w:rsidSect="00302DE4">
      <w:headerReference w:type="default" r:id="rId73"/>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2BA" w:rsidRDefault="006B62BA">
      <w:r>
        <w:separator/>
      </w:r>
    </w:p>
  </w:endnote>
  <w:endnote w:type="continuationSeparator" w:id="0">
    <w:p w:rsidR="006B62BA" w:rsidRDefault="006B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2BA" w:rsidRDefault="006B62BA">
      <w:r>
        <w:separator/>
      </w:r>
    </w:p>
  </w:footnote>
  <w:footnote w:type="continuationSeparator" w:id="0">
    <w:p w:rsidR="006B62BA" w:rsidRDefault="006B6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269" w:rsidRPr="00690D63" w:rsidRDefault="00FF4269" w:rsidP="00DA51AB">
    <w:pPr>
      <w:pStyle w:val="a7"/>
      <w:jc w:val="right"/>
      <w:rPr>
        <w:rFonts w:ascii="Arial" w:hAnsi="Arial" w:cs="Arial"/>
      </w:rPr>
    </w:pPr>
    <w:fldSimple w:instr=" FILENAME   \* MERGEFORMAT ">
      <w:r w:rsidRPr="00F836C3">
        <w:rPr>
          <w:rFonts w:ascii="Arial" w:hAnsi="Arial" w:cs="Arial"/>
          <w:b/>
          <w:noProof/>
          <w:sz w:val="16"/>
          <w:szCs w:val="16"/>
        </w:rPr>
        <w:t>13_Указатели.docx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59388B">
      <w:rPr>
        <w:rFonts w:ascii="Arial" w:hAnsi="Arial" w:cs="Arial"/>
        <w:b/>
        <w:noProof/>
        <w:sz w:val="16"/>
        <w:szCs w:val="16"/>
        <w:lang w:val="en-US"/>
      </w:rPr>
      <w:t>55</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59388B">
      <w:rPr>
        <w:rFonts w:ascii="Arial" w:hAnsi="Arial" w:cs="Arial"/>
        <w:noProof/>
        <w:sz w:val="12"/>
        <w:szCs w:val="12"/>
        <w:lang w:val="en-US"/>
      </w:rPr>
      <w:t>55</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75E340C"/>
    <w:multiLevelType w:val="hybridMultilevel"/>
    <w:tmpl w:val="D8D2A30A"/>
    <w:lvl w:ilvl="0" w:tplc="FFFFFFFF">
      <w:start w:val="1"/>
      <w:numFmt w:val="bullet"/>
      <w:lvlText w:val=""/>
      <w:lvlJc w:val="left"/>
      <w:pPr>
        <w:tabs>
          <w:tab w:val="num" w:pos="1827"/>
        </w:tabs>
        <w:ind w:left="1827"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B7D4DAD"/>
    <w:multiLevelType w:val="multilevel"/>
    <w:tmpl w:val="682E4D86"/>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4">
    <w:nsid w:val="430133A1"/>
    <w:multiLevelType w:val="multilevel"/>
    <w:tmpl w:val="2826889A"/>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5">
    <w:nsid w:val="439566E1"/>
    <w:multiLevelType w:val="hybridMultilevel"/>
    <w:tmpl w:val="221499BC"/>
    <w:lvl w:ilvl="0" w:tplc="FFFFFFFF">
      <w:start w:val="1"/>
      <w:numFmt w:val="lowerLetter"/>
      <w:lvlText w:val="%1."/>
      <w:lvlJc w:val="left"/>
      <w:pPr>
        <w:tabs>
          <w:tab w:val="num" w:pos="1620"/>
        </w:tabs>
        <w:ind w:left="16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4AA71BBD"/>
    <w:multiLevelType w:val="hybridMultilevel"/>
    <w:tmpl w:val="B776D890"/>
    <w:lvl w:ilvl="0" w:tplc="FFFFFFFF">
      <w:start w:val="1"/>
      <w:numFmt w:val="lowerLetter"/>
      <w:lvlText w:val="%1."/>
      <w:lvlJc w:val="left"/>
      <w:pPr>
        <w:tabs>
          <w:tab w:val="num" w:pos="1620"/>
        </w:tabs>
        <w:ind w:left="16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pStyle w:val="212pt"/>
      <w:lvlText w:val="o"/>
      <w:lvlJc w:val="left"/>
      <w:pPr>
        <w:tabs>
          <w:tab w:val="num" w:pos="1980"/>
        </w:tabs>
        <w:ind w:left="1980" w:hanging="360"/>
      </w:pPr>
      <w:rPr>
        <w:rFonts w:ascii="Courier New" w:hAnsi="Courier New" w:cs="Courier New" w:hint="default"/>
      </w:rPr>
    </w:lvl>
    <w:lvl w:ilvl="2" w:tplc="04230005" w:tentative="1">
      <w:start w:val="1"/>
      <w:numFmt w:val="bullet"/>
      <w:pStyle w:val="31"/>
      <w:lvlText w:val=""/>
      <w:lvlJc w:val="left"/>
      <w:pPr>
        <w:tabs>
          <w:tab w:val="num" w:pos="2700"/>
        </w:tabs>
        <w:ind w:left="2700" w:hanging="360"/>
      </w:pPr>
      <w:rPr>
        <w:rFonts w:ascii="Wingdings" w:hAnsi="Wingdings" w:hint="default"/>
      </w:rPr>
    </w:lvl>
    <w:lvl w:ilvl="3" w:tplc="04230001" w:tentative="1">
      <w:start w:val="1"/>
      <w:numFmt w:val="bullet"/>
      <w:pStyle w:val="41"/>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5B576702"/>
    <w:multiLevelType w:val="multilevel"/>
    <w:tmpl w:val="2826889A"/>
    <w:lvl w:ilvl="0">
      <w:start w:val="1"/>
      <w:numFmt w:val="decimal"/>
      <w:suff w:val="space"/>
      <w:lvlText w:val="%1."/>
      <w:lvlJc w:val="right"/>
      <w:pPr>
        <w:ind w:left="360" w:firstLine="0"/>
      </w:pPr>
      <w:rPr>
        <w:rFonts w:ascii="Arial" w:hAnsi="Arial" w:cs="Times New Roman" w:hint="default"/>
        <w:sz w:val="20"/>
        <w:szCs w:val="20"/>
      </w:rPr>
    </w:lvl>
    <w:lvl w:ilvl="1">
      <w:start w:val="1"/>
      <w:numFmt w:val="russianLower"/>
      <w:suff w:val="space"/>
      <w:lvlText w:val="%2."/>
      <w:lvlJc w:val="right"/>
      <w:pPr>
        <w:ind w:left="852" w:hanging="144"/>
      </w:pPr>
      <w:rPr>
        <w:sz w:val="20"/>
        <w:szCs w:val="20"/>
      </w:rPr>
    </w:lvl>
    <w:lvl w:ilvl="2">
      <w:start w:val="1"/>
      <w:numFmt w:val="decimal"/>
      <w:suff w:val="space"/>
      <w:lvlText w:val="2.%2.%3."/>
      <w:lvlJc w:val="right"/>
      <w:pPr>
        <w:ind w:left="2124" w:hanging="708"/>
      </w:pPr>
      <w:rPr>
        <w:rFonts w:ascii="Arial" w:hAnsi="Arial" w:cs="Times New Roman" w:hint="default"/>
        <w:sz w:val="20"/>
        <w:szCs w:val="20"/>
      </w:rPr>
    </w:lvl>
    <w:lvl w:ilvl="3">
      <w:start w:val="1"/>
      <w:numFmt w:val="decimal"/>
      <w:suff w:val="space"/>
      <w:lvlText w:val="%1.%2.%3.%4."/>
      <w:lvlJc w:val="right"/>
      <w:pPr>
        <w:ind w:left="2832" w:hanging="708"/>
      </w:pPr>
      <w:rPr>
        <w:rFonts w:ascii="Arial" w:hAnsi="Arial" w:cs="Times New Roman" w:hint="default"/>
        <w:sz w:val="20"/>
        <w:szCs w:val="20"/>
      </w:rPr>
    </w:lvl>
    <w:lvl w:ilvl="4">
      <w:start w:val="1"/>
      <w:numFmt w:val="decimal"/>
      <w:suff w:val="space"/>
      <w:lvlText w:val="%1.%2.%3.%4.%5."/>
      <w:lvlJc w:val="right"/>
      <w:pPr>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9">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D211CC3"/>
    <w:multiLevelType w:val="multilevel"/>
    <w:tmpl w:val="1F0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246B0"/>
    <w:multiLevelType w:val="hybridMultilevel"/>
    <w:tmpl w:val="37865BF2"/>
    <w:lvl w:ilvl="0" w:tplc="FFFFFFFF">
      <w:start w:val="1"/>
      <w:numFmt w:val="bullet"/>
      <w:lvlText w:val=""/>
      <w:lvlJc w:val="left"/>
      <w:pPr>
        <w:tabs>
          <w:tab w:val="num" w:pos="1287"/>
        </w:tabs>
        <w:ind w:left="1287"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9"/>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0"/>
  </w:num>
  <w:num w:numId="16">
    <w:abstractNumId w:val="2"/>
  </w:num>
  <w:num w:numId="17">
    <w:abstractNumId w:val="2"/>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B6345"/>
    <w:rsid w:val="00022F05"/>
    <w:rsid w:val="00044C99"/>
    <w:rsid w:val="0005114A"/>
    <w:rsid w:val="00061A30"/>
    <w:rsid w:val="000654B9"/>
    <w:rsid w:val="00070AAD"/>
    <w:rsid w:val="000B376F"/>
    <w:rsid w:val="000D0B42"/>
    <w:rsid w:val="000E260F"/>
    <w:rsid w:val="000F5478"/>
    <w:rsid w:val="00126E13"/>
    <w:rsid w:val="0012768C"/>
    <w:rsid w:val="00132367"/>
    <w:rsid w:val="00141ABD"/>
    <w:rsid w:val="00153487"/>
    <w:rsid w:val="00174857"/>
    <w:rsid w:val="0018777E"/>
    <w:rsid w:val="001B4D2E"/>
    <w:rsid w:val="001C591E"/>
    <w:rsid w:val="001D2093"/>
    <w:rsid w:val="001D3C77"/>
    <w:rsid w:val="001F2637"/>
    <w:rsid w:val="001F3A78"/>
    <w:rsid w:val="00207A21"/>
    <w:rsid w:val="002103E7"/>
    <w:rsid w:val="0024760C"/>
    <w:rsid w:val="00254663"/>
    <w:rsid w:val="002569E7"/>
    <w:rsid w:val="002733A6"/>
    <w:rsid w:val="002838DA"/>
    <w:rsid w:val="002907FC"/>
    <w:rsid w:val="00294546"/>
    <w:rsid w:val="002975F6"/>
    <w:rsid w:val="002A051B"/>
    <w:rsid w:val="002B1E17"/>
    <w:rsid w:val="002C6E7B"/>
    <w:rsid w:val="002D1F61"/>
    <w:rsid w:val="002D3E2E"/>
    <w:rsid w:val="002E260B"/>
    <w:rsid w:val="002E2B77"/>
    <w:rsid w:val="002E69EA"/>
    <w:rsid w:val="002F4F6B"/>
    <w:rsid w:val="00302DE4"/>
    <w:rsid w:val="003433F8"/>
    <w:rsid w:val="00365CB3"/>
    <w:rsid w:val="00392529"/>
    <w:rsid w:val="003A7CF5"/>
    <w:rsid w:val="003C12B1"/>
    <w:rsid w:val="003F3FAE"/>
    <w:rsid w:val="003F50D3"/>
    <w:rsid w:val="004120E8"/>
    <w:rsid w:val="0041655D"/>
    <w:rsid w:val="00453BED"/>
    <w:rsid w:val="0049651B"/>
    <w:rsid w:val="004F2D7F"/>
    <w:rsid w:val="0059157C"/>
    <w:rsid w:val="0059388B"/>
    <w:rsid w:val="005956E2"/>
    <w:rsid w:val="0059630E"/>
    <w:rsid w:val="005965F6"/>
    <w:rsid w:val="005A2DEE"/>
    <w:rsid w:val="005B2ADC"/>
    <w:rsid w:val="005B72E4"/>
    <w:rsid w:val="005C5B2B"/>
    <w:rsid w:val="00601DD4"/>
    <w:rsid w:val="00617AD5"/>
    <w:rsid w:val="006226D5"/>
    <w:rsid w:val="00633052"/>
    <w:rsid w:val="00645068"/>
    <w:rsid w:val="006630BA"/>
    <w:rsid w:val="00664BF6"/>
    <w:rsid w:val="00667EF1"/>
    <w:rsid w:val="00682629"/>
    <w:rsid w:val="00684693"/>
    <w:rsid w:val="006A277C"/>
    <w:rsid w:val="006B62BA"/>
    <w:rsid w:val="006F55FB"/>
    <w:rsid w:val="007023C1"/>
    <w:rsid w:val="00725B0F"/>
    <w:rsid w:val="007263F3"/>
    <w:rsid w:val="00740802"/>
    <w:rsid w:val="007428DC"/>
    <w:rsid w:val="00761B32"/>
    <w:rsid w:val="00767D19"/>
    <w:rsid w:val="007A3445"/>
    <w:rsid w:val="007C3F4B"/>
    <w:rsid w:val="00805AC6"/>
    <w:rsid w:val="008115C6"/>
    <w:rsid w:val="008120AB"/>
    <w:rsid w:val="00814B9E"/>
    <w:rsid w:val="008150BC"/>
    <w:rsid w:val="00827B79"/>
    <w:rsid w:val="00837CCA"/>
    <w:rsid w:val="008527B0"/>
    <w:rsid w:val="00862CF2"/>
    <w:rsid w:val="00867A0B"/>
    <w:rsid w:val="00896DEE"/>
    <w:rsid w:val="008B614F"/>
    <w:rsid w:val="008C337F"/>
    <w:rsid w:val="008C756F"/>
    <w:rsid w:val="008E65FD"/>
    <w:rsid w:val="00914DD5"/>
    <w:rsid w:val="0093643E"/>
    <w:rsid w:val="00945007"/>
    <w:rsid w:val="0094772D"/>
    <w:rsid w:val="009632AD"/>
    <w:rsid w:val="00986386"/>
    <w:rsid w:val="009C1D21"/>
    <w:rsid w:val="009D340A"/>
    <w:rsid w:val="009D66D6"/>
    <w:rsid w:val="009D6CDC"/>
    <w:rsid w:val="00A01491"/>
    <w:rsid w:val="00A112CD"/>
    <w:rsid w:val="00A71085"/>
    <w:rsid w:val="00A8201B"/>
    <w:rsid w:val="00A851F2"/>
    <w:rsid w:val="00A92D7F"/>
    <w:rsid w:val="00A96E28"/>
    <w:rsid w:val="00AC33A6"/>
    <w:rsid w:val="00AC5D1C"/>
    <w:rsid w:val="00AF14D9"/>
    <w:rsid w:val="00AF4A05"/>
    <w:rsid w:val="00B26B6B"/>
    <w:rsid w:val="00B8396C"/>
    <w:rsid w:val="00BA1778"/>
    <w:rsid w:val="00BB6345"/>
    <w:rsid w:val="00BB7699"/>
    <w:rsid w:val="00BD5037"/>
    <w:rsid w:val="00C030C2"/>
    <w:rsid w:val="00C12073"/>
    <w:rsid w:val="00C1231B"/>
    <w:rsid w:val="00C27985"/>
    <w:rsid w:val="00C333B5"/>
    <w:rsid w:val="00C3666A"/>
    <w:rsid w:val="00C47157"/>
    <w:rsid w:val="00C71672"/>
    <w:rsid w:val="00C83136"/>
    <w:rsid w:val="00C84A40"/>
    <w:rsid w:val="00C92BF7"/>
    <w:rsid w:val="00CB35C8"/>
    <w:rsid w:val="00CC3DE7"/>
    <w:rsid w:val="00CC44A1"/>
    <w:rsid w:val="00CD4C12"/>
    <w:rsid w:val="00D1597D"/>
    <w:rsid w:val="00D20DB6"/>
    <w:rsid w:val="00D2158F"/>
    <w:rsid w:val="00D30A07"/>
    <w:rsid w:val="00D36411"/>
    <w:rsid w:val="00D46640"/>
    <w:rsid w:val="00D55D78"/>
    <w:rsid w:val="00D56147"/>
    <w:rsid w:val="00D66021"/>
    <w:rsid w:val="00D813E2"/>
    <w:rsid w:val="00D87AFF"/>
    <w:rsid w:val="00DA51AB"/>
    <w:rsid w:val="00DB2F0C"/>
    <w:rsid w:val="00DD1459"/>
    <w:rsid w:val="00DE113E"/>
    <w:rsid w:val="00DF2F92"/>
    <w:rsid w:val="00E02E9D"/>
    <w:rsid w:val="00E240F4"/>
    <w:rsid w:val="00E27354"/>
    <w:rsid w:val="00E350BD"/>
    <w:rsid w:val="00E35443"/>
    <w:rsid w:val="00E3671F"/>
    <w:rsid w:val="00E36D42"/>
    <w:rsid w:val="00E54153"/>
    <w:rsid w:val="00E67338"/>
    <w:rsid w:val="00E734FC"/>
    <w:rsid w:val="00E8318C"/>
    <w:rsid w:val="00EA0BB1"/>
    <w:rsid w:val="00EC65DE"/>
    <w:rsid w:val="00EC6960"/>
    <w:rsid w:val="00EF0962"/>
    <w:rsid w:val="00F164D4"/>
    <w:rsid w:val="00F17479"/>
    <w:rsid w:val="00F227F8"/>
    <w:rsid w:val="00F23534"/>
    <w:rsid w:val="00F3066D"/>
    <w:rsid w:val="00F31810"/>
    <w:rsid w:val="00F80AB1"/>
    <w:rsid w:val="00F836C3"/>
    <w:rsid w:val="00F96C31"/>
    <w:rsid w:val="00FC5EC7"/>
    <w:rsid w:val="00FE4954"/>
    <w:rsid w:val="00FF0C1E"/>
    <w:rsid w:val="00FF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F5478"/>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2"/>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2"/>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3">
    <w:name w:val="Вп3"/>
    <w:basedOn w:val="3"/>
    <w:rsid w:val="008120AB"/>
    <w:pPr>
      <w:keepNext w:val="0"/>
      <w:ind w:left="720" w:firstLine="0"/>
    </w:pPr>
    <w:rPr>
      <w:sz w:val="20"/>
      <w:szCs w:val="20"/>
    </w:rPr>
  </w:style>
  <w:style w:type="paragraph" w:customStyle="1" w:styleId="43">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4">
    <w:name w:val="toc 3"/>
    <w:basedOn w:val="a1"/>
    <w:next w:val="a1"/>
    <w:autoRedefine/>
    <w:uiPriority w:val="39"/>
    <w:unhideWhenUsed/>
    <w:rsid w:val="00044C99"/>
    <w:pPr>
      <w:ind w:left="480"/>
    </w:pPr>
    <w:rPr>
      <w:rFonts w:ascii="Arial" w:hAnsi="Arial"/>
      <w:b/>
      <w:sz w:val="20"/>
    </w:rPr>
  </w:style>
  <w:style w:type="paragraph" w:styleId="44">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767D19"/>
    <w:rPr>
      <w:rFonts w:ascii="Arial" w:hAnsi="Arial" w:cs="Arial"/>
      <w:b/>
      <w:bCs/>
      <w:kern w:val="32"/>
      <w:sz w:val="32"/>
      <w:szCs w:val="32"/>
      <w:lang w:val="ru-RU" w:eastAsia="be-BY"/>
    </w:rPr>
  </w:style>
  <w:style w:type="character" w:customStyle="1" w:styleId="21">
    <w:name w:val="Заголовок 2 Знак"/>
    <w:basedOn w:val="a2"/>
    <w:link w:val="2"/>
    <w:rsid w:val="00767D19"/>
    <w:rPr>
      <w:rFonts w:ascii="Arial" w:hAnsi="Arial" w:cs="Arial"/>
      <w:b/>
      <w:bCs/>
      <w:i/>
      <w:iCs/>
      <w:sz w:val="28"/>
      <w:szCs w:val="28"/>
      <w:lang w:val="ru-RU" w:eastAsia="be-BY"/>
    </w:rPr>
  </w:style>
  <w:style w:type="character" w:customStyle="1" w:styleId="32">
    <w:name w:val="Заголовок 3 Знак"/>
    <w:basedOn w:val="a2"/>
    <w:link w:val="3"/>
    <w:rsid w:val="00767D19"/>
    <w:rPr>
      <w:rFonts w:ascii="Arial" w:hAnsi="Arial" w:cs="Arial"/>
      <w:b/>
      <w:bCs/>
      <w:sz w:val="26"/>
      <w:szCs w:val="26"/>
      <w:lang w:val="ru-RU" w:eastAsia="be-BY"/>
    </w:rPr>
  </w:style>
  <w:style w:type="character" w:customStyle="1" w:styleId="42">
    <w:name w:val="Заголовок 4 Знак"/>
    <w:basedOn w:val="a2"/>
    <w:link w:val="4"/>
    <w:rsid w:val="00767D19"/>
    <w:rPr>
      <w:b/>
      <w:bCs/>
      <w:sz w:val="28"/>
      <w:szCs w:val="28"/>
      <w:lang w:val="ru-RU" w:eastAsia="be-BY"/>
    </w:rPr>
  </w:style>
  <w:style w:type="character" w:styleId="ac">
    <w:name w:val="FollowedHyperlink"/>
    <w:basedOn w:val="a2"/>
    <w:uiPriority w:val="99"/>
    <w:semiHidden/>
    <w:unhideWhenUsed/>
    <w:rsid w:val="00767D19"/>
    <w:rPr>
      <w:color w:val="800080" w:themeColor="followedHyperlink"/>
      <w:u w:val="single"/>
    </w:rPr>
  </w:style>
  <w:style w:type="character" w:customStyle="1" w:styleId="a8">
    <w:name w:val="Верхний колонтитул Знак"/>
    <w:basedOn w:val="a2"/>
    <w:link w:val="a7"/>
    <w:rsid w:val="00767D19"/>
    <w:rPr>
      <w:sz w:val="24"/>
      <w:szCs w:val="24"/>
      <w:lang w:val="ru-RU" w:eastAsia="be-BY"/>
    </w:rPr>
  </w:style>
  <w:style w:type="character" w:customStyle="1" w:styleId="aa">
    <w:name w:val="Нижний колонтитул Знак"/>
    <w:basedOn w:val="a2"/>
    <w:link w:val="a9"/>
    <w:rsid w:val="00767D19"/>
    <w:rPr>
      <w:sz w:val="24"/>
      <w:szCs w:val="24"/>
      <w:lang w:val="ru-RU" w:eastAsia="be-BY"/>
    </w:rPr>
  </w:style>
  <w:style w:type="paragraph" w:styleId="ad">
    <w:name w:val="Title"/>
    <w:basedOn w:val="a1"/>
    <w:link w:val="ae"/>
    <w:qFormat/>
    <w:rsid w:val="00767D19"/>
    <w:pPr>
      <w:jc w:val="center"/>
    </w:pPr>
    <w:rPr>
      <w:b/>
      <w:szCs w:val="20"/>
      <w:lang w:eastAsia="ru-RU"/>
    </w:rPr>
  </w:style>
  <w:style w:type="character" w:customStyle="1" w:styleId="ae">
    <w:name w:val="Название Знак"/>
    <w:basedOn w:val="a2"/>
    <w:link w:val="ad"/>
    <w:rsid w:val="00767D19"/>
    <w:rPr>
      <w:b/>
      <w:sz w:val="24"/>
      <w:lang w:val="ru-RU" w:eastAsia="ru-RU"/>
    </w:rPr>
  </w:style>
  <w:style w:type="paragraph" w:styleId="af">
    <w:name w:val="Body Text Indent"/>
    <w:basedOn w:val="a1"/>
    <w:link w:val="af0"/>
    <w:semiHidden/>
    <w:unhideWhenUsed/>
    <w:rsid w:val="00767D19"/>
    <w:pPr>
      <w:widowControl w:val="0"/>
      <w:autoSpaceDE w:val="0"/>
      <w:autoSpaceDN w:val="0"/>
      <w:adjustRightInd w:val="0"/>
      <w:ind w:firstLine="709"/>
      <w:jc w:val="both"/>
    </w:pPr>
    <w:rPr>
      <w:rFonts w:ascii="Arial" w:hAnsi="Arial" w:cs="Arial"/>
      <w:sz w:val="20"/>
      <w:szCs w:val="20"/>
      <w:lang w:eastAsia="ru-RU"/>
    </w:rPr>
  </w:style>
  <w:style w:type="character" w:customStyle="1" w:styleId="af0">
    <w:name w:val="Основной текст с отступом Знак"/>
    <w:basedOn w:val="a2"/>
    <w:link w:val="af"/>
    <w:semiHidden/>
    <w:rsid w:val="00767D19"/>
    <w:rPr>
      <w:rFonts w:ascii="Arial" w:hAnsi="Arial" w:cs="Arial"/>
      <w:lang w:val="ru-RU" w:eastAsia="ru-RU"/>
    </w:rPr>
  </w:style>
  <w:style w:type="character" w:customStyle="1" w:styleId="a6">
    <w:name w:val="Схема документа Знак"/>
    <w:basedOn w:val="a2"/>
    <w:link w:val="a5"/>
    <w:semiHidden/>
    <w:rsid w:val="00767D19"/>
    <w:rPr>
      <w:rFonts w:ascii="Tahoma" w:hAnsi="Tahoma" w:cs="Tahoma"/>
      <w:sz w:val="24"/>
      <w:szCs w:val="24"/>
      <w:shd w:val="clear" w:color="auto" w:fill="000080"/>
      <w:lang w:val="ru-RU" w:eastAsia="be-BY"/>
    </w:rPr>
  </w:style>
  <w:style w:type="paragraph" w:customStyle="1" w:styleId="Program0">
    <w:name w:val="Стиль Program + влево"/>
    <w:basedOn w:val="Program"/>
    <w:rsid w:val="00767D19"/>
  </w:style>
  <w:style w:type="paragraph" w:customStyle="1" w:styleId="212pt">
    <w:name w:val="Стиль Заголовок 2 + 12 pt не курсив"/>
    <w:basedOn w:val="2"/>
    <w:autoRedefine/>
    <w:rsid w:val="00767D19"/>
    <w:pPr>
      <w:numPr>
        <w:numId w:val="3"/>
      </w:numPr>
    </w:pPr>
    <w:rPr>
      <w:i w:val="0"/>
      <w:iCs w:val="0"/>
      <w:sz w:val="24"/>
    </w:rPr>
  </w:style>
  <w:style w:type="paragraph" w:customStyle="1" w:styleId="14">
    <w:name w:val="Вопрос1"/>
    <w:basedOn w:val="2"/>
    <w:rsid w:val="00767D19"/>
    <w:pPr>
      <w:keepNext w:val="0"/>
      <w:numPr>
        <w:ilvl w:val="0"/>
        <w:numId w:val="0"/>
      </w:numPr>
      <w:ind w:left="360"/>
    </w:pPr>
    <w:rPr>
      <w:i w:val="0"/>
      <w:sz w:val="24"/>
      <w:szCs w:val="24"/>
    </w:rPr>
  </w:style>
  <w:style w:type="paragraph" w:customStyle="1" w:styleId="24">
    <w:name w:val="Вопрос2"/>
    <w:basedOn w:val="2"/>
    <w:rsid w:val="00767D19"/>
    <w:pPr>
      <w:keepNext w:val="0"/>
      <w:numPr>
        <w:ilvl w:val="0"/>
        <w:numId w:val="0"/>
      </w:numPr>
      <w:tabs>
        <w:tab w:val="num" w:pos="1980"/>
      </w:tabs>
      <w:ind w:left="539"/>
    </w:pPr>
    <w:rPr>
      <w:i w:val="0"/>
      <w:sz w:val="20"/>
      <w:szCs w:val="20"/>
    </w:rPr>
  </w:style>
  <w:style w:type="paragraph" w:customStyle="1" w:styleId="31">
    <w:name w:val="Вопрос3"/>
    <w:basedOn w:val="3"/>
    <w:rsid w:val="00767D19"/>
    <w:pPr>
      <w:keepNext w:val="0"/>
      <w:numPr>
        <w:numId w:val="3"/>
      </w:numPr>
      <w:ind w:left="720" w:firstLine="0"/>
    </w:pPr>
    <w:rPr>
      <w:sz w:val="20"/>
      <w:szCs w:val="20"/>
    </w:rPr>
  </w:style>
  <w:style w:type="paragraph" w:customStyle="1" w:styleId="41">
    <w:name w:val="Вопрос4"/>
    <w:basedOn w:val="4"/>
    <w:rsid w:val="00767D19"/>
    <w:pPr>
      <w:keepNext w:val="0"/>
      <w:numPr>
        <w:numId w:val="3"/>
      </w:numPr>
      <w:ind w:left="900" w:firstLine="0"/>
    </w:pPr>
    <w:rPr>
      <w:rFonts w:ascii="Arial" w:hAnsi="Arial" w:cs="Arial"/>
      <w:sz w:val="20"/>
      <w:szCs w:val="20"/>
    </w:rPr>
  </w:style>
  <w:style w:type="paragraph" w:customStyle="1" w:styleId="15">
    <w:name w:val="Стиль1"/>
    <w:basedOn w:val="1"/>
    <w:rsid w:val="00767D19"/>
    <w:pPr>
      <w:widowControl w:val="0"/>
      <w:numPr>
        <w:numId w:val="0"/>
      </w:numPr>
      <w:autoSpaceDE w:val="0"/>
      <w:autoSpaceDN w:val="0"/>
      <w:adjustRightInd w:val="0"/>
      <w:spacing w:before="1670" w:line="278" w:lineRule="exact"/>
    </w:pPr>
    <w:rPr>
      <w:rFonts w:ascii="Arial Black" w:hAnsi="Arial Black"/>
      <w:b w:val="0"/>
      <w:bCs w:val="0"/>
      <w:spacing w:val="-17"/>
      <w:position w:val="-1"/>
      <w:sz w:val="28"/>
      <w:szCs w:val="28"/>
      <w:lang w:eastAsia="ru-RU"/>
    </w:rPr>
  </w:style>
  <w:style w:type="paragraph" w:customStyle="1" w:styleId="210pt">
    <w:name w:val="Стиль Заголовок 2 + 10 pt не курсив"/>
    <w:basedOn w:val="2"/>
    <w:rsid w:val="00767D19"/>
    <w:pPr>
      <w:numPr>
        <w:ilvl w:val="0"/>
        <w:numId w:val="0"/>
      </w:numPr>
      <w:tabs>
        <w:tab w:val="num" w:pos="1980"/>
      </w:tabs>
      <w:ind w:left="1980" w:hanging="360"/>
    </w:pPr>
    <w:rPr>
      <w:i w:val="0"/>
      <w:iCs w:val="0"/>
      <w:sz w:val="20"/>
    </w:rPr>
  </w:style>
  <w:style w:type="paragraph" w:customStyle="1" w:styleId="310pt">
    <w:name w:val="Стиль Заголовок 3 + 10 pt"/>
    <w:basedOn w:val="3"/>
    <w:rsid w:val="00767D19"/>
    <w:pPr>
      <w:numPr>
        <w:ilvl w:val="0"/>
        <w:numId w:val="0"/>
      </w:numPr>
      <w:tabs>
        <w:tab w:val="num" w:pos="2700"/>
      </w:tabs>
      <w:ind w:left="2700" w:hanging="360"/>
    </w:pPr>
    <w:rPr>
      <w:sz w:val="20"/>
    </w:rPr>
  </w:style>
  <w:style w:type="paragraph" w:customStyle="1" w:styleId="4Arial10pt">
    <w:name w:val="Стиль Заголовок 4 + Arial 10 pt"/>
    <w:basedOn w:val="4"/>
    <w:rsid w:val="00767D19"/>
    <w:pPr>
      <w:numPr>
        <w:ilvl w:val="0"/>
        <w:numId w:val="0"/>
      </w:numPr>
      <w:tabs>
        <w:tab w:val="num" w:pos="3420"/>
      </w:tabs>
      <w:ind w:left="3420" w:hanging="360"/>
    </w:pPr>
    <w:rPr>
      <w:rFonts w:ascii="Arial" w:hAnsi="Arial"/>
      <w:sz w:val="20"/>
    </w:rPr>
  </w:style>
  <w:style w:type="paragraph" w:customStyle="1" w:styleId="1kjh">
    <w:name w:val="Стиль1kjh"/>
    <w:basedOn w:val="a1"/>
    <w:rsid w:val="00767D19"/>
    <w:pPr>
      <w:ind w:firstLine="539"/>
      <w:jc w:val="both"/>
    </w:pPr>
    <w:rPr>
      <w:rFonts w:ascii="Arial" w:hAnsi="Arial"/>
      <w:sz w:val="20"/>
    </w:rPr>
  </w:style>
  <w:style w:type="table" w:styleId="af1">
    <w:name w:val="Table Grid"/>
    <w:basedOn w:val="a3"/>
    <w:uiPriority w:val="59"/>
    <w:rsid w:val="00767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1"/>
    <w:link w:val="af3"/>
    <w:uiPriority w:val="99"/>
    <w:semiHidden/>
    <w:unhideWhenUsed/>
    <w:rsid w:val="00F836C3"/>
    <w:rPr>
      <w:rFonts w:ascii="Tahoma" w:hAnsi="Tahoma" w:cs="Tahoma"/>
      <w:sz w:val="16"/>
      <w:szCs w:val="16"/>
    </w:rPr>
  </w:style>
  <w:style w:type="character" w:customStyle="1" w:styleId="af3">
    <w:name w:val="Текст выноски Знак"/>
    <w:basedOn w:val="a2"/>
    <w:link w:val="af2"/>
    <w:uiPriority w:val="99"/>
    <w:semiHidden/>
    <w:rsid w:val="00F836C3"/>
    <w:rPr>
      <w:rFonts w:ascii="Tahoma" w:hAnsi="Tahoma" w:cs="Tahoma"/>
      <w:sz w:val="16"/>
      <w:szCs w:val="16"/>
      <w:lang w:val="ru-RU" w:eastAsia="be-BY"/>
    </w:rPr>
  </w:style>
  <w:style w:type="paragraph" w:styleId="af4">
    <w:name w:val="Normal (Web)"/>
    <w:basedOn w:val="a1"/>
    <w:uiPriority w:val="99"/>
    <w:semiHidden/>
    <w:unhideWhenUsed/>
    <w:rsid w:val="00CD4C12"/>
    <w:pPr>
      <w:spacing w:before="100" w:beforeAutospacing="1" w:after="100" w:afterAutospacing="1"/>
    </w:pPr>
    <w:rPr>
      <w:lang w:val="en-US" w:eastAsia="en-US"/>
    </w:rPr>
  </w:style>
  <w:style w:type="character" w:styleId="HTML">
    <w:name w:val="HTML Code"/>
    <w:basedOn w:val="a2"/>
    <w:uiPriority w:val="99"/>
    <w:semiHidden/>
    <w:unhideWhenUsed/>
    <w:rsid w:val="00D56147"/>
    <w:rPr>
      <w:rFonts w:ascii="Courier New" w:eastAsia="Times New Roman" w:hAnsi="Courier New" w:cs="Courier New"/>
      <w:sz w:val="20"/>
      <w:szCs w:val="20"/>
    </w:rPr>
  </w:style>
  <w:style w:type="character" w:styleId="af5">
    <w:name w:val="Emphasis"/>
    <w:basedOn w:val="a2"/>
    <w:uiPriority w:val="20"/>
    <w:qFormat/>
    <w:rsid w:val="00D56147"/>
    <w:rPr>
      <w:i/>
      <w:iCs/>
    </w:rPr>
  </w:style>
  <w:style w:type="character" w:styleId="af6">
    <w:name w:val="Strong"/>
    <w:basedOn w:val="a2"/>
    <w:uiPriority w:val="22"/>
    <w:qFormat/>
    <w:rsid w:val="00D561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7083">
      <w:bodyDiv w:val="1"/>
      <w:marLeft w:val="0"/>
      <w:marRight w:val="0"/>
      <w:marTop w:val="0"/>
      <w:marBottom w:val="0"/>
      <w:divBdr>
        <w:top w:val="none" w:sz="0" w:space="0" w:color="auto"/>
        <w:left w:val="none" w:sz="0" w:space="0" w:color="auto"/>
        <w:bottom w:val="none" w:sz="0" w:space="0" w:color="auto"/>
        <w:right w:val="none" w:sz="0" w:space="0" w:color="auto"/>
      </w:divBdr>
    </w:div>
    <w:div w:id="833883093">
      <w:bodyDiv w:val="1"/>
      <w:marLeft w:val="0"/>
      <w:marRight w:val="0"/>
      <w:marTop w:val="0"/>
      <w:marBottom w:val="0"/>
      <w:divBdr>
        <w:top w:val="none" w:sz="0" w:space="0" w:color="auto"/>
        <w:left w:val="none" w:sz="0" w:space="0" w:color="auto"/>
        <w:bottom w:val="none" w:sz="0" w:space="0" w:color="auto"/>
        <w:right w:val="none" w:sz="0" w:space="0" w:color="auto"/>
      </w:divBdr>
    </w:div>
    <w:div w:id="875236837">
      <w:bodyDiv w:val="1"/>
      <w:marLeft w:val="0"/>
      <w:marRight w:val="0"/>
      <w:marTop w:val="0"/>
      <w:marBottom w:val="0"/>
      <w:divBdr>
        <w:top w:val="none" w:sz="0" w:space="0" w:color="auto"/>
        <w:left w:val="none" w:sz="0" w:space="0" w:color="auto"/>
        <w:bottom w:val="none" w:sz="0" w:space="0" w:color="auto"/>
        <w:right w:val="none" w:sz="0" w:space="0" w:color="auto"/>
      </w:divBdr>
    </w:div>
    <w:div w:id="940524934">
      <w:bodyDiv w:val="1"/>
      <w:marLeft w:val="0"/>
      <w:marRight w:val="0"/>
      <w:marTop w:val="0"/>
      <w:marBottom w:val="0"/>
      <w:divBdr>
        <w:top w:val="none" w:sz="0" w:space="0" w:color="auto"/>
        <w:left w:val="none" w:sz="0" w:space="0" w:color="auto"/>
        <w:bottom w:val="none" w:sz="0" w:space="0" w:color="auto"/>
        <w:right w:val="none" w:sz="0" w:space="0" w:color="auto"/>
      </w:divBdr>
    </w:div>
    <w:div w:id="1344894529">
      <w:bodyDiv w:val="1"/>
      <w:marLeft w:val="0"/>
      <w:marRight w:val="0"/>
      <w:marTop w:val="0"/>
      <w:marBottom w:val="0"/>
      <w:divBdr>
        <w:top w:val="none" w:sz="0" w:space="0" w:color="auto"/>
        <w:left w:val="none" w:sz="0" w:space="0" w:color="auto"/>
        <w:bottom w:val="none" w:sz="0" w:space="0" w:color="auto"/>
        <w:right w:val="none" w:sz="0" w:space="0" w:color="auto"/>
      </w:divBdr>
    </w:div>
    <w:div w:id="1409889620">
      <w:bodyDiv w:val="1"/>
      <w:marLeft w:val="0"/>
      <w:marRight w:val="0"/>
      <w:marTop w:val="0"/>
      <w:marBottom w:val="0"/>
      <w:divBdr>
        <w:top w:val="none" w:sz="0" w:space="0" w:color="auto"/>
        <w:left w:val="none" w:sz="0" w:space="0" w:color="auto"/>
        <w:bottom w:val="none" w:sz="0" w:space="0" w:color="auto"/>
        <w:right w:val="none" w:sz="0" w:space="0" w:color="auto"/>
      </w:divBdr>
    </w:div>
    <w:div w:id="14385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29.png"/><Relationship Id="rId21" Type="http://schemas.openxmlformats.org/officeDocument/2006/relationships/image" Target="media/image12.wmf"/><Relationship Id="rId34" Type="http://schemas.openxmlformats.org/officeDocument/2006/relationships/image" Target="media/image24.wmf"/><Relationship Id="rId42" Type="http://schemas.openxmlformats.org/officeDocument/2006/relationships/image" Target="media/image32.png"/><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msdn.microsoft.com/ru-ru/library/hh438480.aspx" TargetMode="External"/><Relationship Id="rId63" Type="http://schemas.openxmlformats.org/officeDocument/2006/relationships/hyperlink" Target="https://ru.wikipedia.org/wiki/%D0%A3%D1%81%D1%82%D1%80%D0%BE%D0%B9%D1%81%D1%82%D0%B2%D0%BE_%D0%B2%D0%B2%D0%BE%D0%B4%D0%B0-%D0%B2%D1%8B%D0%B2%D0%BE%D0%B4%D0%B0" TargetMode="External"/><Relationship Id="rId68" Type="http://schemas.openxmlformats.org/officeDocument/2006/relationships/hyperlink" Target="https://msdn.microsoft.com/ru-ru/library/ee410601.aspx" TargetMode="External"/><Relationship Id="rId7" Type="http://schemas.openxmlformats.org/officeDocument/2006/relationships/footnotes" Target="footnotes.xml"/><Relationship Id="rId71" Type="http://schemas.openxmlformats.org/officeDocument/2006/relationships/hyperlink" Target="https://msdn.microsoft.com/ru-ru/library/hh279672.aspx" TargetMode="Externa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0.wmf"/><Relationship Id="rId11" Type="http://schemas.openxmlformats.org/officeDocument/2006/relationships/image" Target="media/image3.wmf"/><Relationship Id="rId24" Type="http://schemas.openxmlformats.org/officeDocument/2006/relationships/image" Target="media/image15.wmf"/><Relationship Id="rId32" Type="http://schemas.openxmlformats.org/officeDocument/2006/relationships/oleObject" Target="embeddings/oleObject2.bin"/><Relationship Id="rId37" Type="http://schemas.openxmlformats.org/officeDocument/2006/relationships/image" Target="media/image27.wmf"/><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ru.wikipedia.org/wiki/%D0%9E%D1%82%D0%BA%D1%80%D1%8B%D1%82%D1%8B%D0%B9_%D0%B8%D1%81%D1%85%D0%BE%D0%B4%D0%BD%D1%8B%D0%B9_%D0%BA%D0%BE%D0%B4" TargetMode="External"/><Relationship Id="rId66" Type="http://schemas.openxmlformats.org/officeDocument/2006/relationships/hyperlink" Target="https://ru.wikipedia.org/wiki/%D0%9A%D0%BE%D1%80%D0%BF%D0%BE%D1%80%D0%B0%D1%82%D0%B8%D0%B2%D0%BD%D0%B0%D1%8F_%D0%B8%D0%BD%D1%84%D0%BE%D1%80%D0%BC%D0%B0%D1%86%D0%B8%D0%BE%D0%BD%D0%BD%D0%B0%D1%8F_%D1%81%D0%B8%D1%81%D1%82%D0%B5%D0%BC%D0%B0"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wmf"/><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wmf"/><Relationship Id="rId57" Type="http://schemas.openxmlformats.org/officeDocument/2006/relationships/hyperlink" Target="https://ru.wikipedia.org/wiki/%D0%9A%D0%BB%D0%B0%D1%81%D1%81_(%D0%BF%D1%80%D0%BE%D0%B3%D1%80%D0%B0%D0%BC%D0%BC%D0%B8%D1%80%D0%BE%D0%B2%D0%B0%D0%BD%D0%B8%D0%B5)" TargetMode="External"/><Relationship Id="rId61" Type="http://schemas.openxmlformats.org/officeDocument/2006/relationships/hyperlink" Target="https://ru.wikipedia.org/wiki/%D0%92%D1%81%D1%82%D1%80%D0%B0%D0%B8%D0%B2%D0%B0%D0%B5%D0%BC%D0%B0%D1%8F_%D1%81%D0%B8%D1%81%D1%82%D0%B5%D0%BC%D0%B0" TargetMode="External"/><Relationship Id="rId10" Type="http://schemas.openxmlformats.org/officeDocument/2006/relationships/image" Target="media/image2.wmf"/><Relationship Id="rId19" Type="http://schemas.openxmlformats.org/officeDocument/2006/relationships/image" Target="media/image10.wmf"/><Relationship Id="rId31" Type="http://schemas.openxmlformats.org/officeDocument/2006/relationships/image" Target="media/image22.emf"/><Relationship Id="rId44" Type="http://schemas.openxmlformats.org/officeDocument/2006/relationships/image" Target="media/image34.wmf"/><Relationship Id="rId52" Type="http://schemas.openxmlformats.org/officeDocument/2006/relationships/image" Target="media/image42.png"/><Relationship Id="rId60" Type="http://schemas.openxmlformats.org/officeDocument/2006/relationships/hyperlink" Target="https://ru.wikipedia.org/wiki/%D0%A1%D1%82%D0%B0%D0%BD%D0%B4%D0%B0%D1%80%D1%82%D0%BD%D0%B0%D1%8F_%D0%B1%D0%B8%D0%B1%D0%BB%D0%B8%D0%BE%D1%82%D0%B5%D0%BA%D0%B0_%D1%88%D0%B0%D0%B1%D0%BB%D0%BE%D0%BD%D0%BE%D0%B2" TargetMode="External"/><Relationship Id="rId65"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5.wmf"/><Relationship Id="rId43" Type="http://schemas.openxmlformats.org/officeDocument/2006/relationships/image" Target="media/image33.png"/><Relationship Id="rId48" Type="http://schemas.openxmlformats.org/officeDocument/2006/relationships/image" Target="media/image38.wmf"/><Relationship Id="rId56" Type="http://schemas.openxmlformats.org/officeDocument/2006/relationships/hyperlink" Target="https://ru.wikipedia.org/wiki/%D0%91%D0%B8%D0%B1%D0%BB%D0%B8%D0%BE%D1%82%D0%B5%D0%BA%D0%B0_(%D0%BF%D1%80%D0%BE%D0%B3%D1%80%D0%B0%D0%BC%D0%BC%D0%B8%D1%80%D0%BE%D0%B2%D0%B0%D0%BD%D0%B8%D0%B5)" TargetMode="External"/><Relationship Id="rId64" Type="http://schemas.openxmlformats.org/officeDocument/2006/relationships/hyperlink" Target="https://ru.wikipedia.org/wiki/%D0%9E%D0%B1%D1%80%D0%B0%D0%B1%D0%BE%D1%82%D1%87%D0%B8%D0%BA_%D0%BF%D1%80%D0%B5%D1%80%D1%8B%D0%B2%D0%B0%D0%BD%D0%B8%D1%8F" TargetMode="External"/><Relationship Id="rId69" Type="http://schemas.openxmlformats.org/officeDocument/2006/relationships/hyperlink" Target="https://msdn.microsoft.com/ru-ru/library/hh279669.aspx" TargetMode="External"/><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hyperlink" Target="https://msdn.microsoft.com/ru-ru/library/bb982126.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w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wmf"/><Relationship Id="rId59"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67" Type="http://schemas.openxmlformats.org/officeDocument/2006/relationships/hyperlink" Target="https://msdn.microsoft.com/ru-ru/library/hh279676.aspx" TargetMode="External"/><Relationship Id="rId20" Type="http://schemas.openxmlformats.org/officeDocument/2006/relationships/image" Target="media/image11.wmf"/><Relationship Id="rId41" Type="http://schemas.openxmlformats.org/officeDocument/2006/relationships/image" Target="media/image31.png"/><Relationship Id="rId54" Type="http://schemas.openxmlformats.org/officeDocument/2006/relationships/hyperlink" Target="https://msdn.microsoft.com/ru-ru/library/k11k2x83.aspx" TargetMode="External"/><Relationship Id="rId62" Type="http://schemas.openxmlformats.org/officeDocument/2006/relationships/hyperlink" Target="https://ru.wikipedia.org/wiki/%D0%9C%D0%B8%D0%BA%D1%80%D0%BE%D0%BF%D1%80%D0%BE%D0%B3%D1%80%D0%B0%D0%BC%D0%BC%D0%B0" TargetMode="External"/><Relationship Id="rId70" Type="http://schemas.openxmlformats.org/officeDocument/2006/relationships/hyperlink" Target="https://msdn.microsoft.com/ru-ru/library/bb982026.asp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EF183-9959-46DC-95DD-6F753C5F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694</TotalTime>
  <Pages>55</Pages>
  <Words>20467</Words>
  <Characters>116663</Characters>
  <Application>Microsoft Office Word</Application>
  <DocSecurity>0</DocSecurity>
  <Lines>972</Lines>
  <Paragraphs>273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136857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38</cp:revision>
  <dcterms:created xsi:type="dcterms:W3CDTF">2011-12-02T09:11:00Z</dcterms:created>
  <dcterms:modified xsi:type="dcterms:W3CDTF">2022-12-22T06:51:00Z</dcterms:modified>
</cp:coreProperties>
</file>